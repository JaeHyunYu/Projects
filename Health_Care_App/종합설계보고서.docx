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845686" w14:textId="4C19C054" w:rsidR="00380BB4" w:rsidRDefault="00EA2E45" w:rsidP="009E0B55">
      <w:pPr>
        <w:spacing w:line="240" w:lineRule="auto"/>
      </w:pPr>
      <w:r w:rsidRPr="00EA2E45">
        <w:rPr>
          <w:noProof/>
          <w:sz w:val="80"/>
          <w:szCs w:val="80"/>
          <w:lang w:val="ko-KR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068598AA" wp14:editId="14BAD228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953125" cy="714375"/>
                <wp:effectExtent l="0" t="0" r="28575" b="28575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3125" cy="714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accent1">
                              <a:lumMod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F8A3BC" w14:textId="45DA1017" w:rsidR="005B7CC9" w:rsidRPr="00EF0DFA" w:rsidRDefault="005B7CC9" w:rsidP="00EA2E45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60"/>
                                <w:szCs w:val="60"/>
                                <w:lang w:val="ko-KR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60"/>
                                <w:szCs w:val="60"/>
                                <w:lang w:val="ko-KR"/>
                              </w:rPr>
                              <w:t>최종 보고서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8598AA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margin-left:0;margin-top:0;width:468.75pt;height:56.25pt;z-index:2516582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" strokecolor="#1f4d78 [1604]" strokeweight="1.5pt">
                <v:textbox>
                  <w:txbxContent>
                    <w:p w14:paraId="65F8A3BC" w14:textId="45DA1017" w:rsidR="005B7CC9" w:rsidRPr="00EF0DFA" w:rsidRDefault="005B7CC9" w:rsidP="00EA2E45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60"/>
                          <w:szCs w:val="60"/>
                          <w:lang w:val="ko-KR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60"/>
                          <w:szCs w:val="60"/>
                          <w:lang w:val="ko-KR"/>
                        </w:rPr>
                        <w:t>최종 보고서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3241946" w14:textId="65080A17" w:rsidR="005656A3" w:rsidRPr="00357C2A" w:rsidRDefault="267024DD" w:rsidP="009E0B55">
      <w:pPr>
        <w:spacing w:line="240" w:lineRule="auto"/>
        <w:jc w:val="center"/>
        <w:rPr>
          <w:b/>
          <w:bCs/>
          <w:sz w:val="50"/>
          <w:szCs w:val="50"/>
          <w:lang w:val="ko-KR"/>
        </w:rPr>
      </w:pPr>
      <w:r w:rsidRPr="267024DD">
        <w:rPr>
          <w:b/>
          <w:bCs/>
          <w:sz w:val="50"/>
          <w:szCs w:val="50"/>
          <w:lang w:val="ko-KR"/>
        </w:rPr>
        <w:t>헬스케어 다이어트 도움 앱</w:t>
      </w:r>
      <w:r w:rsidR="65EA4CA8">
        <w:rPr>
          <w:noProof/>
        </w:rPr>
        <w:drawing>
          <wp:inline distT="0" distB="0" distL="0" distR="0" wp14:anchorId="192E4611" wp14:editId="7882D224">
            <wp:extent cx="4761230" cy="4340860"/>
            <wp:effectExtent l="0" t="0" r="127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8D75" w14:textId="2124FB3C" w:rsidR="005E28CD" w:rsidRPr="00357C2A" w:rsidRDefault="00EF0DFA" w:rsidP="00EF0DFA">
      <w:pPr>
        <w:spacing w:line="240" w:lineRule="auto"/>
        <w:jc w:val="center"/>
        <w:rPr>
          <w:b/>
          <w:bCs/>
          <w:sz w:val="40"/>
          <w:szCs w:val="40"/>
          <w:u w:val="single"/>
          <w:lang w:val="ko-KR"/>
        </w:rPr>
      </w:pPr>
      <w:r w:rsidRPr="71442249">
        <w:rPr>
          <w:b/>
          <w:bCs/>
          <w:sz w:val="40"/>
          <w:szCs w:val="40"/>
          <w:u w:val="single"/>
          <w:lang w:val="ko-KR"/>
        </w:rPr>
        <w:t>스마트</w:t>
      </w:r>
      <w:r w:rsidR="005E28CD" w:rsidRPr="00357C2A">
        <w:rPr>
          <w:b/>
          <w:bCs/>
          <w:sz w:val="40"/>
          <w:szCs w:val="40"/>
          <w:u w:val="single"/>
          <w:lang w:val="ko-KR"/>
        </w:rPr>
        <w:t xml:space="preserve"> PT</w:t>
      </w:r>
    </w:p>
    <w:p w14:paraId="5EA4D821" w14:textId="1B2B53FB" w:rsidR="005E28CD" w:rsidRPr="003F7A7B" w:rsidRDefault="009E0B55" w:rsidP="00357C2A">
      <w:pPr>
        <w:spacing w:line="192" w:lineRule="auto"/>
        <w:jc w:val="center"/>
        <w:rPr>
          <w:b/>
          <w:bCs/>
          <w:sz w:val="30"/>
          <w:szCs w:val="30"/>
          <w:lang w:val="ko-KR"/>
        </w:rPr>
      </w:pPr>
      <w:r w:rsidRPr="003F7A7B">
        <w:rPr>
          <w:rFonts w:hint="eastAsia"/>
          <w:b/>
          <w:bCs/>
          <w:sz w:val="30"/>
          <w:szCs w:val="30"/>
          <w:lang w:val="ko-KR"/>
        </w:rPr>
        <w:t>1조</w:t>
      </w:r>
    </w:p>
    <w:p w14:paraId="23C37543" w14:textId="6FDC738A" w:rsidR="009E0B55" w:rsidRPr="00357C2A" w:rsidRDefault="0BCF600A" w:rsidP="0BCF600A">
      <w:pPr>
        <w:spacing w:line="192" w:lineRule="auto"/>
        <w:jc w:val="right"/>
        <w:rPr>
          <w:b/>
          <w:bCs/>
          <w:sz w:val="20"/>
          <w:lang w:val="ko-KR"/>
        </w:rPr>
      </w:pPr>
      <w:r w:rsidRPr="0BCF600A">
        <w:rPr>
          <w:b/>
          <w:bCs/>
          <w:sz w:val="20"/>
          <w:lang w:val="ko-KR"/>
        </w:rPr>
        <w:t>팀장 : 17011473 정지영</w:t>
      </w:r>
    </w:p>
    <w:p w14:paraId="765C0323" w14:textId="7ED8EA9B" w:rsidR="009E0B55" w:rsidRPr="00357C2A" w:rsidRDefault="0BCF600A" w:rsidP="0BCF600A">
      <w:pPr>
        <w:spacing w:line="192" w:lineRule="auto"/>
        <w:jc w:val="right"/>
        <w:rPr>
          <w:b/>
          <w:bCs/>
          <w:sz w:val="20"/>
          <w:lang w:val="ko-KR"/>
        </w:rPr>
      </w:pPr>
      <w:r w:rsidRPr="0BCF600A">
        <w:rPr>
          <w:b/>
          <w:bCs/>
          <w:sz w:val="20"/>
          <w:lang w:val="ko-KR"/>
        </w:rPr>
        <w:t xml:space="preserve"> 팀원 : 15010986 신현철</w:t>
      </w:r>
    </w:p>
    <w:p w14:paraId="096C79E0" w14:textId="687E4BA2" w:rsidR="009E0B55" w:rsidRPr="00357C2A" w:rsidRDefault="7E185EC0" w:rsidP="009E0B55">
      <w:pPr>
        <w:spacing w:line="192" w:lineRule="auto"/>
        <w:jc w:val="right"/>
        <w:rPr>
          <w:b/>
          <w:bCs/>
          <w:sz w:val="20"/>
          <w:lang w:val="ko-KR"/>
        </w:rPr>
      </w:pPr>
      <w:r w:rsidRPr="7E185EC0">
        <w:rPr>
          <w:b/>
          <w:bCs/>
          <w:sz w:val="20"/>
          <w:lang w:val="ko-KR"/>
        </w:rPr>
        <w:t>17011609</w:t>
      </w:r>
      <w:r w:rsidR="009E0B55" w:rsidRPr="00357C2A">
        <w:rPr>
          <w:b/>
          <w:bCs/>
          <w:sz w:val="20"/>
          <w:lang w:val="ko-KR"/>
        </w:rPr>
        <w:t xml:space="preserve"> </w:t>
      </w:r>
      <w:r w:rsidR="009E0B55" w:rsidRPr="00357C2A">
        <w:rPr>
          <w:rFonts w:hint="eastAsia"/>
          <w:b/>
          <w:bCs/>
          <w:sz w:val="20"/>
          <w:lang w:val="ko-KR"/>
        </w:rPr>
        <w:t>유재현</w:t>
      </w:r>
    </w:p>
    <w:p w14:paraId="0194F5C1" w14:textId="77777777" w:rsidR="009E0B55" w:rsidRPr="00357C2A" w:rsidRDefault="009E0B55" w:rsidP="009E0B55">
      <w:pPr>
        <w:spacing w:line="192" w:lineRule="auto"/>
        <w:jc w:val="right"/>
        <w:rPr>
          <w:b/>
          <w:bCs/>
          <w:sz w:val="20"/>
          <w:lang w:val="ko-KR"/>
        </w:rPr>
      </w:pPr>
      <w:r w:rsidRPr="00357C2A">
        <w:rPr>
          <w:rFonts w:hint="eastAsia"/>
          <w:b/>
          <w:bCs/>
          <w:sz w:val="20"/>
          <w:lang w:val="ko-KR"/>
        </w:rPr>
        <w:t>1</w:t>
      </w:r>
      <w:r w:rsidRPr="00357C2A">
        <w:rPr>
          <w:b/>
          <w:bCs/>
          <w:sz w:val="20"/>
          <w:lang w:val="ko-KR"/>
        </w:rPr>
        <w:t xml:space="preserve">7011596 </w:t>
      </w:r>
      <w:r w:rsidRPr="00357C2A">
        <w:rPr>
          <w:rFonts w:hint="eastAsia"/>
          <w:b/>
          <w:bCs/>
          <w:sz w:val="20"/>
          <w:lang w:val="ko-KR"/>
        </w:rPr>
        <w:t>황연주</w:t>
      </w:r>
    </w:p>
    <w:sdt>
      <w:sdtPr>
        <w:rPr>
          <w:rFonts w:ascii="맑은 고딕" w:eastAsia="맑은 고딕" w:hAnsi="맑은 고딕" w:cs="맑은 고딕"/>
          <w:color w:val="404040" w:themeColor="text1" w:themeTint="BF"/>
          <w:sz w:val="18"/>
          <w:szCs w:val="20"/>
          <w:lang w:val="ko-KR"/>
        </w:rPr>
        <w:id w:val="-17564269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AEEDDFA" w14:textId="5B4C30B9" w:rsidR="000B75AC" w:rsidRPr="000B75AC" w:rsidRDefault="2076E6A8" w:rsidP="000B75AC">
          <w:pPr>
            <w:pStyle w:val="TOC"/>
            <w:spacing w:line="240" w:lineRule="auto"/>
            <w:rPr>
              <w:lang w:val="ko-KR"/>
            </w:rPr>
          </w:pPr>
          <w:r w:rsidRPr="2076E6A8">
            <w:rPr>
              <w:lang w:val="ko-KR"/>
            </w:rPr>
            <w:t>목차</w:t>
          </w:r>
        </w:p>
        <w:p w14:paraId="56947911" w14:textId="6CAFE0E3" w:rsidR="00FB6516" w:rsidRDefault="00681595">
          <w:pPr>
            <w:pStyle w:val="10"/>
            <w:tabs>
              <w:tab w:val="left" w:pos="425"/>
            </w:tabs>
            <w:rPr>
              <w:rFonts w:asciiTheme="minorHAnsi" w:eastAsiaTheme="minorEastAsia" w:hAnsiTheme="minorHAnsi" w:cstheme="minorBidi"/>
              <w:color w:val="auto"/>
              <w:kern w:val="2"/>
              <w:sz w:val="20"/>
              <w:szCs w:val="22"/>
              <w:lang w:val="en-U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"1-4" \h \z \u </w:instrText>
          </w:r>
          <w:r>
            <w:rPr>
              <w:b/>
              <w:bCs/>
            </w:rPr>
            <w:fldChar w:fldCharType="separate"/>
          </w:r>
          <w:hyperlink w:anchor="_Toc57322625" w:history="1">
            <w:r w:rsidR="00FB6516" w:rsidRPr="00535C62">
              <w:rPr>
                <w:rStyle w:val="af3"/>
              </w:rPr>
              <w:t>1.</w:t>
            </w:r>
            <w:r w:rsidR="00FB6516">
              <w:rPr>
                <w:rFonts w:asciiTheme="minorHAnsi" w:eastAsiaTheme="minorEastAsia" w:hAnsiTheme="minorHAnsi" w:cstheme="minorBidi"/>
                <w:color w:val="auto"/>
                <w:kern w:val="2"/>
                <w:sz w:val="20"/>
                <w:szCs w:val="22"/>
                <w:lang w:val="en-US"/>
              </w:rPr>
              <w:tab/>
            </w:r>
            <w:r w:rsidR="00FB6516" w:rsidRPr="00535C62">
              <w:rPr>
                <w:rStyle w:val="af3"/>
              </w:rPr>
              <w:t>개요</w:t>
            </w:r>
            <w:r w:rsidR="00FB6516">
              <w:rPr>
                <w:webHidden/>
              </w:rPr>
              <w:tab/>
            </w:r>
            <w:r w:rsidR="00FB6516">
              <w:rPr>
                <w:webHidden/>
              </w:rPr>
              <w:fldChar w:fldCharType="begin"/>
            </w:r>
            <w:r w:rsidR="00FB6516">
              <w:rPr>
                <w:webHidden/>
              </w:rPr>
              <w:instrText xml:space="preserve"> PAGEREF _Toc57322625 \h </w:instrText>
            </w:r>
            <w:r w:rsidR="00FB6516">
              <w:rPr>
                <w:webHidden/>
              </w:rPr>
            </w:r>
            <w:r w:rsidR="00FB6516">
              <w:rPr>
                <w:webHidden/>
              </w:rPr>
              <w:fldChar w:fldCharType="separate"/>
            </w:r>
            <w:r w:rsidR="00FB6516">
              <w:rPr>
                <w:webHidden/>
              </w:rPr>
              <w:t>5</w:t>
            </w:r>
            <w:r w:rsidR="00FB6516">
              <w:rPr>
                <w:webHidden/>
              </w:rPr>
              <w:fldChar w:fldCharType="end"/>
            </w:r>
          </w:hyperlink>
        </w:p>
        <w:p w14:paraId="18F55672" w14:textId="0B320D7F" w:rsidR="00FB6516" w:rsidRDefault="001448DD">
          <w:pPr>
            <w:pStyle w:val="20"/>
            <w:tabs>
              <w:tab w:val="right" w:leader="dot" w:pos="9350"/>
            </w:tabs>
            <w:ind w:left="36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26" w:history="1">
            <w:r w:rsidR="00FB6516" w:rsidRPr="00535C62">
              <w:rPr>
                <w:rStyle w:val="af3"/>
                <w:noProof/>
                <w:lang w:val="ko-KR"/>
              </w:rPr>
              <w:t>1.1 개발 배경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_Toc57322626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5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17022204" w14:textId="7E2D180E" w:rsidR="00FB6516" w:rsidRDefault="001448DD">
          <w:pPr>
            <w:pStyle w:val="20"/>
            <w:tabs>
              <w:tab w:val="right" w:leader="dot" w:pos="9350"/>
            </w:tabs>
            <w:ind w:left="36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27" w:history="1">
            <w:r w:rsidR="00FB6516" w:rsidRPr="00535C62">
              <w:rPr>
                <w:rStyle w:val="af3"/>
                <w:noProof/>
                <w:lang w:val="ko-KR"/>
              </w:rPr>
              <w:t>1.2 개발 목표 및 내용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_Toc57322627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5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47DFBBAF" w14:textId="63C27E36" w:rsidR="00FB6516" w:rsidRDefault="001448DD">
          <w:pPr>
            <w:pStyle w:val="30"/>
            <w:tabs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28" w:history="1">
            <w:r w:rsidR="00FB6516" w:rsidRPr="00535C62">
              <w:rPr>
                <w:rStyle w:val="af3"/>
                <w:b/>
                <w:bCs/>
                <w:noProof/>
                <w:lang w:val="ko-KR"/>
              </w:rPr>
              <w:t>1.2.1 기술개발 최종목표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_Toc57322628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5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6D30064F" w14:textId="5A4E1542" w:rsidR="00FB6516" w:rsidRDefault="001448DD">
          <w:pPr>
            <w:pStyle w:val="30"/>
            <w:tabs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29" w:history="1">
            <w:r w:rsidR="00FB6516" w:rsidRPr="00535C62">
              <w:rPr>
                <w:rStyle w:val="af3"/>
                <w:b/>
                <w:bCs/>
                <w:noProof/>
                <w:lang w:val="ko-KR"/>
              </w:rPr>
              <w:t>1.2.2 기술개발 세부내용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_Toc57322629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5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666EE774" w14:textId="5083C5E2" w:rsidR="00FB6516" w:rsidRDefault="001448DD">
          <w:pPr>
            <w:pStyle w:val="30"/>
            <w:tabs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30" w:history="1">
            <w:r w:rsidR="00FB6516" w:rsidRPr="00535C62">
              <w:rPr>
                <w:rStyle w:val="af3"/>
                <w:noProof/>
                <w:lang w:val="ko-KR"/>
              </w:rPr>
              <w:t>1. Google Fit와 Mi-Fit 연동 후, Google Fit  Api를 이용하여 기록된 운동정보를 받아옴  2.  운동 종류(걷기, 달리기)와 운동시 소모된 시간, 거리를 측정하여 저장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_Toc57322630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5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47B23691" w14:textId="0468D6B1" w:rsidR="00FB6516" w:rsidRDefault="001448DD">
          <w:pPr>
            <w:pStyle w:val="20"/>
            <w:tabs>
              <w:tab w:val="right" w:leader="dot" w:pos="9350"/>
            </w:tabs>
            <w:ind w:left="36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31" w:history="1">
            <w:r w:rsidR="00FB6516" w:rsidRPr="00535C62">
              <w:rPr>
                <w:rStyle w:val="af3"/>
                <w:noProof/>
                <w:lang w:val="ko-KR"/>
              </w:rPr>
              <w:t>1.3 차별성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_Toc57322631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7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1AE421F5" w14:textId="72122F44" w:rsidR="00FB6516" w:rsidRDefault="001448DD">
          <w:pPr>
            <w:pStyle w:val="30"/>
            <w:tabs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32" w:history="1">
            <w:r w:rsidR="00FB6516" w:rsidRPr="00535C62">
              <w:rPr>
                <w:rStyle w:val="af3"/>
                <w:b/>
                <w:bCs/>
                <w:noProof/>
                <w:lang w:val="ko-KR"/>
              </w:rPr>
              <w:t>1.3.2 기존 시장 조사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_Toc57322632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7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3CF78035" w14:textId="2B622E8D" w:rsidR="00FB6516" w:rsidRDefault="001448DD">
          <w:pPr>
            <w:pStyle w:val="30"/>
            <w:tabs>
              <w:tab w:val="left" w:pos="1600"/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33" w:history="1">
            <w:r w:rsidR="00FB6516" w:rsidRPr="00535C62">
              <w:rPr>
                <w:rStyle w:val="af3"/>
                <w:b/>
                <w:bCs/>
                <w:noProof/>
              </w:rPr>
              <w:t>1.3.2</w:t>
            </w:r>
            <w:r w:rsidR="00FB6516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0"/>
                <w:szCs w:val="22"/>
              </w:rPr>
              <w:tab/>
            </w:r>
            <w:r w:rsidR="00FB6516" w:rsidRPr="00535C62">
              <w:rPr>
                <w:rStyle w:val="af3"/>
                <w:b/>
                <w:bCs/>
                <w:noProof/>
              </w:rPr>
              <w:t>차별성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_Toc57322633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9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7DFE40AD" w14:textId="5693FE35" w:rsidR="00FB6516" w:rsidRDefault="001448DD">
          <w:pPr>
            <w:pStyle w:val="20"/>
            <w:tabs>
              <w:tab w:val="right" w:leader="dot" w:pos="9350"/>
            </w:tabs>
            <w:ind w:left="36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34" w:history="1">
            <w:r w:rsidR="00FB6516" w:rsidRPr="00535C62">
              <w:rPr>
                <w:rStyle w:val="af3"/>
                <w:noProof/>
                <w:lang w:val="ko-KR"/>
              </w:rPr>
              <w:t>1.4 개발환경 및 체계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_Toc57322634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10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1E041B5F" w14:textId="1DBB79DF" w:rsidR="00FB6516" w:rsidRDefault="001448DD">
          <w:pPr>
            <w:pStyle w:val="30"/>
            <w:tabs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35" w:history="1">
            <w:r w:rsidR="00FB6516" w:rsidRPr="00535C62">
              <w:rPr>
                <w:rStyle w:val="af3"/>
                <w:b/>
                <w:bCs/>
                <w:noProof/>
                <w:lang w:val="ko-KR"/>
              </w:rPr>
              <w:t>1.4.1 개발 환경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_Toc57322635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10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1E9ABBFE" w14:textId="2FD29CA9" w:rsidR="00FB6516" w:rsidRDefault="001448DD">
          <w:pPr>
            <w:pStyle w:val="30"/>
            <w:tabs>
              <w:tab w:val="left" w:pos="1600"/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36" w:history="1">
            <w:r w:rsidR="00FB6516" w:rsidRPr="00535C62">
              <w:rPr>
                <w:rStyle w:val="af3"/>
                <w:b/>
                <w:bCs/>
                <w:noProof/>
              </w:rPr>
              <w:t>1.4.2</w:t>
            </w:r>
            <w:r w:rsidR="00FB6516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0"/>
                <w:szCs w:val="22"/>
              </w:rPr>
              <w:tab/>
            </w:r>
            <w:r w:rsidR="00FB6516" w:rsidRPr="00535C62">
              <w:rPr>
                <w:rStyle w:val="af3"/>
                <w:b/>
                <w:bCs/>
                <w:noProof/>
              </w:rPr>
              <w:t>시스템 구성도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_Toc57322636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10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312AC6C2" w14:textId="7675921E" w:rsidR="00FB6516" w:rsidRDefault="001448DD">
          <w:pPr>
            <w:pStyle w:val="20"/>
            <w:tabs>
              <w:tab w:val="left" w:pos="1275"/>
              <w:tab w:val="right" w:leader="dot" w:pos="9350"/>
            </w:tabs>
            <w:ind w:left="36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37" w:history="1">
            <w:r w:rsidR="00FB6516" w:rsidRPr="00535C62">
              <w:rPr>
                <w:rStyle w:val="af3"/>
                <w:noProof/>
              </w:rPr>
              <w:t>1.5</w:t>
            </w:r>
            <w:r w:rsidR="00FB6516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0"/>
                <w:szCs w:val="22"/>
              </w:rPr>
              <w:tab/>
            </w:r>
            <w:r w:rsidR="00FB6516" w:rsidRPr="00535C62">
              <w:rPr>
                <w:rStyle w:val="af3"/>
                <w:noProof/>
                <w:lang w:val="ko-KR"/>
              </w:rPr>
              <w:t>개발 추진 계획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_Toc57322637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14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5117BEE4" w14:textId="3056482D" w:rsidR="00FB6516" w:rsidRDefault="001448DD">
          <w:pPr>
            <w:pStyle w:val="20"/>
            <w:tabs>
              <w:tab w:val="right" w:leader="dot" w:pos="9350"/>
            </w:tabs>
            <w:ind w:left="36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38" w:history="1">
            <w:r w:rsidR="00FB6516" w:rsidRPr="00535C62">
              <w:rPr>
                <w:rStyle w:val="af3"/>
                <w:noProof/>
                <w:lang w:val="ko-KR"/>
              </w:rPr>
              <w:t>1.6 기대효과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_Toc57322638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14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1703166F" w14:textId="12990C26" w:rsidR="00FB6516" w:rsidRDefault="001448DD">
          <w:pPr>
            <w:pStyle w:val="10"/>
            <w:rPr>
              <w:rFonts w:asciiTheme="minorHAnsi" w:eastAsiaTheme="minorEastAsia" w:hAnsiTheme="minorHAnsi" w:cstheme="minorBidi"/>
              <w:color w:val="auto"/>
              <w:kern w:val="2"/>
              <w:sz w:val="20"/>
              <w:szCs w:val="22"/>
              <w:lang w:val="en-US"/>
            </w:rPr>
          </w:pPr>
          <w:hyperlink w:anchor="_Toc57322639" w:history="1">
            <w:r w:rsidR="00FB6516" w:rsidRPr="00535C62">
              <w:rPr>
                <w:rStyle w:val="af3"/>
              </w:rPr>
              <w:t>2. 설계 사양서</w:t>
            </w:r>
            <w:r w:rsidR="00FB6516">
              <w:rPr>
                <w:webHidden/>
              </w:rPr>
              <w:tab/>
            </w:r>
            <w:r w:rsidR="00FB6516">
              <w:rPr>
                <w:webHidden/>
              </w:rPr>
              <w:fldChar w:fldCharType="begin"/>
            </w:r>
            <w:r w:rsidR="00FB6516">
              <w:rPr>
                <w:webHidden/>
              </w:rPr>
              <w:instrText xml:space="preserve"> PAGEREF _Toc57322639 \h </w:instrText>
            </w:r>
            <w:r w:rsidR="00FB6516">
              <w:rPr>
                <w:webHidden/>
              </w:rPr>
            </w:r>
            <w:r w:rsidR="00FB6516">
              <w:rPr>
                <w:webHidden/>
              </w:rPr>
              <w:fldChar w:fldCharType="separate"/>
            </w:r>
            <w:r w:rsidR="00FB6516">
              <w:rPr>
                <w:webHidden/>
              </w:rPr>
              <w:t>15</w:t>
            </w:r>
            <w:r w:rsidR="00FB6516">
              <w:rPr>
                <w:webHidden/>
              </w:rPr>
              <w:fldChar w:fldCharType="end"/>
            </w:r>
          </w:hyperlink>
        </w:p>
        <w:p w14:paraId="6C805F7D" w14:textId="7C87C71D" w:rsidR="00FB6516" w:rsidRDefault="001448DD">
          <w:pPr>
            <w:pStyle w:val="20"/>
            <w:tabs>
              <w:tab w:val="right" w:leader="dot" w:pos="9350"/>
            </w:tabs>
            <w:ind w:left="36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40" w:history="1">
            <w:r w:rsidR="00FB6516" w:rsidRPr="00535C62">
              <w:rPr>
                <w:rStyle w:val="af3"/>
                <w:noProof/>
                <w:lang w:val="ko-KR"/>
              </w:rPr>
              <w:t>2.1설계 사양서 산출물 체계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_Toc57322640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15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13DC1CF9" w14:textId="748C8D16" w:rsidR="00FB6516" w:rsidRDefault="001448DD">
          <w:pPr>
            <w:pStyle w:val="30"/>
            <w:tabs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41" w:history="1">
            <w:r w:rsidR="00FB6516" w:rsidRPr="00535C62">
              <w:rPr>
                <w:rStyle w:val="af3"/>
                <w:b/>
                <w:bCs/>
                <w:noProof/>
                <w:lang w:val="ko-KR"/>
              </w:rPr>
              <w:t>2.1.1 산출물 코드 및 ID 부여 방법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_Toc57322641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15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7E5038EC" w14:textId="46A83DA7" w:rsidR="00FB6516" w:rsidRDefault="001448DD">
          <w:pPr>
            <w:pStyle w:val="30"/>
            <w:tabs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42" w:history="1">
            <w:r w:rsidR="00FB6516" w:rsidRPr="00535C62">
              <w:rPr>
                <w:rStyle w:val="af3"/>
                <w:b/>
                <w:bCs/>
                <w:noProof/>
                <w:lang w:val="ko-KR"/>
              </w:rPr>
              <w:t>2.1.2 산출물 목록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_Toc57322642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15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66A4A5FA" w14:textId="740EFD9F" w:rsidR="00FB6516" w:rsidRDefault="001448DD">
          <w:pPr>
            <w:pStyle w:val="20"/>
            <w:tabs>
              <w:tab w:val="right" w:leader="dot" w:pos="9350"/>
            </w:tabs>
            <w:ind w:left="36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43" w:history="1">
            <w:r w:rsidR="00FB6516" w:rsidRPr="00535C62">
              <w:rPr>
                <w:rStyle w:val="af3"/>
                <w:noProof/>
                <w:lang w:val="ko-KR"/>
              </w:rPr>
              <w:t>2.2 요구사항 분석서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_Toc57322643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16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5580458E" w14:textId="59C99878" w:rsidR="00FB6516" w:rsidRDefault="001448DD">
          <w:pPr>
            <w:pStyle w:val="30"/>
            <w:tabs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44" w:history="1">
            <w:r w:rsidR="00FB6516" w:rsidRPr="00535C62">
              <w:rPr>
                <w:rStyle w:val="af3"/>
                <w:b/>
                <w:bCs/>
                <w:noProof/>
                <w:lang w:val="ko-KR"/>
              </w:rPr>
              <w:t>2.2.1 요구사항 목록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_Toc57322644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16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34F93B58" w14:textId="2CAD6EAF" w:rsidR="00FB6516" w:rsidRDefault="001448DD">
          <w:pPr>
            <w:pStyle w:val="30"/>
            <w:tabs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45" w:history="1">
            <w:r w:rsidR="00FB6516" w:rsidRPr="00535C62">
              <w:rPr>
                <w:rStyle w:val="af3"/>
                <w:b/>
                <w:bCs/>
                <w:noProof/>
                <w:lang w:val="ko-KR"/>
              </w:rPr>
              <w:t>2.2.2 요구사항 세부명세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_Toc57322645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17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586661E1" w14:textId="7D8B251E" w:rsidR="00FB6516" w:rsidRDefault="001448DD">
          <w:pPr>
            <w:pStyle w:val="20"/>
            <w:tabs>
              <w:tab w:val="right" w:leader="dot" w:pos="9350"/>
            </w:tabs>
            <w:ind w:left="36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46" w:history="1">
            <w:r w:rsidR="00FB6516" w:rsidRPr="00535C62">
              <w:rPr>
                <w:rStyle w:val="af3"/>
                <w:noProof/>
                <w:lang w:val="ko-KR"/>
              </w:rPr>
              <w:t>2.3 유스케이스 다이어그램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_Toc57322646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25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6AC5D671" w14:textId="5E0F2657" w:rsidR="00FB6516" w:rsidRDefault="001448DD">
          <w:pPr>
            <w:pStyle w:val="30"/>
            <w:tabs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47" w:history="1">
            <w:r w:rsidR="00FB6516" w:rsidRPr="00535C62">
              <w:rPr>
                <w:rStyle w:val="af3"/>
                <w:b/>
                <w:bCs/>
                <w:noProof/>
                <w:lang w:val="ko-KR"/>
              </w:rPr>
              <w:t>2.3.1 유스케이스 다이어그램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_Toc57322647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25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42C0A7DC" w14:textId="5673B205" w:rsidR="00FB6516" w:rsidRDefault="001448DD">
          <w:pPr>
            <w:pStyle w:val="30"/>
            <w:tabs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48" w:history="1">
            <w:r w:rsidR="00FB6516" w:rsidRPr="00535C62">
              <w:rPr>
                <w:rStyle w:val="af3"/>
                <w:b/>
                <w:bCs/>
                <w:noProof/>
                <w:lang w:val="ko-KR"/>
              </w:rPr>
              <w:t>2.3.2 세부 유스케이스 다이어그램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_Toc57322648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26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73F471AB" w14:textId="4C034042" w:rsidR="00FB6516" w:rsidRDefault="001448DD">
          <w:pPr>
            <w:pStyle w:val="30"/>
            <w:tabs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49" w:history="1">
            <w:r w:rsidR="00FB6516" w:rsidRPr="00535C62">
              <w:rPr>
                <w:rStyle w:val="af3"/>
                <w:b/>
                <w:bCs/>
                <w:noProof/>
                <w:lang w:val="ko-KR"/>
              </w:rPr>
              <w:t>2.3.3 유스케이스 기술서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_Toc57322649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27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03B9A9A8" w14:textId="7FFACE2E" w:rsidR="00FB6516" w:rsidRDefault="001448DD">
          <w:pPr>
            <w:pStyle w:val="20"/>
            <w:tabs>
              <w:tab w:val="right" w:leader="dot" w:pos="9350"/>
            </w:tabs>
            <w:ind w:left="36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50" w:history="1">
            <w:r w:rsidR="00FB6516" w:rsidRPr="00535C62">
              <w:rPr>
                <w:rStyle w:val="af3"/>
                <w:noProof/>
                <w:lang w:val="ko-KR"/>
              </w:rPr>
              <w:t>2.4 클래스 다이어그램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_Toc57322650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33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04AE4151" w14:textId="1CF1278B" w:rsidR="00FB6516" w:rsidRDefault="001448DD">
          <w:pPr>
            <w:pStyle w:val="30"/>
            <w:tabs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51" w:history="1">
            <w:r w:rsidR="00FB6516" w:rsidRPr="00535C62">
              <w:rPr>
                <w:rStyle w:val="af3"/>
                <w:b/>
                <w:bCs/>
                <w:noProof/>
                <w:lang w:val="ko-KR"/>
              </w:rPr>
              <w:t>2.4.1 설계 클래스도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_Toc57322651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33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2C0C6524" w14:textId="54AE4B34" w:rsidR="00FB6516" w:rsidRDefault="001448DD">
          <w:pPr>
            <w:pStyle w:val="20"/>
            <w:tabs>
              <w:tab w:val="right" w:leader="dot" w:pos="9350"/>
            </w:tabs>
            <w:ind w:left="36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52" w:history="1">
            <w:r w:rsidR="00FB6516" w:rsidRPr="00535C62">
              <w:rPr>
                <w:rStyle w:val="af3"/>
                <w:noProof/>
                <w:lang w:val="ko-KR"/>
              </w:rPr>
              <w:t>2.5 시퀀스 다이어그램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_Toc57322652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34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7290F010" w14:textId="38FECC5F" w:rsidR="00FB6516" w:rsidRDefault="001448DD">
          <w:pPr>
            <w:pStyle w:val="30"/>
            <w:tabs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53" w:history="1">
            <w:r w:rsidR="00FB6516" w:rsidRPr="00535C62">
              <w:rPr>
                <w:rStyle w:val="af3"/>
                <w:b/>
                <w:bCs/>
                <w:noProof/>
                <w:lang w:val="ko-KR"/>
              </w:rPr>
              <w:t>2.5.1 시퀀스 목록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_Toc57322653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34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3D569BC9" w14:textId="5CD9770C" w:rsidR="00FB6516" w:rsidRDefault="001448DD">
          <w:pPr>
            <w:pStyle w:val="30"/>
            <w:tabs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54" w:history="1">
            <w:r w:rsidR="00FB6516" w:rsidRPr="00535C62">
              <w:rPr>
                <w:rStyle w:val="af3"/>
                <w:b/>
                <w:bCs/>
                <w:noProof/>
                <w:lang w:val="ko-KR"/>
              </w:rPr>
              <w:t>2.5.2 시퀀스 다이어그램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_Toc57322654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35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3EA33F2B" w14:textId="1CCE8333" w:rsidR="00FB6516" w:rsidRDefault="001448DD">
          <w:pPr>
            <w:pStyle w:val="40"/>
            <w:tabs>
              <w:tab w:val="right" w:leader="dot" w:pos="9350"/>
            </w:tabs>
            <w:ind w:left="10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55" w:history="1">
            <w:r w:rsidR="00FB6516" w:rsidRPr="00535C62">
              <w:rPr>
                <w:rStyle w:val="af3"/>
                <w:noProof/>
              </w:rPr>
              <w:t>개인정보 입력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_Toc57322655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35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17BB2399" w14:textId="2BE44F29" w:rsidR="00FB6516" w:rsidRDefault="001448DD">
          <w:pPr>
            <w:pStyle w:val="40"/>
            <w:tabs>
              <w:tab w:val="right" w:leader="dot" w:pos="9350"/>
            </w:tabs>
            <w:ind w:left="10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56" w:history="1">
            <w:r w:rsidR="00FB6516" w:rsidRPr="00535C62">
              <w:rPr>
                <w:rStyle w:val="af3"/>
                <w:noProof/>
              </w:rPr>
              <w:t>섭취한 음식 등록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_Toc57322656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36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0151694C" w14:textId="641BC04E" w:rsidR="00FB6516" w:rsidRDefault="001448DD">
          <w:pPr>
            <w:pStyle w:val="40"/>
            <w:tabs>
              <w:tab w:val="right" w:leader="dot" w:pos="9350"/>
            </w:tabs>
            <w:ind w:left="10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57" w:history="1">
            <w:r w:rsidR="00FB6516" w:rsidRPr="00535C62">
              <w:rPr>
                <w:rStyle w:val="af3"/>
                <w:noProof/>
              </w:rPr>
              <w:t>IoT 연동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_Toc57322657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37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2B412B61" w14:textId="2AA50128" w:rsidR="00FB6516" w:rsidRDefault="001448DD">
          <w:pPr>
            <w:pStyle w:val="40"/>
            <w:tabs>
              <w:tab w:val="right" w:leader="dot" w:pos="9350"/>
            </w:tabs>
            <w:ind w:left="10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58" w:history="1">
            <w:r w:rsidR="00FB6516" w:rsidRPr="00535C62">
              <w:rPr>
                <w:rStyle w:val="af3"/>
                <w:noProof/>
              </w:rPr>
              <w:t>IoT 데이터 저장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_Toc57322658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38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7E29E680" w14:textId="1F1AE070" w:rsidR="00FB6516" w:rsidRDefault="001448DD">
          <w:pPr>
            <w:pStyle w:val="40"/>
            <w:tabs>
              <w:tab w:val="right" w:leader="dot" w:pos="9350"/>
            </w:tabs>
            <w:ind w:left="10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59" w:history="1">
            <w:r w:rsidR="00FB6516" w:rsidRPr="00535C62">
              <w:rPr>
                <w:rStyle w:val="af3"/>
                <w:noProof/>
              </w:rPr>
              <w:t>통계 정보 확인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_Toc57322659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39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287CC608" w14:textId="3067B2EB" w:rsidR="00FB6516" w:rsidRDefault="001448DD">
          <w:pPr>
            <w:pStyle w:val="40"/>
            <w:tabs>
              <w:tab w:val="right" w:leader="dot" w:pos="9350"/>
            </w:tabs>
            <w:ind w:left="10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60" w:history="1">
            <w:r w:rsidR="00FB6516" w:rsidRPr="00535C62">
              <w:rPr>
                <w:rStyle w:val="af3"/>
                <w:noProof/>
              </w:rPr>
              <w:t>추천 운동 조회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_Toc57322660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40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55C5F6FF" w14:textId="431F23A1" w:rsidR="00FB6516" w:rsidRDefault="001448DD">
          <w:pPr>
            <w:pStyle w:val="40"/>
            <w:tabs>
              <w:tab w:val="right" w:leader="dot" w:pos="9350"/>
            </w:tabs>
            <w:ind w:left="10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61" w:history="1">
            <w:r w:rsidR="00FB6516" w:rsidRPr="00535C62">
              <w:rPr>
                <w:rStyle w:val="af3"/>
                <w:noProof/>
              </w:rPr>
              <w:t>추천 식단 확인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_Toc57322661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41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26A18987" w14:textId="68767A54" w:rsidR="00FB6516" w:rsidRDefault="001448DD">
          <w:pPr>
            <w:pStyle w:val="20"/>
            <w:tabs>
              <w:tab w:val="right" w:leader="dot" w:pos="9350"/>
            </w:tabs>
            <w:ind w:left="36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62" w:history="1">
            <w:r w:rsidR="00FB6516" w:rsidRPr="00535C62">
              <w:rPr>
                <w:rStyle w:val="af3"/>
                <w:noProof/>
              </w:rPr>
              <w:t>2.6 데이터베이스 설계도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_Toc57322662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42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1E25C14F" w14:textId="136B4EF5" w:rsidR="00FB6516" w:rsidRDefault="001448DD">
          <w:pPr>
            <w:pStyle w:val="20"/>
            <w:tabs>
              <w:tab w:val="right" w:leader="dot" w:pos="9350"/>
            </w:tabs>
            <w:ind w:left="36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63" w:history="1">
            <w:r w:rsidR="00FB6516" w:rsidRPr="00535C62">
              <w:rPr>
                <w:rStyle w:val="af3"/>
                <w:noProof/>
                <w:lang w:val="ko-KR"/>
              </w:rPr>
              <w:t>2.6 개발 환경 명세서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_Toc57322663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45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2975AF32" w14:textId="6600B3D0" w:rsidR="00FB6516" w:rsidRDefault="001448DD">
          <w:pPr>
            <w:pStyle w:val="30"/>
            <w:tabs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64" w:history="1">
            <w:r w:rsidR="00FB6516" w:rsidRPr="00535C62">
              <w:rPr>
                <w:rStyle w:val="af3"/>
                <w:b/>
                <w:bCs/>
                <w:noProof/>
                <w:lang w:val="ko-KR"/>
              </w:rPr>
              <w:t>2.6.1 주 개발 프로그램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_Toc57322664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45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22CECD2F" w14:textId="0A3D022C" w:rsidR="00FB6516" w:rsidRDefault="001448DD">
          <w:pPr>
            <w:pStyle w:val="30"/>
            <w:tabs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65" w:history="1">
            <w:r w:rsidR="00FB6516" w:rsidRPr="00535C62">
              <w:rPr>
                <w:rStyle w:val="af3"/>
                <w:b/>
                <w:bCs/>
                <w:noProof/>
                <w:lang w:val="ko-KR"/>
              </w:rPr>
              <w:t>2.6.2 보조 개발 프로그램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_Toc57322665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45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72A24A81" w14:textId="0A19564B" w:rsidR="00FB6516" w:rsidRDefault="001448DD">
          <w:pPr>
            <w:pStyle w:val="30"/>
            <w:tabs>
              <w:tab w:val="right" w:leader="dot" w:pos="9350"/>
            </w:tabs>
            <w:ind w:left="72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66" w:history="1">
            <w:r w:rsidR="00FB6516" w:rsidRPr="00535C62">
              <w:rPr>
                <w:rStyle w:val="af3"/>
                <w:b/>
                <w:bCs/>
                <w:noProof/>
                <w:lang w:val="ko-KR"/>
              </w:rPr>
              <w:t>2.6.3 협업 프로그램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_Toc57322666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45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57112D2D" w14:textId="677295F4" w:rsidR="00FB6516" w:rsidRDefault="001448DD">
          <w:pPr>
            <w:pStyle w:val="10"/>
            <w:rPr>
              <w:rFonts w:asciiTheme="minorHAnsi" w:eastAsiaTheme="minorEastAsia" w:hAnsiTheme="minorHAnsi" w:cstheme="minorBidi"/>
              <w:color w:val="auto"/>
              <w:kern w:val="2"/>
              <w:sz w:val="20"/>
              <w:szCs w:val="22"/>
              <w:lang w:val="en-US"/>
            </w:rPr>
          </w:pPr>
          <w:hyperlink w:anchor="_Toc57322667" w:history="1">
            <w:r w:rsidR="00FB6516" w:rsidRPr="00535C62">
              <w:rPr>
                <w:rStyle w:val="af3"/>
              </w:rPr>
              <w:t>3. 개발 추진 계획</w:t>
            </w:r>
            <w:r w:rsidR="00FB6516">
              <w:rPr>
                <w:webHidden/>
              </w:rPr>
              <w:tab/>
            </w:r>
            <w:r w:rsidR="00FB6516">
              <w:rPr>
                <w:webHidden/>
              </w:rPr>
              <w:fldChar w:fldCharType="begin"/>
            </w:r>
            <w:r w:rsidR="00FB6516">
              <w:rPr>
                <w:webHidden/>
              </w:rPr>
              <w:instrText xml:space="preserve"> PAGEREF _Toc57322667 \h </w:instrText>
            </w:r>
            <w:r w:rsidR="00FB6516">
              <w:rPr>
                <w:webHidden/>
              </w:rPr>
            </w:r>
            <w:r w:rsidR="00FB6516">
              <w:rPr>
                <w:webHidden/>
              </w:rPr>
              <w:fldChar w:fldCharType="separate"/>
            </w:r>
            <w:r w:rsidR="00FB6516">
              <w:rPr>
                <w:webHidden/>
              </w:rPr>
              <w:t>45</w:t>
            </w:r>
            <w:r w:rsidR="00FB6516">
              <w:rPr>
                <w:webHidden/>
              </w:rPr>
              <w:fldChar w:fldCharType="end"/>
            </w:r>
          </w:hyperlink>
        </w:p>
        <w:p w14:paraId="48FEE9FE" w14:textId="390C0CD4" w:rsidR="00FB6516" w:rsidRDefault="001448DD">
          <w:pPr>
            <w:pStyle w:val="10"/>
            <w:rPr>
              <w:rFonts w:asciiTheme="minorHAnsi" w:eastAsiaTheme="minorEastAsia" w:hAnsiTheme="minorHAnsi" w:cstheme="minorBidi"/>
              <w:color w:val="auto"/>
              <w:kern w:val="2"/>
              <w:sz w:val="20"/>
              <w:szCs w:val="22"/>
              <w:lang w:val="en-US"/>
            </w:rPr>
          </w:pPr>
          <w:hyperlink w:anchor="_Toc57322668" w:history="1">
            <w:r w:rsidR="00FB6516" w:rsidRPr="00535C62">
              <w:rPr>
                <w:rStyle w:val="af3"/>
              </w:rPr>
              <w:t>4. 개발 내용</w:t>
            </w:r>
            <w:r w:rsidR="00FB6516">
              <w:rPr>
                <w:webHidden/>
              </w:rPr>
              <w:tab/>
            </w:r>
            <w:r w:rsidR="00FB6516">
              <w:rPr>
                <w:webHidden/>
              </w:rPr>
              <w:fldChar w:fldCharType="begin"/>
            </w:r>
            <w:r w:rsidR="00FB6516">
              <w:rPr>
                <w:webHidden/>
              </w:rPr>
              <w:instrText xml:space="preserve"> PAGEREF _Toc57322668 \h </w:instrText>
            </w:r>
            <w:r w:rsidR="00FB6516">
              <w:rPr>
                <w:webHidden/>
              </w:rPr>
            </w:r>
            <w:r w:rsidR="00FB6516">
              <w:rPr>
                <w:webHidden/>
              </w:rPr>
              <w:fldChar w:fldCharType="separate"/>
            </w:r>
            <w:r w:rsidR="00FB6516">
              <w:rPr>
                <w:webHidden/>
              </w:rPr>
              <w:t>46</w:t>
            </w:r>
            <w:r w:rsidR="00FB6516">
              <w:rPr>
                <w:webHidden/>
              </w:rPr>
              <w:fldChar w:fldCharType="end"/>
            </w:r>
          </w:hyperlink>
        </w:p>
        <w:p w14:paraId="76639C86" w14:textId="01A5CE8F" w:rsidR="00FB6516" w:rsidRDefault="001448DD">
          <w:pPr>
            <w:pStyle w:val="20"/>
            <w:tabs>
              <w:tab w:val="right" w:leader="dot" w:pos="9350"/>
            </w:tabs>
            <w:ind w:left="36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69" w:history="1">
            <w:r w:rsidR="00FB6516" w:rsidRPr="00535C62">
              <w:rPr>
                <w:rStyle w:val="af3"/>
                <w:noProof/>
                <w:lang w:val="ko-KR"/>
              </w:rPr>
              <w:t>4.1 주요 기능 구현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_Toc57322669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46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6678A60E" w14:textId="4F9FD42D" w:rsidR="00FB6516" w:rsidRDefault="001448DD">
          <w:pPr>
            <w:pStyle w:val="40"/>
            <w:tabs>
              <w:tab w:val="right" w:leader="dot" w:pos="9350"/>
            </w:tabs>
            <w:ind w:left="10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70" w:history="1">
            <w:r w:rsidR="00FB6516" w:rsidRPr="00535C62">
              <w:rPr>
                <w:rStyle w:val="af3"/>
                <w:noProof/>
                <w:lang w:val="ko-KR"/>
              </w:rPr>
              <w:t>섭취한 음식 입력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_Toc57322670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47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3D875E26" w14:textId="544397CA" w:rsidR="00FB6516" w:rsidRDefault="001448DD">
          <w:pPr>
            <w:pStyle w:val="40"/>
            <w:tabs>
              <w:tab w:val="right" w:leader="dot" w:pos="9350"/>
            </w:tabs>
            <w:ind w:left="10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71" w:history="1">
            <w:r w:rsidR="00FB6516" w:rsidRPr="00535C62">
              <w:rPr>
                <w:rStyle w:val="af3"/>
                <w:noProof/>
                <w:lang w:val="ko-KR"/>
              </w:rPr>
              <w:t>섭취한 음식 칼로리 및 영양소 정보 제공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_Toc57322671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48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0D33A356" w14:textId="63A2DFB8" w:rsidR="00FB6516" w:rsidRDefault="001448DD">
          <w:pPr>
            <w:pStyle w:val="40"/>
            <w:tabs>
              <w:tab w:val="right" w:leader="dot" w:pos="9350"/>
            </w:tabs>
            <w:ind w:left="10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72" w:history="1">
            <w:r w:rsidR="00FB6516" w:rsidRPr="00535C62">
              <w:rPr>
                <w:rStyle w:val="af3"/>
                <w:noProof/>
              </w:rPr>
              <w:t>활동한 운동제공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_Toc57322672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49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110DD151" w14:textId="18B6B972" w:rsidR="00FB6516" w:rsidRDefault="001448DD">
          <w:pPr>
            <w:pStyle w:val="40"/>
            <w:tabs>
              <w:tab w:val="right" w:leader="dot" w:pos="9350"/>
            </w:tabs>
            <w:ind w:left="10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73" w:history="1">
            <w:r w:rsidR="00FB6516" w:rsidRPr="00535C62">
              <w:rPr>
                <w:rStyle w:val="af3"/>
                <w:noProof/>
                <w:lang w:val="ko-KR"/>
              </w:rPr>
              <w:t>추천식단 제공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_Toc57322673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49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5A23D74F" w14:textId="69FD6288" w:rsidR="00FB6516" w:rsidRDefault="001448DD">
          <w:pPr>
            <w:pStyle w:val="40"/>
            <w:tabs>
              <w:tab w:val="right" w:leader="dot" w:pos="9350"/>
            </w:tabs>
            <w:ind w:left="10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74" w:history="1">
            <w:r w:rsidR="00FB6516" w:rsidRPr="00535C62">
              <w:rPr>
                <w:rStyle w:val="af3"/>
                <w:noProof/>
                <w:lang w:val="ko-KR"/>
              </w:rPr>
              <w:t>추천 운동 제공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_Toc57322674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50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2C07C519" w14:textId="6C4EEEB9" w:rsidR="00FB6516" w:rsidRDefault="001448DD">
          <w:pPr>
            <w:pStyle w:val="40"/>
            <w:tabs>
              <w:tab w:val="right" w:leader="dot" w:pos="9350"/>
            </w:tabs>
            <w:ind w:left="10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75" w:history="1">
            <w:r w:rsidR="00FB6516" w:rsidRPr="00535C62">
              <w:rPr>
                <w:rStyle w:val="af3"/>
                <w:noProof/>
                <w:lang w:val="ko-KR"/>
              </w:rPr>
              <w:t>미핏과 구글핏 연동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_Toc57322675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51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412109ED" w14:textId="29951305" w:rsidR="00FB6516" w:rsidRDefault="001448DD">
          <w:pPr>
            <w:pStyle w:val="40"/>
            <w:tabs>
              <w:tab w:val="right" w:leader="dot" w:pos="9350"/>
            </w:tabs>
            <w:ind w:left="10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76" w:history="1">
            <w:r w:rsidR="00FB6516" w:rsidRPr="00535C62">
              <w:rPr>
                <w:rStyle w:val="af3"/>
                <w:noProof/>
                <w:lang w:val="ko-KR"/>
              </w:rPr>
              <w:t>섭취 칼로리 통계 제공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_Toc57322676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52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2B86ABA1" w14:textId="0B191702" w:rsidR="00FB6516" w:rsidRDefault="001448DD">
          <w:pPr>
            <w:pStyle w:val="40"/>
            <w:tabs>
              <w:tab w:val="right" w:leader="dot" w:pos="9350"/>
            </w:tabs>
            <w:ind w:left="108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77" w:history="1">
            <w:r w:rsidR="00FB6516" w:rsidRPr="00535C62">
              <w:rPr>
                <w:rStyle w:val="af3"/>
                <w:noProof/>
                <w:lang w:val="ko-KR"/>
              </w:rPr>
              <w:t>인바디 통계 제공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_Toc57322677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53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687313DB" w14:textId="77FC2E86" w:rsidR="00FB6516" w:rsidRDefault="001448DD">
          <w:pPr>
            <w:pStyle w:val="10"/>
            <w:rPr>
              <w:rFonts w:asciiTheme="minorHAnsi" w:eastAsiaTheme="minorEastAsia" w:hAnsiTheme="minorHAnsi" w:cstheme="minorBidi"/>
              <w:color w:val="auto"/>
              <w:kern w:val="2"/>
              <w:sz w:val="20"/>
              <w:szCs w:val="22"/>
              <w:lang w:val="en-US"/>
            </w:rPr>
          </w:pPr>
          <w:hyperlink w:anchor="_Toc57322678" w:history="1">
            <w:r w:rsidR="00FB6516" w:rsidRPr="00535C62">
              <w:rPr>
                <w:rStyle w:val="af3"/>
              </w:rPr>
              <w:t>5. 테스트 명세서</w:t>
            </w:r>
            <w:r w:rsidR="00FB6516">
              <w:rPr>
                <w:webHidden/>
              </w:rPr>
              <w:tab/>
            </w:r>
            <w:r w:rsidR="00FB6516">
              <w:rPr>
                <w:webHidden/>
              </w:rPr>
              <w:fldChar w:fldCharType="begin"/>
            </w:r>
            <w:r w:rsidR="00FB6516">
              <w:rPr>
                <w:webHidden/>
              </w:rPr>
              <w:instrText xml:space="preserve"> PAGEREF _Toc57322678 \h </w:instrText>
            </w:r>
            <w:r w:rsidR="00FB6516">
              <w:rPr>
                <w:webHidden/>
              </w:rPr>
            </w:r>
            <w:r w:rsidR="00FB6516">
              <w:rPr>
                <w:webHidden/>
              </w:rPr>
              <w:fldChar w:fldCharType="separate"/>
            </w:r>
            <w:r w:rsidR="00FB6516">
              <w:rPr>
                <w:webHidden/>
              </w:rPr>
              <w:t>53</w:t>
            </w:r>
            <w:r w:rsidR="00FB6516">
              <w:rPr>
                <w:webHidden/>
              </w:rPr>
              <w:fldChar w:fldCharType="end"/>
            </w:r>
          </w:hyperlink>
        </w:p>
        <w:p w14:paraId="21CDA6A1" w14:textId="7A29F614" w:rsidR="00FB6516" w:rsidRDefault="001448DD">
          <w:pPr>
            <w:pStyle w:val="20"/>
            <w:tabs>
              <w:tab w:val="right" w:leader="dot" w:pos="9350"/>
            </w:tabs>
            <w:ind w:left="36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79" w:history="1">
            <w:r w:rsidR="00FB6516" w:rsidRPr="00535C62">
              <w:rPr>
                <w:rStyle w:val="af3"/>
                <w:noProof/>
                <w:lang w:val="ko-KR"/>
              </w:rPr>
              <w:t>5.1 기능테스트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_Toc57322679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53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697E41CE" w14:textId="447A55C8" w:rsidR="00FB6516" w:rsidRDefault="001448DD">
          <w:pPr>
            <w:pStyle w:val="20"/>
            <w:tabs>
              <w:tab w:val="right" w:leader="dot" w:pos="9350"/>
            </w:tabs>
            <w:ind w:left="36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80" w:history="1">
            <w:r w:rsidR="00FB6516" w:rsidRPr="00535C62">
              <w:rPr>
                <w:rStyle w:val="af3"/>
                <w:noProof/>
                <w:lang w:val="ko-KR"/>
              </w:rPr>
              <w:t>5.2 성능테스트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_Toc57322680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55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2BAF7B71" w14:textId="7E58B5CD" w:rsidR="00FB6516" w:rsidRDefault="001448DD">
          <w:pPr>
            <w:pStyle w:val="10"/>
            <w:rPr>
              <w:rFonts w:asciiTheme="minorHAnsi" w:eastAsiaTheme="minorEastAsia" w:hAnsiTheme="minorHAnsi" w:cstheme="minorBidi"/>
              <w:color w:val="auto"/>
              <w:kern w:val="2"/>
              <w:sz w:val="20"/>
              <w:szCs w:val="22"/>
              <w:lang w:val="en-US"/>
            </w:rPr>
          </w:pPr>
          <w:hyperlink w:anchor="_Toc57322681" w:history="1">
            <w:r w:rsidR="00FB6516" w:rsidRPr="00535C62">
              <w:rPr>
                <w:rStyle w:val="af3"/>
              </w:rPr>
              <w:t>6. 요구사항 대비 시스템 구현 현황</w:t>
            </w:r>
            <w:r w:rsidR="00FB6516">
              <w:rPr>
                <w:webHidden/>
              </w:rPr>
              <w:tab/>
            </w:r>
            <w:r w:rsidR="00FB6516">
              <w:rPr>
                <w:webHidden/>
              </w:rPr>
              <w:fldChar w:fldCharType="begin"/>
            </w:r>
            <w:r w:rsidR="00FB6516">
              <w:rPr>
                <w:webHidden/>
              </w:rPr>
              <w:instrText xml:space="preserve"> PAGEREF _Toc57322681 \h </w:instrText>
            </w:r>
            <w:r w:rsidR="00FB6516">
              <w:rPr>
                <w:webHidden/>
              </w:rPr>
            </w:r>
            <w:r w:rsidR="00FB6516">
              <w:rPr>
                <w:webHidden/>
              </w:rPr>
              <w:fldChar w:fldCharType="separate"/>
            </w:r>
            <w:r w:rsidR="00FB6516">
              <w:rPr>
                <w:webHidden/>
              </w:rPr>
              <w:t>55</w:t>
            </w:r>
            <w:r w:rsidR="00FB6516">
              <w:rPr>
                <w:webHidden/>
              </w:rPr>
              <w:fldChar w:fldCharType="end"/>
            </w:r>
          </w:hyperlink>
        </w:p>
        <w:p w14:paraId="061F5E58" w14:textId="3698AFBC" w:rsidR="00FB6516" w:rsidRDefault="001448DD">
          <w:pPr>
            <w:pStyle w:val="20"/>
            <w:tabs>
              <w:tab w:val="right" w:leader="dot" w:pos="9350"/>
            </w:tabs>
            <w:ind w:left="36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82" w:history="1">
            <w:r w:rsidR="00FB6516" w:rsidRPr="00535C62">
              <w:rPr>
                <w:rStyle w:val="af3"/>
                <w:noProof/>
                <w:lang w:val="ko-KR"/>
              </w:rPr>
              <w:t>6.1 제안서 대비 수정 내용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_Toc57322682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55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7C730399" w14:textId="03B4684A" w:rsidR="00FB6516" w:rsidRDefault="001448DD">
          <w:pPr>
            <w:pStyle w:val="20"/>
            <w:tabs>
              <w:tab w:val="right" w:leader="dot" w:pos="9350"/>
            </w:tabs>
            <w:ind w:left="36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hyperlink w:anchor="_Toc57322683" w:history="1">
            <w:r w:rsidR="00FB6516" w:rsidRPr="00535C62">
              <w:rPr>
                <w:rStyle w:val="af3"/>
                <w:noProof/>
              </w:rPr>
              <w:t>6.2 요구사항 구현현황</w:t>
            </w:r>
            <w:r w:rsidR="00FB6516">
              <w:rPr>
                <w:noProof/>
                <w:webHidden/>
              </w:rPr>
              <w:tab/>
            </w:r>
            <w:r w:rsidR="00FB6516">
              <w:rPr>
                <w:noProof/>
                <w:webHidden/>
              </w:rPr>
              <w:fldChar w:fldCharType="begin"/>
            </w:r>
            <w:r w:rsidR="00FB6516">
              <w:rPr>
                <w:noProof/>
                <w:webHidden/>
              </w:rPr>
              <w:instrText xml:space="preserve"> PAGEREF _Toc57322683 \h </w:instrText>
            </w:r>
            <w:r w:rsidR="00FB6516">
              <w:rPr>
                <w:noProof/>
                <w:webHidden/>
              </w:rPr>
            </w:r>
            <w:r w:rsidR="00FB6516">
              <w:rPr>
                <w:noProof/>
                <w:webHidden/>
              </w:rPr>
              <w:fldChar w:fldCharType="separate"/>
            </w:r>
            <w:r w:rsidR="00FB6516">
              <w:rPr>
                <w:noProof/>
                <w:webHidden/>
              </w:rPr>
              <w:t>57</w:t>
            </w:r>
            <w:r w:rsidR="00FB6516">
              <w:rPr>
                <w:noProof/>
                <w:webHidden/>
              </w:rPr>
              <w:fldChar w:fldCharType="end"/>
            </w:r>
          </w:hyperlink>
        </w:p>
        <w:p w14:paraId="635DF62C" w14:textId="63EB9AF6" w:rsidR="00FB6516" w:rsidRDefault="001448DD">
          <w:pPr>
            <w:pStyle w:val="10"/>
            <w:rPr>
              <w:rFonts w:asciiTheme="minorHAnsi" w:eastAsiaTheme="minorEastAsia" w:hAnsiTheme="minorHAnsi" w:cstheme="minorBidi"/>
              <w:color w:val="auto"/>
              <w:kern w:val="2"/>
              <w:sz w:val="20"/>
              <w:szCs w:val="22"/>
              <w:lang w:val="en-US"/>
            </w:rPr>
          </w:pPr>
          <w:hyperlink w:anchor="_Toc57322684" w:history="1">
            <w:r w:rsidR="00FB6516" w:rsidRPr="00535C62">
              <w:rPr>
                <w:rStyle w:val="af3"/>
              </w:rPr>
              <w:t>7. 개발 과정에서의 문제점</w:t>
            </w:r>
            <w:r w:rsidR="00FB6516">
              <w:rPr>
                <w:webHidden/>
              </w:rPr>
              <w:tab/>
            </w:r>
            <w:r w:rsidR="00FB6516">
              <w:rPr>
                <w:webHidden/>
              </w:rPr>
              <w:fldChar w:fldCharType="begin"/>
            </w:r>
            <w:r w:rsidR="00FB6516">
              <w:rPr>
                <w:webHidden/>
              </w:rPr>
              <w:instrText xml:space="preserve"> PAGEREF _Toc57322684 \h </w:instrText>
            </w:r>
            <w:r w:rsidR="00FB6516">
              <w:rPr>
                <w:webHidden/>
              </w:rPr>
            </w:r>
            <w:r w:rsidR="00FB6516">
              <w:rPr>
                <w:webHidden/>
              </w:rPr>
              <w:fldChar w:fldCharType="separate"/>
            </w:r>
            <w:r w:rsidR="00FB6516">
              <w:rPr>
                <w:webHidden/>
              </w:rPr>
              <w:t>57</w:t>
            </w:r>
            <w:r w:rsidR="00FB6516">
              <w:rPr>
                <w:webHidden/>
              </w:rPr>
              <w:fldChar w:fldCharType="end"/>
            </w:r>
          </w:hyperlink>
        </w:p>
        <w:p w14:paraId="26B9DDE9" w14:textId="4C426D38" w:rsidR="00FB6516" w:rsidRDefault="001448DD">
          <w:pPr>
            <w:pStyle w:val="10"/>
            <w:rPr>
              <w:rFonts w:asciiTheme="minorHAnsi" w:eastAsiaTheme="minorEastAsia" w:hAnsiTheme="minorHAnsi" w:cstheme="minorBidi"/>
              <w:color w:val="auto"/>
              <w:kern w:val="2"/>
              <w:sz w:val="20"/>
              <w:szCs w:val="22"/>
              <w:lang w:val="en-US"/>
            </w:rPr>
          </w:pPr>
          <w:hyperlink w:anchor="_Toc57322685" w:history="1">
            <w:r w:rsidR="00FB6516" w:rsidRPr="00535C62">
              <w:rPr>
                <w:rStyle w:val="af3"/>
              </w:rPr>
              <w:t>8. 향후계획</w:t>
            </w:r>
            <w:r w:rsidR="00FB6516">
              <w:rPr>
                <w:webHidden/>
              </w:rPr>
              <w:tab/>
            </w:r>
            <w:r w:rsidR="00FB6516">
              <w:rPr>
                <w:webHidden/>
              </w:rPr>
              <w:fldChar w:fldCharType="begin"/>
            </w:r>
            <w:r w:rsidR="00FB6516">
              <w:rPr>
                <w:webHidden/>
              </w:rPr>
              <w:instrText xml:space="preserve"> PAGEREF _Toc57322685 \h </w:instrText>
            </w:r>
            <w:r w:rsidR="00FB6516">
              <w:rPr>
                <w:webHidden/>
              </w:rPr>
            </w:r>
            <w:r w:rsidR="00FB6516">
              <w:rPr>
                <w:webHidden/>
              </w:rPr>
              <w:fldChar w:fldCharType="separate"/>
            </w:r>
            <w:r w:rsidR="00FB6516">
              <w:rPr>
                <w:webHidden/>
              </w:rPr>
              <w:t>58</w:t>
            </w:r>
            <w:r w:rsidR="00FB6516">
              <w:rPr>
                <w:webHidden/>
              </w:rPr>
              <w:fldChar w:fldCharType="end"/>
            </w:r>
          </w:hyperlink>
        </w:p>
        <w:p w14:paraId="0DFC1D14" w14:textId="43830B03" w:rsidR="00421C16" w:rsidRPr="00D50890" w:rsidRDefault="00681595" w:rsidP="00717DFD">
          <w:pPr>
            <w:pStyle w:val="30"/>
            <w:tabs>
              <w:tab w:val="right" w:leader="dot" w:pos="9350"/>
            </w:tabs>
            <w:ind w:leftChars="0" w:left="0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0"/>
              <w:szCs w:val="22"/>
            </w:rPr>
          </w:pPr>
          <w:r>
            <w:rPr>
              <w:b/>
              <w:bCs/>
              <w:noProof/>
              <w:color w:val="1F4E79" w:themeColor="accent1" w:themeShade="80"/>
              <w:lang w:val="ko-KR"/>
            </w:rPr>
            <w:fldChar w:fldCharType="end"/>
          </w:r>
        </w:p>
      </w:sdtContent>
    </w:sdt>
    <w:p w14:paraId="7A2D6CC7" w14:textId="63D95C2A" w:rsidR="00522EB4" w:rsidRPr="00421C16" w:rsidRDefault="00421C16" w:rsidP="00421C16">
      <w:pPr>
        <w:rPr>
          <w:b/>
          <w:bCs/>
          <w:lang w:val="ko-KR"/>
        </w:rPr>
      </w:pPr>
      <w:r>
        <w:rPr>
          <w:b/>
          <w:bCs/>
          <w:lang w:val="ko-KR"/>
        </w:rPr>
        <w:br w:type="page"/>
      </w:r>
    </w:p>
    <w:p w14:paraId="3278D1AB" w14:textId="2F6CC3A0" w:rsidR="009D0B7C" w:rsidRPr="009D0B7C" w:rsidRDefault="008F3C62" w:rsidP="00E533E1">
      <w:pPr>
        <w:pStyle w:val="1"/>
        <w:numPr>
          <w:ilvl w:val="0"/>
          <w:numId w:val="8"/>
        </w:numPr>
        <w:spacing w:before="120" w:after="0"/>
        <w:rPr>
          <w:lang w:val="ko-KR"/>
        </w:rPr>
      </w:pPr>
      <w:bookmarkStart w:id="0" w:name="_Toc57322625"/>
      <w:r>
        <w:rPr>
          <w:rFonts w:hint="eastAsia"/>
          <w:lang w:val="ko-KR"/>
        </w:rPr>
        <w:lastRenderedPageBreak/>
        <w:t>개요</w:t>
      </w:r>
      <w:bookmarkEnd w:id="0"/>
    </w:p>
    <w:p w14:paraId="2F037B31" w14:textId="1E227008" w:rsidR="00435961" w:rsidRDefault="00C83B14" w:rsidP="00A66302">
      <w:pPr>
        <w:pStyle w:val="2"/>
        <w:rPr>
          <w:lang w:val="ko-KR"/>
        </w:rPr>
      </w:pPr>
      <w:bookmarkStart w:id="1" w:name="_Toc57322626"/>
      <w:r>
        <w:rPr>
          <w:lang w:val="ko-KR"/>
        </w:rPr>
        <w:t xml:space="preserve">1.1 </w:t>
      </w:r>
      <w:r w:rsidR="00435961">
        <w:rPr>
          <w:rFonts w:hint="eastAsia"/>
          <w:lang w:val="ko-KR"/>
        </w:rPr>
        <w:t>개발 배경</w:t>
      </w:r>
      <w:bookmarkEnd w:id="1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40EB0" w14:paraId="548277F1" w14:textId="77777777" w:rsidTr="267024DD">
        <w:tc>
          <w:tcPr>
            <w:tcW w:w="4675" w:type="dxa"/>
          </w:tcPr>
          <w:p w14:paraId="58E87B4F" w14:textId="1A23089C" w:rsidR="00940EB0" w:rsidRPr="00940EB0" w:rsidRDefault="00940EB0" w:rsidP="00940EB0">
            <w:pPr>
              <w:pStyle w:val="af5"/>
              <w:spacing w:after="0" w:line="384" w:lineRule="auto"/>
              <w:ind w:leftChars="0" w:left="440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940EB0">
              <w:rPr>
                <w:noProof/>
              </w:rPr>
              <w:drawing>
                <wp:anchor distT="0" distB="0" distL="114300" distR="114300" simplePos="0" relativeHeight="251658241" behindDoc="0" locked="0" layoutInCell="1" allowOverlap="1" wp14:anchorId="1A787A19" wp14:editId="2E9A95C2">
                  <wp:simplePos x="0" y="0"/>
                  <wp:positionH relativeFrom="column">
                    <wp:posOffset>513080</wp:posOffset>
                  </wp:positionH>
                  <wp:positionV relativeFrom="line">
                    <wp:posOffset>22225</wp:posOffset>
                  </wp:positionV>
                  <wp:extent cx="1905000" cy="1905000"/>
                  <wp:effectExtent l="0" t="0" r="0" b="0"/>
                  <wp:wrapSquare wrapText="bothSides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0876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75" w:type="dxa"/>
          </w:tcPr>
          <w:p w14:paraId="08CCE440" w14:textId="3046223C" w:rsidR="00940EB0" w:rsidRPr="00940EB0" w:rsidRDefault="00940EB0" w:rsidP="00940EB0">
            <w:pPr>
              <w:widowControl w:val="0"/>
              <w:wordWrap w:val="0"/>
              <w:autoSpaceDE w:val="0"/>
              <w:autoSpaceDN w:val="0"/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940EB0">
              <w:rPr>
                <w:rFonts w:ascii="굴림" w:eastAsia="굴림" w:hAnsi="굴림" w:cs="굴림"/>
                <w:noProof/>
                <w:color w:val="000000"/>
              </w:rPr>
              <w:drawing>
                <wp:anchor distT="0" distB="0" distL="114300" distR="114300" simplePos="0" relativeHeight="251658242" behindDoc="0" locked="0" layoutInCell="1" allowOverlap="1" wp14:anchorId="297BADF2" wp14:editId="5EECD8BD">
                  <wp:simplePos x="0" y="0"/>
                  <wp:positionH relativeFrom="column">
                    <wp:posOffset>468630</wp:posOffset>
                  </wp:positionH>
                  <wp:positionV relativeFrom="line">
                    <wp:posOffset>11430</wp:posOffset>
                  </wp:positionV>
                  <wp:extent cx="1905000" cy="1905000"/>
                  <wp:effectExtent l="0" t="0" r="0" b="0"/>
                  <wp:wrapSquare wrapText="bothSides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089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9CF65D4" w14:textId="77777777" w:rsidR="00940EB0" w:rsidRDefault="00940EB0" w:rsidP="00DD112A"/>
        </w:tc>
      </w:tr>
      <w:tr w:rsidR="00940EB0" w14:paraId="45187F5C" w14:textId="77777777" w:rsidTr="267024DD">
        <w:tc>
          <w:tcPr>
            <w:tcW w:w="4675" w:type="dxa"/>
          </w:tcPr>
          <w:p w14:paraId="2C40310B" w14:textId="1AC1206E" w:rsidR="00940EB0" w:rsidRDefault="00940EB0" w:rsidP="00DD112A">
            <w:r>
              <w:rPr>
                <w:rFonts w:hint="eastAsia"/>
              </w:rPr>
              <w:t>&lt;그림1</w:t>
            </w:r>
            <w:r w:rsidR="00142219">
              <w:t xml:space="preserve">&gt; </w:t>
            </w:r>
            <w:r w:rsidR="00142219">
              <w:rPr>
                <w:rFonts w:hint="eastAsia"/>
              </w:rPr>
              <w:t>다이어트 필요성의 여론조사&gt;</w:t>
            </w:r>
          </w:p>
        </w:tc>
        <w:tc>
          <w:tcPr>
            <w:tcW w:w="4675" w:type="dxa"/>
          </w:tcPr>
          <w:p w14:paraId="35A63A54" w14:textId="726104FF" w:rsidR="00940EB0" w:rsidRDefault="00142219" w:rsidP="00DD112A">
            <w:r>
              <w:rPr>
                <w:rFonts w:hint="eastAsia"/>
              </w:rPr>
              <w:t>&lt;그림2</w:t>
            </w:r>
            <w:r>
              <w:t xml:space="preserve">&gt; </w:t>
            </w:r>
            <w:r>
              <w:rPr>
                <w:rFonts w:hint="eastAsia"/>
              </w:rPr>
              <w:t>다이어트 방법 여론조사</w:t>
            </w:r>
          </w:p>
        </w:tc>
      </w:tr>
    </w:tbl>
    <w:p w14:paraId="64580393" w14:textId="0363EEBC" w:rsidR="00DD112A" w:rsidRPr="000F183B" w:rsidRDefault="000F183B" w:rsidP="00DD112A">
      <w:r>
        <w:t xml:space="preserve"> </w:t>
      </w:r>
      <w:r>
        <w:br/>
        <w:t xml:space="preserve"> </w:t>
      </w:r>
      <w:r w:rsidRPr="000F183B">
        <w:t>&lt;그림1&gt;과 &lt;그림2&gt;에 따르면, 대다수의 현대인들은 다이어트가 필요하다고 생각하며 운동과 식단조절을 기반으로 한다. 그러나 현대 스마트 헬스케어 시장을 보면 정보를 모두 수기로 입력하는 불편함이 따르며 이것이 곧 앱의 사용감을 떨어트려 다이어트 실패를 야기한다. 따라서 운동기록과 체성분을 하드웨어와 연동하여 수기로 입력하는 불편함 없이 자동으로 기록해 한눈에 볼 수 있게 하고, 카메라로 간편하게 식단을 찍어 필요한 영양소를 알 수 있을 뿐 아니라 식</w:t>
      </w:r>
      <w:r w:rsidRPr="000F183B">
        <w:rPr>
          <w:rFonts w:hint="eastAsia"/>
        </w:rPr>
        <w:t>단까지</w:t>
      </w:r>
      <w:r w:rsidRPr="000F183B">
        <w:t xml:space="preserve"> 추천해주어 다이어트 성공을 돕는 어플을 만들게 되었다.</w:t>
      </w:r>
    </w:p>
    <w:p w14:paraId="645FF9CA" w14:textId="3D016411" w:rsidR="008A486E" w:rsidRDefault="00C83B14" w:rsidP="00A66302">
      <w:pPr>
        <w:pStyle w:val="2"/>
        <w:rPr>
          <w:lang w:val="ko-KR"/>
        </w:rPr>
      </w:pPr>
      <w:bookmarkStart w:id="2" w:name="_Toc57322627"/>
      <w:r>
        <w:rPr>
          <w:lang w:val="ko-KR"/>
        </w:rPr>
        <w:t xml:space="preserve">1.2 </w:t>
      </w:r>
      <w:r w:rsidR="00435961">
        <w:rPr>
          <w:rFonts w:hint="eastAsia"/>
          <w:lang w:val="ko-KR"/>
        </w:rPr>
        <w:t xml:space="preserve">개발 </w:t>
      </w:r>
      <w:r w:rsidR="002D119B">
        <w:rPr>
          <w:rFonts w:hint="eastAsia"/>
          <w:lang w:val="ko-KR"/>
        </w:rPr>
        <w:t>목표 및 내용</w:t>
      </w:r>
      <w:bookmarkEnd w:id="2"/>
    </w:p>
    <w:p w14:paraId="191AB3AC" w14:textId="559999CE" w:rsidR="00144941" w:rsidRDefault="00F94240" w:rsidP="00F94240">
      <w:pPr>
        <w:pStyle w:val="3"/>
        <w:ind w:left="900" w:hanging="360"/>
        <w:rPr>
          <w:lang w:val="ko-KR"/>
        </w:rPr>
      </w:pPr>
      <w:bookmarkStart w:id="3" w:name="_Toc57322628"/>
      <w:r w:rsidRPr="00C83B14">
        <w:rPr>
          <w:rFonts w:hint="eastAsia"/>
          <w:b/>
          <w:bCs/>
          <w:lang w:val="ko-KR"/>
        </w:rPr>
        <w:t>1</w:t>
      </w:r>
      <w:r w:rsidR="00C83B14" w:rsidRPr="00C83B14">
        <w:rPr>
          <w:b/>
          <w:bCs/>
          <w:lang w:val="ko-KR"/>
        </w:rPr>
        <w:t>.</w:t>
      </w:r>
      <w:r w:rsidRPr="00C83B14">
        <w:rPr>
          <w:b/>
          <w:bCs/>
          <w:lang w:val="ko-KR"/>
        </w:rPr>
        <w:t>2</w:t>
      </w:r>
      <w:r w:rsidR="00C83B14" w:rsidRPr="00C83B14">
        <w:rPr>
          <w:b/>
          <w:bCs/>
          <w:lang w:val="ko-KR"/>
        </w:rPr>
        <w:t>.</w:t>
      </w:r>
      <w:r w:rsidRPr="00C83B14">
        <w:rPr>
          <w:b/>
          <w:bCs/>
          <w:lang w:val="ko-KR"/>
        </w:rPr>
        <w:t xml:space="preserve">1 </w:t>
      </w:r>
      <w:r w:rsidRPr="00C83B14">
        <w:rPr>
          <w:rFonts w:hint="eastAsia"/>
          <w:b/>
          <w:bCs/>
          <w:lang w:val="ko-KR"/>
        </w:rPr>
        <w:t>기술개발 최종목표</w:t>
      </w:r>
      <w:bookmarkEnd w:id="3"/>
      <w:r w:rsidR="00B36AF3">
        <w:rPr>
          <w:lang w:val="ko-KR"/>
        </w:rPr>
        <w:t xml:space="preserve">  </w:t>
      </w:r>
    </w:p>
    <w:p w14:paraId="59143A3C" w14:textId="2D080E00" w:rsidR="00EF3940" w:rsidRPr="00EF3940" w:rsidRDefault="00EF3940" w:rsidP="00EF3940">
      <w:pPr>
        <w:rPr>
          <w:lang w:val="ko-KR"/>
        </w:rPr>
      </w:pPr>
      <w:r>
        <w:rPr>
          <w:rFonts w:hint="eastAsia"/>
          <w:lang w:val="ko-KR"/>
        </w:rPr>
        <w:t xml:space="preserve"> </w:t>
      </w:r>
      <w:r w:rsidRPr="00144941">
        <w:rPr>
          <w:lang w:val="ko-KR"/>
        </w:rPr>
        <w:t>평소 시간이 없는 직장인들, 헬스장 비용과 PT비용이 부담되는 학생들, 코로나 19로 인한</w:t>
      </w:r>
      <w:r>
        <w:rPr>
          <w:lang w:val="ko-KR"/>
        </w:rPr>
        <w:t xml:space="preserve"> </w:t>
      </w:r>
      <w:r w:rsidRPr="00144941">
        <w:rPr>
          <w:rFonts w:hint="eastAsia"/>
          <w:lang w:val="ko-KR"/>
        </w:rPr>
        <w:t>사회</w:t>
      </w:r>
      <w:r w:rsidRPr="00144941">
        <w:rPr>
          <w:lang w:val="ko-KR"/>
        </w:rPr>
        <w:t>적 거리두기를 하고 있는 생활 속, 혼자서 아무런 정보 없이 건강관리하기란 힘든 일이다.</w:t>
      </w:r>
      <w:r>
        <w:rPr>
          <w:rFonts w:hint="eastAsia"/>
          <w:lang w:val="ko-KR"/>
        </w:rPr>
        <w:t xml:space="preserve"> </w:t>
      </w:r>
      <w:r w:rsidRPr="00144941">
        <w:rPr>
          <w:lang w:val="ko-KR"/>
        </w:rPr>
        <w:t xml:space="preserve">이러한 환경 속, 균형 잡힌 식단과 활동 대사량을 자동으로 측정할 수 있다면 간편하게 </w:t>
      </w:r>
      <w:r w:rsidRPr="00144941">
        <w:rPr>
          <w:rFonts w:hint="eastAsia"/>
          <w:lang w:val="ko-KR"/>
        </w:rPr>
        <w:t>건강관리를</w:t>
      </w:r>
      <w:r w:rsidRPr="00144941">
        <w:rPr>
          <w:lang w:val="ko-KR"/>
        </w:rPr>
        <w:t xml:space="preserve"> 할 수 있을 것이다.</w:t>
      </w:r>
      <w:r>
        <w:rPr>
          <w:lang w:val="ko-KR"/>
        </w:rPr>
        <w:t xml:space="preserve"> </w:t>
      </w:r>
      <w:r w:rsidRPr="00144941">
        <w:rPr>
          <w:lang w:val="ko-KR"/>
        </w:rPr>
        <w:t xml:space="preserve">건강관리하기 힘든 현대인들에게 음식 사진을 찍고, 스마트 워치를 차고 다니는 행동만으로 </w:t>
      </w:r>
      <w:r w:rsidRPr="00144941">
        <w:rPr>
          <w:rFonts w:hint="eastAsia"/>
          <w:lang w:val="ko-KR"/>
        </w:rPr>
        <w:t>해당</w:t>
      </w:r>
      <w:r w:rsidRPr="00144941">
        <w:rPr>
          <w:lang w:val="ko-KR"/>
        </w:rPr>
        <w:t xml:space="preserve"> 정보들을 간편하게 확인할 수 있도록 도움을 주는 앱을 개발하자</w:t>
      </w:r>
      <w:r>
        <w:rPr>
          <w:lang w:val="ko-KR"/>
        </w:rPr>
        <w:t>.</w:t>
      </w:r>
    </w:p>
    <w:p w14:paraId="306B7C51" w14:textId="644DCE3E" w:rsidR="00644C48" w:rsidRPr="00C83B14" w:rsidRDefault="006817E5" w:rsidP="006817E5">
      <w:pPr>
        <w:pStyle w:val="3"/>
        <w:ind w:left="900" w:hanging="360"/>
        <w:rPr>
          <w:b/>
          <w:bCs/>
          <w:lang w:val="ko-KR"/>
        </w:rPr>
      </w:pPr>
      <w:bookmarkStart w:id="4" w:name="_Toc57322629"/>
      <w:r w:rsidRPr="00C83B14">
        <w:rPr>
          <w:rFonts w:hint="eastAsia"/>
          <w:b/>
          <w:bCs/>
          <w:lang w:val="ko-KR"/>
        </w:rPr>
        <w:t>1</w:t>
      </w:r>
      <w:r w:rsidR="00C83B14" w:rsidRPr="00C83B14">
        <w:rPr>
          <w:b/>
          <w:bCs/>
          <w:lang w:val="ko-KR"/>
        </w:rPr>
        <w:t>.</w:t>
      </w:r>
      <w:r w:rsidRPr="00C83B14">
        <w:rPr>
          <w:b/>
          <w:bCs/>
          <w:lang w:val="ko-KR"/>
        </w:rPr>
        <w:t>2</w:t>
      </w:r>
      <w:r w:rsidR="00C83B14" w:rsidRPr="00C83B14">
        <w:rPr>
          <w:b/>
          <w:bCs/>
          <w:lang w:val="ko-KR"/>
        </w:rPr>
        <w:t>.</w:t>
      </w:r>
      <w:r w:rsidRPr="00C83B14">
        <w:rPr>
          <w:b/>
          <w:bCs/>
          <w:lang w:val="ko-KR"/>
        </w:rPr>
        <w:t xml:space="preserve">2 </w:t>
      </w:r>
      <w:r w:rsidRPr="00C83B14">
        <w:rPr>
          <w:rFonts w:hint="eastAsia"/>
          <w:b/>
          <w:bCs/>
          <w:lang w:val="ko-KR"/>
        </w:rPr>
        <w:t>기술개발 세부내용</w:t>
      </w:r>
      <w:bookmarkEnd w:id="4"/>
    </w:p>
    <w:tbl>
      <w:tblPr>
        <w:tblStyle w:val="11"/>
        <w:tblW w:w="0" w:type="auto"/>
        <w:tblBorders>
          <w:top w:val="single" w:sz="4" w:space="0" w:color="2E74B5" w:themeColor="accent1" w:themeShade="BF"/>
          <w:left w:val="single" w:sz="4" w:space="0" w:color="2E74B5" w:themeColor="accent1" w:themeShade="BF"/>
          <w:bottom w:val="single" w:sz="4" w:space="0" w:color="2E74B5" w:themeColor="accent1" w:themeShade="BF"/>
          <w:right w:val="single" w:sz="4" w:space="0" w:color="2E74B5" w:themeColor="accent1" w:themeShade="BF"/>
          <w:insideH w:val="single" w:sz="4" w:space="0" w:color="2E74B5" w:themeColor="accent1" w:themeShade="BF"/>
          <w:insideV w:val="single" w:sz="4" w:space="0" w:color="2E74B5" w:themeColor="accent1" w:themeShade="BF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644C48" w14:paraId="192D02EB" w14:textId="77777777" w:rsidTr="00A52D58">
        <w:tc>
          <w:tcPr>
            <w:tcW w:w="4675" w:type="dxa"/>
            <w:shd w:val="clear" w:color="auto" w:fill="DEEAF6" w:themeFill="accent1" w:themeFillTint="33"/>
          </w:tcPr>
          <w:p w14:paraId="07880E2B" w14:textId="073A44C2" w:rsidR="00644C48" w:rsidRPr="00A52D58" w:rsidRDefault="00644C48" w:rsidP="00644C48">
            <w:pPr>
              <w:jc w:val="left"/>
              <w:rPr>
                <w:sz w:val="18"/>
                <w:szCs w:val="20"/>
                <w:lang w:val="ko-KR"/>
              </w:rPr>
            </w:pPr>
            <w:r w:rsidRPr="00A52D58">
              <w:rPr>
                <w:rFonts w:hint="eastAsia"/>
                <w:sz w:val="18"/>
                <w:szCs w:val="20"/>
                <w:lang w:val="ko-KR"/>
              </w:rPr>
              <w:t>미밴드 연동</w:t>
            </w:r>
          </w:p>
        </w:tc>
        <w:tc>
          <w:tcPr>
            <w:tcW w:w="4675" w:type="dxa"/>
          </w:tcPr>
          <w:p w14:paraId="09944BCF" w14:textId="2EAADC21" w:rsidR="00644C48" w:rsidRPr="00A52D58" w:rsidRDefault="00644C48" w:rsidP="00892BD9">
            <w:pPr>
              <w:pStyle w:val="3"/>
              <w:ind w:leftChars="0" w:left="0" w:firstLineChars="0" w:firstLine="0"/>
              <w:jc w:val="left"/>
              <w:outlineLvl w:val="2"/>
              <w:rPr>
                <w:b/>
                <w:bCs/>
                <w:sz w:val="18"/>
                <w:szCs w:val="20"/>
                <w:lang w:val="ko-KR"/>
              </w:rPr>
            </w:pPr>
            <w:bookmarkStart w:id="5" w:name="_Toc57322630"/>
            <w:r w:rsidRPr="00A52D58">
              <w:rPr>
                <w:sz w:val="18"/>
                <w:szCs w:val="20"/>
                <w:lang w:val="ko-KR"/>
              </w:rPr>
              <w:t>1. Google Fit와 Mi-Fit 연동 후, Google Fit  Api를 이용하여 기록된 운동정보를 받아옴</w:t>
            </w:r>
            <w:r w:rsidR="00892BD9" w:rsidRPr="00A52D58">
              <w:rPr>
                <w:sz w:val="18"/>
                <w:szCs w:val="20"/>
                <w:lang w:val="ko-KR"/>
              </w:rPr>
              <w:t xml:space="preserve"> </w:t>
            </w:r>
            <w:r w:rsidRPr="00A52D58">
              <w:rPr>
                <w:sz w:val="18"/>
                <w:szCs w:val="20"/>
                <w:lang w:val="ko-KR"/>
              </w:rPr>
              <w:br/>
            </w:r>
            <w:r w:rsidR="00892BD9" w:rsidRPr="00A52D58">
              <w:rPr>
                <w:sz w:val="18"/>
                <w:szCs w:val="20"/>
                <w:lang w:val="ko-KR"/>
              </w:rPr>
              <w:t>2</w:t>
            </w:r>
            <w:r w:rsidRPr="00A52D58">
              <w:rPr>
                <w:sz w:val="18"/>
                <w:szCs w:val="20"/>
                <w:lang w:val="ko-KR"/>
              </w:rPr>
              <w:t>.  운동</w:t>
            </w:r>
            <w:r w:rsidR="00997BBB" w:rsidRPr="00A52D58">
              <w:rPr>
                <w:rFonts w:hint="eastAsia"/>
                <w:sz w:val="18"/>
                <w:szCs w:val="20"/>
                <w:lang w:val="ko-KR"/>
              </w:rPr>
              <w:t xml:space="preserve"> 종류(걷기,</w:t>
            </w:r>
            <w:r w:rsidR="00997BBB" w:rsidRPr="00A52D58">
              <w:rPr>
                <w:sz w:val="18"/>
                <w:szCs w:val="20"/>
                <w:lang w:val="ko-KR"/>
              </w:rPr>
              <w:t xml:space="preserve"> </w:t>
            </w:r>
            <w:r w:rsidR="00997BBB" w:rsidRPr="00A52D58">
              <w:rPr>
                <w:rFonts w:hint="eastAsia"/>
                <w:sz w:val="18"/>
                <w:szCs w:val="20"/>
                <w:lang w:val="ko-KR"/>
              </w:rPr>
              <w:t>달리기)</w:t>
            </w:r>
            <w:r w:rsidR="002F1F9B" w:rsidRPr="00A52D58">
              <w:rPr>
                <w:rFonts w:hint="eastAsia"/>
                <w:sz w:val="18"/>
                <w:szCs w:val="20"/>
                <w:lang w:val="ko-KR"/>
              </w:rPr>
              <w:t>와 운동시 소모된 시간,</w:t>
            </w:r>
            <w:r w:rsidR="002F1F9B" w:rsidRPr="00A52D58">
              <w:rPr>
                <w:sz w:val="18"/>
                <w:szCs w:val="20"/>
                <w:lang w:val="ko-KR"/>
              </w:rPr>
              <w:t xml:space="preserve"> </w:t>
            </w:r>
            <w:r w:rsidR="002F1F9B" w:rsidRPr="00A52D58">
              <w:rPr>
                <w:rFonts w:hint="eastAsia"/>
                <w:sz w:val="18"/>
                <w:szCs w:val="20"/>
                <w:lang w:val="ko-KR"/>
              </w:rPr>
              <w:t>거리를 측정하여 저장</w:t>
            </w:r>
            <w:bookmarkEnd w:id="5"/>
          </w:p>
        </w:tc>
      </w:tr>
      <w:tr w:rsidR="00644C48" w14:paraId="23DB3879" w14:textId="77777777" w:rsidTr="00A52D58">
        <w:tc>
          <w:tcPr>
            <w:tcW w:w="4675" w:type="dxa"/>
            <w:shd w:val="clear" w:color="auto" w:fill="DEEAF6" w:themeFill="accent1" w:themeFillTint="33"/>
          </w:tcPr>
          <w:p w14:paraId="6ED5A61E" w14:textId="04F7050B" w:rsidR="00644C48" w:rsidRPr="00A52D58" w:rsidRDefault="00644C48" w:rsidP="00644C48">
            <w:pPr>
              <w:jc w:val="left"/>
              <w:rPr>
                <w:sz w:val="18"/>
                <w:szCs w:val="20"/>
                <w:lang w:val="ko-KR"/>
              </w:rPr>
            </w:pPr>
            <w:r w:rsidRPr="00A52D58">
              <w:rPr>
                <w:rFonts w:hint="eastAsia"/>
                <w:sz w:val="18"/>
                <w:szCs w:val="20"/>
                <w:lang w:val="ko-KR"/>
              </w:rPr>
              <w:lastRenderedPageBreak/>
              <w:t>미스케일 체중계 연동</w:t>
            </w:r>
          </w:p>
        </w:tc>
        <w:tc>
          <w:tcPr>
            <w:tcW w:w="4675" w:type="dxa"/>
          </w:tcPr>
          <w:p w14:paraId="1552C84F" w14:textId="56757EED" w:rsidR="00644C48" w:rsidRPr="00A52D58" w:rsidRDefault="00644C48" w:rsidP="00644C48">
            <w:pPr>
              <w:jc w:val="left"/>
              <w:rPr>
                <w:sz w:val="18"/>
                <w:szCs w:val="20"/>
                <w:lang w:val="ko-KR"/>
              </w:rPr>
            </w:pPr>
            <w:r w:rsidRPr="00A52D58">
              <w:rPr>
                <w:sz w:val="18"/>
                <w:szCs w:val="20"/>
              </w:rPr>
              <w:t xml:space="preserve">1. </w:t>
            </w:r>
            <w:hyperlink w:anchor="_6.1_제안서_대비" w:history="1">
              <w:r w:rsidR="005B7CC9" w:rsidRPr="00A52D58">
                <w:rPr>
                  <w:rStyle w:val="af3"/>
                  <w:sz w:val="18"/>
                  <w:szCs w:val="20"/>
                  <w:lang w:val="ko-KR"/>
                </w:rPr>
                <w:t>Bluetooth</w:t>
              </w:r>
              <w:r w:rsidR="005B7CC9" w:rsidRPr="00A52D58">
                <w:rPr>
                  <w:rStyle w:val="af3"/>
                  <w:rFonts w:hint="eastAsia"/>
                  <w:sz w:val="18"/>
                  <w:szCs w:val="20"/>
                  <w:lang w:val="ko-KR"/>
                </w:rPr>
                <w:t>를 이용하여</w:t>
              </w:r>
            </w:hyperlink>
            <w:r w:rsidR="005B7CC9" w:rsidRPr="00A52D58">
              <w:rPr>
                <w:rStyle w:val="aff2"/>
                <w:sz w:val="18"/>
                <w:szCs w:val="20"/>
                <w:lang w:val="ko-KR"/>
              </w:rPr>
              <w:t xml:space="preserve"> </w:t>
            </w:r>
            <w:r w:rsidRPr="00A52D58">
              <w:rPr>
                <w:rStyle w:val="aff2"/>
                <w:sz w:val="18"/>
                <w:szCs w:val="20"/>
                <w:lang w:val="ko-KR"/>
              </w:rPr>
              <w:footnoteReference w:id="2"/>
            </w:r>
            <w:r w:rsidRPr="00A52D58">
              <w:rPr>
                <w:sz w:val="18"/>
                <w:szCs w:val="20"/>
                <w:lang w:val="ko-KR"/>
              </w:rPr>
              <w:t xml:space="preserve"> 기록된 사용자의 인바디/체중 정보를 받아옴</w:t>
            </w:r>
            <w:r w:rsidRPr="00A52D58">
              <w:rPr>
                <w:sz w:val="18"/>
                <w:szCs w:val="20"/>
                <w:lang w:val="ko-KR"/>
              </w:rPr>
              <w:br/>
            </w:r>
            <w:r w:rsidRPr="00A52D58">
              <w:rPr>
                <w:rFonts w:hint="eastAsia"/>
                <w:sz w:val="18"/>
                <w:szCs w:val="20"/>
                <w:lang w:val="ko-KR"/>
              </w:rPr>
              <w:t>2</w:t>
            </w:r>
            <w:r w:rsidRPr="00A52D58">
              <w:rPr>
                <w:sz w:val="18"/>
                <w:szCs w:val="20"/>
                <w:lang w:val="ko-KR"/>
              </w:rPr>
              <w:t>. 체중, 인바디 정보 측정</w:t>
            </w:r>
            <w:r w:rsidR="00892BD9" w:rsidRPr="00A52D58">
              <w:rPr>
                <w:rFonts w:hint="eastAsia"/>
                <w:sz w:val="18"/>
                <w:szCs w:val="20"/>
                <w:lang w:val="ko-KR"/>
              </w:rPr>
              <w:t>하여 저장</w:t>
            </w:r>
          </w:p>
        </w:tc>
      </w:tr>
      <w:tr w:rsidR="00B50021" w14:paraId="54C9AF83" w14:textId="77777777" w:rsidTr="00A52D58">
        <w:tc>
          <w:tcPr>
            <w:tcW w:w="4675" w:type="dxa"/>
            <w:shd w:val="clear" w:color="auto" w:fill="DEEAF6" w:themeFill="accent1" w:themeFillTint="33"/>
          </w:tcPr>
          <w:p w14:paraId="2C122F28" w14:textId="44C4DB1C" w:rsidR="00B50021" w:rsidRPr="00A52D58" w:rsidRDefault="00B50021" w:rsidP="00644C48">
            <w:pPr>
              <w:jc w:val="left"/>
              <w:rPr>
                <w:sz w:val="18"/>
                <w:szCs w:val="20"/>
                <w:lang w:val="ko-KR"/>
              </w:rPr>
            </w:pPr>
            <w:r w:rsidRPr="00A52D58">
              <w:rPr>
                <w:rFonts w:hint="eastAsia"/>
                <w:sz w:val="18"/>
                <w:szCs w:val="20"/>
                <w:lang w:val="ko-KR"/>
              </w:rPr>
              <w:t>식단 추천</w:t>
            </w:r>
          </w:p>
        </w:tc>
        <w:tc>
          <w:tcPr>
            <w:tcW w:w="4675" w:type="dxa"/>
          </w:tcPr>
          <w:p w14:paraId="50A7EA05" w14:textId="6A1F8D0F" w:rsidR="00B50021" w:rsidRPr="00A52D58" w:rsidRDefault="00B50021" w:rsidP="00CA002C">
            <w:pPr>
              <w:jc w:val="left"/>
              <w:rPr>
                <w:sz w:val="18"/>
                <w:szCs w:val="20"/>
                <w:lang w:val="ko-KR"/>
              </w:rPr>
            </w:pPr>
            <w:r w:rsidRPr="00A52D58">
              <w:rPr>
                <w:rFonts w:hint="eastAsia"/>
                <w:sz w:val="18"/>
                <w:szCs w:val="20"/>
                <w:lang w:val="ko-KR"/>
              </w:rPr>
              <w:t>1</w:t>
            </w:r>
            <w:r w:rsidRPr="00A52D58">
              <w:rPr>
                <w:sz w:val="18"/>
                <w:szCs w:val="20"/>
                <w:lang w:val="ko-KR"/>
              </w:rPr>
              <w:t>. 사용자</w:t>
            </w:r>
            <w:r w:rsidR="00CA002C" w:rsidRPr="00A52D58">
              <w:rPr>
                <w:rFonts w:hint="eastAsia"/>
                <w:sz w:val="18"/>
                <w:szCs w:val="20"/>
                <w:lang w:val="ko-KR"/>
              </w:rPr>
              <w:t>에게 칼로리를 입력받아,</w:t>
            </w:r>
            <w:r w:rsidR="00CA002C" w:rsidRPr="00A52D58">
              <w:rPr>
                <w:sz w:val="18"/>
                <w:szCs w:val="20"/>
                <w:lang w:val="ko-KR"/>
              </w:rPr>
              <w:t xml:space="preserve"> </w:t>
            </w:r>
            <w:r w:rsidR="00CA002C" w:rsidRPr="00A52D58">
              <w:rPr>
                <w:rFonts w:hint="eastAsia"/>
                <w:sz w:val="18"/>
                <w:szCs w:val="20"/>
                <w:lang w:val="ko-KR"/>
              </w:rPr>
              <w:t>해당 칼로리와 비슷한 식단을 여러개 추천한다.</w:t>
            </w:r>
          </w:p>
        </w:tc>
      </w:tr>
      <w:tr w:rsidR="00B50021" w14:paraId="0BD16C4F" w14:textId="77777777" w:rsidTr="00A52D58">
        <w:tc>
          <w:tcPr>
            <w:tcW w:w="4675" w:type="dxa"/>
            <w:shd w:val="clear" w:color="auto" w:fill="DEEAF6" w:themeFill="accent1" w:themeFillTint="33"/>
          </w:tcPr>
          <w:p w14:paraId="3CF24022" w14:textId="355EDAED" w:rsidR="00B50021" w:rsidRPr="00A52D58" w:rsidRDefault="00B50021" w:rsidP="00644C48">
            <w:pPr>
              <w:rPr>
                <w:sz w:val="18"/>
                <w:szCs w:val="20"/>
                <w:lang w:val="ko-KR"/>
              </w:rPr>
            </w:pPr>
            <w:r w:rsidRPr="00A52D58">
              <w:rPr>
                <w:rFonts w:hint="eastAsia"/>
                <w:sz w:val="18"/>
                <w:szCs w:val="20"/>
                <w:lang w:val="ko-KR"/>
              </w:rPr>
              <w:t>데이터 관리</w:t>
            </w:r>
          </w:p>
        </w:tc>
        <w:tc>
          <w:tcPr>
            <w:tcW w:w="4675" w:type="dxa"/>
          </w:tcPr>
          <w:p w14:paraId="372A83CB" w14:textId="77777777" w:rsidR="00892BD9" w:rsidRPr="00A52D58" w:rsidRDefault="00B50021" w:rsidP="009C65B9">
            <w:pPr>
              <w:jc w:val="left"/>
              <w:rPr>
                <w:sz w:val="18"/>
                <w:szCs w:val="20"/>
                <w:lang w:val="ko-KR"/>
              </w:rPr>
            </w:pPr>
            <w:r w:rsidRPr="00A52D58">
              <w:rPr>
                <w:rFonts w:hint="eastAsia"/>
                <w:sz w:val="18"/>
                <w:szCs w:val="20"/>
                <w:lang w:val="ko-KR"/>
              </w:rPr>
              <w:t>1</w:t>
            </w:r>
            <w:r w:rsidRPr="00A52D58">
              <w:rPr>
                <w:sz w:val="18"/>
                <w:szCs w:val="20"/>
                <w:lang w:val="ko-KR"/>
              </w:rPr>
              <w:t>. 체중계</w:t>
            </w:r>
            <w:r w:rsidRPr="00A52D58">
              <w:rPr>
                <w:sz w:val="18"/>
                <w:szCs w:val="20"/>
                <w:lang w:val="ko-KR"/>
              </w:rPr>
              <w:br/>
              <w:t>- 회원의 현재 인바디 정보</w:t>
            </w:r>
            <w:r w:rsidRPr="00A52D58">
              <w:rPr>
                <w:sz w:val="18"/>
                <w:szCs w:val="20"/>
                <w:lang w:val="ko-KR"/>
              </w:rPr>
              <w:br/>
              <w:t>- 누적된 회원의 인바디 정보 비교</w:t>
            </w:r>
            <w:r w:rsidRPr="00A52D58">
              <w:rPr>
                <w:sz w:val="18"/>
                <w:szCs w:val="20"/>
                <w:lang w:val="ko-KR"/>
              </w:rPr>
              <w:br/>
            </w:r>
            <w:r w:rsidR="00CA002C" w:rsidRPr="00A52D58">
              <w:rPr>
                <w:sz w:val="18"/>
                <w:szCs w:val="20"/>
                <w:lang w:val="ko-KR"/>
              </w:rPr>
              <w:t>2.</w:t>
            </w:r>
            <w:r w:rsidRPr="00A52D58">
              <w:rPr>
                <w:sz w:val="18"/>
                <w:szCs w:val="20"/>
                <w:lang w:val="ko-KR"/>
              </w:rPr>
              <w:t xml:space="preserve"> 스마트 워치</w:t>
            </w:r>
            <w:r w:rsidRPr="00A52D58">
              <w:rPr>
                <w:sz w:val="18"/>
                <w:szCs w:val="20"/>
                <w:lang w:val="ko-KR"/>
              </w:rPr>
              <w:br/>
              <w:t>- Daily 운동, 칼로리 정보 제공</w:t>
            </w:r>
          </w:p>
          <w:p w14:paraId="1833DE4A" w14:textId="77777777" w:rsidR="00B50021" w:rsidRPr="00A52D58" w:rsidRDefault="00B50021" w:rsidP="009C65B9">
            <w:pPr>
              <w:jc w:val="left"/>
              <w:rPr>
                <w:sz w:val="18"/>
                <w:szCs w:val="20"/>
                <w:lang w:val="ko-KR"/>
              </w:rPr>
            </w:pPr>
            <w:r w:rsidRPr="00A52D58">
              <w:rPr>
                <w:sz w:val="18"/>
                <w:szCs w:val="20"/>
                <w:lang w:val="ko-KR"/>
              </w:rPr>
              <w:t>- 추천 운동 표시</w:t>
            </w:r>
          </w:p>
          <w:p w14:paraId="62415613" w14:textId="77777777" w:rsidR="00892BD9" w:rsidRPr="00A52D58" w:rsidRDefault="00892BD9" w:rsidP="009C65B9">
            <w:pPr>
              <w:jc w:val="left"/>
              <w:rPr>
                <w:sz w:val="18"/>
                <w:szCs w:val="20"/>
                <w:lang w:val="ko-KR"/>
              </w:rPr>
            </w:pPr>
            <w:r w:rsidRPr="00A52D58">
              <w:rPr>
                <w:rFonts w:hint="eastAsia"/>
                <w:sz w:val="18"/>
                <w:szCs w:val="20"/>
                <w:lang w:val="ko-KR"/>
              </w:rPr>
              <w:t>3</w:t>
            </w:r>
            <w:r w:rsidRPr="00A52D58">
              <w:rPr>
                <w:sz w:val="18"/>
                <w:szCs w:val="20"/>
                <w:lang w:val="ko-KR"/>
              </w:rPr>
              <w:t xml:space="preserve">. </w:t>
            </w:r>
            <w:r w:rsidRPr="00A52D58">
              <w:rPr>
                <w:rFonts w:hint="eastAsia"/>
                <w:sz w:val="18"/>
                <w:szCs w:val="20"/>
                <w:lang w:val="ko-KR"/>
              </w:rPr>
              <w:t>칼로리</w:t>
            </w:r>
          </w:p>
          <w:p w14:paraId="349323CE" w14:textId="43CD2B66" w:rsidR="00892BD9" w:rsidRPr="00A52D58" w:rsidRDefault="00892BD9" w:rsidP="009C65B9">
            <w:pPr>
              <w:jc w:val="left"/>
              <w:rPr>
                <w:sz w:val="18"/>
                <w:szCs w:val="20"/>
                <w:lang w:val="ko-KR"/>
              </w:rPr>
            </w:pPr>
            <w:r w:rsidRPr="00A52D58">
              <w:rPr>
                <w:rFonts w:hint="eastAsia"/>
                <w:sz w:val="18"/>
                <w:szCs w:val="20"/>
                <w:lang w:val="ko-KR"/>
              </w:rPr>
              <w:t>-</w:t>
            </w:r>
            <w:r w:rsidRPr="00A52D58">
              <w:rPr>
                <w:sz w:val="18"/>
                <w:szCs w:val="20"/>
                <w:lang w:val="ko-KR"/>
              </w:rPr>
              <w:t xml:space="preserve"> </w:t>
            </w:r>
            <w:r w:rsidRPr="00A52D58">
              <w:rPr>
                <w:rFonts w:hint="eastAsia"/>
                <w:sz w:val="18"/>
                <w:szCs w:val="20"/>
                <w:lang w:val="ko-KR"/>
              </w:rPr>
              <w:t>섭취한 음식 칼로리 통계를 일/주/월별로 제공</w:t>
            </w:r>
          </w:p>
        </w:tc>
      </w:tr>
      <w:tr w:rsidR="00B50021" w14:paraId="77599A08" w14:textId="77777777" w:rsidTr="00A52D58">
        <w:tc>
          <w:tcPr>
            <w:tcW w:w="4675" w:type="dxa"/>
            <w:shd w:val="clear" w:color="auto" w:fill="DEEAF6" w:themeFill="accent1" w:themeFillTint="33"/>
          </w:tcPr>
          <w:p w14:paraId="183CAA85" w14:textId="4412BB0C" w:rsidR="00B50021" w:rsidRPr="00A52D58" w:rsidRDefault="00B50021" w:rsidP="00644C48">
            <w:pPr>
              <w:rPr>
                <w:sz w:val="18"/>
                <w:szCs w:val="20"/>
                <w:lang w:val="ko-KR"/>
              </w:rPr>
            </w:pPr>
            <w:r w:rsidRPr="00A52D58">
              <w:rPr>
                <w:rFonts w:hint="eastAsia"/>
                <w:sz w:val="18"/>
                <w:szCs w:val="20"/>
                <w:lang w:val="ko-KR"/>
              </w:rPr>
              <w:t>사진 분석</w:t>
            </w:r>
          </w:p>
        </w:tc>
        <w:tc>
          <w:tcPr>
            <w:tcW w:w="4675" w:type="dxa"/>
          </w:tcPr>
          <w:p w14:paraId="6921C7F0" w14:textId="714EF4D2" w:rsidR="00B50021" w:rsidRPr="00A52D58" w:rsidRDefault="00B50021" w:rsidP="00B50021">
            <w:pPr>
              <w:jc w:val="left"/>
              <w:rPr>
                <w:sz w:val="18"/>
                <w:szCs w:val="20"/>
              </w:rPr>
            </w:pPr>
            <w:r w:rsidRPr="00A52D58">
              <w:rPr>
                <w:sz w:val="18"/>
                <w:szCs w:val="20"/>
              </w:rPr>
              <w:t>1. TensorFlow 모델 개발 후 TensorFlow Lite 형식으로 변환하여 앱에서 사용할 수 있도록함</w:t>
            </w:r>
            <w:r w:rsidRPr="00A52D58">
              <w:rPr>
                <w:sz w:val="18"/>
                <w:szCs w:val="20"/>
              </w:rPr>
              <w:br/>
            </w:r>
            <w:r w:rsidRPr="00A52D58">
              <w:rPr>
                <w:rFonts w:hint="eastAsia"/>
                <w:sz w:val="18"/>
                <w:szCs w:val="20"/>
              </w:rPr>
              <w:t>2</w:t>
            </w:r>
            <w:r w:rsidRPr="00A52D58">
              <w:rPr>
                <w:sz w:val="18"/>
                <w:szCs w:val="20"/>
              </w:rPr>
              <w:t>. 인공지능을 통한 음식 판단 및 칼로리, 영양소 제공</w:t>
            </w:r>
          </w:p>
          <w:p w14:paraId="6A667313" w14:textId="5C95B501" w:rsidR="00B50021" w:rsidRPr="00A52D58" w:rsidRDefault="00892BD9" w:rsidP="0068320B">
            <w:pPr>
              <w:ind w:left="180" w:hangingChars="100" w:hanging="180"/>
              <w:jc w:val="left"/>
              <w:rPr>
                <w:sz w:val="18"/>
                <w:szCs w:val="20"/>
              </w:rPr>
            </w:pPr>
            <w:r w:rsidRPr="00A52D58">
              <w:rPr>
                <w:sz w:val="18"/>
                <w:szCs w:val="20"/>
              </w:rPr>
              <w:t>3</w:t>
            </w:r>
            <w:r w:rsidR="00B50021" w:rsidRPr="00A52D58">
              <w:rPr>
                <w:sz w:val="18"/>
                <w:szCs w:val="20"/>
              </w:rPr>
              <w:t xml:space="preserve">. </w:t>
            </w:r>
            <w:r w:rsidR="00B50021" w:rsidRPr="00A52D58">
              <w:rPr>
                <w:rFonts w:hint="eastAsia"/>
                <w:sz w:val="18"/>
                <w:szCs w:val="20"/>
              </w:rPr>
              <w:t>하단의 &lt;표</w:t>
            </w:r>
            <w:r w:rsidR="00B50021" w:rsidRPr="00A52D58">
              <w:rPr>
                <w:sz w:val="18"/>
                <w:szCs w:val="20"/>
              </w:rPr>
              <w:t>1&gt;</w:t>
            </w:r>
            <w:r w:rsidR="00B50021" w:rsidRPr="00A52D58">
              <w:rPr>
                <w:rFonts w:hint="eastAsia"/>
                <w:sz w:val="18"/>
                <w:szCs w:val="20"/>
              </w:rPr>
              <w:t>과 &lt;표2</w:t>
            </w:r>
            <w:r w:rsidR="00B50021" w:rsidRPr="00A52D58">
              <w:rPr>
                <w:sz w:val="18"/>
                <w:szCs w:val="20"/>
              </w:rPr>
              <w:t>&gt;</w:t>
            </w:r>
            <w:r w:rsidR="00B50021" w:rsidRPr="00A52D58">
              <w:rPr>
                <w:rFonts w:hint="eastAsia"/>
                <w:sz w:val="18"/>
                <w:szCs w:val="20"/>
              </w:rPr>
              <w:t xml:space="preserve">를 합친 총 </w:t>
            </w:r>
            <w:r w:rsidR="00B50021" w:rsidRPr="00A52D58">
              <w:rPr>
                <w:sz w:val="18"/>
                <w:szCs w:val="20"/>
              </w:rPr>
              <w:t>60</w:t>
            </w:r>
            <w:r w:rsidR="00B50021" w:rsidRPr="00A52D58">
              <w:rPr>
                <w:rFonts w:hint="eastAsia"/>
                <w:sz w:val="18"/>
                <w:szCs w:val="20"/>
              </w:rPr>
              <w:t>가지의 음식을 구별 가능.</w:t>
            </w:r>
          </w:p>
        </w:tc>
      </w:tr>
      <w:tr w:rsidR="00892BD9" w14:paraId="02CD61BA" w14:textId="77777777" w:rsidTr="00A52D58">
        <w:tc>
          <w:tcPr>
            <w:tcW w:w="4675" w:type="dxa"/>
            <w:shd w:val="clear" w:color="auto" w:fill="DEEAF6" w:themeFill="accent1" w:themeFillTint="33"/>
          </w:tcPr>
          <w:p w14:paraId="4F88DA9D" w14:textId="4FA9C131" w:rsidR="00892BD9" w:rsidRPr="00A52D58" w:rsidRDefault="00892BD9" w:rsidP="00644C48">
            <w:pPr>
              <w:rPr>
                <w:sz w:val="18"/>
                <w:szCs w:val="20"/>
                <w:lang w:val="ko-KR"/>
              </w:rPr>
            </w:pPr>
            <w:r w:rsidRPr="00A52D58">
              <w:rPr>
                <w:rFonts w:hint="eastAsia"/>
                <w:sz w:val="18"/>
                <w:szCs w:val="20"/>
                <w:lang w:val="ko-KR"/>
              </w:rPr>
              <w:t>오늘 섭취한 음식 기록</w:t>
            </w:r>
          </w:p>
        </w:tc>
        <w:tc>
          <w:tcPr>
            <w:tcW w:w="4675" w:type="dxa"/>
          </w:tcPr>
          <w:p w14:paraId="643EF9D3" w14:textId="4B520915" w:rsidR="00892BD9" w:rsidRPr="00A52D58" w:rsidRDefault="00892BD9" w:rsidP="00B50021">
            <w:pPr>
              <w:rPr>
                <w:sz w:val="18"/>
                <w:szCs w:val="20"/>
              </w:rPr>
            </w:pPr>
            <w:r w:rsidRPr="00A52D58">
              <w:rPr>
                <w:rFonts w:hint="eastAsia"/>
                <w:sz w:val="18"/>
                <w:szCs w:val="20"/>
              </w:rPr>
              <w:t>1</w:t>
            </w:r>
            <w:r w:rsidRPr="00A52D58">
              <w:rPr>
                <w:sz w:val="18"/>
                <w:szCs w:val="20"/>
              </w:rPr>
              <w:t xml:space="preserve">. </w:t>
            </w:r>
            <w:r w:rsidRPr="00A52D58">
              <w:rPr>
                <w:rFonts w:hint="eastAsia"/>
                <w:sz w:val="18"/>
                <w:szCs w:val="20"/>
              </w:rPr>
              <w:t>아침,</w:t>
            </w:r>
            <w:r w:rsidRPr="00A52D58">
              <w:rPr>
                <w:sz w:val="18"/>
                <w:szCs w:val="20"/>
              </w:rPr>
              <w:t xml:space="preserve"> </w:t>
            </w:r>
            <w:r w:rsidRPr="00A52D58">
              <w:rPr>
                <w:rFonts w:hint="eastAsia"/>
                <w:sz w:val="18"/>
                <w:szCs w:val="20"/>
              </w:rPr>
              <w:t>점심,</w:t>
            </w:r>
            <w:r w:rsidRPr="00A52D58">
              <w:rPr>
                <w:sz w:val="18"/>
                <w:szCs w:val="20"/>
              </w:rPr>
              <w:t xml:space="preserve"> </w:t>
            </w:r>
            <w:r w:rsidRPr="00A52D58">
              <w:rPr>
                <w:rFonts w:hint="eastAsia"/>
                <w:sz w:val="18"/>
                <w:szCs w:val="20"/>
              </w:rPr>
              <w:t>저녁별로 섭취한 음식을 기록.</w:t>
            </w:r>
          </w:p>
          <w:p w14:paraId="43F72739" w14:textId="77777777" w:rsidR="00892BD9" w:rsidRPr="00A52D58" w:rsidRDefault="00892BD9" w:rsidP="00B50021">
            <w:pPr>
              <w:rPr>
                <w:sz w:val="18"/>
                <w:szCs w:val="20"/>
              </w:rPr>
            </w:pPr>
            <w:r w:rsidRPr="00A52D58">
              <w:rPr>
                <w:sz w:val="18"/>
                <w:szCs w:val="20"/>
              </w:rPr>
              <w:t xml:space="preserve">2. </w:t>
            </w:r>
            <w:r w:rsidRPr="00A52D58">
              <w:rPr>
                <w:rFonts w:hint="eastAsia"/>
                <w:sz w:val="18"/>
                <w:szCs w:val="20"/>
              </w:rPr>
              <w:t xml:space="preserve">상단의 </w:t>
            </w:r>
            <w:r w:rsidRPr="00A52D58">
              <w:rPr>
                <w:sz w:val="18"/>
                <w:szCs w:val="20"/>
              </w:rPr>
              <w:t>‘</w:t>
            </w:r>
            <w:r w:rsidRPr="00A52D58">
              <w:rPr>
                <w:rFonts w:hint="eastAsia"/>
                <w:sz w:val="18"/>
                <w:szCs w:val="20"/>
              </w:rPr>
              <w:t>사진 분석</w:t>
            </w:r>
            <w:r w:rsidRPr="00A52D58">
              <w:rPr>
                <w:sz w:val="18"/>
                <w:szCs w:val="20"/>
              </w:rPr>
              <w:t>’</w:t>
            </w:r>
            <w:r w:rsidRPr="00A52D58">
              <w:rPr>
                <w:rFonts w:hint="eastAsia"/>
                <w:sz w:val="18"/>
                <w:szCs w:val="20"/>
              </w:rPr>
              <w:t>을 이용하거나,</w:t>
            </w:r>
            <w:r w:rsidRPr="00A52D58">
              <w:rPr>
                <w:sz w:val="18"/>
                <w:szCs w:val="20"/>
              </w:rPr>
              <w:t xml:space="preserve"> </w:t>
            </w:r>
            <w:r w:rsidRPr="00A52D58">
              <w:rPr>
                <w:rFonts w:hint="eastAsia"/>
                <w:sz w:val="18"/>
                <w:szCs w:val="20"/>
              </w:rPr>
              <w:t xml:space="preserve">직접 </w:t>
            </w:r>
          </w:p>
          <w:p w14:paraId="2533388E" w14:textId="21BB046B" w:rsidR="00892BD9" w:rsidRPr="00A52D58" w:rsidRDefault="00892BD9" w:rsidP="00B50021">
            <w:pPr>
              <w:rPr>
                <w:sz w:val="18"/>
                <w:szCs w:val="20"/>
              </w:rPr>
            </w:pPr>
            <w:r w:rsidRPr="00A52D58">
              <w:rPr>
                <w:rFonts w:hint="eastAsia"/>
                <w:sz w:val="18"/>
                <w:szCs w:val="20"/>
              </w:rPr>
              <w:t>음식이름을 입력하여 음식을 기록.</w:t>
            </w:r>
          </w:p>
          <w:p w14:paraId="2AF5B71B" w14:textId="77777777" w:rsidR="00892BD9" w:rsidRPr="00A52D58" w:rsidRDefault="00892BD9" w:rsidP="00B50021">
            <w:pPr>
              <w:rPr>
                <w:sz w:val="18"/>
                <w:szCs w:val="20"/>
              </w:rPr>
            </w:pPr>
            <w:r w:rsidRPr="00A52D58">
              <w:rPr>
                <w:rFonts w:hint="eastAsia"/>
                <w:sz w:val="18"/>
                <w:szCs w:val="20"/>
              </w:rPr>
              <w:t>3</w:t>
            </w:r>
            <w:r w:rsidRPr="00A52D58">
              <w:rPr>
                <w:sz w:val="18"/>
                <w:szCs w:val="20"/>
              </w:rPr>
              <w:t xml:space="preserve">. </w:t>
            </w:r>
            <w:r w:rsidRPr="00A52D58">
              <w:rPr>
                <w:rFonts w:hint="eastAsia"/>
                <w:sz w:val="18"/>
                <w:szCs w:val="20"/>
              </w:rPr>
              <w:t>먹은 양(</w:t>
            </w:r>
            <w:r w:rsidRPr="00A52D58">
              <w:rPr>
                <w:sz w:val="18"/>
                <w:szCs w:val="20"/>
              </w:rPr>
              <w:t>0.5</w:t>
            </w:r>
            <w:r w:rsidRPr="00A52D58">
              <w:rPr>
                <w:rFonts w:hint="eastAsia"/>
                <w:sz w:val="18"/>
                <w:szCs w:val="20"/>
              </w:rPr>
              <w:t>인분/</w:t>
            </w:r>
            <w:r w:rsidRPr="00A52D58">
              <w:rPr>
                <w:sz w:val="18"/>
                <w:szCs w:val="20"/>
              </w:rPr>
              <w:t>1</w:t>
            </w:r>
            <w:r w:rsidRPr="00A52D58">
              <w:rPr>
                <w:rFonts w:hint="eastAsia"/>
                <w:sz w:val="18"/>
                <w:szCs w:val="20"/>
              </w:rPr>
              <w:t>인분/</w:t>
            </w:r>
            <w:r w:rsidRPr="00A52D58">
              <w:rPr>
                <w:sz w:val="18"/>
                <w:szCs w:val="20"/>
              </w:rPr>
              <w:t>2</w:t>
            </w:r>
            <w:r w:rsidRPr="00A52D58">
              <w:rPr>
                <w:rFonts w:hint="eastAsia"/>
                <w:sz w:val="18"/>
                <w:szCs w:val="20"/>
              </w:rPr>
              <w:t>인분)</w:t>
            </w:r>
            <w:r w:rsidRPr="00A52D58">
              <w:rPr>
                <w:sz w:val="18"/>
                <w:szCs w:val="20"/>
              </w:rPr>
              <w:t xml:space="preserve"> </w:t>
            </w:r>
            <w:r w:rsidRPr="00A52D58">
              <w:rPr>
                <w:rFonts w:hint="eastAsia"/>
                <w:sz w:val="18"/>
                <w:szCs w:val="20"/>
              </w:rPr>
              <w:t>기록.</w:t>
            </w:r>
          </w:p>
          <w:p w14:paraId="5037ABF9" w14:textId="7184442B" w:rsidR="00892BD9" w:rsidRPr="00A52D58" w:rsidRDefault="00892BD9" w:rsidP="00B50021">
            <w:pPr>
              <w:rPr>
                <w:sz w:val="18"/>
                <w:szCs w:val="20"/>
              </w:rPr>
            </w:pPr>
            <w:r w:rsidRPr="00A52D58">
              <w:rPr>
                <w:sz w:val="18"/>
                <w:szCs w:val="20"/>
              </w:rPr>
              <w:t xml:space="preserve">4. </w:t>
            </w:r>
            <w:r w:rsidRPr="00A52D58">
              <w:rPr>
                <w:rFonts w:hint="eastAsia"/>
                <w:sz w:val="18"/>
                <w:szCs w:val="20"/>
              </w:rPr>
              <w:t>섭취한 음식의 칼로리와 탄수화물,</w:t>
            </w:r>
            <w:r w:rsidRPr="00A52D58">
              <w:rPr>
                <w:sz w:val="18"/>
                <w:szCs w:val="20"/>
              </w:rPr>
              <w:t xml:space="preserve"> </w:t>
            </w:r>
            <w:r w:rsidRPr="00A52D58">
              <w:rPr>
                <w:rFonts w:hint="eastAsia"/>
                <w:sz w:val="18"/>
                <w:szCs w:val="20"/>
              </w:rPr>
              <w:t>단백질,</w:t>
            </w:r>
            <w:r w:rsidRPr="00A52D58">
              <w:rPr>
                <w:sz w:val="18"/>
                <w:szCs w:val="20"/>
              </w:rPr>
              <w:t xml:space="preserve"> </w:t>
            </w:r>
            <w:r w:rsidRPr="00A52D58">
              <w:rPr>
                <w:rFonts w:hint="eastAsia"/>
                <w:sz w:val="18"/>
                <w:szCs w:val="20"/>
              </w:rPr>
              <w:t>지방 정보 제공.</w:t>
            </w:r>
          </w:p>
        </w:tc>
      </w:tr>
    </w:tbl>
    <w:p w14:paraId="65AF68A8" w14:textId="4B0EBFF6" w:rsidR="009C5F69" w:rsidRPr="00644C48" w:rsidRDefault="009C5F69" w:rsidP="00644C48">
      <w:pPr>
        <w:rPr>
          <w:lang w:val="ko-KR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535"/>
        <w:gridCol w:w="1515"/>
        <w:gridCol w:w="1766"/>
        <w:gridCol w:w="1515"/>
        <w:gridCol w:w="1503"/>
        <w:gridCol w:w="1516"/>
      </w:tblGrid>
      <w:tr w:rsidR="001167CD" w14:paraId="169E8C74" w14:textId="77777777" w:rsidTr="00E56873">
        <w:tc>
          <w:tcPr>
            <w:tcW w:w="1558" w:type="dxa"/>
            <w:vAlign w:val="center"/>
          </w:tcPr>
          <w:p w14:paraId="65113519" w14:textId="4ADFEF5A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  <w:r w:rsidRPr="00390D32">
              <w:rPr>
                <w:sz w:val="18"/>
                <w:szCs w:val="20"/>
              </w:rPr>
              <w:t>밥</w:t>
            </w:r>
            <w:r w:rsidRPr="00390D32">
              <w:rPr>
                <w:rFonts w:hint="eastAsia"/>
                <w:sz w:val="18"/>
                <w:szCs w:val="20"/>
              </w:rPr>
              <w:t>(</w:t>
            </w:r>
            <w:r w:rsidRPr="00390D32">
              <w:rPr>
                <w:sz w:val="18"/>
                <w:szCs w:val="20"/>
              </w:rPr>
              <w:t>여러종류</w:t>
            </w:r>
            <w:r w:rsidRPr="00390D32">
              <w:rPr>
                <w:rFonts w:hint="eastAsia"/>
                <w:sz w:val="18"/>
                <w:szCs w:val="20"/>
              </w:rPr>
              <w:t>)</w:t>
            </w:r>
          </w:p>
        </w:tc>
        <w:tc>
          <w:tcPr>
            <w:tcW w:w="1558" w:type="dxa"/>
            <w:vAlign w:val="center"/>
          </w:tcPr>
          <w:p w14:paraId="602EEF93" w14:textId="403190E7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  <w:r w:rsidRPr="00390D32">
              <w:rPr>
                <w:sz w:val="18"/>
                <w:szCs w:val="20"/>
              </w:rPr>
              <w:t>배추</w:t>
            </w:r>
          </w:p>
        </w:tc>
        <w:tc>
          <w:tcPr>
            <w:tcW w:w="1558" w:type="dxa"/>
            <w:vAlign w:val="center"/>
          </w:tcPr>
          <w:p w14:paraId="03A9BF09" w14:textId="4D0C63CD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  <w:r w:rsidRPr="00390D32">
              <w:rPr>
                <w:sz w:val="18"/>
                <w:szCs w:val="20"/>
              </w:rPr>
              <w:t>깻잎</w:t>
            </w:r>
          </w:p>
        </w:tc>
        <w:tc>
          <w:tcPr>
            <w:tcW w:w="1558" w:type="dxa"/>
            <w:vAlign w:val="center"/>
          </w:tcPr>
          <w:p w14:paraId="22126D93" w14:textId="6F5D83EA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  <w:r w:rsidRPr="00390D32">
              <w:rPr>
                <w:sz w:val="18"/>
                <w:szCs w:val="20"/>
              </w:rPr>
              <w:t>멜론</w:t>
            </w:r>
          </w:p>
        </w:tc>
        <w:tc>
          <w:tcPr>
            <w:tcW w:w="1559" w:type="dxa"/>
            <w:vAlign w:val="center"/>
          </w:tcPr>
          <w:p w14:paraId="380267CF" w14:textId="719A9D0B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  <w:r w:rsidRPr="00390D32">
              <w:rPr>
                <w:sz w:val="18"/>
                <w:szCs w:val="20"/>
              </w:rPr>
              <w:t>복숭아</w:t>
            </w:r>
          </w:p>
        </w:tc>
        <w:tc>
          <w:tcPr>
            <w:tcW w:w="1559" w:type="dxa"/>
            <w:vAlign w:val="center"/>
          </w:tcPr>
          <w:p w14:paraId="4F554E02" w14:textId="5387A4B5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  <w:r w:rsidRPr="00390D32">
              <w:rPr>
                <w:sz w:val="18"/>
                <w:szCs w:val="20"/>
              </w:rPr>
              <w:t>요구르트</w:t>
            </w:r>
          </w:p>
        </w:tc>
      </w:tr>
      <w:tr w:rsidR="001167CD" w14:paraId="47DC5800" w14:textId="77777777" w:rsidTr="00E56873">
        <w:tc>
          <w:tcPr>
            <w:tcW w:w="1558" w:type="dxa"/>
            <w:vAlign w:val="center"/>
          </w:tcPr>
          <w:p w14:paraId="5B7EFCEE" w14:textId="15C69B62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  <w:r w:rsidRPr="00390D32">
              <w:rPr>
                <w:sz w:val="18"/>
                <w:szCs w:val="20"/>
              </w:rPr>
              <w:t>식빵</w:t>
            </w:r>
          </w:p>
        </w:tc>
        <w:tc>
          <w:tcPr>
            <w:tcW w:w="1558" w:type="dxa"/>
            <w:vAlign w:val="center"/>
          </w:tcPr>
          <w:p w14:paraId="31BA188B" w14:textId="7F43BA17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  <w:r w:rsidRPr="00390D32">
              <w:rPr>
                <w:sz w:val="18"/>
                <w:szCs w:val="20"/>
              </w:rPr>
              <w:t>깍두기</w:t>
            </w:r>
          </w:p>
        </w:tc>
        <w:tc>
          <w:tcPr>
            <w:tcW w:w="1558" w:type="dxa"/>
            <w:vAlign w:val="center"/>
          </w:tcPr>
          <w:p w14:paraId="4B4C5D6B" w14:textId="64470D19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  <w:r w:rsidRPr="00390D32">
              <w:rPr>
                <w:sz w:val="18"/>
                <w:szCs w:val="20"/>
              </w:rPr>
              <w:t>토마토</w:t>
            </w:r>
            <w:r w:rsidRPr="00390D32">
              <w:rPr>
                <w:rFonts w:hint="eastAsia"/>
                <w:sz w:val="18"/>
                <w:szCs w:val="20"/>
              </w:rPr>
              <w:t>(</w:t>
            </w:r>
            <w:r w:rsidRPr="00390D32">
              <w:rPr>
                <w:sz w:val="18"/>
                <w:szCs w:val="20"/>
              </w:rPr>
              <w:t>방울토마토</w:t>
            </w:r>
            <w:r w:rsidRPr="00390D32">
              <w:rPr>
                <w:rFonts w:hint="eastAsia"/>
                <w:sz w:val="18"/>
                <w:szCs w:val="20"/>
              </w:rPr>
              <w:t>)</w:t>
            </w:r>
          </w:p>
        </w:tc>
        <w:tc>
          <w:tcPr>
            <w:tcW w:w="1558" w:type="dxa"/>
            <w:vAlign w:val="center"/>
          </w:tcPr>
          <w:p w14:paraId="4BA8B24E" w14:textId="14CE64F5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  <w:r w:rsidRPr="00390D32">
              <w:rPr>
                <w:sz w:val="18"/>
                <w:szCs w:val="20"/>
              </w:rPr>
              <w:t>바나나</w:t>
            </w:r>
          </w:p>
        </w:tc>
        <w:tc>
          <w:tcPr>
            <w:tcW w:w="1559" w:type="dxa"/>
            <w:vAlign w:val="center"/>
          </w:tcPr>
          <w:p w14:paraId="21CD2B69" w14:textId="4D03BB8F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  <w:r w:rsidRPr="00390D32">
              <w:rPr>
                <w:sz w:val="18"/>
                <w:szCs w:val="20"/>
              </w:rPr>
              <w:t>귤</w:t>
            </w:r>
          </w:p>
        </w:tc>
        <w:tc>
          <w:tcPr>
            <w:tcW w:w="1559" w:type="dxa"/>
            <w:vAlign w:val="center"/>
          </w:tcPr>
          <w:p w14:paraId="57072326" w14:textId="233F2B67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  <w:r w:rsidRPr="00390D32">
              <w:rPr>
                <w:sz w:val="18"/>
                <w:szCs w:val="20"/>
              </w:rPr>
              <w:t>콩자반</w:t>
            </w:r>
          </w:p>
        </w:tc>
      </w:tr>
      <w:tr w:rsidR="001167CD" w14:paraId="14C7C1C4" w14:textId="77777777" w:rsidTr="00E56873">
        <w:tc>
          <w:tcPr>
            <w:tcW w:w="1558" w:type="dxa"/>
            <w:vAlign w:val="center"/>
          </w:tcPr>
          <w:p w14:paraId="6B28C0C1" w14:textId="4970C8B6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  <w:r w:rsidRPr="00390D32">
              <w:rPr>
                <w:sz w:val="18"/>
                <w:szCs w:val="20"/>
              </w:rPr>
              <w:t>감자</w:t>
            </w:r>
          </w:p>
        </w:tc>
        <w:tc>
          <w:tcPr>
            <w:tcW w:w="1558" w:type="dxa"/>
            <w:vAlign w:val="center"/>
          </w:tcPr>
          <w:p w14:paraId="15779444" w14:textId="06D0D419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  <w:r w:rsidRPr="00390D32">
              <w:rPr>
                <w:sz w:val="18"/>
                <w:szCs w:val="20"/>
              </w:rPr>
              <w:t>고사리</w:t>
            </w:r>
          </w:p>
        </w:tc>
        <w:tc>
          <w:tcPr>
            <w:tcW w:w="1558" w:type="dxa"/>
            <w:vAlign w:val="center"/>
          </w:tcPr>
          <w:p w14:paraId="277FBAC3" w14:textId="14657EBA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  <w:r w:rsidRPr="00390D32">
              <w:rPr>
                <w:sz w:val="18"/>
                <w:szCs w:val="20"/>
              </w:rPr>
              <w:t>단호박</w:t>
            </w:r>
          </w:p>
        </w:tc>
        <w:tc>
          <w:tcPr>
            <w:tcW w:w="1558" w:type="dxa"/>
            <w:vAlign w:val="center"/>
          </w:tcPr>
          <w:p w14:paraId="6A2C9E4F" w14:textId="14BB6F87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  <w:r w:rsidRPr="00390D32">
              <w:rPr>
                <w:sz w:val="18"/>
                <w:szCs w:val="20"/>
              </w:rPr>
              <w:t>수박</w:t>
            </w:r>
          </w:p>
        </w:tc>
        <w:tc>
          <w:tcPr>
            <w:tcW w:w="1559" w:type="dxa"/>
            <w:vAlign w:val="center"/>
          </w:tcPr>
          <w:p w14:paraId="4CC223E0" w14:textId="75B24C3B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  <w:r w:rsidRPr="00390D32">
              <w:rPr>
                <w:sz w:val="18"/>
                <w:szCs w:val="20"/>
              </w:rPr>
              <w:t>딸기</w:t>
            </w:r>
          </w:p>
        </w:tc>
        <w:tc>
          <w:tcPr>
            <w:tcW w:w="1559" w:type="dxa"/>
            <w:vAlign w:val="center"/>
          </w:tcPr>
          <w:p w14:paraId="4EE726C9" w14:textId="77777777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</w:p>
        </w:tc>
      </w:tr>
      <w:tr w:rsidR="001167CD" w14:paraId="6E8772AE" w14:textId="77777777" w:rsidTr="00E56873">
        <w:tc>
          <w:tcPr>
            <w:tcW w:w="1558" w:type="dxa"/>
            <w:vAlign w:val="center"/>
          </w:tcPr>
          <w:p w14:paraId="4E614063" w14:textId="54236A7E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  <w:r w:rsidRPr="00390D32">
              <w:rPr>
                <w:sz w:val="18"/>
                <w:szCs w:val="20"/>
              </w:rPr>
              <w:t>고구마</w:t>
            </w:r>
          </w:p>
        </w:tc>
        <w:tc>
          <w:tcPr>
            <w:tcW w:w="1558" w:type="dxa"/>
            <w:vAlign w:val="center"/>
          </w:tcPr>
          <w:p w14:paraId="03EFFB0C" w14:textId="6DB955BD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  <w:r w:rsidRPr="00390D32">
              <w:rPr>
                <w:sz w:val="18"/>
                <w:szCs w:val="20"/>
              </w:rPr>
              <w:t>표고버섯</w:t>
            </w:r>
          </w:p>
        </w:tc>
        <w:tc>
          <w:tcPr>
            <w:tcW w:w="1558" w:type="dxa"/>
            <w:vAlign w:val="center"/>
          </w:tcPr>
          <w:p w14:paraId="287EB01C" w14:textId="7A1B1810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  <w:r w:rsidRPr="00390D32">
              <w:rPr>
                <w:sz w:val="18"/>
                <w:szCs w:val="20"/>
              </w:rPr>
              <w:t>피망</w:t>
            </w:r>
          </w:p>
        </w:tc>
        <w:tc>
          <w:tcPr>
            <w:tcW w:w="1558" w:type="dxa"/>
            <w:vAlign w:val="center"/>
          </w:tcPr>
          <w:p w14:paraId="1F36F738" w14:textId="7C7706EF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  <w:r w:rsidRPr="00390D32">
              <w:rPr>
                <w:sz w:val="18"/>
                <w:szCs w:val="20"/>
              </w:rPr>
              <w:t>아보카도</w:t>
            </w:r>
          </w:p>
        </w:tc>
        <w:tc>
          <w:tcPr>
            <w:tcW w:w="1559" w:type="dxa"/>
            <w:vAlign w:val="center"/>
          </w:tcPr>
          <w:p w14:paraId="1AB6D90B" w14:textId="7D51F907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  <w:r w:rsidRPr="00390D32">
              <w:rPr>
                <w:sz w:val="18"/>
                <w:szCs w:val="20"/>
              </w:rPr>
              <w:t>키위</w:t>
            </w:r>
          </w:p>
        </w:tc>
        <w:tc>
          <w:tcPr>
            <w:tcW w:w="1559" w:type="dxa"/>
            <w:vAlign w:val="center"/>
          </w:tcPr>
          <w:p w14:paraId="73B12939" w14:textId="77777777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</w:p>
        </w:tc>
      </w:tr>
      <w:tr w:rsidR="001167CD" w14:paraId="0C05ED79" w14:textId="77777777" w:rsidTr="00E56873">
        <w:tc>
          <w:tcPr>
            <w:tcW w:w="1558" w:type="dxa"/>
            <w:vAlign w:val="center"/>
          </w:tcPr>
          <w:p w14:paraId="5D476A88" w14:textId="4CCB8BA3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  <w:r w:rsidRPr="00390D32">
              <w:rPr>
                <w:sz w:val="18"/>
                <w:szCs w:val="20"/>
              </w:rPr>
              <w:t>도토리묵</w:t>
            </w:r>
          </w:p>
        </w:tc>
        <w:tc>
          <w:tcPr>
            <w:tcW w:w="1558" w:type="dxa"/>
            <w:vAlign w:val="center"/>
          </w:tcPr>
          <w:p w14:paraId="17CEBDD9" w14:textId="37B8BD10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  <w:r w:rsidRPr="00390D32">
              <w:rPr>
                <w:sz w:val="18"/>
                <w:szCs w:val="20"/>
              </w:rPr>
              <w:t>상추</w:t>
            </w:r>
          </w:p>
        </w:tc>
        <w:tc>
          <w:tcPr>
            <w:tcW w:w="1558" w:type="dxa"/>
            <w:vAlign w:val="center"/>
          </w:tcPr>
          <w:p w14:paraId="7155EA85" w14:textId="4539E847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  <w:r w:rsidRPr="00390D32">
              <w:rPr>
                <w:sz w:val="18"/>
                <w:szCs w:val="20"/>
              </w:rPr>
              <w:t>망고</w:t>
            </w:r>
          </w:p>
        </w:tc>
        <w:tc>
          <w:tcPr>
            <w:tcW w:w="1558" w:type="dxa"/>
            <w:vAlign w:val="center"/>
          </w:tcPr>
          <w:p w14:paraId="0812F578" w14:textId="5990C0FC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  <w:r w:rsidRPr="00390D32">
              <w:rPr>
                <w:sz w:val="18"/>
                <w:szCs w:val="20"/>
              </w:rPr>
              <w:t>사과</w:t>
            </w:r>
          </w:p>
        </w:tc>
        <w:tc>
          <w:tcPr>
            <w:tcW w:w="1559" w:type="dxa"/>
            <w:vAlign w:val="center"/>
          </w:tcPr>
          <w:p w14:paraId="5A5FA787" w14:textId="2148718B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  <w:r w:rsidRPr="00390D32">
              <w:rPr>
                <w:sz w:val="18"/>
                <w:szCs w:val="20"/>
              </w:rPr>
              <w:t>포도</w:t>
            </w:r>
          </w:p>
        </w:tc>
        <w:tc>
          <w:tcPr>
            <w:tcW w:w="1559" w:type="dxa"/>
            <w:vAlign w:val="center"/>
          </w:tcPr>
          <w:p w14:paraId="22AAC2F5" w14:textId="77777777" w:rsidR="001167CD" w:rsidRPr="00C83B14" w:rsidRDefault="001167CD" w:rsidP="001167CD">
            <w:pPr>
              <w:rPr>
                <w:sz w:val="18"/>
                <w:szCs w:val="20"/>
                <w:lang w:val="ko-KR"/>
              </w:rPr>
            </w:pPr>
          </w:p>
        </w:tc>
      </w:tr>
    </w:tbl>
    <w:p w14:paraId="765A62FD" w14:textId="04BE9D47" w:rsidR="00E8429F" w:rsidRDefault="00E8429F" w:rsidP="00E8429F">
      <w:pPr>
        <w:jc w:val="center"/>
        <w:rPr>
          <w:lang w:val="ko-KR"/>
        </w:rPr>
      </w:pPr>
      <w:r>
        <w:rPr>
          <w:rFonts w:hint="eastAsia"/>
          <w:lang w:val="ko-KR"/>
        </w:rPr>
        <w:t>&lt;표1</w:t>
      </w:r>
      <w:r>
        <w:rPr>
          <w:lang w:val="ko-KR"/>
        </w:rPr>
        <w:t xml:space="preserve">&gt; </w:t>
      </w:r>
      <w:r>
        <w:rPr>
          <w:rFonts w:hint="eastAsia"/>
          <w:lang w:val="ko-KR"/>
        </w:rPr>
        <w:t xml:space="preserve">분류할 음식목록 </w:t>
      </w:r>
      <w:r>
        <w:rPr>
          <w:lang w:val="ko-KR"/>
        </w:rPr>
        <w:t>27</w:t>
      </w:r>
      <w:r>
        <w:rPr>
          <w:rFonts w:hint="eastAsia"/>
          <w:lang w:val="ko-KR"/>
        </w:rPr>
        <w:t xml:space="preserve">종 </w:t>
      </w:r>
      <w:r>
        <w:rPr>
          <w:lang w:val="ko-KR"/>
        </w:rPr>
        <w:t xml:space="preserve">-  </w:t>
      </w:r>
      <w:r>
        <w:rPr>
          <w:rFonts w:hint="eastAsia"/>
          <w:lang w:val="ko-KR"/>
        </w:rPr>
        <w:t>체중관리용 음식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E8429F" w14:paraId="13529922" w14:textId="77777777" w:rsidTr="00E56873">
        <w:tc>
          <w:tcPr>
            <w:tcW w:w="1558" w:type="dxa"/>
            <w:vAlign w:val="center"/>
          </w:tcPr>
          <w:p w14:paraId="2F98F526" w14:textId="6572AFC4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라면</w:t>
            </w:r>
          </w:p>
        </w:tc>
        <w:tc>
          <w:tcPr>
            <w:tcW w:w="1558" w:type="dxa"/>
            <w:vAlign w:val="center"/>
          </w:tcPr>
          <w:p w14:paraId="1A017F89" w14:textId="7BCDD734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갈비구이</w:t>
            </w:r>
          </w:p>
        </w:tc>
        <w:tc>
          <w:tcPr>
            <w:tcW w:w="1558" w:type="dxa"/>
            <w:vAlign w:val="center"/>
          </w:tcPr>
          <w:p w14:paraId="46865E3F" w14:textId="22C5E067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김밥</w:t>
            </w:r>
          </w:p>
        </w:tc>
        <w:tc>
          <w:tcPr>
            <w:tcW w:w="1558" w:type="dxa"/>
            <w:vAlign w:val="center"/>
          </w:tcPr>
          <w:p w14:paraId="2BDA688F" w14:textId="1C3E824C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떡볶이</w:t>
            </w:r>
          </w:p>
        </w:tc>
        <w:tc>
          <w:tcPr>
            <w:tcW w:w="1559" w:type="dxa"/>
            <w:vAlign w:val="center"/>
          </w:tcPr>
          <w:p w14:paraId="74EA0F56" w14:textId="25195DE6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새우튀김</w:t>
            </w:r>
          </w:p>
        </w:tc>
        <w:tc>
          <w:tcPr>
            <w:tcW w:w="1559" w:type="dxa"/>
            <w:vAlign w:val="center"/>
          </w:tcPr>
          <w:p w14:paraId="525B4AD4" w14:textId="5934148C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족발</w:t>
            </w:r>
          </w:p>
        </w:tc>
      </w:tr>
      <w:tr w:rsidR="00E8429F" w14:paraId="65CF2F74" w14:textId="77777777" w:rsidTr="00E56873">
        <w:tc>
          <w:tcPr>
            <w:tcW w:w="1558" w:type="dxa"/>
            <w:vAlign w:val="center"/>
          </w:tcPr>
          <w:p w14:paraId="62C97954" w14:textId="3E053073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쫄면</w:t>
            </w:r>
          </w:p>
        </w:tc>
        <w:tc>
          <w:tcPr>
            <w:tcW w:w="1558" w:type="dxa"/>
            <w:vAlign w:val="center"/>
          </w:tcPr>
          <w:p w14:paraId="66406C65" w14:textId="682093B3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갈비탕</w:t>
            </w:r>
          </w:p>
        </w:tc>
        <w:tc>
          <w:tcPr>
            <w:tcW w:w="1558" w:type="dxa"/>
            <w:vAlign w:val="center"/>
          </w:tcPr>
          <w:p w14:paraId="508B5993" w14:textId="44CF37C2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김치찌개</w:t>
            </w:r>
          </w:p>
        </w:tc>
        <w:tc>
          <w:tcPr>
            <w:tcW w:w="1558" w:type="dxa"/>
            <w:vAlign w:val="center"/>
          </w:tcPr>
          <w:p w14:paraId="0CF8320C" w14:textId="5C9ADF5F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만두</w:t>
            </w:r>
          </w:p>
        </w:tc>
        <w:tc>
          <w:tcPr>
            <w:tcW w:w="1559" w:type="dxa"/>
            <w:vAlign w:val="center"/>
          </w:tcPr>
          <w:p w14:paraId="28A4C170" w14:textId="3C782DCF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소세지볶음</w:t>
            </w:r>
          </w:p>
        </w:tc>
        <w:tc>
          <w:tcPr>
            <w:tcW w:w="1559" w:type="dxa"/>
            <w:vAlign w:val="center"/>
          </w:tcPr>
          <w:p w14:paraId="539DBFAD" w14:textId="6982200F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찜닭</w:t>
            </w:r>
          </w:p>
        </w:tc>
      </w:tr>
      <w:tr w:rsidR="00E8429F" w14:paraId="40CF3C20" w14:textId="77777777" w:rsidTr="00E56873">
        <w:tc>
          <w:tcPr>
            <w:tcW w:w="1558" w:type="dxa"/>
            <w:vAlign w:val="center"/>
          </w:tcPr>
          <w:p w14:paraId="585C6CA6" w14:textId="4014D2B0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햄버거</w:t>
            </w:r>
          </w:p>
        </w:tc>
        <w:tc>
          <w:tcPr>
            <w:tcW w:w="1558" w:type="dxa"/>
            <w:vAlign w:val="center"/>
          </w:tcPr>
          <w:p w14:paraId="6CC111A4" w14:textId="79E391B6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갈치구이</w:t>
            </w:r>
          </w:p>
        </w:tc>
        <w:tc>
          <w:tcPr>
            <w:tcW w:w="1558" w:type="dxa"/>
            <w:vAlign w:val="center"/>
          </w:tcPr>
          <w:p w14:paraId="45CEABA7" w14:textId="2A59E2E9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깻잎장아찌</w:t>
            </w:r>
          </w:p>
        </w:tc>
        <w:tc>
          <w:tcPr>
            <w:tcW w:w="1558" w:type="dxa"/>
            <w:vAlign w:val="center"/>
          </w:tcPr>
          <w:p w14:paraId="249BEEE0" w14:textId="5562DEC8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물회</w:t>
            </w:r>
          </w:p>
        </w:tc>
        <w:tc>
          <w:tcPr>
            <w:tcW w:w="1559" w:type="dxa"/>
            <w:vAlign w:val="center"/>
          </w:tcPr>
          <w:p w14:paraId="0D27CC9D" w14:textId="4D098C33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순대</w:t>
            </w:r>
          </w:p>
        </w:tc>
        <w:tc>
          <w:tcPr>
            <w:tcW w:w="1559" w:type="dxa"/>
            <w:vAlign w:val="center"/>
          </w:tcPr>
          <w:p w14:paraId="4AE15037" w14:textId="02546FCD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해물찜</w:t>
            </w:r>
          </w:p>
        </w:tc>
      </w:tr>
      <w:tr w:rsidR="00E8429F" w14:paraId="18D32DAB" w14:textId="77777777" w:rsidTr="00E56873">
        <w:tc>
          <w:tcPr>
            <w:tcW w:w="1558" w:type="dxa"/>
            <w:vAlign w:val="center"/>
          </w:tcPr>
          <w:p w14:paraId="694271E9" w14:textId="7C51B4D4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단무지</w:t>
            </w:r>
          </w:p>
        </w:tc>
        <w:tc>
          <w:tcPr>
            <w:tcW w:w="1558" w:type="dxa"/>
            <w:vAlign w:val="center"/>
          </w:tcPr>
          <w:p w14:paraId="3518F321" w14:textId="65933369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감자채볶음</w:t>
            </w:r>
          </w:p>
        </w:tc>
        <w:tc>
          <w:tcPr>
            <w:tcW w:w="1558" w:type="dxa"/>
            <w:vAlign w:val="center"/>
          </w:tcPr>
          <w:p w14:paraId="1933F9A7" w14:textId="5B28206E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꼬막찜</w:t>
            </w:r>
          </w:p>
        </w:tc>
        <w:tc>
          <w:tcPr>
            <w:tcW w:w="1558" w:type="dxa"/>
            <w:vAlign w:val="center"/>
          </w:tcPr>
          <w:p w14:paraId="79FD4C23" w14:textId="2D70FB45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배추김치</w:t>
            </w:r>
          </w:p>
        </w:tc>
        <w:tc>
          <w:tcPr>
            <w:tcW w:w="1559" w:type="dxa"/>
            <w:vAlign w:val="center"/>
          </w:tcPr>
          <w:p w14:paraId="055EDE11" w14:textId="626461B4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육회</w:t>
            </w:r>
          </w:p>
        </w:tc>
        <w:tc>
          <w:tcPr>
            <w:tcW w:w="1559" w:type="dxa"/>
            <w:vAlign w:val="center"/>
          </w:tcPr>
          <w:p w14:paraId="2379F5B0" w14:textId="400515D9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피자</w:t>
            </w:r>
          </w:p>
        </w:tc>
      </w:tr>
      <w:tr w:rsidR="00E8429F" w14:paraId="1271E1EE" w14:textId="77777777" w:rsidTr="00E56873">
        <w:tc>
          <w:tcPr>
            <w:tcW w:w="1558" w:type="dxa"/>
            <w:vAlign w:val="center"/>
          </w:tcPr>
          <w:p w14:paraId="788BAC98" w14:textId="1E240F69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후라이드치킨</w:t>
            </w:r>
          </w:p>
        </w:tc>
        <w:tc>
          <w:tcPr>
            <w:tcW w:w="1558" w:type="dxa"/>
            <w:vAlign w:val="center"/>
          </w:tcPr>
          <w:p w14:paraId="21693B42" w14:textId="686FDFFF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계란찜</w:t>
            </w:r>
          </w:p>
        </w:tc>
        <w:tc>
          <w:tcPr>
            <w:tcW w:w="1558" w:type="dxa"/>
            <w:vAlign w:val="center"/>
          </w:tcPr>
          <w:p w14:paraId="5D130627" w14:textId="26F123F6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된장찌개</w:t>
            </w:r>
          </w:p>
        </w:tc>
        <w:tc>
          <w:tcPr>
            <w:tcW w:w="1558" w:type="dxa"/>
            <w:vAlign w:val="center"/>
          </w:tcPr>
          <w:p w14:paraId="3DDFE255" w14:textId="0BFD648B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삼계탕</w:t>
            </w:r>
          </w:p>
        </w:tc>
        <w:tc>
          <w:tcPr>
            <w:tcW w:w="1559" w:type="dxa"/>
            <w:vAlign w:val="center"/>
          </w:tcPr>
          <w:p w14:paraId="50FA9A63" w14:textId="1306E99D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짜장면</w:t>
            </w:r>
          </w:p>
        </w:tc>
        <w:tc>
          <w:tcPr>
            <w:tcW w:w="1559" w:type="dxa"/>
            <w:vAlign w:val="center"/>
          </w:tcPr>
          <w:p w14:paraId="3901BB0E" w14:textId="0B3CD998" w:rsidR="00E8429F" w:rsidRPr="00C83B14" w:rsidRDefault="00E8429F" w:rsidP="00E8429F">
            <w:pPr>
              <w:rPr>
                <w:sz w:val="18"/>
                <w:szCs w:val="20"/>
                <w:lang w:val="ko-KR"/>
              </w:rPr>
            </w:pPr>
            <w:r w:rsidRPr="00E8429F">
              <w:rPr>
                <w:rFonts w:ascii="굴림" w:hAnsi="굴림" w:cs="굴림"/>
                <w:color w:val="000000"/>
                <w:sz w:val="18"/>
                <w:szCs w:val="20"/>
              </w:rPr>
              <w:t>수정과</w:t>
            </w:r>
          </w:p>
        </w:tc>
      </w:tr>
      <w:tr w:rsidR="00E8429F" w14:paraId="6DC754C2" w14:textId="77777777" w:rsidTr="00E56873">
        <w:tc>
          <w:tcPr>
            <w:tcW w:w="1558" w:type="dxa"/>
            <w:vAlign w:val="center"/>
          </w:tcPr>
          <w:p w14:paraId="67F77E0F" w14:textId="1452D985" w:rsidR="00E8429F" w:rsidRPr="00C83B14" w:rsidRDefault="00E8429F" w:rsidP="00E8429F">
            <w:pPr>
              <w:rPr>
                <w:rFonts w:ascii="굴림" w:hAnsi="굴림" w:cs="굴림"/>
                <w:color w:val="000000"/>
                <w:sz w:val="18"/>
                <w:szCs w:val="20"/>
              </w:rPr>
            </w:pPr>
            <w:r w:rsidRPr="00C83B14">
              <w:rPr>
                <w:rFonts w:ascii="굴림" w:hAnsi="굴림" w:cs="굴림" w:hint="eastAsia"/>
                <w:color w:val="000000"/>
                <w:sz w:val="18"/>
                <w:szCs w:val="20"/>
              </w:rPr>
              <w:lastRenderedPageBreak/>
              <w:t>식혜</w:t>
            </w:r>
          </w:p>
        </w:tc>
        <w:tc>
          <w:tcPr>
            <w:tcW w:w="1558" w:type="dxa"/>
            <w:vAlign w:val="center"/>
          </w:tcPr>
          <w:p w14:paraId="1CABFA1D" w14:textId="5AA29D16" w:rsidR="00E8429F" w:rsidRPr="00C83B14" w:rsidRDefault="00E8429F" w:rsidP="00E8429F">
            <w:pPr>
              <w:rPr>
                <w:rFonts w:ascii="굴림" w:hAnsi="굴림" w:cs="굴림"/>
                <w:color w:val="000000"/>
                <w:sz w:val="18"/>
                <w:szCs w:val="20"/>
              </w:rPr>
            </w:pPr>
            <w:r w:rsidRPr="00C83B14">
              <w:rPr>
                <w:rFonts w:ascii="굴림" w:hAnsi="굴림" w:cs="굴림" w:hint="eastAsia"/>
                <w:color w:val="000000"/>
                <w:sz w:val="18"/>
                <w:szCs w:val="20"/>
              </w:rPr>
              <w:t>약과</w:t>
            </w:r>
          </w:p>
        </w:tc>
        <w:tc>
          <w:tcPr>
            <w:tcW w:w="1558" w:type="dxa"/>
            <w:vAlign w:val="center"/>
          </w:tcPr>
          <w:p w14:paraId="0CA6FD42" w14:textId="6915397B" w:rsidR="00E8429F" w:rsidRPr="00C83B14" w:rsidRDefault="00E8429F" w:rsidP="00E8429F">
            <w:pPr>
              <w:rPr>
                <w:rFonts w:ascii="굴림" w:hAnsi="굴림" w:cs="굴림"/>
                <w:color w:val="000000"/>
                <w:sz w:val="18"/>
                <w:szCs w:val="20"/>
              </w:rPr>
            </w:pPr>
            <w:r w:rsidRPr="00C83B14">
              <w:rPr>
                <w:rFonts w:ascii="굴림" w:hAnsi="굴림" w:cs="굴림" w:hint="eastAsia"/>
                <w:color w:val="000000"/>
                <w:sz w:val="18"/>
                <w:szCs w:val="20"/>
              </w:rPr>
              <w:t>한과</w:t>
            </w:r>
          </w:p>
        </w:tc>
        <w:tc>
          <w:tcPr>
            <w:tcW w:w="1558" w:type="dxa"/>
            <w:vAlign w:val="center"/>
          </w:tcPr>
          <w:p w14:paraId="7D4E94D4" w14:textId="77777777" w:rsidR="00E8429F" w:rsidRPr="00C83B14" w:rsidRDefault="00E8429F" w:rsidP="00E8429F">
            <w:pPr>
              <w:rPr>
                <w:rFonts w:ascii="굴림" w:hAnsi="굴림" w:cs="굴림"/>
                <w:color w:val="000000"/>
                <w:sz w:val="18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4AB090A3" w14:textId="77777777" w:rsidR="00E8429F" w:rsidRPr="00C83B14" w:rsidRDefault="00E8429F" w:rsidP="00E8429F">
            <w:pPr>
              <w:rPr>
                <w:rFonts w:ascii="굴림" w:hAnsi="굴림" w:cs="굴림"/>
                <w:color w:val="000000"/>
                <w:sz w:val="18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72A98E5C" w14:textId="77777777" w:rsidR="00E8429F" w:rsidRPr="00C83B14" w:rsidRDefault="00E8429F" w:rsidP="00E8429F">
            <w:pPr>
              <w:rPr>
                <w:rFonts w:ascii="굴림" w:hAnsi="굴림" w:cs="굴림"/>
                <w:color w:val="000000"/>
                <w:sz w:val="18"/>
                <w:szCs w:val="20"/>
              </w:rPr>
            </w:pPr>
          </w:p>
        </w:tc>
      </w:tr>
    </w:tbl>
    <w:p w14:paraId="4ED0C2EB" w14:textId="20C31A2C" w:rsidR="00A03403" w:rsidRDefault="00E8429F" w:rsidP="00A03403">
      <w:pPr>
        <w:jc w:val="center"/>
        <w:rPr>
          <w:lang w:val="ko-KR"/>
        </w:rPr>
      </w:pPr>
      <w:r>
        <w:rPr>
          <w:rFonts w:hint="eastAsia"/>
          <w:lang w:val="ko-KR"/>
        </w:rPr>
        <w:t>&lt;표2</w:t>
      </w:r>
      <w:r>
        <w:rPr>
          <w:lang w:val="ko-KR"/>
        </w:rPr>
        <w:t xml:space="preserve">&gt; </w:t>
      </w:r>
      <w:r>
        <w:rPr>
          <w:rFonts w:hint="eastAsia"/>
          <w:lang w:val="ko-KR"/>
        </w:rPr>
        <w:t xml:space="preserve">분류할 음식목록 </w:t>
      </w:r>
      <w:r>
        <w:rPr>
          <w:lang w:val="ko-KR"/>
        </w:rPr>
        <w:t>33</w:t>
      </w:r>
      <w:r>
        <w:rPr>
          <w:rFonts w:hint="eastAsia"/>
          <w:lang w:val="ko-KR"/>
        </w:rPr>
        <w:t xml:space="preserve">종 </w:t>
      </w:r>
      <w:r>
        <w:rPr>
          <w:lang w:val="ko-KR"/>
        </w:rPr>
        <w:t xml:space="preserve">– </w:t>
      </w:r>
      <w:r>
        <w:rPr>
          <w:rFonts w:hint="eastAsia"/>
          <w:lang w:val="ko-KR"/>
        </w:rPr>
        <w:t>자주 먹을만한 음식</w:t>
      </w:r>
    </w:p>
    <w:p w14:paraId="62CC5C76" w14:textId="3B978AC1" w:rsidR="006A2885" w:rsidRDefault="00A15ADE" w:rsidP="00A15ADE">
      <w:pPr>
        <w:pStyle w:val="2"/>
        <w:rPr>
          <w:lang w:val="ko-KR"/>
        </w:rPr>
      </w:pPr>
      <w:bookmarkStart w:id="6" w:name="_Toc57322631"/>
      <w:r>
        <w:rPr>
          <w:rFonts w:hint="eastAsia"/>
          <w:lang w:val="ko-KR"/>
        </w:rPr>
        <w:t>1</w:t>
      </w:r>
      <w:r>
        <w:rPr>
          <w:lang w:val="ko-KR"/>
        </w:rPr>
        <w:t xml:space="preserve">.3 </w:t>
      </w:r>
      <w:r>
        <w:rPr>
          <w:rFonts w:hint="eastAsia"/>
          <w:lang w:val="ko-KR"/>
        </w:rPr>
        <w:t>차별성</w:t>
      </w:r>
      <w:bookmarkEnd w:id="6"/>
    </w:p>
    <w:p w14:paraId="1C8FCBD2" w14:textId="59AF59A2" w:rsidR="00865150" w:rsidRPr="00C83B14" w:rsidRDefault="00C83B14" w:rsidP="00363DA2">
      <w:pPr>
        <w:pStyle w:val="3"/>
        <w:ind w:left="900" w:hanging="360"/>
        <w:rPr>
          <w:b/>
          <w:bCs/>
          <w:lang w:val="ko-KR"/>
        </w:rPr>
      </w:pPr>
      <w:bookmarkStart w:id="7" w:name="_Toc57322632"/>
      <w:r w:rsidRPr="00C83B14">
        <w:rPr>
          <w:b/>
          <w:bCs/>
          <w:lang w:val="ko-KR"/>
        </w:rPr>
        <w:t>1.3.2</w:t>
      </w:r>
      <w:r w:rsidR="00012A86" w:rsidRPr="00C83B14">
        <w:rPr>
          <w:b/>
          <w:bCs/>
          <w:lang w:val="ko-KR"/>
        </w:rPr>
        <w:t xml:space="preserve"> </w:t>
      </w:r>
      <w:r w:rsidR="00F94240" w:rsidRPr="00C83B14">
        <w:rPr>
          <w:rFonts w:hint="eastAsia"/>
          <w:b/>
          <w:bCs/>
          <w:lang w:val="ko-KR"/>
        </w:rPr>
        <w:t>기존 시장 조사</w:t>
      </w:r>
      <w:bookmarkEnd w:id="7"/>
    </w:p>
    <w:p w14:paraId="125B1305" w14:textId="23774905" w:rsidR="00F94240" w:rsidRPr="00865150" w:rsidRDefault="00F94240" w:rsidP="00865150">
      <w:pPr>
        <w:rPr>
          <w:lang w:val="ko-KR"/>
        </w:rPr>
      </w:pPr>
      <w:r>
        <w:rPr>
          <w:rFonts w:hint="eastAsia"/>
          <w:lang w:val="ko-KR"/>
        </w:rPr>
        <w:t>다이어트 신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577"/>
        <w:gridCol w:w="8783"/>
      </w:tblGrid>
      <w:tr w:rsidR="006A2885" w:rsidRPr="00B0251D" w14:paraId="728BFA1A" w14:textId="77777777" w:rsidTr="267024DD">
        <w:trPr>
          <w:trHeight w:val="3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" w:type="pct"/>
          </w:tcPr>
          <w:p w14:paraId="55B8EC35" w14:textId="77777777" w:rsidR="006A2885" w:rsidRPr="00B0251D" w:rsidRDefault="006A2885" w:rsidP="00E56873"/>
        </w:tc>
        <w:tc>
          <w:tcPr>
            <w:tcW w:w="4692" w:type="pct"/>
          </w:tcPr>
          <w:p w14:paraId="324A96E7" w14:textId="77777777" w:rsidR="006A2885" w:rsidRPr="00B0251D" w:rsidRDefault="006A2885" w:rsidP="00E56873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anchor distT="0" distB="0" distL="114300" distR="114300" simplePos="0" relativeHeight="251658243" behindDoc="1" locked="0" layoutInCell="1" allowOverlap="1" wp14:anchorId="0BCB9F2D" wp14:editId="1DA62BD6">
                  <wp:simplePos x="0" y="0"/>
                  <wp:positionH relativeFrom="margin">
                    <wp:posOffset>28916</wp:posOffset>
                  </wp:positionH>
                  <wp:positionV relativeFrom="paragraph">
                    <wp:posOffset>714375</wp:posOffset>
                  </wp:positionV>
                  <wp:extent cx="1143907" cy="1120321"/>
                  <wp:effectExtent l="0" t="0" r="0" b="3810"/>
                  <wp:wrapTight wrapText="bothSides">
                    <wp:wrapPolygon edited="0">
                      <wp:start x="0" y="0"/>
                      <wp:lineTo x="0" y="21306"/>
                      <wp:lineTo x="21228" y="21306"/>
                      <wp:lineTo x="21228" y="0"/>
                      <wp:lineTo x="0" y="0"/>
                    </wp:wrapPolygon>
                  </wp:wrapTight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339844380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907" cy="1120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8244" behindDoc="1" locked="0" layoutInCell="1" allowOverlap="1" wp14:anchorId="0AEC63D9" wp14:editId="29BF2AAA">
                  <wp:simplePos x="0" y="0"/>
                  <wp:positionH relativeFrom="column">
                    <wp:posOffset>1658165</wp:posOffset>
                  </wp:positionH>
                  <wp:positionV relativeFrom="paragraph">
                    <wp:posOffset>0</wp:posOffset>
                  </wp:positionV>
                  <wp:extent cx="1541780" cy="2493010"/>
                  <wp:effectExtent l="0" t="0" r="1270" b="2540"/>
                  <wp:wrapSquare wrapText="bothSides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53286310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1780" cy="249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8247" behindDoc="1" locked="0" layoutInCell="1" allowOverlap="1" wp14:anchorId="25D48364" wp14:editId="64C15FAE">
                  <wp:simplePos x="0" y="0"/>
                  <wp:positionH relativeFrom="column">
                    <wp:posOffset>3706505</wp:posOffset>
                  </wp:positionH>
                  <wp:positionV relativeFrom="paragraph">
                    <wp:posOffset>19</wp:posOffset>
                  </wp:positionV>
                  <wp:extent cx="1534795" cy="2510790"/>
                  <wp:effectExtent l="0" t="0" r="8255" b="3810"/>
                  <wp:wrapTight wrapText="bothSides">
                    <wp:wrapPolygon edited="0">
                      <wp:start x="0" y="0"/>
                      <wp:lineTo x="0" y="21469"/>
                      <wp:lineTo x="21448" y="21469"/>
                      <wp:lineTo x="21448" y="0"/>
                      <wp:lineTo x="0" y="0"/>
                    </wp:wrapPolygon>
                  </wp:wrapTight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923863438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4795" cy="251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F069DA5" w14:textId="77777777" w:rsidR="006A2885" w:rsidRPr="005A56AC" w:rsidRDefault="006A2885" w:rsidP="006A2885">
      <w:pPr>
        <w:rPr>
          <w:color w:val="000000" w:themeColor="text1"/>
        </w:rPr>
      </w:pPr>
    </w:p>
    <w:tbl>
      <w:tblPr>
        <w:tblStyle w:val="afd"/>
        <w:tblW w:w="0" w:type="auto"/>
        <w:tblInd w:w="-5" w:type="dxa"/>
        <w:tblBorders>
          <w:top w:val="single" w:sz="4" w:space="0" w:color="BDD6EE" w:themeColor="accent1" w:themeTint="66"/>
          <w:left w:val="single" w:sz="4" w:space="0" w:color="BDD6EE" w:themeColor="accent1" w:themeTint="66"/>
          <w:bottom w:val="single" w:sz="4" w:space="0" w:color="BDD6EE" w:themeColor="accent1" w:themeTint="66"/>
          <w:right w:val="single" w:sz="4" w:space="0" w:color="BDD6EE" w:themeColor="accent1" w:themeTint="66"/>
          <w:insideH w:val="single" w:sz="4" w:space="0" w:color="BDD6EE" w:themeColor="accent1" w:themeTint="66"/>
          <w:insideV w:val="single" w:sz="4" w:space="0" w:color="BDD6EE" w:themeColor="accent1" w:themeTint="66"/>
        </w:tblBorders>
        <w:tblLook w:val="04A0" w:firstRow="1" w:lastRow="0" w:firstColumn="1" w:lastColumn="0" w:noHBand="0" w:noVBand="1"/>
      </w:tblPr>
      <w:tblGrid>
        <w:gridCol w:w="851"/>
        <w:gridCol w:w="8487"/>
      </w:tblGrid>
      <w:tr w:rsidR="00F702CB" w14:paraId="3E2CAB5A" w14:textId="77777777" w:rsidTr="00913CCD">
        <w:trPr>
          <w:trHeight w:val="427"/>
        </w:trPr>
        <w:tc>
          <w:tcPr>
            <w:tcW w:w="851" w:type="dxa"/>
            <w:vMerge w:val="restart"/>
            <w:vAlign w:val="center"/>
          </w:tcPr>
          <w:p w14:paraId="3BDAB9DA" w14:textId="77777777" w:rsidR="006A2885" w:rsidRPr="00986A26" w:rsidRDefault="006A2885" w:rsidP="00E56873">
            <w:pPr>
              <w:pStyle w:val="af5"/>
              <w:ind w:leftChars="0" w:left="0"/>
              <w:jc w:val="center"/>
              <w:rPr>
                <w:color w:val="000000" w:themeColor="text1"/>
                <w:szCs w:val="20"/>
              </w:rPr>
            </w:pPr>
            <w:r w:rsidRPr="00986A26">
              <w:rPr>
                <w:rFonts w:hint="eastAsia"/>
                <w:color w:val="000000" w:themeColor="text1"/>
                <w:szCs w:val="20"/>
              </w:rPr>
              <w:t>장점</w:t>
            </w:r>
          </w:p>
        </w:tc>
        <w:tc>
          <w:tcPr>
            <w:tcW w:w="8487" w:type="dxa"/>
            <w:vAlign w:val="center"/>
          </w:tcPr>
          <w:p w14:paraId="5118C439" w14:textId="77777777" w:rsidR="006A2885" w:rsidRPr="00986A26" w:rsidRDefault="006A2885" w:rsidP="00E56873">
            <w:pPr>
              <w:keepNext/>
              <w:spacing w:before="120"/>
              <w:jc w:val="center"/>
              <w:rPr>
                <w:bCs/>
                <w:color w:val="000000" w:themeColor="text1"/>
                <w:sz w:val="20"/>
              </w:rPr>
            </w:pPr>
            <w:r w:rsidRPr="00986A26">
              <w:rPr>
                <w:bCs/>
                <w:color w:val="000000" w:themeColor="text1"/>
                <w:sz w:val="20"/>
              </w:rPr>
              <w:t>칼로리 사전을 제공한다</w:t>
            </w:r>
          </w:p>
        </w:tc>
      </w:tr>
      <w:tr w:rsidR="00F702CB" w14:paraId="6B70393A" w14:textId="77777777" w:rsidTr="00913CCD">
        <w:trPr>
          <w:trHeight w:val="189"/>
        </w:trPr>
        <w:tc>
          <w:tcPr>
            <w:tcW w:w="851" w:type="dxa"/>
            <w:vMerge/>
            <w:vAlign w:val="center"/>
          </w:tcPr>
          <w:p w14:paraId="52B68412" w14:textId="77777777" w:rsidR="006A2885" w:rsidRPr="00986A26" w:rsidRDefault="006A2885" w:rsidP="00E533E1">
            <w:pPr>
              <w:pStyle w:val="af5"/>
              <w:numPr>
                <w:ilvl w:val="0"/>
                <w:numId w:val="2"/>
              </w:numPr>
              <w:ind w:leftChars="0" w:left="0" w:firstLine="0"/>
              <w:jc w:val="center"/>
              <w:rPr>
                <w:color w:val="000000" w:themeColor="text1"/>
                <w:szCs w:val="20"/>
              </w:rPr>
            </w:pPr>
          </w:p>
        </w:tc>
        <w:tc>
          <w:tcPr>
            <w:tcW w:w="8487" w:type="dxa"/>
            <w:vAlign w:val="center"/>
          </w:tcPr>
          <w:p w14:paraId="3EF5815A" w14:textId="77777777" w:rsidR="006A2885" w:rsidRPr="00986A26" w:rsidRDefault="006A2885" w:rsidP="00E56873">
            <w:pPr>
              <w:spacing w:before="120"/>
              <w:jc w:val="center"/>
              <w:rPr>
                <w:color w:val="000000" w:themeColor="text1"/>
                <w:sz w:val="20"/>
              </w:rPr>
            </w:pPr>
            <w:r w:rsidRPr="2076E6A8">
              <w:rPr>
                <w:color w:val="000000" w:themeColor="text1"/>
                <w:sz w:val="20"/>
              </w:rPr>
              <w:t>다이어트 다이어리 작성</w:t>
            </w:r>
          </w:p>
        </w:tc>
      </w:tr>
      <w:tr w:rsidR="00F702CB" w14:paraId="7839D46D" w14:textId="77777777" w:rsidTr="00913CCD">
        <w:trPr>
          <w:trHeight w:val="173"/>
        </w:trPr>
        <w:tc>
          <w:tcPr>
            <w:tcW w:w="851" w:type="dxa"/>
            <w:vMerge/>
            <w:vAlign w:val="center"/>
          </w:tcPr>
          <w:p w14:paraId="4B50569D" w14:textId="77777777" w:rsidR="006A2885" w:rsidRPr="00986A26" w:rsidRDefault="006A2885" w:rsidP="00E533E1">
            <w:pPr>
              <w:pStyle w:val="af5"/>
              <w:numPr>
                <w:ilvl w:val="0"/>
                <w:numId w:val="2"/>
              </w:numPr>
              <w:ind w:leftChars="0" w:left="0" w:firstLine="0"/>
              <w:jc w:val="center"/>
              <w:rPr>
                <w:color w:val="000000" w:themeColor="text1"/>
                <w:szCs w:val="20"/>
              </w:rPr>
            </w:pPr>
          </w:p>
        </w:tc>
        <w:tc>
          <w:tcPr>
            <w:tcW w:w="8487" w:type="dxa"/>
            <w:vAlign w:val="center"/>
          </w:tcPr>
          <w:p w14:paraId="64179847" w14:textId="77777777" w:rsidR="006A2885" w:rsidRPr="00986A26" w:rsidRDefault="006A2885" w:rsidP="00E56873">
            <w:pPr>
              <w:pStyle w:val="af5"/>
              <w:ind w:leftChars="0" w:left="0"/>
              <w:jc w:val="center"/>
              <w:rPr>
                <w:color w:val="000000" w:themeColor="text1"/>
                <w:szCs w:val="20"/>
              </w:rPr>
            </w:pPr>
            <w:r w:rsidRPr="00986A26">
              <w:rPr>
                <w:rFonts w:ascii="맑은 고딕" w:eastAsia="맑은 고딕" w:hAnsi="맑은 고딕" w:cs="맑은 고딕"/>
                <w:color w:val="000000" w:themeColor="text1"/>
                <w:szCs w:val="20"/>
              </w:rPr>
              <w:t>매일매일 체성분 ( 체지방량 / 골격근량 )을 작성할수 있다</w:t>
            </w:r>
          </w:p>
        </w:tc>
      </w:tr>
      <w:tr w:rsidR="00F702CB" w14:paraId="5D41FAF8" w14:textId="77777777" w:rsidTr="00913CCD">
        <w:trPr>
          <w:trHeight w:val="544"/>
        </w:trPr>
        <w:tc>
          <w:tcPr>
            <w:tcW w:w="851" w:type="dxa"/>
            <w:vMerge/>
            <w:vAlign w:val="center"/>
          </w:tcPr>
          <w:p w14:paraId="5D97445E" w14:textId="77777777" w:rsidR="006A2885" w:rsidRPr="00986A26" w:rsidRDefault="006A2885" w:rsidP="00E56873">
            <w:pPr>
              <w:pStyle w:val="af5"/>
              <w:ind w:leftChars="0" w:left="0"/>
              <w:jc w:val="center"/>
              <w:rPr>
                <w:color w:val="000000" w:themeColor="text1"/>
                <w:szCs w:val="20"/>
              </w:rPr>
            </w:pPr>
          </w:p>
        </w:tc>
        <w:tc>
          <w:tcPr>
            <w:tcW w:w="8487" w:type="dxa"/>
            <w:vAlign w:val="center"/>
          </w:tcPr>
          <w:p w14:paraId="0F26C436" w14:textId="77777777" w:rsidR="006A2885" w:rsidRPr="00986A26" w:rsidRDefault="006A2885" w:rsidP="00E56873">
            <w:pPr>
              <w:pStyle w:val="af5"/>
              <w:ind w:leftChars="0" w:left="0"/>
              <w:jc w:val="center"/>
              <w:rPr>
                <w:color w:val="000000" w:themeColor="text1"/>
                <w:szCs w:val="20"/>
              </w:rPr>
            </w:pPr>
            <w:r w:rsidRPr="00986A26">
              <w:rPr>
                <w:rFonts w:ascii="맑은 고딕" w:eastAsia="맑은 고딕" w:hAnsi="맑은 고딕" w:cs="맑은 고딕"/>
                <w:color w:val="000000" w:themeColor="text1"/>
                <w:szCs w:val="20"/>
              </w:rPr>
              <w:t>운동 별 소모되는 칼로리 제공</w:t>
            </w:r>
          </w:p>
        </w:tc>
      </w:tr>
      <w:tr w:rsidR="00F702CB" w14:paraId="6324BBEA" w14:textId="77777777" w:rsidTr="00913CCD">
        <w:trPr>
          <w:trHeight w:val="53"/>
        </w:trPr>
        <w:tc>
          <w:tcPr>
            <w:tcW w:w="851" w:type="dxa"/>
            <w:vMerge/>
            <w:vAlign w:val="center"/>
          </w:tcPr>
          <w:p w14:paraId="4745F481" w14:textId="77777777" w:rsidR="006A2885" w:rsidRPr="00986A26" w:rsidRDefault="006A2885" w:rsidP="00E533E1">
            <w:pPr>
              <w:pStyle w:val="af5"/>
              <w:numPr>
                <w:ilvl w:val="0"/>
                <w:numId w:val="2"/>
              </w:numPr>
              <w:ind w:leftChars="0" w:left="0" w:firstLine="0"/>
              <w:jc w:val="center"/>
              <w:rPr>
                <w:color w:val="000000" w:themeColor="text1"/>
                <w:szCs w:val="20"/>
              </w:rPr>
            </w:pPr>
          </w:p>
        </w:tc>
        <w:tc>
          <w:tcPr>
            <w:tcW w:w="8487" w:type="dxa"/>
            <w:vAlign w:val="center"/>
          </w:tcPr>
          <w:p w14:paraId="61C1CEBB" w14:textId="77777777" w:rsidR="006A2885" w:rsidRPr="00986A26" w:rsidRDefault="006A2885" w:rsidP="00E56873">
            <w:pPr>
              <w:pStyle w:val="af5"/>
              <w:ind w:leftChars="0" w:left="0"/>
              <w:jc w:val="center"/>
              <w:rPr>
                <w:color w:val="000000" w:themeColor="text1"/>
                <w:szCs w:val="20"/>
              </w:rPr>
            </w:pPr>
            <w:r w:rsidRPr="00986A26">
              <w:rPr>
                <w:rFonts w:ascii="맑은 고딕" w:eastAsia="맑은 고딕" w:hAnsi="맑은 고딕" w:cs="맑은 고딕"/>
                <w:color w:val="000000" w:themeColor="text1"/>
                <w:szCs w:val="20"/>
              </w:rPr>
              <w:t>만보</w:t>
            </w:r>
            <w:r>
              <w:rPr>
                <w:rFonts w:ascii="맑은 고딕" w:eastAsia="맑은 고딕" w:hAnsi="맑은 고딕" w:cs="맑은 고딕" w:hint="eastAsia"/>
                <w:color w:val="000000" w:themeColor="text1"/>
                <w:szCs w:val="20"/>
              </w:rPr>
              <w:t xml:space="preserve">기 </w:t>
            </w:r>
            <w:r w:rsidRPr="00986A26">
              <w:rPr>
                <w:rFonts w:ascii="맑은 고딕" w:eastAsia="맑은 고딕" w:hAnsi="맑은 고딕" w:cs="맑은 고딕"/>
                <w:color w:val="000000" w:themeColor="text1"/>
                <w:szCs w:val="20"/>
              </w:rPr>
              <w:t>기능을 통한 운동량 기록</w:t>
            </w:r>
          </w:p>
        </w:tc>
      </w:tr>
      <w:tr w:rsidR="00F702CB" w14:paraId="1C8B2919" w14:textId="77777777" w:rsidTr="00913CCD">
        <w:trPr>
          <w:trHeight w:val="191"/>
        </w:trPr>
        <w:tc>
          <w:tcPr>
            <w:tcW w:w="851" w:type="dxa"/>
            <w:vMerge w:val="restart"/>
            <w:vAlign w:val="center"/>
          </w:tcPr>
          <w:p w14:paraId="1349F400" w14:textId="77777777" w:rsidR="006A2885" w:rsidRPr="00986A26" w:rsidRDefault="006A2885" w:rsidP="00E56873">
            <w:pPr>
              <w:pStyle w:val="af5"/>
              <w:ind w:leftChars="0" w:left="0"/>
              <w:jc w:val="center"/>
              <w:rPr>
                <w:color w:val="000000" w:themeColor="text1"/>
                <w:szCs w:val="20"/>
              </w:rPr>
            </w:pPr>
            <w:r w:rsidRPr="00986A26">
              <w:rPr>
                <w:rFonts w:hint="eastAsia"/>
                <w:color w:val="000000" w:themeColor="text1"/>
                <w:szCs w:val="20"/>
              </w:rPr>
              <w:t>단점</w:t>
            </w:r>
          </w:p>
        </w:tc>
        <w:tc>
          <w:tcPr>
            <w:tcW w:w="8487" w:type="dxa"/>
            <w:vAlign w:val="center"/>
          </w:tcPr>
          <w:p w14:paraId="17225E5F" w14:textId="77777777" w:rsidR="006A2885" w:rsidRPr="00986A26" w:rsidRDefault="006A2885" w:rsidP="00E56873">
            <w:pPr>
              <w:pStyle w:val="af5"/>
              <w:ind w:leftChars="0" w:left="0"/>
              <w:jc w:val="center"/>
              <w:rPr>
                <w:color w:val="000000" w:themeColor="text1"/>
                <w:szCs w:val="20"/>
              </w:rPr>
            </w:pPr>
            <w:r w:rsidRPr="00986A26">
              <w:rPr>
                <w:rFonts w:ascii="맑은 고딕" w:eastAsia="맑은 고딕" w:hAnsi="맑은 고딕" w:cs="맑은 고딕"/>
                <w:color w:val="000000" w:themeColor="text1"/>
                <w:szCs w:val="20"/>
              </w:rPr>
              <w:t>음식과 운동, 체성분 기록을 수기로 작성해야 함.</w:t>
            </w:r>
          </w:p>
        </w:tc>
      </w:tr>
      <w:tr w:rsidR="00F702CB" w14:paraId="529D353F" w14:textId="77777777" w:rsidTr="00F94240">
        <w:trPr>
          <w:trHeight w:val="367"/>
        </w:trPr>
        <w:tc>
          <w:tcPr>
            <w:tcW w:w="851" w:type="dxa"/>
            <w:vMerge/>
            <w:vAlign w:val="center"/>
          </w:tcPr>
          <w:p w14:paraId="21B45B9B" w14:textId="77777777" w:rsidR="006A2885" w:rsidRPr="00986A26" w:rsidRDefault="006A2885" w:rsidP="00E533E1">
            <w:pPr>
              <w:pStyle w:val="af5"/>
              <w:numPr>
                <w:ilvl w:val="0"/>
                <w:numId w:val="2"/>
              </w:numPr>
              <w:ind w:leftChars="0" w:left="0" w:firstLine="0"/>
              <w:jc w:val="center"/>
              <w:rPr>
                <w:color w:val="000000" w:themeColor="text1"/>
                <w:szCs w:val="20"/>
              </w:rPr>
            </w:pPr>
          </w:p>
        </w:tc>
        <w:tc>
          <w:tcPr>
            <w:tcW w:w="8487" w:type="dxa"/>
            <w:vAlign w:val="center"/>
          </w:tcPr>
          <w:p w14:paraId="1F2B13A4" w14:textId="77777777" w:rsidR="006A2885" w:rsidRPr="00986A26" w:rsidRDefault="006A2885" w:rsidP="00E56873">
            <w:pPr>
              <w:pStyle w:val="af5"/>
              <w:ind w:leftChars="0" w:left="0"/>
              <w:jc w:val="center"/>
              <w:rPr>
                <w:color w:val="000000" w:themeColor="text1"/>
                <w:szCs w:val="20"/>
              </w:rPr>
            </w:pPr>
            <w:r w:rsidRPr="00986A26">
              <w:rPr>
                <w:rFonts w:ascii="맑은 고딕" w:eastAsia="맑은 고딕" w:hAnsi="맑은 고딕" w:cs="맑은 고딕"/>
                <w:color w:val="000000" w:themeColor="text1"/>
                <w:szCs w:val="20"/>
              </w:rPr>
              <w:t>만보</w:t>
            </w:r>
            <w:r>
              <w:rPr>
                <w:rFonts w:ascii="맑은 고딕" w:eastAsia="맑은 고딕" w:hAnsi="맑은 고딕" w:cs="맑은 고딕" w:hint="eastAsia"/>
                <w:color w:val="000000" w:themeColor="text1"/>
                <w:szCs w:val="20"/>
              </w:rPr>
              <w:t>기</w:t>
            </w:r>
            <w:r w:rsidRPr="00986A26">
              <w:rPr>
                <w:rFonts w:ascii="맑은 고딕" w:eastAsia="맑은 고딕" w:hAnsi="맑은 고딕" w:cs="맑은 고딕"/>
                <w:color w:val="000000" w:themeColor="text1"/>
                <w:szCs w:val="20"/>
              </w:rPr>
              <w:t>를 사용하지 않는 운동은 자동 입력을 지원하지 않음.</w:t>
            </w:r>
          </w:p>
        </w:tc>
      </w:tr>
    </w:tbl>
    <w:p w14:paraId="1962256B" w14:textId="582496AE" w:rsidR="006A2885" w:rsidRDefault="006A2885" w:rsidP="00F94240"/>
    <w:p w14:paraId="0EB58281" w14:textId="645C5AEA" w:rsidR="00F94240" w:rsidRDefault="00F94240" w:rsidP="00F94240"/>
    <w:p w14:paraId="5B4A41CE" w14:textId="6C856567" w:rsidR="00F94240" w:rsidRDefault="00F94240" w:rsidP="00F94240"/>
    <w:p w14:paraId="54900665" w14:textId="323911D8" w:rsidR="00F94240" w:rsidRPr="005A56AC" w:rsidRDefault="00F94240" w:rsidP="00F94240">
      <w:r>
        <w:rPr>
          <w:rFonts w:hint="eastAsia"/>
        </w:rPr>
        <w:lastRenderedPageBreak/>
        <w:t>다이닝 노트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60"/>
        <w:gridCol w:w="9300"/>
      </w:tblGrid>
      <w:tr w:rsidR="006A2885" w:rsidRPr="00B0251D" w14:paraId="32F246A5" w14:textId="77777777" w:rsidTr="267024DD">
        <w:trPr>
          <w:trHeight w:val="38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" w:type="pct"/>
          </w:tcPr>
          <w:p w14:paraId="65422D6B" w14:textId="77777777" w:rsidR="006A2885" w:rsidRPr="00B0251D" w:rsidRDefault="006A2885" w:rsidP="00E56873"/>
        </w:tc>
        <w:tc>
          <w:tcPr>
            <w:tcW w:w="4968" w:type="pct"/>
          </w:tcPr>
          <w:p w14:paraId="36D560E0" w14:textId="381F2BE0" w:rsidR="006A2885" w:rsidRPr="00B0251D" w:rsidRDefault="006A2885" w:rsidP="00E56873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anchor distT="0" distB="0" distL="114300" distR="114300" simplePos="0" relativeHeight="251658245" behindDoc="1" locked="0" layoutInCell="1" allowOverlap="1" wp14:anchorId="69807392" wp14:editId="37D00710">
                  <wp:simplePos x="0" y="0"/>
                  <wp:positionH relativeFrom="column">
                    <wp:posOffset>789750</wp:posOffset>
                  </wp:positionH>
                  <wp:positionV relativeFrom="paragraph">
                    <wp:posOffset>584541</wp:posOffset>
                  </wp:positionV>
                  <wp:extent cx="1248229" cy="1228725"/>
                  <wp:effectExtent l="0" t="0" r="9525" b="0"/>
                  <wp:wrapTight wrapText="bothSides">
                    <wp:wrapPolygon edited="0">
                      <wp:start x="0" y="0"/>
                      <wp:lineTo x="0" y="21098"/>
                      <wp:lineTo x="21435" y="21098"/>
                      <wp:lineTo x="21435" y="0"/>
                      <wp:lineTo x="0" y="0"/>
                    </wp:wrapPolygon>
                  </wp:wrapTight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824461581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8229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8246" behindDoc="1" locked="0" layoutInCell="1" allowOverlap="1" wp14:anchorId="180690F2" wp14:editId="4EF34D62">
                  <wp:simplePos x="0" y="0"/>
                  <wp:positionH relativeFrom="column">
                    <wp:posOffset>3780553</wp:posOffset>
                  </wp:positionH>
                  <wp:positionV relativeFrom="paragraph">
                    <wp:posOffset>183705</wp:posOffset>
                  </wp:positionV>
                  <wp:extent cx="1180498" cy="1951630"/>
                  <wp:effectExtent l="0" t="0" r="635" b="0"/>
                  <wp:wrapTight wrapText="bothSides">
                    <wp:wrapPolygon edited="0">
                      <wp:start x="0" y="0"/>
                      <wp:lineTo x="0" y="21298"/>
                      <wp:lineTo x="21263" y="21298"/>
                      <wp:lineTo x="21263" y="0"/>
                      <wp:lineTo x="0" y="0"/>
                    </wp:wrapPolygon>
                  </wp:wrapTight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92577554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0498" cy="1951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38CF68B" w14:textId="77777777" w:rsidR="006A2885" w:rsidRDefault="006A2885" w:rsidP="006A2885">
      <w:pPr>
        <w:rPr>
          <w:sz w:val="16"/>
          <w:szCs w:val="16"/>
        </w:rPr>
      </w:pPr>
    </w:p>
    <w:tbl>
      <w:tblPr>
        <w:tblStyle w:val="afd"/>
        <w:tblW w:w="9380" w:type="dxa"/>
        <w:tblInd w:w="-5" w:type="dxa"/>
        <w:tblBorders>
          <w:top w:val="single" w:sz="4" w:space="0" w:color="BDD6EE" w:themeColor="accent1" w:themeTint="66"/>
          <w:left w:val="single" w:sz="4" w:space="0" w:color="BDD6EE" w:themeColor="accent1" w:themeTint="66"/>
          <w:bottom w:val="single" w:sz="4" w:space="0" w:color="BDD6EE" w:themeColor="accent1" w:themeTint="66"/>
          <w:right w:val="single" w:sz="4" w:space="0" w:color="BDD6EE" w:themeColor="accent1" w:themeTint="66"/>
          <w:insideH w:val="single" w:sz="4" w:space="0" w:color="BDD6EE" w:themeColor="accent1" w:themeTint="66"/>
          <w:insideV w:val="single" w:sz="4" w:space="0" w:color="BDD6EE" w:themeColor="accent1" w:themeTint="66"/>
        </w:tblBorders>
        <w:tblLook w:val="04A0" w:firstRow="1" w:lastRow="0" w:firstColumn="1" w:lastColumn="0" w:noHBand="0" w:noVBand="1"/>
      </w:tblPr>
      <w:tblGrid>
        <w:gridCol w:w="854"/>
        <w:gridCol w:w="8526"/>
      </w:tblGrid>
      <w:tr w:rsidR="00F702CB" w:rsidRPr="00986A26" w14:paraId="4A738617" w14:textId="77777777" w:rsidTr="00913CCD">
        <w:trPr>
          <w:trHeight w:val="438"/>
        </w:trPr>
        <w:tc>
          <w:tcPr>
            <w:tcW w:w="854" w:type="dxa"/>
            <w:vMerge w:val="restart"/>
            <w:vAlign w:val="center"/>
          </w:tcPr>
          <w:p w14:paraId="21DAFABB" w14:textId="77777777" w:rsidR="006A2885" w:rsidRPr="00986A26" w:rsidRDefault="006A2885" w:rsidP="00E56873">
            <w:pPr>
              <w:pStyle w:val="af5"/>
              <w:ind w:leftChars="0" w:left="0"/>
              <w:jc w:val="center"/>
              <w:rPr>
                <w:color w:val="000000" w:themeColor="text1"/>
                <w:szCs w:val="20"/>
              </w:rPr>
            </w:pPr>
            <w:r w:rsidRPr="00986A26">
              <w:rPr>
                <w:rFonts w:hint="eastAsia"/>
                <w:color w:val="000000" w:themeColor="text1"/>
                <w:szCs w:val="20"/>
              </w:rPr>
              <w:t>장점</w:t>
            </w:r>
          </w:p>
        </w:tc>
        <w:tc>
          <w:tcPr>
            <w:tcW w:w="8526" w:type="dxa"/>
            <w:vAlign w:val="center"/>
          </w:tcPr>
          <w:p w14:paraId="68D18F4E" w14:textId="77777777" w:rsidR="006A2885" w:rsidRPr="00FF1307" w:rsidRDefault="006A2885" w:rsidP="00E56873">
            <w:pPr>
              <w:keepNext/>
              <w:spacing w:before="120"/>
              <w:jc w:val="center"/>
              <w:rPr>
                <w:bCs/>
                <w:color w:val="000000" w:themeColor="text1"/>
                <w:sz w:val="20"/>
              </w:rPr>
            </w:pPr>
            <w:r w:rsidRPr="00FF1307">
              <w:rPr>
                <w:color w:val="000000" w:themeColor="text1"/>
                <w:sz w:val="20"/>
              </w:rPr>
              <w:t>아침, 점심, 저녁 등으로 나누어 식단과 운동내용을 기록가능</w:t>
            </w:r>
          </w:p>
        </w:tc>
      </w:tr>
      <w:tr w:rsidR="00F702CB" w:rsidRPr="00986A26" w14:paraId="54CA1D9B" w14:textId="77777777" w:rsidTr="00913CCD">
        <w:trPr>
          <w:trHeight w:val="159"/>
        </w:trPr>
        <w:tc>
          <w:tcPr>
            <w:tcW w:w="854" w:type="dxa"/>
            <w:vMerge/>
            <w:vAlign w:val="center"/>
          </w:tcPr>
          <w:p w14:paraId="4CEC09A1" w14:textId="77777777" w:rsidR="006A2885" w:rsidRPr="00986A26" w:rsidRDefault="006A2885" w:rsidP="00E533E1">
            <w:pPr>
              <w:pStyle w:val="af5"/>
              <w:numPr>
                <w:ilvl w:val="0"/>
                <w:numId w:val="2"/>
              </w:numPr>
              <w:ind w:leftChars="0" w:left="0" w:firstLine="0"/>
              <w:jc w:val="center"/>
              <w:rPr>
                <w:color w:val="000000" w:themeColor="text1"/>
                <w:szCs w:val="20"/>
              </w:rPr>
            </w:pPr>
          </w:p>
        </w:tc>
        <w:tc>
          <w:tcPr>
            <w:tcW w:w="8526" w:type="dxa"/>
            <w:vAlign w:val="center"/>
          </w:tcPr>
          <w:p w14:paraId="163A4733" w14:textId="77777777" w:rsidR="006A2885" w:rsidRPr="00FF1307" w:rsidRDefault="006A2885" w:rsidP="00E56873">
            <w:pPr>
              <w:spacing w:before="120"/>
              <w:jc w:val="center"/>
              <w:rPr>
                <w:color w:val="000000" w:themeColor="text1"/>
                <w:sz w:val="20"/>
              </w:rPr>
            </w:pPr>
            <w:r w:rsidRPr="00FF1307">
              <w:rPr>
                <w:color w:val="000000" w:themeColor="text1"/>
                <w:sz w:val="20"/>
              </w:rPr>
              <w:t>기록한 내용을 통계로 확인이 가능</w:t>
            </w:r>
          </w:p>
        </w:tc>
      </w:tr>
      <w:tr w:rsidR="00F702CB" w:rsidRPr="00986A26" w14:paraId="61D52405" w14:textId="77777777" w:rsidTr="00913CCD">
        <w:trPr>
          <w:trHeight w:val="302"/>
        </w:trPr>
        <w:tc>
          <w:tcPr>
            <w:tcW w:w="854" w:type="dxa"/>
            <w:vMerge/>
            <w:vAlign w:val="center"/>
          </w:tcPr>
          <w:p w14:paraId="68DEB858" w14:textId="77777777" w:rsidR="006A2885" w:rsidRPr="00986A26" w:rsidRDefault="006A2885" w:rsidP="00E533E1">
            <w:pPr>
              <w:pStyle w:val="af5"/>
              <w:numPr>
                <w:ilvl w:val="0"/>
                <w:numId w:val="2"/>
              </w:numPr>
              <w:ind w:leftChars="0" w:left="0" w:firstLine="0"/>
              <w:jc w:val="center"/>
              <w:rPr>
                <w:color w:val="000000" w:themeColor="text1"/>
                <w:szCs w:val="20"/>
              </w:rPr>
            </w:pPr>
          </w:p>
        </w:tc>
        <w:tc>
          <w:tcPr>
            <w:tcW w:w="8526" w:type="dxa"/>
            <w:vAlign w:val="center"/>
          </w:tcPr>
          <w:p w14:paraId="4352FD88" w14:textId="77777777" w:rsidR="006A2885" w:rsidRPr="00FF1307" w:rsidRDefault="006A2885" w:rsidP="00E56873">
            <w:pPr>
              <w:pStyle w:val="af5"/>
              <w:ind w:leftChars="0" w:left="0"/>
              <w:jc w:val="center"/>
              <w:rPr>
                <w:color w:val="000000" w:themeColor="text1"/>
                <w:szCs w:val="20"/>
              </w:rPr>
            </w:pPr>
            <w:r w:rsidRPr="00FF1307">
              <w:rPr>
                <w:rFonts w:ascii="맑은 고딕" w:eastAsia="맑은 고딕" w:hAnsi="맑은 고딕" w:cs="맑은 고딕"/>
                <w:color w:val="000000" w:themeColor="text1"/>
                <w:szCs w:val="20"/>
              </w:rPr>
              <w:t>인터페이스가 간편</w:t>
            </w:r>
          </w:p>
        </w:tc>
      </w:tr>
      <w:tr w:rsidR="00F702CB" w:rsidRPr="00986A26" w14:paraId="22840CBC" w14:textId="77777777" w:rsidTr="00913CCD">
        <w:trPr>
          <w:trHeight w:val="335"/>
        </w:trPr>
        <w:tc>
          <w:tcPr>
            <w:tcW w:w="854" w:type="dxa"/>
            <w:vMerge w:val="restart"/>
            <w:vAlign w:val="center"/>
          </w:tcPr>
          <w:p w14:paraId="7F38E101" w14:textId="77777777" w:rsidR="006A2885" w:rsidRPr="00986A26" w:rsidRDefault="006A2885" w:rsidP="00E56873">
            <w:pPr>
              <w:pStyle w:val="af5"/>
              <w:ind w:leftChars="0" w:left="0"/>
              <w:jc w:val="center"/>
              <w:rPr>
                <w:color w:val="000000" w:themeColor="text1"/>
                <w:szCs w:val="20"/>
              </w:rPr>
            </w:pPr>
            <w:r w:rsidRPr="00986A26">
              <w:rPr>
                <w:rFonts w:hint="eastAsia"/>
                <w:color w:val="000000" w:themeColor="text1"/>
                <w:szCs w:val="20"/>
              </w:rPr>
              <w:t>단점</w:t>
            </w:r>
          </w:p>
        </w:tc>
        <w:tc>
          <w:tcPr>
            <w:tcW w:w="8526" w:type="dxa"/>
            <w:vAlign w:val="center"/>
          </w:tcPr>
          <w:p w14:paraId="441CDE2C" w14:textId="77777777" w:rsidR="006A2885" w:rsidRPr="00FF1307" w:rsidRDefault="006A2885" w:rsidP="00E56873">
            <w:pPr>
              <w:pStyle w:val="af5"/>
              <w:ind w:leftChars="0" w:left="0"/>
              <w:jc w:val="center"/>
              <w:rPr>
                <w:color w:val="000000" w:themeColor="text1"/>
                <w:szCs w:val="20"/>
              </w:rPr>
            </w:pPr>
            <w:r w:rsidRPr="00FF1307">
              <w:rPr>
                <w:rFonts w:ascii="맑은 고딕" w:eastAsia="맑은 고딕" w:hAnsi="맑은 고딕" w:cs="맑은 고딕"/>
                <w:color w:val="000000" w:themeColor="text1"/>
                <w:szCs w:val="20"/>
              </w:rPr>
              <w:t>먹은 식단과 운동을 사용자가 수기로 입력해야함.</w:t>
            </w:r>
          </w:p>
        </w:tc>
      </w:tr>
      <w:tr w:rsidR="00F702CB" w:rsidRPr="00986A26" w14:paraId="54292CB6" w14:textId="77777777" w:rsidTr="00913CCD">
        <w:trPr>
          <w:trHeight w:val="226"/>
        </w:trPr>
        <w:tc>
          <w:tcPr>
            <w:tcW w:w="854" w:type="dxa"/>
            <w:vMerge/>
            <w:vAlign w:val="center"/>
          </w:tcPr>
          <w:p w14:paraId="3EE95E77" w14:textId="77777777" w:rsidR="006A2885" w:rsidRPr="00986A26" w:rsidRDefault="006A2885" w:rsidP="00E533E1">
            <w:pPr>
              <w:pStyle w:val="af5"/>
              <w:numPr>
                <w:ilvl w:val="0"/>
                <w:numId w:val="2"/>
              </w:numPr>
              <w:ind w:leftChars="0" w:left="0" w:firstLine="0"/>
              <w:jc w:val="center"/>
              <w:rPr>
                <w:color w:val="000000" w:themeColor="text1"/>
                <w:szCs w:val="20"/>
              </w:rPr>
            </w:pPr>
          </w:p>
        </w:tc>
        <w:tc>
          <w:tcPr>
            <w:tcW w:w="8526" w:type="dxa"/>
            <w:vAlign w:val="center"/>
          </w:tcPr>
          <w:p w14:paraId="19D9D0BA" w14:textId="77777777" w:rsidR="006A2885" w:rsidRPr="00FF1307" w:rsidRDefault="006A2885" w:rsidP="00E56873">
            <w:pPr>
              <w:pStyle w:val="af5"/>
              <w:ind w:leftChars="0" w:left="0"/>
              <w:jc w:val="center"/>
              <w:rPr>
                <w:color w:val="000000" w:themeColor="text1"/>
                <w:szCs w:val="20"/>
              </w:rPr>
            </w:pPr>
            <w:r w:rsidRPr="00FF1307">
              <w:rPr>
                <w:rFonts w:ascii="맑은 고딕" w:eastAsia="맑은 고딕" w:hAnsi="맑은 고딕" w:cs="맑은 고딕"/>
                <w:color w:val="000000" w:themeColor="text1"/>
                <w:szCs w:val="20"/>
              </w:rPr>
              <w:t>별도의 칼로리 계산은 제공하지 않음.</w:t>
            </w:r>
          </w:p>
        </w:tc>
      </w:tr>
    </w:tbl>
    <w:p w14:paraId="4AA52459" w14:textId="77777777" w:rsidR="006A2885" w:rsidRPr="0039653E" w:rsidRDefault="006A2885" w:rsidP="006A2885">
      <w:pPr>
        <w:rPr>
          <w:sz w:val="16"/>
          <w:szCs w:val="16"/>
        </w:rPr>
      </w:pPr>
    </w:p>
    <w:p w14:paraId="247E24BA" w14:textId="2590BC4B" w:rsidR="00F94240" w:rsidRDefault="00F94240">
      <w:r>
        <w:br w:type="page"/>
      </w:r>
    </w:p>
    <w:p w14:paraId="3C9452C0" w14:textId="526E5AD1" w:rsidR="00F94240" w:rsidRPr="005A56AC" w:rsidRDefault="00F94240" w:rsidP="00F94240">
      <w:r>
        <w:rPr>
          <w:rFonts w:hint="eastAsia"/>
        </w:rPr>
        <w:lastRenderedPageBreak/>
        <w:t xml:space="preserve">다이어트 </w:t>
      </w:r>
      <w:r>
        <w:t>AI</w:t>
      </w:r>
    </w:p>
    <w:tbl>
      <w:tblPr>
        <w:tblStyle w:val="a7"/>
        <w:tblpPr w:leftFromText="142" w:rightFromText="142" w:vertAnchor="text" w:horzAnchor="margin" w:tblpY="253"/>
        <w:tblW w:w="5000" w:type="pct"/>
        <w:tblLook w:val="04A0" w:firstRow="1" w:lastRow="0" w:firstColumn="1" w:lastColumn="0" w:noHBand="0" w:noVBand="1"/>
      </w:tblPr>
      <w:tblGrid>
        <w:gridCol w:w="60"/>
        <w:gridCol w:w="9300"/>
      </w:tblGrid>
      <w:tr w:rsidR="006A2885" w:rsidRPr="00B0251D" w14:paraId="7B77BAE3" w14:textId="77777777" w:rsidTr="267024DD">
        <w:trPr>
          <w:trHeight w:val="32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" w:type="pct"/>
          </w:tcPr>
          <w:p w14:paraId="1B020858" w14:textId="77777777" w:rsidR="006A2885" w:rsidRPr="00B0251D" w:rsidRDefault="006A2885" w:rsidP="00E56873"/>
        </w:tc>
        <w:tc>
          <w:tcPr>
            <w:tcW w:w="4968" w:type="pct"/>
          </w:tcPr>
          <w:p w14:paraId="3806E479" w14:textId="70CD4B1F" w:rsidR="006A2885" w:rsidRPr="00B0251D" w:rsidRDefault="006A2885" w:rsidP="00E56873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anchor distT="0" distB="0" distL="114300" distR="114300" simplePos="0" relativeHeight="251658248" behindDoc="1" locked="0" layoutInCell="1" allowOverlap="1" wp14:anchorId="66EC8EA7" wp14:editId="1C2985A5">
                  <wp:simplePos x="0" y="0"/>
                  <wp:positionH relativeFrom="margin">
                    <wp:posOffset>787400</wp:posOffset>
                  </wp:positionH>
                  <wp:positionV relativeFrom="paragraph">
                    <wp:posOffset>487680</wp:posOffset>
                  </wp:positionV>
                  <wp:extent cx="1356360" cy="1400175"/>
                  <wp:effectExtent l="0" t="0" r="0" b="0"/>
                  <wp:wrapTight wrapText="bothSides">
                    <wp:wrapPolygon edited="0">
                      <wp:start x="0" y="0"/>
                      <wp:lineTo x="0" y="21159"/>
                      <wp:lineTo x="21236" y="21159"/>
                      <wp:lineTo x="21236" y="0"/>
                      <wp:lineTo x="0" y="0"/>
                    </wp:wrapPolygon>
                  </wp:wrapTight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378355679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8249" behindDoc="1" locked="0" layoutInCell="1" allowOverlap="1" wp14:anchorId="7FF8D0C5" wp14:editId="076E20DD">
                  <wp:simplePos x="0" y="0"/>
                  <wp:positionH relativeFrom="column">
                    <wp:posOffset>3366486</wp:posOffset>
                  </wp:positionH>
                  <wp:positionV relativeFrom="paragraph">
                    <wp:posOffset>94</wp:posOffset>
                  </wp:positionV>
                  <wp:extent cx="1348105" cy="2565400"/>
                  <wp:effectExtent l="0" t="0" r="4445" b="6350"/>
                  <wp:wrapTight wrapText="bothSides">
                    <wp:wrapPolygon edited="0">
                      <wp:start x="0" y="0"/>
                      <wp:lineTo x="0" y="21493"/>
                      <wp:lineTo x="21366" y="21493"/>
                      <wp:lineTo x="21366" y="0"/>
                      <wp:lineTo x="0" y="0"/>
                    </wp:wrapPolygon>
                  </wp:wrapTight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2102163626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105" cy="256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B499ADD" w14:textId="77777777" w:rsidR="006A2885" w:rsidRDefault="006A2885" w:rsidP="006A2885"/>
    <w:tbl>
      <w:tblPr>
        <w:tblStyle w:val="afd"/>
        <w:tblW w:w="9355" w:type="dxa"/>
        <w:tblInd w:w="-5" w:type="dxa"/>
        <w:tblBorders>
          <w:top w:val="single" w:sz="4" w:space="0" w:color="BDD6EE" w:themeColor="accent1" w:themeTint="66"/>
          <w:left w:val="single" w:sz="4" w:space="0" w:color="BDD6EE" w:themeColor="accent1" w:themeTint="66"/>
          <w:bottom w:val="single" w:sz="4" w:space="0" w:color="BDD6EE" w:themeColor="accent1" w:themeTint="66"/>
          <w:right w:val="single" w:sz="4" w:space="0" w:color="BDD6EE" w:themeColor="accent1" w:themeTint="66"/>
          <w:insideH w:val="single" w:sz="4" w:space="0" w:color="BDD6EE" w:themeColor="accent1" w:themeTint="66"/>
          <w:insideV w:val="single" w:sz="4" w:space="0" w:color="BDD6EE" w:themeColor="accent1" w:themeTint="66"/>
        </w:tblBorders>
        <w:tblLook w:val="04A0" w:firstRow="1" w:lastRow="0" w:firstColumn="1" w:lastColumn="0" w:noHBand="0" w:noVBand="1"/>
      </w:tblPr>
      <w:tblGrid>
        <w:gridCol w:w="688"/>
        <w:gridCol w:w="8667"/>
      </w:tblGrid>
      <w:tr w:rsidR="00F702CB" w:rsidRPr="00986A26" w14:paraId="563BBA2F" w14:textId="77777777" w:rsidTr="00913CCD">
        <w:trPr>
          <w:trHeight w:val="408"/>
        </w:trPr>
        <w:tc>
          <w:tcPr>
            <w:tcW w:w="0" w:type="auto"/>
            <w:vMerge w:val="restart"/>
            <w:vAlign w:val="center"/>
          </w:tcPr>
          <w:p w14:paraId="11C6E8A1" w14:textId="77777777" w:rsidR="006A2885" w:rsidRPr="00EA326C" w:rsidRDefault="006A2885" w:rsidP="00E56873">
            <w:pPr>
              <w:pStyle w:val="af5"/>
              <w:ind w:leftChars="0" w:left="0"/>
              <w:jc w:val="center"/>
              <w:rPr>
                <w:color w:val="000000" w:themeColor="text1"/>
                <w:szCs w:val="20"/>
              </w:rPr>
            </w:pPr>
            <w:r w:rsidRPr="00EA326C">
              <w:rPr>
                <w:rFonts w:hint="eastAsia"/>
                <w:color w:val="000000" w:themeColor="text1"/>
                <w:szCs w:val="20"/>
              </w:rPr>
              <w:t>장점</w:t>
            </w:r>
          </w:p>
        </w:tc>
        <w:tc>
          <w:tcPr>
            <w:tcW w:w="0" w:type="auto"/>
            <w:vAlign w:val="center"/>
          </w:tcPr>
          <w:p w14:paraId="16D721E3" w14:textId="77777777" w:rsidR="006A2885" w:rsidRPr="00EA326C" w:rsidRDefault="006A2885" w:rsidP="00E56873">
            <w:pPr>
              <w:keepNext/>
              <w:spacing w:before="120"/>
              <w:jc w:val="center"/>
              <w:rPr>
                <w:bCs/>
                <w:color w:val="000000" w:themeColor="text1"/>
                <w:sz w:val="20"/>
              </w:rPr>
            </w:pPr>
            <w:r w:rsidRPr="00EA326C">
              <w:rPr>
                <w:color w:val="000000" w:themeColor="text1"/>
                <w:sz w:val="20"/>
              </w:rPr>
              <w:t>카메라 사진 촬영으로 칼로리 계산이 가능</w:t>
            </w:r>
          </w:p>
        </w:tc>
      </w:tr>
      <w:tr w:rsidR="00F702CB" w:rsidRPr="00986A26" w14:paraId="0034FA81" w14:textId="77777777" w:rsidTr="00913CCD">
        <w:trPr>
          <w:trHeight w:val="234"/>
        </w:trPr>
        <w:tc>
          <w:tcPr>
            <w:tcW w:w="0" w:type="auto"/>
            <w:vMerge/>
            <w:vAlign w:val="center"/>
          </w:tcPr>
          <w:p w14:paraId="4C628A2B" w14:textId="77777777" w:rsidR="006A2885" w:rsidRPr="00EA326C" w:rsidRDefault="006A2885" w:rsidP="00E533E1">
            <w:pPr>
              <w:pStyle w:val="af5"/>
              <w:numPr>
                <w:ilvl w:val="0"/>
                <w:numId w:val="2"/>
              </w:numPr>
              <w:ind w:leftChars="0" w:left="0" w:firstLine="0"/>
              <w:jc w:val="center"/>
              <w:rPr>
                <w:color w:val="000000" w:themeColor="text1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B5B7F71" w14:textId="77777777" w:rsidR="006A2885" w:rsidRPr="00EA326C" w:rsidRDefault="006A2885" w:rsidP="00E56873">
            <w:pPr>
              <w:spacing w:before="120"/>
              <w:jc w:val="center"/>
              <w:rPr>
                <w:color w:val="000000" w:themeColor="text1"/>
                <w:sz w:val="20"/>
              </w:rPr>
            </w:pPr>
            <w:r w:rsidRPr="00EA326C">
              <w:rPr>
                <w:color w:val="000000" w:themeColor="text1"/>
                <w:sz w:val="20"/>
              </w:rPr>
              <w:t>나이, 성별, 체중등을 설정해주면 목표 칼로리 제공</w:t>
            </w:r>
          </w:p>
        </w:tc>
      </w:tr>
      <w:tr w:rsidR="00F702CB" w:rsidRPr="00986A26" w14:paraId="2C19F0C1" w14:textId="77777777" w:rsidTr="00913CCD">
        <w:trPr>
          <w:trHeight w:val="490"/>
        </w:trPr>
        <w:tc>
          <w:tcPr>
            <w:tcW w:w="0" w:type="auto"/>
            <w:vMerge/>
            <w:vAlign w:val="center"/>
          </w:tcPr>
          <w:p w14:paraId="0B7AE26F" w14:textId="77777777" w:rsidR="006A2885" w:rsidRPr="00EA326C" w:rsidRDefault="006A2885" w:rsidP="00E533E1">
            <w:pPr>
              <w:pStyle w:val="af5"/>
              <w:numPr>
                <w:ilvl w:val="0"/>
                <w:numId w:val="2"/>
              </w:numPr>
              <w:ind w:leftChars="0" w:left="0" w:firstLine="0"/>
              <w:jc w:val="center"/>
              <w:rPr>
                <w:color w:val="000000" w:themeColor="text1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44D7F51" w14:textId="77777777" w:rsidR="006A2885" w:rsidRPr="00EA326C" w:rsidRDefault="006A2885" w:rsidP="00E56873">
            <w:pPr>
              <w:jc w:val="center"/>
              <w:rPr>
                <w:color w:val="000000" w:themeColor="text1"/>
                <w:sz w:val="20"/>
              </w:rPr>
            </w:pPr>
            <w:r w:rsidRPr="00EA326C">
              <w:rPr>
                <w:color w:val="000000" w:themeColor="text1"/>
                <w:sz w:val="20"/>
              </w:rPr>
              <w:t>프리미엄 서비스 이용 시 식사기록 / 갤러리 기능 제공</w:t>
            </w:r>
          </w:p>
        </w:tc>
      </w:tr>
      <w:tr w:rsidR="00F702CB" w:rsidRPr="00986A26" w14:paraId="68892E7B" w14:textId="77777777" w:rsidTr="00913CCD">
        <w:trPr>
          <w:trHeight w:val="280"/>
        </w:trPr>
        <w:tc>
          <w:tcPr>
            <w:tcW w:w="0" w:type="auto"/>
            <w:vMerge w:val="restart"/>
            <w:vAlign w:val="center"/>
          </w:tcPr>
          <w:p w14:paraId="7A35D861" w14:textId="77777777" w:rsidR="006A2885" w:rsidRPr="00EA326C" w:rsidRDefault="006A2885" w:rsidP="00E56873">
            <w:pPr>
              <w:pStyle w:val="af5"/>
              <w:ind w:leftChars="0" w:left="0"/>
              <w:jc w:val="center"/>
              <w:rPr>
                <w:color w:val="000000" w:themeColor="text1"/>
                <w:szCs w:val="20"/>
              </w:rPr>
            </w:pPr>
            <w:r w:rsidRPr="00EA326C">
              <w:rPr>
                <w:rFonts w:hint="eastAsia"/>
                <w:color w:val="000000" w:themeColor="text1"/>
                <w:szCs w:val="20"/>
              </w:rPr>
              <w:t>단점</w:t>
            </w:r>
          </w:p>
        </w:tc>
        <w:tc>
          <w:tcPr>
            <w:tcW w:w="0" w:type="auto"/>
            <w:vAlign w:val="center"/>
          </w:tcPr>
          <w:p w14:paraId="7EBB0A5B" w14:textId="77777777" w:rsidR="006A2885" w:rsidRPr="00EA326C" w:rsidRDefault="006A2885" w:rsidP="00E56873">
            <w:pPr>
              <w:pStyle w:val="af5"/>
              <w:ind w:leftChars="0" w:left="0"/>
              <w:jc w:val="center"/>
              <w:rPr>
                <w:color w:val="000000" w:themeColor="text1"/>
                <w:szCs w:val="20"/>
              </w:rPr>
            </w:pPr>
            <w:r w:rsidRPr="00EA326C">
              <w:rPr>
                <w:rFonts w:ascii="맑은 고딕" w:eastAsia="맑은 고딕" w:hAnsi="맑은 고딕" w:cs="맑은 고딕"/>
                <w:szCs w:val="20"/>
              </w:rPr>
              <w:t>음식 사진을 찍으면 영양소에 따라 피드백을 제공하지만 식단 제공까지는 하지 않음.</w:t>
            </w:r>
          </w:p>
        </w:tc>
      </w:tr>
      <w:tr w:rsidR="00F702CB" w:rsidRPr="00986A26" w14:paraId="5CD81A4F" w14:textId="77777777" w:rsidTr="00913CCD">
        <w:trPr>
          <w:trHeight w:val="205"/>
        </w:trPr>
        <w:tc>
          <w:tcPr>
            <w:tcW w:w="0" w:type="auto"/>
            <w:vMerge/>
            <w:vAlign w:val="center"/>
          </w:tcPr>
          <w:p w14:paraId="71C91466" w14:textId="77777777" w:rsidR="006A2885" w:rsidRPr="00EA326C" w:rsidRDefault="006A2885" w:rsidP="00E533E1">
            <w:pPr>
              <w:pStyle w:val="af5"/>
              <w:numPr>
                <w:ilvl w:val="0"/>
                <w:numId w:val="2"/>
              </w:numPr>
              <w:ind w:leftChars="0" w:left="0" w:firstLine="0"/>
              <w:jc w:val="center"/>
              <w:rPr>
                <w:color w:val="000000" w:themeColor="text1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A208697" w14:textId="77777777" w:rsidR="006A2885" w:rsidRPr="00EA326C" w:rsidRDefault="006A2885" w:rsidP="00E56873">
            <w:pPr>
              <w:pStyle w:val="af5"/>
              <w:ind w:leftChars="0" w:left="0"/>
              <w:jc w:val="center"/>
              <w:rPr>
                <w:rFonts w:ascii="맑은 고딕" w:eastAsia="맑은 고딕" w:hAnsi="맑은 고딕" w:cs="맑은 고딕"/>
                <w:color w:val="000000" w:themeColor="text1"/>
                <w:szCs w:val="20"/>
              </w:rPr>
            </w:pPr>
            <w:r w:rsidRPr="00EA326C">
              <w:rPr>
                <w:rFonts w:ascii="맑은 고딕" w:eastAsia="맑은 고딕" w:hAnsi="맑은 고딕" w:cs="맑은 고딕"/>
                <w:szCs w:val="20"/>
              </w:rPr>
              <w:t>운동정보는 제공해주지 않음</w:t>
            </w:r>
          </w:p>
        </w:tc>
      </w:tr>
      <w:tr w:rsidR="00F702CB" w:rsidRPr="00986A26" w14:paraId="6FAAF025" w14:textId="77777777" w:rsidTr="00913CCD">
        <w:trPr>
          <w:trHeight w:val="205"/>
        </w:trPr>
        <w:tc>
          <w:tcPr>
            <w:tcW w:w="0" w:type="auto"/>
            <w:vMerge/>
            <w:vAlign w:val="center"/>
          </w:tcPr>
          <w:p w14:paraId="69761F2A" w14:textId="77777777" w:rsidR="006A2885" w:rsidRPr="00EA326C" w:rsidRDefault="006A2885" w:rsidP="00E533E1">
            <w:pPr>
              <w:pStyle w:val="af5"/>
              <w:numPr>
                <w:ilvl w:val="0"/>
                <w:numId w:val="2"/>
              </w:numPr>
              <w:ind w:leftChars="0" w:left="0" w:firstLine="0"/>
              <w:jc w:val="center"/>
              <w:rPr>
                <w:color w:val="000000" w:themeColor="text1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3967F9F" w14:textId="77777777" w:rsidR="006A2885" w:rsidRPr="00EA326C" w:rsidRDefault="006A2885" w:rsidP="00E56873">
            <w:pPr>
              <w:pStyle w:val="af5"/>
              <w:ind w:leftChars="0" w:left="0"/>
              <w:jc w:val="center"/>
              <w:rPr>
                <w:rFonts w:ascii="맑은 고딕" w:eastAsia="맑은 고딕" w:hAnsi="맑은 고딕" w:cs="맑은 고딕"/>
                <w:color w:val="000000" w:themeColor="text1"/>
                <w:szCs w:val="20"/>
              </w:rPr>
            </w:pPr>
            <w:r w:rsidRPr="00EA326C">
              <w:rPr>
                <w:rFonts w:ascii="맑은 고딕" w:eastAsia="맑은 고딕" w:hAnsi="맑은 고딕" w:cs="맑은 고딕"/>
                <w:szCs w:val="20"/>
              </w:rPr>
              <w:t>프리미엄 서비스를 사용해야만 14일 이상의 식단 기록이 가능.</w:t>
            </w:r>
          </w:p>
        </w:tc>
      </w:tr>
    </w:tbl>
    <w:p w14:paraId="4593E4AF" w14:textId="4F048584" w:rsidR="006A2885" w:rsidRDefault="006A2885" w:rsidP="006A2885"/>
    <w:p w14:paraId="7B8302AC" w14:textId="4441141D" w:rsidR="00363DA2" w:rsidRPr="00C83B14" w:rsidRDefault="00012A86" w:rsidP="00E533E1">
      <w:pPr>
        <w:pStyle w:val="3"/>
        <w:numPr>
          <w:ilvl w:val="2"/>
          <w:numId w:val="9"/>
        </w:numPr>
        <w:ind w:leftChars="0" w:firstLineChars="0"/>
        <w:rPr>
          <w:b/>
          <w:bCs/>
        </w:rPr>
      </w:pPr>
      <w:bookmarkStart w:id="8" w:name="_Toc57322633"/>
      <w:r w:rsidRPr="00C83B14">
        <w:rPr>
          <w:rFonts w:hint="eastAsia"/>
          <w:b/>
          <w:bCs/>
        </w:rPr>
        <w:t>차별성</w:t>
      </w:r>
      <w:bookmarkEnd w:id="8"/>
    </w:p>
    <w:p w14:paraId="7A095BC1" w14:textId="77777777" w:rsidR="00A15ADE" w:rsidRDefault="00012A86" w:rsidP="00A15ADE">
      <w:r>
        <w:t xml:space="preserve">SmartPT는 기존의 앱 서비스와 다르게 </w:t>
      </w:r>
      <w:r>
        <w:br/>
      </w:r>
      <w:r>
        <w:rPr>
          <w:rFonts w:hint="eastAsia"/>
        </w:rPr>
        <w:t>첫째</w:t>
      </w:r>
      <w:r>
        <w:t>, mi-band와 연동하여 운동한 기록을 가져옴으로써 사용자의 운동량을 별도의 입력없이 간편하게 볼 수 있다.</w:t>
      </w:r>
      <w:r>
        <w:br/>
      </w:r>
      <w:r>
        <w:rPr>
          <w:rFonts w:hint="eastAsia"/>
        </w:rPr>
        <w:t>둘째</w:t>
      </w:r>
      <w:r>
        <w:t>, 선택적으로 스마트 체중계와 연동을 통해 사용자가 원할 때마다 체성분을 기록하고 변화를 한 눈에 볼 수 있도록 한다.</w:t>
      </w:r>
      <w:r>
        <w:br/>
      </w:r>
      <w:r>
        <w:rPr>
          <w:rFonts w:hint="eastAsia"/>
        </w:rPr>
        <w:t>셋째</w:t>
      </w:r>
      <w:r>
        <w:t>, 식단을 텍스트로 입력하지 않고도 카메라로 식단을 찍으면 칼로리와 탄수화물, 지방, 단백질의 함량을 보여주며 이에 따라 식단을 추천해준다.</w:t>
      </w:r>
      <w:r>
        <w:br/>
      </w:r>
      <w:r>
        <w:rPr>
          <w:rFonts w:hint="eastAsia"/>
        </w:rPr>
        <w:t>넷째</w:t>
      </w:r>
      <w:r>
        <w:t>, 갤럭시, 애플워치는 기능이 잘 되어있으나 비싼 것이 단점인데, 이보다 저렴한 mi band 와 샤오미 체중계를 선택함으로서 가격 경쟁력을 갖추고 진입장벽은 낮추면서 앱의 시장성을 증가시킨다.</w:t>
      </w:r>
    </w:p>
    <w:p w14:paraId="1DEE6CB0" w14:textId="632AF663" w:rsidR="00B1793A" w:rsidRPr="00A15ADE" w:rsidRDefault="00A15ADE" w:rsidP="00A15ADE">
      <w:pPr>
        <w:pStyle w:val="2"/>
      </w:pPr>
      <w:bookmarkStart w:id="9" w:name="_Toc57322634"/>
      <w:r>
        <w:rPr>
          <w:lang w:val="ko-KR"/>
        </w:rPr>
        <w:lastRenderedPageBreak/>
        <w:t>1.4</w:t>
      </w:r>
      <w:r w:rsidR="00C83B14">
        <w:rPr>
          <w:rFonts w:hint="eastAsia"/>
          <w:lang w:val="ko-KR"/>
        </w:rPr>
        <w:t xml:space="preserve"> </w:t>
      </w:r>
      <w:r w:rsidR="00B1793A">
        <w:rPr>
          <w:rFonts w:hint="eastAsia"/>
          <w:lang w:val="ko-KR"/>
        </w:rPr>
        <w:t>개발환경 및 체계</w:t>
      </w:r>
      <w:bookmarkEnd w:id="9"/>
    </w:p>
    <w:p w14:paraId="04273D23" w14:textId="18FC6EFC" w:rsidR="00F17F96" w:rsidRDefault="00C83B14" w:rsidP="00F17F96">
      <w:pPr>
        <w:pStyle w:val="3"/>
        <w:ind w:left="900" w:hanging="360"/>
        <w:rPr>
          <w:b/>
          <w:bCs/>
          <w:lang w:val="ko-KR"/>
        </w:rPr>
      </w:pPr>
      <w:bookmarkStart w:id="10" w:name="_Toc57322635"/>
      <w:r w:rsidRPr="00C83B14">
        <w:rPr>
          <w:b/>
          <w:bCs/>
          <w:lang w:val="ko-KR"/>
        </w:rPr>
        <w:t>1.4.1</w:t>
      </w:r>
      <w:r w:rsidR="00F17F96" w:rsidRPr="00C83B14">
        <w:rPr>
          <w:b/>
          <w:bCs/>
          <w:lang w:val="ko-KR"/>
        </w:rPr>
        <w:t xml:space="preserve"> </w:t>
      </w:r>
      <w:r w:rsidR="00F17F96" w:rsidRPr="00C83B14">
        <w:rPr>
          <w:rFonts w:hint="eastAsia"/>
          <w:b/>
          <w:bCs/>
          <w:lang w:val="ko-KR"/>
        </w:rPr>
        <w:t>개발 환경</w:t>
      </w:r>
      <w:bookmarkEnd w:id="10"/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4675"/>
        <w:gridCol w:w="2337"/>
        <w:gridCol w:w="2338"/>
      </w:tblGrid>
      <w:tr w:rsidR="005B5287" w14:paraId="1DFCB602" w14:textId="77777777" w:rsidTr="007268F8">
        <w:trPr>
          <w:trHeight w:val="173"/>
        </w:trPr>
        <w:tc>
          <w:tcPr>
            <w:tcW w:w="4675" w:type="dxa"/>
            <w:vMerge w:val="restart"/>
          </w:tcPr>
          <w:p w14:paraId="1B3715F9" w14:textId="2B0AD868" w:rsidR="005B5287" w:rsidRDefault="007268F8" w:rsidP="00E60D1C">
            <w:pPr>
              <w:rPr>
                <w:lang w:val="ko-KR"/>
              </w:rPr>
            </w:pPr>
            <w:r>
              <w:t>Back_End</w:t>
            </w:r>
          </w:p>
        </w:tc>
        <w:tc>
          <w:tcPr>
            <w:tcW w:w="2337" w:type="dxa"/>
          </w:tcPr>
          <w:p w14:paraId="5562001A" w14:textId="1BFA817B" w:rsidR="005B5287" w:rsidRDefault="009D28F9" w:rsidP="00E60D1C">
            <w:pPr>
              <w:rPr>
                <w:lang w:val="ko-KR"/>
              </w:rPr>
            </w:pPr>
            <w:r>
              <w:t>Server Side</w:t>
            </w:r>
          </w:p>
        </w:tc>
        <w:tc>
          <w:tcPr>
            <w:tcW w:w="2338" w:type="dxa"/>
          </w:tcPr>
          <w:p w14:paraId="0D9714ED" w14:textId="5C62A75F" w:rsidR="005B5287" w:rsidRDefault="009D28F9" w:rsidP="00E60D1C">
            <w:r>
              <w:t>Google Cloud Plaform</w:t>
            </w:r>
          </w:p>
          <w:p w14:paraId="2B52AE7D" w14:textId="3B7279B9" w:rsidR="00943D8F" w:rsidRDefault="00943D8F" w:rsidP="00E60D1C">
            <w:pPr>
              <w:rPr>
                <w:lang w:val="ko-KR"/>
              </w:rPr>
            </w:pPr>
            <w:r>
              <w:rPr>
                <w:rFonts w:hint="eastAsia"/>
                <w:lang w:val="ko-KR"/>
              </w:rPr>
              <w:t>U</w:t>
            </w:r>
            <w:r>
              <w:rPr>
                <w:lang w:val="ko-KR"/>
              </w:rPr>
              <w:t>buntu</w:t>
            </w:r>
          </w:p>
        </w:tc>
      </w:tr>
      <w:tr w:rsidR="005B5287" w14:paraId="29A5495B" w14:textId="77777777" w:rsidTr="007268F8">
        <w:trPr>
          <w:trHeight w:val="172"/>
        </w:trPr>
        <w:tc>
          <w:tcPr>
            <w:tcW w:w="4675" w:type="dxa"/>
            <w:vMerge/>
          </w:tcPr>
          <w:p w14:paraId="3A3DF3F8" w14:textId="77777777" w:rsidR="007268F8" w:rsidRDefault="007268F8" w:rsidP="00E60D1C"/>
        </w:tc>
        <w:tc>
          <w:tcPr>
            <w:tcW w:w="2337" w:type="dxa"/>
          </w:tcPr>
          <w:p w14:paraId="7B0AFFC2" w14:textId="33EDD1A3" w:rsidR="005B5287" w:rsidRDefault="009D28F9" w:rsidP="00E60D1C">
            <w:pPr>
              <w:rPr>
                <w:lang w:val="ko-KR"/>
              </w:rPr>
            </w:pPr>
            <w:r>
              <w:t>Camera API</w:t>
            </w:r>
          </w:p>
        </w:tc>
        <w:tc>
          <w:tcPr>
            <w:tcW w:w="2338" w:type="dxa"/>
          </w:tcPr>
          <w:p w14:paraId="75C53593" w14:textId="55117080" w:rsidR="005B5287" w:rsidRDefault="00943D8F" w:rsidP="00E60D1C">
            <w:pPr>
              <w:rPr>
                <w:lang w:val="ko-KR"/>
              </w:rPr>
            </w:pPr>
            <w:r>
              <w:rPr>
                <w:lang w:val="ko-KR"/>
              </w:rPr>
              <w:t>Python</w:t>
            </w:r>
          </w:p>
        </w:tc>
      </w:tr>
      <w:tr w:rsidR="00943D8F" w14:paraId="09A4625F" w14:textId="77777777" w:rsidTr="00C26277">
        <w:trPr>
          <w:trHeight w:val="173"/>
        </w:trPr>
        <w:tc>
          <w:tcPr>
            <w:tcW w:w="4675" w:type="dxa"/>
            <w:vMerge w:val="restart"/>
          </w:tcPr>
          <w:p w14:paraId="02DF3C97" w14:textId="12B753E5" w:rsidR="00943D8F" w:rsidRDefault="00943D8F" w:rsidP="00E60D1C">
            <w:pPr>
              <w:rPr>
                <w:lang w:val="ko-KR"/>
              </w:rPr>
            </w:pPr>
            <w:r>
              <w:t>Front_end</w:t>
            </w:r>
          </w:p>
        </w:tc>
        <w:tc>
          <w:tcPr>
            <w:tcW w:w="2337" w:type="dxa"/>
          </w:tcPr>
          <w:p w14:paraId="7C619071" w14:textId="3B32765B" w:rsidR="00943D8F" w:rsidRDefault="00943D8F" w:rsidP="00E60D1C">
            <w:pPr>
              <w:rPr>
                <w:lang w:val="ko-KR"/>
              </w:rPr>
            </w:pPr>
            <w:r>
              <w:rPr>
                <w:rFonts w:hint="eastAsia"/>
                <w:lang w:val="ko-KR"/>
              </w:rPr>
              <w:t>W</w:t>
            </w:r>
            <w:r>
              <w:rPr>
                <w:lang w:val="ko-KR"/>
              </w:rPr>
              <w:t>eb</w:t>
            </w:r>
          </w:p>
        </w:tc>
        <w:tc>
          <w:tcPr>
            <w:tcW w:w="2338" w:type="dxa"/>
          </w:tcPr>
          <w:p w14:paraId="49241E1F" w14:textId="69CE400B" w:rsidR="00943D8F" w:rsidRDefault="00943D8F" w:rsidP="00E60D1C">
            <w:pPr>
              <w:rPr>
                <w:lang w:val="ko-KR"/>
              </w:rPr>
            </w:pPr>
            <w:r>
              <w:t>Html, PHP, javascript</w:t>
            </w:r>
          </w:p>
        </w:tc>
      </w:tr>
      <w:tr w:rsidR="00943D8F" w14:paraId="2F6F3A79" w14:textId="77777777" w:rsidTr="00C26277">
        <w:trPr>
          <w:trHeight w:val="172"/>
        </w:trPr>
        <w:tc>
          <w:tcPr>
            <w:tcW w:w="4675" w:type="dxa"/>
            <w:vMerge/>
          </w:tcPr>
          <w:p w14:paraId="2CBD8CC1" w14:textId="77777777" w:rsidR="00943D8F" w:rsidRDefault="00943D8F" w:rsidP="00E60D1C"/>
        </w:tc>
        <w:tc>
          <w:tcPr>
            <w:tcW w:w="2337" w:type="dxa"/>
          </w:tcPr>
          <w:p w14:paraId="3E8D3778" w14:textId="62918841" w:rsidR="00943D8F" w:rsidRDefault="00943D8F" w:rsidP="00E60D1C">
            <w:pPr>
              <w:rPr>
                <w:lang w:val="ko-KR"/>
              </w:rPr>
            </w:pPr>
            <w:r>
              <w:rPr>
                <w:rFonts w:hint="eastAsia"/>
                <w:lang w:val="ko-KR"/>
              </w:rPr>
              <w:t>A</w:t>
            </w:r>
            <w:r>
              <w:rPr>
                <w:lang w:val="ko-KR"/>
              </w:rPr>
              <w:t>ndroid</w:t>
            </w:r>
          </w:p>
        </w:tc>
        <w:tc>
          <w:tcPr>
            <w:tcW w:w="2338" w:type="dxa"/>
          </w:tcPr>
          <w:p w14:paraId="7ECD9237" w14:textId="6B2486DD" w:rsidR="00943D8F" w:rsidRDefault="00943D8F" w:rsidP="00E60D1C">
            <w:pPr>
              <w:rPr>
                <w:lang w:val="ko-KR"/>
              </w:rPr>
            </w:pPr>
            <w:r>
              <w:t>Java</w:t>
            </w:r>
          </w:p>
        </w:tc>
      </w:tr>
      <w:tr w:rsidR="007268F8" w:rsidRPr="00943D8F" w14:paraId="545301B4" w14:textId="77777777" w:rsidTr="007268F8">
        <w:tc>
          <w:tcPr>
            <w:tcW w:w="4675" w:type="dxa"/>
          </w:tcPr>
          <w:p w14:paraId="1011E45C" w14:textId="7273B26B" w:rsidR="007268F8" w:rsidRDefault="007268F8" w:rsidP="00E60D1C">
            <w:pPr>
              <w:rPr>
                <w:lang w:val="ko-KR"/>
              </w:rPr>
            </w:pPr>
            <w:r>
              <w:t>Developement Tools</w:t>
            </w:r>
          </w:p>
        </w:tc>
        <w:tc>
          <w:tcPr>
            <w:tcW w:w="4675" w:type="dxa"/>
            <w:gridSpan w:val="2"/>
          </w:tcPr>
          <w:p w14:paraId="1972632A" w14:textId="09D8C643" w:rsidR="007268F8" w:rsidRPr="00943D8F" w:rsidRDefault="00943D8F" w:rsidP="00E60D1C">
            <w:r>
              <w:t>Android Studio, SublimeText3, Eclipse, Xshell6, Vi Editor</w:t>
            </w:r>
          </w:p>
        </w:tc>
      </w:tr>
      <w:tr w:rsidR="007268F8" w:rsidRPr="00943D8F" w14:paraId="05B63171" w14:textId="77777777" w:rsidTr="007268F8">
        <w:tc>
          <w:tcPr>
            <w:tcW w:w="4675" w:type="dxa"/>
          </w:tcPr>
          <w:p w14:paraId="7B095CC9" w14:textId="44C794B0" w:rsidR="007268F8" w:rsidRDefault="007268F8" w:rsidP="00E60D1C">
            <w:r>
              <w:t>Library</w:t>
            </w:r>
          </w:p>
        </w:tc>
        <w:tc>
          <w:tcPr>
            <w:tcW w:w="4675" w:type="dxa"/>
            <w:gridSpan w:val="2"/>
          </w:tcPr>
          <w:p w14:paraId="31397E7C" w14:textId="5E7D10D5" w:rsidR="007268F8" w:rsidRPr="00943D8F" w:rsidRDefault="00943D8F" w:rsidP="00E60D1C">
            <w:r>
              <w:t>Tensorflow, JQuery, Google Fit Api</w:t>
            </w:r>
          </w:p>
        </w:tc>
      </w:tr>
    </w:tbl>
    <w:p w14:paraId="61BC8235" w14:textId="48B82F5D" w:rsidR="00E60D1C" w:rsidRPr="00943D8F" w:rsidRDefault="00E60D1C" w:rsidP="00E60D1C"/>
    <w:p w14:paraId="6002F7C1" w14:textId="3B5351CE" w:rsidR="00B060A4" w:rsidRDefault="00B060A4" w:rsidP="00E533E1">
      <w:pPr>
        <w:pStyle w:val="3"/>
        <w:numPr>
          <w:ilvl w:val="2"/>
          <w:numId w:val="10"/>
        </w:numPr>
        <w:ind w:leftChars="0" w:firstLineChars="0"/>
        <w:rPr>
          <w:b/>
          <w:bCs/>
        </w:rPr>
      </w:pPr>
      <w:bookmarkStart w:id="11" w:name="_Toc57322636"/>
      <w:r w:rsidRPr="00C83B14">
        <w:rPr>
          <w:rFonts w:hint="eastAsia"/>
          <w:b/>
          <w:bCs/>
        </w:rPr>
        <w:t>시스템 구성도</w:t>
      </w:r>
      <w:bookmarkEnd w:id="11"/>
    </w:p>
    <w:p w14:paraId="7ACAFA2F" w14:textId="73EB975B" w:rsidR="00AC066E" w:rsidRPr="00AC066E" w:rsidRDefault="00AC066E" w:rsidP="00AC066E">
      <w:pPr>
        <w:rPr>
          <w:b/>
          <w:bCs/>
        </w:rPr>
      </w:pPr>
      <w:r w:rsidRPr="00AC066E">
        <w:rPr>
          <w:rFonts w:hint="eastAsia"/>
          <w:b/>
          <w:bCs/>
        </w:rPr>
        <w:t>시스템 전체구조</w:t>
      </w:r>
    </w:p>
    <w:p w14:paraId="1ECD3677" w14:textId="0DFEBF9E" w:rsidR="00C41AE0" w:rsidRDefault="0045792D" w:rsidP="00A15ADE">
      <w:r>
        <w:rPr>
          <w:noProof/>
        </w:rPr>
        <w:lastRenderedPageBreak/>
        <w:drawing>
          <wp:inline distT="0" distB="0" distL="0" distR="0" wp14:anchorId="2DC3F40A" wp14:editId="7DD3FCC6">
            <wp:extent cx="5943600" cy="5753098"/>
            <wp:effectExtent l="0" t="0" r="0" b="0"/>
            <wp:docPr id="1207274298" name="그림 1207274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0727429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E789" w14:textId="77777777" w:rsidR="00192F09" w:rsidRPr="00F151B7" w:rsidRDefault="00192F09" w:rsidP="00192F09">
      <w:pPr>
        <w:rPr>
          <w:rFonts w:asciiTheme="minorHAnsi" w:eastAsiaTheme="minorHAnsi" w:hAnsiTheme="minorHAnsi"/>
        </w:rPr>
      </w:pPr>
      <w:r w:rsidRPr="00F151B7">
        <w:rPr>
          <w:rFonts w:hint="eastAsia"/>
        </w:rPr>
        <w:t>시스템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구성도는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크게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스마트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기기</w:t>
      </w:r>
      <w:r w:rsidRPr="00F151B7">
        <w:rPr>
          <w:rFonts w:asciiTheme="minorHAnsi" w:eastAsiaTheme="minorHAnsi" w:hAnsiTheme="minorHAnsi" w:hint="eastAsia"/>
        </w:rPr>
        <w:t>,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asciiTheme="minorHAnsi" w:eastAsiaTheme="minorHAnsi" w:hAnsiTheme="minorHAnsi" w:hint="eastAsia"/>
        </w:rPr>
        <w:t>A</w:t>
      </w:r>
      <w:r w:rsidRPr="00F151B7">
        <w:rPr>
          <w:rFonts w:asciiTheme="minorHAnsi" w:eastAsiaTheme="minorHAnsi" w:hAnsiTheme="minorHAnsi"/>
        </w:rPr>
        <w:t xml:space="preserve">PP, Server </w:t>
      </w:r>
      <w:r w:rsidRPr="00F151B7">
        <w:rPr>
          <w:rFonts w:hint="eastAsia"/>
        </w:rPr>
        <w:t>로</w:t>
      </w:r>
      <w:r w:rsidRPr="00F151B7">
        <w:rPr>
          <w:rFonts w:asciiTheme="minorHAnsi" w:eastAsiaTheme="minorHAnsi" w:hAnsiTheme="minorHAnsi" w:hint="eastAsia"/>
        </w:rPr>
        <w:t xml:space="preserve"> </w:t>
      </w:r>
      <w:r>
        <w:rPr>
          <w:rFonts w:hint="eastAsia"/>
        </w:rPr>
        <w:t>나뉜다</w:t>
      </w:r>
      <w:r>
        <w:t>.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스마트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기기로는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운동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정보를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기록하는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미밴드와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인바디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데이터를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기록하는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미스케일이</w:t>
      </w:r>
      <w:r w:rsidRPr="00F151B7">
        <w:rPr>
          <w:rFonts w:asciiTheme="minorHAnsi" w:eastAsiaTheme="minorHAnsi" w:hAnsiTheme="minorHAnsi" w:hint="eastAsia"/>
        </w:rPr>
        <w:t xml:space="preserve"> </w:t>
      </w:r>
      <w:r>
        <w:rPr>
          <w:rFonts w:hint="eastAsia"/>
        </w:rPr>
        <w:t>있다.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스마트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밴드는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미밴드</w:t>
      </w:r>
      <w:r w:rsidRPr="00F151B7">
        <w:rPr>
          <w:rFonts w:asciiTheme="minorHAnsi" w:eastAsiaTheme="minorHAnsi" w:hAnsiTheme="minorHAnsi" w:hint="eastAsia"/>
        </w:rPr>
        <w:t>(</w:t>
      </w:r>
      <w:r w:rsidRPr="00F151B7">
        <w:rPr>
          <w:rFonts w:hint="eastAsia"/>
        </w:rPr>
        <w:t>스마트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밴드</w:t>
      </w:r>
      <w:r w:rsidRPr="00F151B7">
        <w:rPr>
          <w:rFonts w:asciiTheme="minorHAnsi" w:eastAsiaTheme="minorHAnsi" w:hAnsiTheme="minorHAnsi" w:hint="eastAsia"/>
        </w:rPr>
        <w:t>)</w:t>
      </w:r>
      <w:r w:rsidRPr="00F151B7">
        <w:rPr>
          <w:rFonts w:hint="eastAsia"/>
        </w:rPr>
        <w:t>랑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미핏</w:t>
      </w:r>
      <w:r w:rsidRPr="00F151B7">
        <w:rPr>
          <w:rFonts w:asciiTheme="minorHAnsi" w:eastAsiaTheme="minorHAnsi" w:hAnsiTheme="minorHAnsi"/>
        </w:rPr>
        <w:t>(</w:t>
      </w:r>
      <w:r w:rsidRPr="00F151B7">
        <w:rPr>
          <w:rFonts w:hint="eastAsia"/>
        </w:rPr>
        <w:t>어플</w:t>
      </w:r>
      <w:r w:rsidRPr="00F151B7">
        <w:rPr>
          <w:rFonts w:asciiTheme="minorHAnsi" w:eastAsiaTheme="minorHAnsi" w:hAnsiTheme="minorHAnsi"/>
        </w:rPr>
        <w:t>)</w:t>
      </w:r>
      <w:r w:rsidRPr="00F151B7">
        <w:rPr>
          <w:rFonts w:hint="eastAsia"/>
        </w:rPr>
        <w:t>은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블루투스를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통해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연결되고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이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미핏이랑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구글핏이랑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연동을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시킨</w:t>
      </w:r>
      <w:r w:rsidRPr="00F151B7">
        <w:rPr>
          <w:rFonts w:asciiTheme="minorHAnsi" w:eastAsiaTheme="minorHAnsi" w:hAnsiTheme="minorHAnsi"/>
        </w:rPr>
        <w:t xml:space="preserve"> </w:t>
      </w:r>
      <w:r w:rsidRPr="00B13CE7">
        <w:t>다음,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구글핏</w:t>
      </w:r>
      <w:r w:rsidRPr="00F151B7">
        <w:rPr>
          <w:rFonts w:asciiTheme="minorHAnsi" w:eastAsiaTheme="minorHAnsi" w:hAnsiTheme="minorHAnsi"/>
        </w:rPr>
        <w:t xml:space="preserve"> api </w:t>
      </w:r>
      <w:r w:rsidRPr="00F151B7">
        <w:rPr>
          <w:rFonts w:hint="eastAsia"/>
        </w:rPr>
        <w:t>를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통해서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데이터를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받아오는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형식으로</w:t>
      </w:r>
      <w:r w:rsidRPr="00F151B7">
        <w:rPr>
          <w:rFonts w:asciiTheme="minorHAnsi" w:eastAsiaTheme="minorHAnsi" w:hAnsiTheme="minorHAnsi"/>
        </w:rPr>
        <w:t xml:space="preserve"> </w:t>
      </w:r>
      <w:r w:rsidRPr="00B13CE7">
        <w:t>구성했</w:t>
      </w:r>
      <w:r>
        <w:rPr>
          <w:rFonts w:hint="eastAsia"/>
        </w:rPr>
        <w:t>다.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스마트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체중계는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미스케일</w:t>
      </w:r>
      <w:r w:rsidRPr="00F151B7">
        <w:rPr>
          <w:rFonts w:asciiTheme="minorHAnsi" w:eastAsiaTheme="minorHAnsi" w:hAnsiTheme="minorHAnsi" w:hint="eastAsia"/>
        </w:rPr>
        <w:t>(</w:t>
      </w:r>
      <w:r w:rsidRPr="00F151B7">
        <w:rPr>
          <w:rFonts w:hint="eastAsia"/>
        </w:rPr>
        <w:t>스마트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체중계</w:t>
      </w:r>
      <w:r w:rsidRPr="00F151B7">
        <w:rPr>
          <w:rFonts w:asciiTheme="minorHAnsi" w:eastAsiaTheme="minorHAnsi" w:hAnsiTheme="minorHAnsi" w:hint="eastAsia"/>
        </w:rPr>
        <w:t>)</w:t>
      </w:r>
      <w:r w:rsidRPr="00F151B7">
        <w:rPr>
          <w:rFonts w:hint="eastAsia"/>
        </w:rPr>
        <w:t>랑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asciiTheme="minorHAnsi" w:eastAsiaTheme="minorHAnsi" w:hAnsiTheme="minorHAnsi"/>
        </w:rPr>
        <w:t>app</w:t>
      </w:r>
      <w:r w:rsidRPr="00F151B7">
        <w:rPr>
          <w:rFonts w:hint="eastAsia"/>
        </w:rPr>
        <w:t>을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블루투스로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바로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연동하여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데이터를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받아오는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형식으로</w:t>
      </w:r>
      <w:r w:rsidRPr="00F151B7">
        <w:rPr>
          <w:rFonts w:asciiTheme="minorHAnsi" w:eastAsiaTheme="minorHAnsi" w:hAnsiTheme="minorHAnsi" w:hint="eastAsia"/>
        </w:rPr>
        <w:t xml:space="preserve"> </w:t>
      </w:r>
      <w:r>
        <w:rPr>
          <w:rFonts w:hint="eastAsia"/>
        </w:rPr>
        <w:t>구성했다.</w:t>
      </w:r>
      <w:r w:rsidRPr="00B13CE7">
        <w:t xml:space="preserve"> </w:t>
      </w:r>
      <w:r>
        <w:rPr>
          <w:rFonts w:hint="eastAsia"/>
        </w:rPr>
        <w:t>인공지능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모델은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텐서플로우에서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모델을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만든</w:t>
      </w:r>
      <w:r w:rsidRPr="00F151B7">
        <w:rPr>
          <w:rFonts w:asciiTheme="minorHAnsi" w:eastAsiaTheme="minorHAnsi" w:hAnsiTheme="minorHAnsi"/>
        </w:rPr>
        <w:t xml:space="preserve"> </w:t>
      </w:r>
      <w:r w:rsidRPr="00B13CE7">
        <w:t>후</w:t>
      </w:r>
      <w:r>
        <w:rPr>
          <w:rFonts w:hint="eastAsia"/>
        </w:rPr>
        <w:t>,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텐서플로우</w:t>
      </w:r>
      <w:r w:rsidRPr="00F151B7">
        <w:rPr>
          <w:rFonts w:asciiTheme="minorHAnsi" w:eastAsiaTheme="minorHAnsi" w:hAnsiTheme="minorHAnsi"/>
        </w:rPr>
        <w:t xml:space="preserve"> lite </w:t>
      </w:r>
      <w:r w:rsidRPr="00F151B7">
        <w:rPr>
          <w:rFonts w:hint="eastAsia"/>
        </w:rPr>
        <w:t>형식으로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모델을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변환해서</w:t>
      </w:r>
      <w:r w:rsidRPr="00F151B7">
        <w:rPr>
          <w:rFonts w:asciiTheme="minorHAnsi" w:eastAsiaTheme="minorHAnsi" w:hAnsiTheme="minorHAnsi"/>
        </w:rPr>
        <w:t xml:space="preserve"> </w:t>
      </w:r>
      <w:r>
        <w:rPr>
          <w:rFonts w:hint="eastAsia"/>
        </w:rPr>
        <w:t>앱에 저장된다</w:t>
      </w:r>
      <w:r w:rsidRPr="00F151B7">
        <w:rPr>
          <w:rFonts w:asciiTheme="minorHAnsi" w:eastAsiaTheme="minorHAnsi" w:hAnsiTheme="minorHAnsi"/>
        </w:rPr>
        <w:t xml:space="preserve">. </w:t>
      </w:r>
    </w:p>
    <w:p w14:paraId="3D204843" w14:textId="77777777" w:rsidR="00192F09" w:rsidRPr="00F151B7" w:rsidRDefault="00192F09" w:rsidP="00192F09">
      <w:pPr>
        <w:rPr>
          <w:rFonts w:asciiTheme="minorHAnsi" w:eastAsiaTheme="minorHAnsi" w:hAnsiTheme="minorHAnsi"/>
        </w:rPr>
      </w:pPr>
      <w:r w:rsidRPr="00F151B7">
        <w:rPr>
          <w:rFonts w:asciiTheme="minorHAnsi" w:eastAsiaTheme="minorHAnsi" w:hAnsiTheme="minorHAnsi"/>
        </w:rPr>
        <w:t xml:space="preserve"> APP</w:t>
      </w:r>
      <w:r w:rsidRPr="00F151B7">
        <w:rPr>
          <w:rFonts w:hint="eastAsia"/>
        </w:rPr>
        <w:t>은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크게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음식분석</w:t>
      </w:r>
      <w:r w:rsidRPr="00F151B7">
        <w:rPr>
          <w:rFonts w:asciiTheme="minorHAnsi" w:eastAsiaTheme="minorHAnsi" w:hAnsiTheme="minorHAnsi" w:hint="eastAsia"/>
        </w:rPr>
        <w:t>,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스마트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기기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정보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저장</w:t>
      </w:r>
      <w:r w:rsidRPr="00F151B7">
        <w:rPr>
          <w:rFonts w:asciiTheme="minorHAnsi" w:eastAsiaTheme="minorHAnsi" w:hAnsiTheme="minorHAnsi" w:hint="eastAsia"/>
        </w:rPr>
        <w:t>,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웹화면을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보여주는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기능으로</w:t>
      </w:r>
      <w:r w:rsidRPr="00F151B7">
        <w:rPr>
          <w:rFonts w:asciiTheme="minorHAnsi" w:eastAsiaTheme="minorHAnsi" w:hAnsiTheme="minorHAnsi" w:hint="eastAsia"/>
        </w:rPr>
        <w:t xml:space="preserve"> </w:t>
      </w:r>
      <w:r>
        <w:rPr>
          <w:rFonts w:hint="eastAsia"/>
        </w:rPr>
        <w:t>나뉜다.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음식분석은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asciiTheme="minorHAnsi" w:eastAsiaTheme="minorHAnsi" w:hAnsiTheme="minorHAnsi"/>
        </w:rPr>
        <w:t>Tensforflow Lite</w:t>
      </w:r>
      <w:r w:rsidRPr="00F151B7">
        <w:rPr>
          <w:rFonts w:hint="eastAsia"/>
        </w:rPr>
        <w:t>를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통해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음식을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인식하고</w:t>
      </w:r>
      <w:r w:rsidRPr="00F151B7">
        <w:rPr>
          <w:rFonts w:asciiTheme="minorHAnsi" w:eastAsiaTheme="minorHAnsi" w:hAnsiTheme="minorHAnsi" w:hint="eastAsia"/>
        </w:rPr>
        <w:t>,</w:t>
      </w:r>
      <w:r w:rsidRPr="00F151B7">
        <w:rPr>
          <w:rFonts w:asciiTheme="minorHAnsi" w:eastAsiaTheme="minorHAnsi" w:hAnsiTheme="minorHAnsi"/>
        </w:rPr>
        <w:t xml:space="preserve"> DB</w:t>
      </w:r>
      <w:r w:rsidRPr="00F151B7">
        <w:rPr>
          <w:rFonts w:hint="eastAsia"/>
        </w:rPr>
        <w:t>에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해당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음식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정보를</w:t>
      </w:r>
      <w:r w:rsidRPr="00F151B7">
        <w:rPr>
          <w:rFonts w:asciiTheme="minorHAnsi" w:eastAsiaTheme="minorHAnsi" w:hAnsiTheme="minorHAnsi" w:hint="eastAsia"/>
        </w:rPr>
        <w:t xml:space="preserve"> </w:t>
      </w:r>
      <w:r>
        <w:rPr>
          <w:rFonts w:hint="eastAsia"/>
        </w:rPr>
        <w:t>저장한다.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스마트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기기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정보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저장은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스마트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기기를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통해</w:t>
      </w:r>
      <w:r w:rsidRPr="00F151B7">
        <w:rPr>
          <w:rFonts w:asciiTheme="minorHAnsi" w:eastAsiaTheme="minorHAnsi" w:hAnsiTheme="minorHAnsi" w:hint="eastAsia"/>
        </w:rPr>
        <w:t xml:space="preserve"> </w:t>
      </w:r>
      <w:r>
        <w:rPr>
          <w:rFonts w:hint="eastAsia"/>
        </w:rPr>
        <w:t>전달된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운동</w:t>
      </w:r>
      <w:r w:rsidRPr="00F151B7">
        <w:rPr>
          <w:rFonts w:asciiTheme="minorHAnsi" w:eastAsiaTheme="minorHAnsi" w:hAnsiTheme="minorHAnsi" w:hint="eastAsia"/>
        </w:rPr>
        <w:t>,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인바디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정보를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asciiTheme="minorHAnsi" w:eastAsiaTheme="minorHAnsi" w:hAnsiTheme="minorHAnsi"/>
        </w:rPr>
        <w:t>DB</w:t>
      </w:r>
      <w:r w:rsidRPr="00F151B7">
        <w:rPr>
          <w:rFonts w:hint="eastAsia"/>
        </w:rPr>
        <w:t>에</w:t>
      </w:r>
      <w:r w:rsidRPr="00F151B7">
        <w:rPr>
          <w:rFonts w:asciiTheme="minorHAnsi" w:eastAsiaTheme="minorHAnsi" w:hAnsiTheme="minorHAnsi" w:hint="eastAsia"/>
        </w:rPr>
        <w:t xml:space="preserve"> </w:t>
      </w:r>
      <w:r>
        <w:rPr>
          <w:rFonts w:hint="eastAsia"/>
        </w:rPr>
        <w:t>저장한다.</w:t>
      </w:r>
    </w:p>
    <w:p w14:paraId="1A8115D9" w14:textId="77777777" w:rsidR="00192F09" w:rsidRPr="005B7CC9" w:rsidRDefault="00192F09" w:rsidP="00192F09">
      <w:pPr>
        <w:rPr>
          <w:rFonts w:asciiTheme="minorHAnsi" w:eastAsiaTheme="minorHAnsi" w:hAnsiTheme="minorHAnsi"/>
          <w:color w:val="auto"/>
        </w:rPr>
      </w:pPr>
      <w:r w:rsidRPr="00F151B7">
        <w:rPr>
          <w:rFonts w:asciiTheme="minorHAnsi" w:eastAsiaTheme="minorHAnsi" w:hAnsiTheme="minorHAnsi" w:hint="eastAsia"/>
        </w:rPr>
        <w:lastRenderedPageBreak/>
        <w:t xml:space="preserve"> </w:t>
      </w:r>
      <w:r w:rsidRPr="00F151B7">
        <w:rPr>
          <w:rFonts w:hint="eastAsia"/>
        </w:rPr>
        <w:t>서버는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크게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asciiTheme="minorHAnsi" w:eastAsiaTheme="minorHAnsi" w:hAnsiTheme="minorHAnsi"/>
        </w:rPr>
        <w:t>DB</w:t>
      </w:r>
      <w:r w:rsidRPr="00F151B7">
        <w:rPr>
          <w:rFonts w:hint="eastAsia"/>
        </w:rPr>
        <w:t>와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asciiTheme="minorHAnsi" w:eastAsiaTheme="minorHAnsi" w:hAnsiTheme="minorHAnsi"/>
        </w:rPr>
        <w:t>Web page</w:t>
      </w:r>
      <w:r w:rsidRPr="00F151B7">
        <w:rPr>
          <w:rFonts w:hint="eastAsia"/>
        </w:rPr>
        <w:t>로</w:t>
      </w:r>
      <w:r w:rsidRPr="00F151B7">
        <w:rPr>
          <w:rFonts w:asciiTheme="minorHAnsi" w:eastAsiaTheme="minorHAnsi" w:hAnsiTheme="minorHAnsi" w:hint="eastAsia"/>
        </w:rPr>
        <w:t xml:space="preserve"> </w:t>
      </w:r>
      <w:r>
        <w:rPr>
          <w:rFonts w:hint="eastAsia"/>
        </w:rPr>
        <w:t>나뉜다.</w:t>
      </w:r>
      <w:r w:rsidRPr="00F151B7">
        <w:rPr>
          <w:rFonts w:asciiTheme="minorHAnsi" w:eastAsiaTheme="minorHAnsi" w:hAnsiTheme="minorHAnsi"/>
        </w:rPr>
        <w:t xml:space="preserve"> DB</w:t>
      </w:r>
      <w:r w:rsidRPr="00F151B7">
        <w:rPr>
          <w:rFonts w:hint="eastAsia"/>
        </w:rPr>
        <w:t>에는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음식정보</w:t>
      </w:r>
      <w:r w:rsidRPr="00F151B7">
        <w:rPr>
          <w:rFonts w:asciiTheme="minorHAnsi" w:eastAsiaTheme="minorHAnsi" w:hAnsiTheme="minorHAnsi" w:hint="eastAsia"/>
        </w:rPr>
        <w:t>,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운동정보</w:t>
      </w:r>
      <w:r w:rsidRPr="00F151B7">
        <w:rPr>
          <w:rFonts w:asciiTheme="minorHAnsi" w:eastAsiaTheme="minorHAnsi" w:hAnsiTheme="minorHAnsi" w:hint="eastAsia"/>
        </w:rPr>
        <w:t>,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식단정보</w:t>
      </w:r>
      <w:r w:rsidRPr="00F151B7">
        <w:rPr>
          <w:rFonts w:asciiTheme="minorHAnsi" w:eastAsiaTheme="minorHAnsi" w:hAnsiTheme="minorHAnsi" w:hint="eastAsia"/>
        </w:rPr>
        <w:t>,</w:t>
      </w:r>
      <w:r w:rsidRPr="00F151B7">
        <w:rPr>
          <w:rFonts w:asciiTheme="minorHAnsi" w:eastAsiaTheme="minorHAnsi" w:hAnsiTheme="minorHAnsi"/>
        </w:rPr>
        <w:t xml:space="preserve"> </w:t>
      </w:r>
      <w:r w:rsidRPr="00F151B7">
        <w:rPr>
          <w:rFonts w:hint="eastAsia"/>
        </w:rPr>
        <w:t>사용자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정보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등의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앱에게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F151B7">
        <w:rPr>
          <w:rFonts w:hint="eastAsia"/>
        </w:rPr>
        <w:t>필요한</w:t>
      </w:r>
      <w:r w:rsidRPr="00F151B7">
        <w:rPr>
          <w:rFonts w:asciiTheme="minorHAnsi" w:eastAsiaTheme="minorHAnsi" w:hAnsiTheme="minorHAnsi" w:hint="eastAsia"/>
        </w:rPr>
        <w:t xml:space="preserve"> </w:t>
      </w:r>
      <w:r w:rsidRPr="005B7CC9">
        <w:rPr>
          <w:rFonts w:hint="eastAsia"/>
          <w:color w:val="auto"/>
        </w:rPr>
        <w:t>정보들이</w:t>
      </w:r>
      <w:r w:rsidRPr="005B7CC9">
        <w:rPr>
          <w:rFonts w:asciiTheme="minorHAnsi" w:eastAsiaTheme="minorHAnsi" w:hAnsiTheme="minorHAnsi" w:hint="eastAsia"/>
          <w:color w:val="auto"/>
        </w:rPr>
        <w:t xml:space="preserve"> </w:t>
      </w:r>
      <w:r w:rsidRPr="005B7CC9">
        <w:rPr>
          <w:rFonts w:hint="eastAsia"/>
          <w:color w:val="auto"/>
        </w:rPr>
        <w:t>저장된다</w:t>
      </w:r>
      <w:r w:rsidRPr="005B7CC9">
        <w:rPr>
          <w:color w:val="auto"/>
        </w:rPr>
        <w:t>.</w:t>
      </w:r>
      <w:r w:rsidRPr="005B7CC9">
        <w:rPr>
          <w:rFonts w:asciiTheme="minorHAnsi" w:eastAsiaTheme="minorHAnsi" w:hAnsiTheme="minorHAnsi"/>
          <w:color w:val="auto"/>
        </w:rPr>
        <w:t xml:space="preserve"> Web page</w:t>
      </w:r>
      <w:r w:rsidRPr="005B7CC9">
        <w:rPr>
          <w:rFonts w:hint="eastAsia"/>
          <w:color w:val="auto"/>
        </w:rPr>
        <w:t>는</w:t>
      </w:r>
      <w:r w:rsidRPr="005B7CC9">
        <w:rPr>
          <w:rFonts w:asciiTheme="minorHAnsi" w:eastAsiaTheme="minorHAnsi" w:hAnsiTheme="minorHAnsi" w:hint="eastAsia"/>
          <w:color w:val="auto"/>
        </w:rPr>
        <w:t xml:space="preserve"> </w:t>
      </w:r>
      <w:r w:rsidRPr="005B7CC9">
        <w:rPr>
          <w:rFonts w:hint="eastAsia"/>
          <w:color w:val="auto"/>
        </w:rPr>
        <w:t>앱의</w:t>
      </w:r>
      <w:r w:rsidRPr="005B7CC9">
        <w:rPr>
          <w:rFonts w:asciiTheme="minorHAnsi" w:eastAsiaTheme="minorHAnsi" w:hAnsiTheme="minorHAnsi" w:hint="eastAsia"/>
          <w:color w:val="auto"/>
        </w:rPr>
        <w:t xml:space="preserve"> </w:t>
      </w:r>
      <w:r w:rsidRPr="005B7CC9">
        <w:rPr>
          <w:rFonts w:hint="eastAsia"/>
          <w:color w:val="auto"/>
        </w:rPr>
        <w:t>실질적인</w:t>
      </w:r>
      <w:r w:rsidRPr="005B7CC9">
        <w:rPr>
          <w:rFonts w:asciiTheme="minorHAnsi" w:eastAsiaTheme="minorHAnsi" w:hAnsiTheme="minorHAnsi" w:hint="eastAsia"/>
          <w:color w:val="auto"/>
        </w:rPr>
        <w:t xml:space="preserve"> </w:t>
      </w:r>
      <w:r w:rsidRPr="005B7CC9">
        <w:rPr>
          <w:rFonts w:hint="eastAsia"/>
          <w:color w:val="auto"/>
        </w:rPr>
        <w:t>화면을</w:t>
      </w:r>
      <w:r w:rsidRPr="005B7CC9">
        <w:rPr>
          <w:rFonts w:asciiTheme="minorHAnsi" w:eastAsiaTheme="minorHAnsi" w:hAnsiTheme="minorHAnsi" w:hint="eastAsia"/>
          <w:color w:val="auto"/>
        </w:rPr>
        <w:t xml:space="preserve"> </w:t>
      </w:r>
      <w:r w:rsidRPr="005B7CC9">
        <w:rPr>
          <w:rFonts w:hint="eastAsia"/>
          <w:color w:val="auto"/>
        </w:rPr>
        <w:t>담당한다.</w:t>
      </w:r>
    </w:p>
    <w:p w14:paraId="02764D29" w14:textId="4E0177AA" w:rsidR="00AC066E" w:rsidRPr="005B7CC9" w:rsidRDefault="00192F09" w:rsidP="00A15ADE">
      <w:pPr>
        <w:rPr>
          <w:b/>
          <w:bCs/>
          <w:color w:val="auto"/>
        </w:rPr>
      </w:pPr>
      <w:r w:rsidRPr="005B7CC9">
        <w:rPr>
          <w:rFonts w:hint="eastAsia"/>
          <w:b/>
          <w:bCs/>
          <w:color w:val="auto"/>
        </w:rPr>
        <w:t>서브시스템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4743"/>
        <w:gridCol w:w="4607"/>
      </w:tblGrid>
      <w:tr w:rsidR="00192F09" w:rsidRPr="00192F09" w14:paraId="03709E26" w14:textId="77777777" w:rsidTr="267024DD">
        <w:trPr>
          <w:trHeight w:val="4144"/>
          <w:jc w:val="center"/>
        </w:trPr>
        <w:tc>
          <w:tcPr>
            <w:tcW w:w="5306" w:type="dxa"/>
          </w:tcPr>
          <w:p w14:paraId="29F827C5" w14:textId="375E569C" w:rsidR="00192F09" w:rsidRPr="005B7CC9" w:rsidRDefault="00192F09" w:rsidP="267024DD">
            <w:pPr>
              <w:jc w:val="center"/>
            </w:pPr>
            <w:r w:rsidRPr="005B7CC9">
              <w:rPr>
                <w:noProof/>
              </w:rPr>
              <w:drawing>
                <wp:inline distT="0" distB="0" distL="0" distR="0" wp14:anchorId="52E14BAD" wp14:editId="29794A1F">
                  <wp:extent cx="2867025" cy="1990725"/>
                  <wp:effectExtent l="0" t="0" r="0" b="0"/>
                  <wp:docPr id="576803385" name="Picture 576803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6803385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199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0" w:type="dxa"/>
          </w:tcPr>
          <w:p w14:paraId="301A7E6B" w14:textId="45A73ADB" w:rsidR="00192F09" w:rsidRPr="005B7CC9" w:rsidRDefault="00192F09" w:rsidP="267024DD">
            <w:pPr>
              <w:jc w:val="center"/>
            </w:pPr>
            <w:r w:rsidRPr="005B7CC9">
              <w:rPr>
                <w:noProof/>
              </w:rPr>
              <w:drawing>
                <wp:inline distT="0" distB="0" distL="0" distR="0" wp14:anchorId="755AAD05" wp14:editId="46E62D64">
                  <wp:extent cx="2781300" cy="2562225"/>
                  <wp:effectExtent l="0" t="0" r="0" b="0"/>
                  <wp:docPr id="1986683485" name="그림 1986683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986683485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256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2F09" w:rsidRPr="00192F09" w14:paraId="49EEF3B0" w14:textId="77777777" w:rsidTr="267024DD">
        <w:trPr>
          <w:jc w:val="center"/>
        </w:trPr>
        <w:tc>
          <w:tcPr>
            <w:tcW w:w="5306" w:type="dxa"/>
          </w:tcPr>
          <w:p w14:paraId="126FD207" w14:textId="44109425" w:rsidR="00192F09" w:rsidRPr="005B7CC9" w:rsidRDefault="735897C3" w:rsidP="735897C3">
            <w:pPr>
              <w:jc w:val="center"/>
              <w:rPr>
                <w:rFonts w:asciiTheme="minorHAnsi" w:eastAsiaTheme="minorEastAsia" w:hAnsiTheme="minorHAnsi"/>
              </w:rPr>
            </w:pPr>
            <w:r w:rsidRPr="005B7CC9">
              <w:rPr>
                <w:rFonts w:asciiTheme="minorHAnsi" w:eastAsiaTheme="minorEastAsia" w:hAnsiTheme="minorHAnsi"/>
              </w:rPr>
              <w:t>&lt;Kcal Calculate&gt;</w:t>
            </w:r>
          </w:p>
          <w:p w14:paraId="66D90F30" w14:textId="77777777" w:rsidR="00192F09" w:rsidRPr="005B7CC9" w:rsidRDefault="00192F09" w:rsidP="00265E39">
            <w:pPr>
              <w:jc w:val="center"/>
              <w:rPr>
                <w:rFonts w:asciiTheme="minorHAnsi" w:eastAsiaTheme="minorHAnsi" w:hAnsiTheme="minorHAnsi"/>
              </w:rPr>
            </w:pPr>
            <w:r w:rsidRPr="005B7CC9">
              <w:rPr>
                <w:rFonts w:hint="eastAsia"/>
              </w:rPr>
              <w:t>오늘의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운동정보와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등록한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음식의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칼로리</w:t>
            </w:r>
            <w:r w:rsidRPr="005B7CC9">
              <w:rPr>
                <w:rFonts w:asciiTheme="minorHAnsi" w:eastAsiaTheme="minorHAnsi" w:hAnsiTheme="minorHAnsi" w:hint="eastAsia"/>
              </w:rPr>
              <w:t>/</w:t>
            </w:r>
            <w:r w:rsidRPr="005B7CC9">
              <w:rPr>
                <w:rFonts w:hint="eastAsia"/>
              </w:rPr>
              <w:t>영양소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정보가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출력되고</w:t>
            </w:r>
            <w:r w:rsidRPr="005B7CC9">
              <w:rPr>
                <w:rFonts w:asciiTheme="minorHAnsi" w:eastAsiaTheme="minorHAnsi" w:hAnsiTheme="minorHAnsi" w:hint="eastAsia"/>
              </w:rPr>
              <w:t>,</w:t>
            </w:r>
            <w:r w:rsidRPr="005B7CC9">
              <w:rPr>
                <w:rFonts w:asciiTheme="minorHAnsi" w:eastAsiaTheme="minorHAnsi" w:hAnsiTheme="minorHAnsi"/>
              </w:rPr>
              <w:t xml:space="preserve"> </w:t>
            </w:r>
            <w:r w:rsidRPr="005B7CC9">
              <w:rPr>
                <w:rFonts w:hint="eastAsia"/>
              </w:rPr>
              <w:t>음식을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등록할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수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있는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화면</w:t>
            </w:r>
          </w:p>
        </w:tc>
        <w:tc>
          <w:tcPr>
            <w:tcW w:w="5150" w:type="dxa"/>
          </w:tcPr>
          <w:p w14:paraId="30288A91" w14:textId="7D976C85" w:rsidR="00192F09" w:rsidRPr="005B7CC9" w:rsidRDefault="267024DD" w:rsidP="735897C3">
            <w:pPr>
              <w:jc w:val="center"/>
              <w:rPr>
                <w:rFonts w:asciiTheme="minorHAnsi" w:eastAsiaTheme="minorEastAsia" w:hAnsiTheme="minorHAnsi"/>
              </w:rPr>
            </w:pPr>
            <w:r w:rsidRPr="005B7CC9">
              <w:rPr>
                <w:rFonts w:asciiTheme="minorHAnsi" w:eastAsiaTheme="minorEastAsia" w:hAnsiTheme="minorHAnsi"/>
              </w:rPr>
              <w:t>&lt;Food input&gt;</w:t>
            </w:r>
          </w:p>
          <w:p w14:paraId="1E58A642" w14:textId="77777777" w:rsidR="00192F09" w:rsidRPr="005B7CC9" w:rsidRDefault="00192F09" w:rsidP="00265E39">
            <w:pPr>
              <w:jc w:val="center"/>
              <w:rPr>
                <w:rFonts w:asciiTheme="minorHAnsi" w:eastAsiaTheme="minorHAnsi" w:hAnsiTheme="minorHAnsi"/>
              </w:rPr>
            </w:pPr>
            <w:r w:rsidRPr="005B7CC9">
              <w:rPr>
                <w:rFonts w:hint="eastAsia"/>
              </w:rPr>
              <w:t>몸무게</w:t>
            </w:r>
            <w:r w:rsidRPr="005B7CC9">
              <w:rPr>
                <w:rFonts w:asciiTheme="minorHAnsi" w:eastAsiaTheme="minorHAnsi" w:hAnsiTheme="minorHAnsi" w:hint="eastAsia"/>
              </w:rPr>
              <w:t>,</w:t>
            </w:r>
            <w:r w:rsidRPr="005B7CC9">
              <w:rPr>
                <w:rFonts w:asciiTheme="minorHAnsi" w:eastAsiaTheme="minorHAnsi" w:hAnsiTheme="minorHAnsi"/>
              </w:rPr>
              <w:t xml:space="preserve"> </w:t>
            </w:r>
            <w:r w:rsidRPr="005B7CC9">
              <w:rPr>
                <w:rFonts w:hint="eastAsia"/>
              </w:rPr>
              <w:t>섭취한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칼로리</w:t>
            </w:r>
            <w:r w:rsidRPr="005B7CC9">
              <w:rPr>
                <w:rFonts w:asciiTheme="minorHAnsi" w:eastAsiaTheme="minorHAnsi" w:hAnsiTheme="minorHAnsi" w:hint="eastAsia"/>
              </w:rPr>
              <w:t>,</w:t>
            </w:r>
            <w:r w:rsidRPr="005B7CC9">
              <w:rPr>
                <w:rFonts w:asciiTheme="minorHAnsi" w:eastAsiaTheme="minorHAnsi" w:hAnsiTheme="minorHAnsi"/>
              </w:rPr>
              <w:t xml:space="preserve"> </w:t>
            </w:r>
            <w:r w:rsidRPr="005B7CC9">
              <w:rPr>
                <w:rFonts w:hint="eastAsia"/>
              </w:rPr>
              <w:t>인바디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정보를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확인할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수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있는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화면</w:t>
            </w:r>
          </w:p>
        </w:tc>
      </w:tr>
      <w:tr w:rsidR="00192F09" w:rsidRPr="00192F09" w14:paraId="6C59DD77" w14:textId="77777777" w:rsidTr="267024DD">
        <w:trPr>
          <w:jc w:val="center"/>
        </w:trPr>
        <w:tc>
          <w:tcPr>
            <w:tcW w:w="5306" w:type="dxa"/>
          </w:tcPr>
          <w:p w14:paraId="6F078C3D" w14:textId="3601E468" w:rsidR="00192F09" w:rsidRPr="005B7CC9" w:rsidRDefault="00192F09" w:rsidP="267024DD">
            <w:pPr>
              <w:jc w:val="center"/>
            </w:pPr>
            <w:r w:rsidRPr="005B7CC9">
              <w:rPr>
                <w:noProof/>
              </w:rPr>
              <w:drawing>
                <wp:inline distT="0" distB="0" distL="0" distR="0" wp14:anchorId="62F27624" wp14:editId="46A28EC1">
                  <wp:extent cx="2867025" cy="2028825"/>
                  <wp:effectExtent l="0" t="0" r="0" b="0"/>
                  <wp:docPr id="2114665094" name="Picture 21146650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4665094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2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0" w:type="dxa"/>
          </w:tcPr>
          <w:p w14:paraId="0F9BF02E" w14:textId="6594686B" w:rsidR="00192F09" w:rsidRPr="005B7CC9" w:rsidRDefault="00192F09" w:rsidP="267024DD">
            <w:pPr>
              <w:jc w:val="center"/>
            </w:pPr>
            <w:r w:rsidRPr="005B7CC9">
              <w:rPr>
                <w:noProof/>
              </w:rPr>
              <w:drawing>
                <wp:inline distT="0" distB="0" distL="0" distR="0" wp14:anchorId="2035BBEC" wp14:editId="72C1741B">
                  <wp:extent cx="2781300" cy="2143125"/>
                  <wp:effectExtent l="0" t="0" r="0" b="0"/>
                  <wp:docPr id="462874305" name="Picture 462874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2874305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2F09" w:rsidRPr="00192F09" w14:paraId="34286347" w14:textId="77777777" w:rsidTr="267024DD">
        <w:trPr>
          <w:jc w:val="center"/>
        </w:trPr>
        <w:tc>
          <w:tcPr>
            <w:tcW w:w="5306" w:type="dxa"/>
          </w:tcPr>
          <w:p w14:paraId="4E920661" w14:textId="10AA53FA" w:rsidR="00192F09" w:rsidRPr="005B7CC9" w:rsidRDefault="267024DD" w:rsidP="735897C3">
            <w:pPr>
              <w:jc w:val="center"/>
              <w:rPr>
                <w:rFonts w:asciiTheme="minorHAnsi" w:eastAsiaTheme="minorEastAsia" w:hAnsiTheme="minorHAnsi"/>
              </w:rPr>
            </w:pPr>
            <w:r w:rsidRPr="005B7CC9">
              <w:rPr>
                <w:rFonts w:asciiTheme="minorHAnsi" w:eastAsiaTheme="minorEastAsia" w:hAnsiTheme="minorHAnsi"/>
              </w:rPr>
              <w:t>&lt;Miband Data&gt;</w:t>
            </w:r>
          </w:p>
          <w:p w14:paraId="530BA3A9" w14:textId="77777777" w:rsidR="00192F09" w:rsidRPr="005B7CC9" w:rsidRDefault="00192F09" w:rsidP="00265E39">
            <w:pPr>
              <w:jc w:val="center"/>
              <w:rPr>
                <w:rFonts w:asciiTheme="minorHAnsi" w:eastAsiaTheme="minorHAnsi" w:hAnsiTheme="minorHAnsi"/>
              </w:rPr>
            </w:pPr>
            <w:r w:rsidRPr="005B7CC9">
              <w:rPr>
                <w:rFonts w:hint="eastAsia"/>
              </w:rPr>
              <w:t>오늘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섭취한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칼로리와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앞으로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섭취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가능한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칼로리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정보를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출력하고</w:t>
            </w:r>
            <w:r w:rsidRPr="005B7CC9">
              <w:rPr>
                <w:rFonts w:asciiTheme="minorHAnsi" w:eastAsiaTheme="minorHAnsi" w:hAnsiTheme="minorHAnsi" w:hint="eastAsia"/>
              </w:rPr>
              <w:t>,</w:t>
            </w:r>
            <w:r w:rsidRPr="005B7CC9">
              <w:rPr>
                <w:rFonts w:asciiTheme="minorHAnsi" w:eastAsiaTheme="minorHAnsi" w:hAnsiTheme="minorHAnsi"/>
              </w:rPr>
              <w:t xml:space="preserve"> </w:t>
            </w:r>
            <w:r w:rsidRPr="005B7CC9">
              <w:rPr>
                <w:rFonts w:hint="eastAsia"/>
              </w:rPr>
              <w:t>식단을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추천해주는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화면</w:t>
            </w:r>
          </w:p>
        </w:tc>
        <w:tc>
          <w:tcPr>
            <w:tcW w:w="5150" w:type="dxa"/>
          </w:tcPr>
          <w:p w14:paraId="00925DDE" w14:textId="5BE68961" w:rsidR="00192F09" w:rsidRPr="005B7CC9" w:rsidRDefault="267024DD" w:rsidP="267024DD">
            <w:pPr>
              <w:jc w:val="center"/>
              <w:rPr>
                <w:rFonts w:asciiTheme="minorHAnsi" w:eastAsiaTheme="minorEastAsia" w:hAnsiTheme="minorHAnsi"/>
              </w:rPr>
            </w:pPr>
            <w:r w:rsidRPr="005B7CC9">
              <w:rPr>
                <w:rFonts w:asciiTheme="minorHAnsi" w:eastAsiaTheme="minorEastAsia" w:hAnsiTheme="minorHAnsi"/>
              </w:rPr>
              <w:t>&lt;Miscale Data&gt;</w:t>
            </w:r>
          </w:p>
          <w:p w14:paraId="0A27CE77" w14:textId="77777777" w:rsidR="00192F09" w:rsidRPr="005B7CC9" w:rsidRDefault="00192F09" w:rsidP="00265E39">
            <w:pPr>
              <w:jc w:val="center"/>
              <w:rPr>
                <w:rFonts w:asciiTheme="minorHAnsi" w:eastAsiaTheme="minorHAnsi" w:hAnsiTheme="minorHAnsi"/>
              </w:rPr>
            </w:pPr>
            <w:r w:rsidRPr="005B7CC9">
              <w:rPr>
                <w:rFonts w:hint="eastAsia"/>
              </w:rPr>
              <w:t>미밴드를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통해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기록된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오늘의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운동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정보</w:t>
            </w:r>
            <w:r w:rsidRPr="005B7CC9">
              <w:rPr>
                <w:rFonts w:asciiTheme="minorHAnsi" w:eastAsiaTheme="minorHAnsi" w:hAnsiTheme="minorHAnsi" w:hint="eastAsia"/>
              </w:rPr>
              <w:t>,</w:t>
            </w:r>
            <w:r w:rsidRPr="005B7CC9">
              <w:rPr>
                <w:rFonts w:asciiTheme="minorHAnsi" w:eastAsiaTheme="minorHAnsi" w:hAnsiTheme="minorHAnsi"/>
              </w:rPr>
              <w:t xml:space="preserve"> </w:t>
            </w:r>
            <w:r w:rsidRPr="005B7CC9">
              <w:rPr>
                <w:rFonts w:hint="eastAsia"/>
              </w:rPr>
              <w:t>섭취한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칼로리</w:t>
            </w:r>
            <w:r w:rsidRPr="005B7CC9">
              <w:rPr>
                <w:rFonts w:asciiTheme="minorHAnsi" w:eastAsiaTheme="minorHAnsi" w:hAnsiTheme="minorHAnsi" w:hint="eastAsia"/>
              </w:rPr>
              <w:t>,</w:t>
            </w:r>
            <w:r w:rsidRPr="005B7CC9">
              <w:rPr>
                <w:rFonts w:asciiTheme="minorHAnsi" w:eastAsiaTheme="minorHAnsi" w:hAnsiTheme="minorHAnsi"/>
              </w:rPr>
              <w:t xml:space="preserve"> </w:t>
            </w:r>
            <w:r w:rsidRPr="005B7CC9">
              <w:rPr>
                <w:rFonts w:hint="eastAsia"/>
              </w:rPr>
              <w:t>섭취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가능한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칼로리정보를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출력하고</w:t>
            </w:r>
            <w:r w:rsidRPr="005B7CC9">
              <w:rPr>
                <w:rFonts w:asciiTheme="minorHAnsi" w:eastAsiaTheme="minorHAnsi" w:hAnsiTheme="minorHAnsi" w:hint="eastAsia"/>
              </w:rPr>
              <w:t xml:space="preserve">, </w:t>
            </w:r>
            <w:r w:rsidRPr="005B7CC9">
              <w:rPr>
                <w:rFonts w:hint="eastAsia"/>
              </w:rPr>
              <w:t>운동을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추천해주는</w:t>
            </w:r>
            <w:r w:rsidRPr="005B7CC9">
              <w:rPr>
                <w:rFonts w:asciiTheme="minorHAnsi" w:eastAsiaTheme="minorHAnsi" w:hAnsiTheme="minorHAnsi" w:hint="eastAsia"/>
              </w:rPr>
              <w:t xml:space="preserve"> </w:t>
            </w:r>
            <w:r w:rsidRPr="005B7CC9">
              <w:rPr>
                <w:rFonts w:hint="eastAsia"/>
              </w:rPr>
              <w:t>화면</w:t>
            </w:r>
          </w:p>
        </w:tc>
      </w:tr>
      <w:tr w:rsidR="00192F09" w:rsidRPr="00192F09" w14:paraId="588B17B8" w14:textId="77777777" w:rsidTr="267024DD">
        <w:trPr>
          <w:jc w:val="center"/>
        </w:trPr>
        <w:tc>
          <w:tcPr>
            <w:tcW w:w="5306" w:type="dxa"/>
          </w:tcPr>
          <w:p w14:paraId="0C757B0B" w14:textId="77777777" w:rsidR="00192F09" w:rsidRPr="005B7CC9" w:rsidRDefault="00192F09" w:rsidP="00265E39">
            <w:pPr>
              <w:jc w:val="center"/>
            </w:pPr>
            <w:r w:rsidRPr="005B7CC9">
              <w:rPr>
                <w:noProof/>
              </w:rPr>
              <w:lastRenderedPageBreak/>
              <w:drawing>
                <wp:inline distT="0" distB="0" distL="0" distR="0" wp14:anchorId="49794D8E" wp14:editId="404F9440">
                  <wp:extent cx="2819400" cy="2145584"/>
                  <wp:effectExtent l="0" t="0" r="0" b="7620"/>
                  <wp:docPr id="1912027969" name="그림 19120279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912027969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2145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0" w:type="dxa"/>
          </w:tcPr>
          <w:p w14:paraId="11FE0178" w14:textId="2E886366" w:rsidR="00192F09" w:rsidRPr="005B7CC9" w:rsidRDefault="00192F09" w:rsidP="267024DD">
            <w:pPr>
              <w:jc w:val="center"/>
            </w:pPr>
            <w:r w:rsidRPr="005B7CC9">
              <w:rPr>
                <w:noProof/>
              </w:rPr>
              <w:drawing>
                <wp:inline distT="0" distB="0" distL="0" distR="0" wp14:anchorId="60A0E97A" wp14:editId="49959B38">
                  <wp:extent cx="2781300" cy="2152650"/>
                  <wp:effectExtent l="0" t="0" r="0" b="0"/>
                  <wp:docPr id="1360683413" name="그림 1360683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360683413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2F09" w:rsidRPr="00192F09" w14:paraId="66840453" w14:textId="77777777" w:rsidTr="267024DD">
        <w:trPr>
          <w:jc w:val="center"/>
        </w:trPr>
        <w:tc>
          <w:tcPr>
            <w:tcW w:w="5306" w:type="dxa"/>
          </w:tcPr>
          <w:p w14:paraId="6B19DC19" w14:textId="77777777" w:rsidR="00192F09" w:rsidRPr="005B7CC9" w:rsidRDefault="00192F09" w:rsidP="00265E39">
            <w:pPr>
              <w:jc w:val="center"/>
            </w:pPr>
            <w:r w:rsidRPr="005B7CC9">
              <w:rPr>
                <w:rFonts w:hint="eastAsia"/>
              </w:rPr>
              <w:t>&lt;스마트 기기 연결&gt;</w:t>
            </w:r>
          </w:p>
          <w:p w14:paraId="5A1DA2F7" w14:textId="77777777" w:rsidR="00192F09" w:rsidRPr="005B7CC9" w:rsidRDefault="00192F09" w:rsidP="00265E39">
            <w:pPr>
              <w:jc w:val="center"/>
            </w:pPr>
            <w:r w:rsidRPr="005B7CC9">
              <w:rPr>
                <w:rFonts w:hint="eastAsia"/>
              </w:rPr>
              <w:t xml:space="preserve">앱과 스마트 기기를 연결하고 전달된 정보를 </w:t>
            </w:r>
            <w:r w:rsidRPr="005B7CC9">
              <w:t>DB</w:t>
            </w:r>
            <w:r w:rsidRPr="005B7CC9">
              <w:rPr>
                <w:rFonts w:hint="eastAsia"/>
              </w:rPr>
              <w:t>에 저장</w:t>
            </w:r>
          </w:p>
        </w:tc>
        <w:tc>
          <w:tcPr>
            <w:tcW w:w="5150" w:type="dxa"/>
          </w:tcPr>
          <w:p w14:paraId="3E01CF8C" w14:textId="56035238" w:rsidR="00192F09" w:rsidRPr="005B7CC9" w:rsidRDefault="267024DD" w:rsidP="00265E39">
            <w:pPr>
              <w:jc w:val="center"/>
            </w:pPr>
            <w:r w:rsidRPr="005B7CC9">
              <w:t>&lt;DB&gt;</w:t>
            </w:r>
          </w:p>
        </w:tc>
      </w:tr>
    </w:tbl>
    <w:p w14:paraId="29588250" w14:textId="59A537C7" w:rsidR="00192F09" w:rsidRDefault="00192F09" w:rsidP="00A15ADE">
      <w:pPr>
        <w:rPr>
          <w:b/>
          <w:bCs/>
        </w:rPr>
      </w:pPr>
    </w:p>
    <w:p w14:paraId="3259B0A6" w14:textId="75EA6F5F" w:rsidR="00192F09" w:rsidRDefault="00192F09" w:rsidP="00A15ADE">
      <w:pPr>
        <w:rPr>
          <w:b/>
          <w:bCs/>
        </w:rPr>
      </w:pPr>
      <w:r>
        <w:rPr>
          <w:rFonts w:hint="eastAsia"/>
          <w:b/>
          <w:bCs/>
        </w:rPr>
        <w:t>역할 분담 내용</w:t>
      </w:r>
    </w:p>
    <w:tbl>
      <w:tblPr>
        <w:tblStyle w:val="11"/>
        <w:tblW w:w="0" w:type="auto"/>
        <w:tbl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single" w:sz="4" w:space="0" w:color="5B9BD5"/>
          <w:insideV w:val="single" w:sz="4" w:space="0" w:color="5B9BD5"/>
        </w:tblBorders>
        <w:tblLook w:val="04A0" w:firstRow="1" w:lastRow="0" w:firstColumn="1" w:lastColumn="0" w:noHBand="0" w:noVBand="1"/>
      </w:tblPr>
      <w:tblGrid>
        <w:gridCol w:w="842"/>
        <w:gridCol w:w="1128"/>
        <w:gridCol w:w="7380"/>
      </w:tblGrid>
      <w:tr w:rsidR="00192F09" w:rsidRPr="00192F09" w14:paraId="7FA12F69" w14:textId="77777777" w:rsidTr="00192F09">
        <w:tc>
          <w:tcPr>
            <w:tcW w:w="846" w:type="dxa"/>
            <w:shd w:val="clear" w:color="auto" w:fill="BDD6EE"/>
            <w:vAlign w:val="center"/>
          </w:tcPr>
          <w:p w14:paraId="5B8396CF" w14:textId="77777777" w:rsidR="00192F09" w:rsidRPr="00192F09" w:rsidRDefault="00192F09" w:rsidP="00192F09">
            <w:pPr>
              <w:jc w:val="center"/>
              <w:rPr>
                <w:color w:val="404040"/>
              </w:rPr>
            </w:pPr>
            <w:r w:rsidRPr="00192F09">
              <w:rPr>
                <w:rFonts w:hint="eastAsia"/>
                <w:color w:val="404040"/>
              </w:rPr>
              <w:t>정지영</w:t>
            </w:r>
          </w:p>
        </w:tc>
        <w:tc>
          <w:tcPr>
            <w:tcW w:w="1134" w:type="dxa"/>
            <w:vAlign w:val="center"/>
          </w:tcPr>
          <w:p w14:paraId="623D5817" w14:textId="77777777" w:rsidR="00192F09" w:rsidRPr="00192F09" w:rsidRDefault="00192F09" w:rsidP="00192F09">
            <w:pPr>
              <w:jc w:val="center"/>
              <w:rPr>
                <w:color w:val="404040"/>
              </w:rPr>
            </w:pPr>
            <w:r w:rsidRPr="00192F09">
              <w:rPr>
                <w:rFonts w:hint="eastAsia"/>
                <w:color w:val="404040"/>
              </w:rPr>
              <w:t>1</w:t>
            </w:r>
            <w:r w:rsidRPr="00192F09">
              <w:rPr>
                <w:color w:val="404040"/>
              </w:rPr>
              <w:t>7011473</w:t>
            </w:r>
          </w:p>
        </w:tc>
        <w:tc>
          <w:tcPr>
            <w:tcW w:w="8476" w:type="dxa"/>
          </w:tcPr>
          <w:p w14:paraId="666962D7" w14:textId="77777777" w:rsidR="00192F09" w:rsidRPr="00192F09" w:rsidRDefault="00192F09" w:rsidP="00192F09">
            <w:pPr>
              <w:spacing w:line="240" w:lineRule="atLeast"/>
              <w:rPr>
                <w:color w:val="404040"/>
              </w:rPr>
            </w:pPr>
            <w:r w:rsidRPr="00192F09">
              <w:rPr>
                <w:color w:val="404040"/>
              </w:rPr>
              <w:t>인공지능</w:t>
            </w:r>
            <w:r w:rsidRPr="00192F09">
              <w:rPr>
                <w:rFonts w:hint="eastAsia"/>
                <w:color w:val="404040"/>
              </w:rPr>
              <w:t xml:space="preserve"> </w:t>
            </w:r>
            <w:r w:rsidRPr="00192F09">
              <w:rPr>
                <w:color w:val="404040"/>
              </w:rPr>
              <w:t>모델</w:t>
            </w:r>
            <w:r w:rsidRPr="00192F09">
              <w:rPr>
                <w:rFonts w:hint="eastAsia"/>
                <w:color w:val="404040"/>
              </w:rPr>
              <w:t xml:space="preserve"> </w:t>
            </w:r>
            <w:r w:rsidRPr="00192F09">
              <w:rPr>
                <w:color w:val="404040"/>
              </w:rPr>
              <w:t>개발을</w:t>
            </w:r>
            <w:r w:rsidRPr="00192F09">
              <w:rPr>
                <w:rFonts w:hint="eastAsia"/>
                <w:color w:val="404040"/>
              </w:rPr>
              <w:t xml:space="preserve"> </w:t>
            </w:r>
            <w:r w:rsidRPr="00192F09">
              <w:rPr>
                <w:color w:val="404040"/>
              </w:rPr>
              <w:t>위한</w:t>
            </w:r>
            <w:r w:rsidRPr="00192F09">
              <w:rPr>
                <w:rFonts w:hint="eastAsia"/>
                <w:color w:val="404040"/>
              </w:rPr>
              <w:t xml:space="preserve"> </w:t>
            </w:r>
            <w:r w:rsidRPr="00192F09">
              <w:rPr>
                <w:color w:val="404040"/>
              </w:rPr>
              <w:t>사진</w:t>
            </w:r>
            <w:r w:rsidRPr="00192F09">
              <w:rPr>
                <w:rFonts w:hint="eastAsia"/>
                <w:color w:val="404040"/>
              </w:rPr>
              <w:t xml:space="preserve"> </w:t>
            </w:r>
            <w:r w:rsidRPr="00192F09">
              <w:rPr>
                <w:color w:val="404040"/>
              </w:rPr>
              <w:t>수집</w:t>
            </w:r>
          </w:p>
          <w:p w14:paraId="7401AEF0" w14:textId="77777777" w:rsidR="00192F09" w:rsidRPr="00192F09" w:rsidRDefault="00192F09" w:rsidP="00192F09">
            <w:pPr>
              <w:spacing w:line="240" w:lineRule="atLeast"/>
              <w:rPr>
                <w:color w:val="404040"/>
              </w:rPr>
            </w:pPr>
            <w:r w:rsidRPr="00192F09">
              <w:rPr>
                <w:rFonts w:hint="eastAsia"/>
                <w:color w:val="404040"/>
              </w:rPr>
              <w:t xml:space="preserve">앱과 스마트 </w:t>
            </w:r>
            <w:r w:rsidRPr="00192F09">
              <w:rPr>
                <w:color w:val="404040"/>
              </w:rPr>
              <w:t>밴드</w:t>
            </w:r>
            <w:r w:rsidRPr="00192F09">
              <w:rPr>
                <w:rFonts w:hint="eastAsia"/>
                <w:color w:val="404040"/>
              </w:rPr>
              <w:t>,</w:t>
            </w:r>
            <w:r w:rsidRPr="00192F09">
              <w:rPr>
                <w:color w:val="404040"/>
              </w:rPr>
              <w:t xml:space="preserve"> 스마트</w:t>
            </w:r>
            <w:r w:rsidRPr="00192F09">
              <w:rPr>
                <w:rFonts w:hint="eastAsia"/>
                <w:color w:val="404040"/>
              </w:rPr>
              <w:t xml:space="preserve"> 체중계 </w:t>
            </w:r>
            <w:r w:rsidRPr="00192F09">
              <w:rPr>
                <w:color w:val="404040"/>
              </w:rPr>
              <w:t>연동</w:t>
            </w:r>
          </w:p>
        </w:tc>
      </w:tr>
      <w:tr w:rsidR="00192F09" w:rsidRPr="00192F09" w14:paraId="543D37BD" w14:textId="77777777" w:rsidTr="00192F09">
        <w:trPr>
          <w:trHeight w:val="324"/>
        </w:trPr>
        <w:tc>
          <w:tcPr>
            <w:tcW w:w="846" w:type="dxa"/>
            <w:shd w:val="clear" w:color="auto" w:fill="BDD6EE"/>
            <w:vAlign w:val="center"/>
          </w:tcPr>
          <w:p w14:paraId="65A4C3A8" w14:textId="77777777" w:rsidR="00192F09" w:rsidRPr="00192F09" w:rsidRDefault="00192F09" w:rsidP="00192F09">
            <w:pPr>
              <w:jc w:val="center"/>
              <w:rPr>
                <w:color w:val="404040"/>
              </w:rPr>
            </w:pPr>
            <w:r w:rsidRPr="00192F09">
              <w:rPr>
                <w:rFonts w:hint="eastAsia"/>
                <w:color w:val="404040"/>
              </w:rPr>
              <w:t>신현철</w:t>
            </w:r>
          </w:p>
        </w:tc>
        <w:tc>
          <w:tcPr>
            <w:tcW w:w="1134" w:type="dxa"/>
            <w:vAlign w:val="center"/>
          </w:tcPr>
          <w:p w14:paraId="7CF2EF40" w14:textId="77777777" w:rsidR="00192F09" w:rsidRPr="00192F09" w:rsidRDefault="00192F09" w:rsidP="00192F09">
            <w:pPr>
              <w:jc w:val="center"/>
              <w:rPr>
                <w:color w:val="404040"/>
              </w:rPr>
            </w:pPr>
            <w:r w:rsidRPr="00192F09">
              <w:rPr>
                <w:rFonts w:hint="eastAsia"/>
                <w:color w:val="404040"/>
              </w:rPr>
              <w:t>1</w:t>
            </w:r>
            <w:r w:rsidRPr="00192F09">
              <w:rPr>
                <w:color w:val="404040"/>
              </w:rPr>
              <w:t>5010986</w:t>
            </w:r>
          </w:p>
        </w:tc>
        <w:tc>
          <w:tcPr>
            <w:tcW w:w="8476" w:type="dxa"/>
          </w:tcPr>
          <w:p w14:paraId="0ED167AF" w14:textId="77777777" w:rsidR="00192F09" w:rsidRPr="00192F09" w:rsidRDefault="00192F09" w:rsidP="00192F09">
            <w:pPr>
              <w:spacing w:line="240" w:lineRule="atLeast"/>
              <w:rPr>
                <w:color w:val="404040"/>
              </w:rPr>
            </w:pPr>
            <w:r w:rsidRPr="00192F09">
              <w:rPr>
                <w:color w:val="404040"/>
              </w:rPr>
              <w:t>음식분석 인공지능 모델 개발</w:t>
            </w:r>
          </w:p>
          <w:p w14:paraId="12835AC0" w14:textId="77777777" w:rsidR="00192F09" w:rsidRPr="00192F09" w:rsidRDefault="00192F09" w:rsidP="00192F09">
            <w:pPr>
              <w:spacing w:line="240" w:lineRule="atLeast"/>
              <w:rPr>
                <w:color w:val="404040"/>
              </w:rPr>
            </w:pPr>
            <w:r w:rsidRPr="00192F09">
              <w:rPr>
                <w:color w:val="404040"/>
              </w:rPr>
              <w:t>카메라 api</w:t>
            </w:r>
          </w:p>
        </w:tc>
      </w:tr>
      <w:tr w:rsidR="00192F09" w:rsidRPr="00192F09" w14:paraId="7EDD2497" w14:textId="77777777" w:rsidTr="00192F09">
        <w:tc>
          <w:tcPr>
            <w:tcW w:w="846" w:type="dxa"/>
            <w:shd w:val="clear" w:color="auto" w:fill="BDD6EE"/>
            <w:vAlign w:val="center"/>
          </w:tcPr>
          <w:p w14:paraId="4B902C25" w14:textId="77777777" w:rsidR="00192F09" w:rsidRPr="00192F09" w:rsidRDefault="00192F09" w:rsidP="00192F09">
            <w:pPr>
              <w:jc w:val="center"/>
              <w:rPr>
                <w:color w:val="404040"/>
              </w:rPr>
            </w:pPr>
            <w:r w:rsidRPr="00192F09">
              <w:rPr>
                <w:rFonts w:hint="eastAsia"/>
                <w:color w:val="404040"/>
              </w:rPr>
              <w:t>유재현</w:t>
            </w:r>
          </w:p>
        </w:tc>
        <w:tc>
          <w:tcPr>
            <w:tcW w:w="1134" w:type="dxa"/>
            <w:vAlign w:val="center"/>
          </w:tcPr>
          <w:p w14:paraId="74FA6327" w14:textId="77777777" w:rsidR="00192F09" w:rsidRPr="00192F09" w:rsidRDefault="00192F09" w:rsidP="00192F09">
            <w:pPr>
              <w:jc w:val="center"/>
              <w:rPr>
                <w:color w:val="404040"/>
              </w:rPr>
            </w:pPr>
            <w:r w:rsidRPr="00192F09">
              <w:rPr>
                <w:rFonts w:hint="eastAsia"/>
                <w:color w:val="404040"/>
              </w:rPr>
              <w:t>1</w:t>
            </w:r>
            <w:r w:rsidRPr="00192F09">
              <w:rPr>
                <w:color w:val="404040"/>
              </w:rPr>
              <w:t>7011609</w:t>
            </w:r>
          </w:p>
        </w:tc>
        <w:tc>
          <w:tcPr>
            <w:tcW w:w="8476" w:type="dxa"/>
          </w:tcPr>
          <w:p w14:paraId="44BAB598" w14:textId="77777777" w:rsidR="00192F09" w:rsidRPr="00192F09" w:rsidRDefault="00192F09" w:rsidP="00192F09">
            <w:pPr>
              <w:spacing w:line="240" w:lineRule="atLeast"/>
              <w:rPr>
                <w:color w:val="404040"/>
              </w:rPr>
            </w:pPr>
            <w:r w:rsidRPr="00192F09">
              <w:rPr>
                <w:color w:val="404040"/>
              </w:rPr>
              <w:t>Gcp내 우분투 서버 구성 및 보수 유지</w:t>
            </w:r>
          </w:p>
          <w:p w14:paraId="49D56DBF" w14:textId="77777777" w:rsidR="00192F09" w:rsidRPr="00192F09" w:rsidRDefault="00192F09" w:rsidP="00192F09">
            <w:pPr>
              <w:spacing w:line="240" w:lineRule="atLeast"/>
              <w:rPr>
                <w:color w:val="404040"/>
              </w:rPr>
            </w:pPr>
            <w:r w:rsidRPr="00192F09">
              <w:rPr>
                <w:color w:val="404040"/>
              </w:rPr>
              <w:t>웹 앱에 사용되는 웹페이지 구현</w:t>
            </w:r>
          </w:p>
          <w:p w14:paraId="1BE016F3" w14:textId="77777777" w:rsidR="00192F09" w:rsidRPr="00192F09" w:rsidRDefault="00192F09" w:rsidP="00192F09">
            <w:pPr>
              <w:spacing w:line="240" w:lineRule="atLeast"/>
              <w:rPr>
                <w:color w:val="404040"/>
              </w:rPr>
            </w:pPr>
            <w:r w:rsidRPr="00192F09">
              <w:rPr>
                <w:color w:val="404040"/>
              </w:rPr>
              <w:t>웹과 앱 연동</w:t>
            </w:r>
          </w:p>
        </w:tc>
      </w:tr>
      <w:tr w:rsidR="00192F09" w:rsidRPr="00192F09" w14:paraId="6DC6F974" w14:textId="77777777" w:rsidTr="00192F09">
        <w:tc>
          <w:tcPr>
            <w:tcW w:w="846" w:type="dxa"/>
            <w:shd w:val="clear" w:color="auto" w:fill="BDD6EE"/>
            <w:vAlign w:val="center"/>
          </w:tcPr>
          <w:p w14:paraId="04D1BD87" w14:textId="77777777" w:rsidR="00192F09" w:rsidRPr="00192F09" w:rsidRDefault="00192F09" w:rsidP="00192F09">
            <w:pPr>
              <w:jc w:val="center"/>
              <w:rPr>
                <w:color w:val="404040"/>
              </w:rPr>
            </w:pPr>
            <w:r w:rsidRPr="00192F09">
              <w:rPr>
                <w:rFonts w:hint="eastAsia"/>
                <w:color w:val="404040"/>
              </w:rPr>
              <w:t>황연주</w:t>
            </w:r>
          </w:p>
        </w:tc>
        <w:tc>
          <w:tcPr>
            <w:tcW w:w="1134" w:type="dxa"/>
            <w:vAlign w:val="center"/>
          </w:tcPr>
          <w:p w14:paraId="7D60A381" w14:textId="77777777" w:rsidR="00192F09" w:rsidRPr="00192F09" w:rsidRDefault="00192F09" w:rsidP="00192F09">
            <w:pPr>
              <w:jc w:val="center"/>
              <w:rPr>
                <w:color w:val="404040"/>
              </w:rPr>
            </w:pPr>
            <w:r w:rsidRPr="00192F09">
              <w:rPr>
                <w:rFonts w:hint="eastAsia"/>
                <w:color w:val="404040"/>
              </w:rPr>
              <w:t>1</w:t>
            </w:r>
            <w:r w:rsidRPr="00192F09">
              <w:rPr>
                <w:color w:val="404040"/>
              </w:rPr>
              <w:t>7011596</w:t>
            </w:r>
          </w:p>
        </w:tc>
        <w:tc>
          <w:tcPr>
            <w:tcW w:w="8476" w:type="dxa"/>
          </w:tcPr>
          <w:p w14:paraId="7F6D864B" w14:textId="77777777" w:rsidR="00192F09" w:rsidRPr="00192F09" w:rsidRDefault="00192F09" w:rsidP="00192F09">
            <w:pPr>
              <w:spacing w:line="240" w:lineRule="atLeast"/>
              <w:rPr>
                <w:color w:val="404040"/>
              </w:rPr>
            </w:pPr>
            <w:r w:rsidRPr="00192F09">
              <w:rPr>
                <w:rFonts w:hint="eastAsia"/>
                <w:color w:val="404040"/>
              </w:rPr>
              <w:t xml:space="preserve">데이터베이스 설계 </w:t>
            </w:r>
            <w:r w:rsidRPr="00192F09">
              <w:rPr>
                <w:color w:val="404040"/>
              </w:rPr>
              <w:t xml:space="preserve">/ </w:t>
            </w:r>
            <w:r w:rsidRPr="00192F09">
              <w:rPr>
                <w:rFonts w:hint="eastAsia"/>
                <w:color w:val="404040"/>
              </w:rPr>
              <w:t xml:space="preserve">구현 </w:t>
            </w:r>
            <w:r w:rsidRPr="00192F09">
              <w:rPr>
                <w:color w:val="404040"/>
              </w:rPr>
              <w:t>/</w:t>
            </w:r>
            <w:r w:rsidRPr="00192F09">
              <w:rPr>
                <w:rFonts w:hint="eastAsia"/>
                <w:color w:val="404040"/>
              </w:rPr>
              <w:t xml:space="preserve"> 관리</w:t>
            </w:r>
          </w:p>
          <w:p w14:paraId="27C5E3F5" w14:textId="77777777" w:rsidR="00192F09" w:rsidRPr="00192F09" w:rsidRDefault="00192F09" w:rsidP="00192F09">
            <w:pPr>
              <w:spacing w:line="240" w:lineRule="atLeast"/>
              <w:rPr>
                <w:color w:val="404040"/>
              </w:rPr>
            </w:pPr>
            <w:r w:rsidRPr="00192F09">
              <w:rPr>
                <w:rFonts w:hint="eastAsia"/>
                <w:color w:val="404040"/>
              </w:rPr>
              <w:t>웹 앱에 사용되는 웹페이지 구현</w:t>
            </w:r>
          </w:p>
        </w:tc>
      </w:tr>
    </w:tbl>
    <w:p w14:paraId="3DBF994E" w14:textId="055CD3FA" w:rsidR="00192F09" w:rsidRDefault="00192F09" w:rsidP="00A15ADE">
      <w:pPr>
        <w:rPr>
          <w:b/>
          <w:bCs/>
        </w:rPr>
      </w:pPr>
    </w:p>
    <w:p w14:paraId="553CC29C" w14:textId="77777777" w:rsidR="00192F09" w:rsidRPr="00192F09" w:rsidRDefault="00192F09" w:rsidP="00A15ADE">
      <w:pPr>
        <w:rPr>
          <w:b/>
          <w:bCs/>
        </w:rPr>
      </w:pPr>
    </w:p>
    <w:p w14:paraId="48A5166B" w14:textId="77777777" w:rsidR="00192F09" w:rsidRPr="00192F09" w:rsidRDefault="00192F09" w:rsidP="00A15ADE">
      <w:pPr>
        <w:rPr>
          <w:b/>
          <w:bCs/>
        </w:rPr>
      </w:pPr>
    </w:p>
    <w:p w14:paraId="0D7BAC98" w14:textId="4773E91E" w:rsidR="00D6312B" w:rsidRPr="00A15ADE" w:rsidRDefault="00D6312B" w:rsidP="00E533E1">
      <w:pPr>
        <w:pStyle w:val="2"/>
        <w:numPr>
          <w:ilvl w:val="1"/>
          <w:numId w:val="10"/>
        </w:numPr>
      </w:pPr>
      <w:bookmarkStart w:id="12" w:name="_Toc57322637"/>
      <w:r>
        <w:rPr>
          <w:rFonts w:hint="eastAsia"/>
          <w:lang w:val="ko-KR"/>
        </w:rPr>
        <w:lastRenderedPageBreak/>
        <w:t>개발 추진 계획</w:t>
      </w:r>
      <w:bookmarkEnd w:id="12"/>
    </w:p>
    <w:p w14:paraId="0B193E9E" w14:textId="77777777" w:rsidR="00C41AE0" w:rsidRDefault="005F02A9" w:rsidP="00C41AE0">
      <w:pPr>
        <w:rPr>
          <w:lang w:val="ko-KR"/>
        </w:rPr>
      </w:pPr>
      <w:r>
        <w:rPr>
          <w:noProof/>
        </w:rPr>
        <w:drawing>
          <wp:inline distT="0" distB="0" distL="0" distR="0" wp14:anchorId="273CB55D" wp14:editId="446E1652">
            <wp:extent cx="5943600" cy="348678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1A61" w14:textId="7F12502D" w:rsidR="00D6312B" w:rsidRDefault="00C41AE0" w:rsidP="00C41AE0">
      <w:pPr>
        <w:pStyle w:val="2"/>
        <w:rPr>
          <w:lang w:val="ko-KR"/>
        </w:rPr>
      </w:pPr>
      <w:bookmarkStart w:id="13" w:name="_Toc57322638"/>
      <w:r>
        <w:rPr>
          <w:rFonts w:hint="eastAsia"/>
          <w:lang w:val="ko-KR"/>
        </w:rPr>
        <w:t>1</w:t>
      </w:r>
      <w:r>
        <w:rPr>
          <w:lang w:val="ko-KR"/>
        </w:rPr>
        <w:t xml:space="preserve">.6 </w:t>
      </w:r>
      <w:r w:rsidR="00D6312B">
        <w:rPr>
          <w:rFonts w:hint="eastAsia"/>
          <w:lang w:val="ko-KR"/>
        </w:rPr>
        <w:t>기대효과</w:t>
      </w:r>
      <w:bookmarkEnd w:id="13"/>
    </w:p>
    <w:p w14:paraId="188AA397" w14:textId="6376EE3B" w:rsidR="00A66302" w:rsidRPr="00A66302" w:rsidRDefault="00A66302" w:rsidP="00A66302">
      <w:r>
        <w:rPr>
          <w:rFonts w:hint="eastAsia"/>
        </w:rPr>
        <w:t xml:space="preserve"> 삶의</w:t>
      </w:r>
      <w:r>
        <w:t xml:space="preserve"> 질이 높아지고, 기대 수명이 증가함에 따라 현대인들의 건강에 대한 관심이 높아지고 있다. 이러한 사회에서 개개인의 운동기록과 식습관을 연동시켜 식단과 운동을 추천해주는 ‘스마트 PT앱’의 등장은 많은 사람들의 관심을 끌 수 있을 것으로 보인다.  </w:t>
      </w:r>
      <w:r>
        <w:br/>
        <w:t xml:space="preserve"> 식단관리를 하지 못하는 이유 중 하나는 식단을 짜는 것이 번거롭고 다양성을 확보하기가 힘들다는 것인데, 이 어플을 이용하면 카메라로 찍어서 자신의 식단을 간단히 기록하고, 이를 바탕으로 다양한 식단을 추천하며 통계까지 확인할 수 있으므로 사용자의 건강한 식습관을 이끌어 줄 수 있다.   </w:t>
      </w:r>
      <w:r>
        <w:br/>
        <w:t xml:space="preserve"> 다이어트를 하는 개개인 뿐만 아니라, 헬스장의 회원들이나 기관의 관리를 받는 운동선수들 또한 운동량과 식습관을 중요시 여기기 때문에 기관에서의 이용가능성도 기대해 볼 수 있다. 또한 운동량과 식습관과 같은 단순한 수치뿐만 아니라, 인바디를 통해 현재 몸 상태와 연관 지을 수 있기 때문에 보다 현실적이고 체계적인 관리가 가능하다.   </w:t>
      </w:r>
      <w:r>
        <w:br/>
        <w:t xml:space="preserve"> 단순히 칼로리만 계산해주는 것이 아니라, 하루 권장 영양소 섭취량을 기준으로 식단 추천을 해주기 때문에 병원이나 학교와 같은 공공 기관에서도 사용 가능할 것으로 기대된다.</w:t>
      </w:r>
    </w:p>
    <w:p w14:paraId="38FB952A" w14:textId="077B1663" w:rsidR="147C69AE" w:rsidRDefault="147C69AE" w:rsidP="147C69AE"/>
    <w:p w14:paraId="23A3206A" w14:textId="019295C0" w:rsidR="00551C9C" w:rsidRPr="00770362" w:rsidRDefault="00551C9C" w:rsidP="002B4017">
      <w:pPr>
        <w:pStyle w:val="1"/>
        <w:spacing w:before="360" w:after="0"/>
        <w:rPr>
          <w:szCs w:val="28"/>
          <w:lang w:val="ko-KR"/>
        </w:rPr>
      </w:pPr>
      <w:bookmarkStart w:id="14" w:name="_Toc57322639"/>
      <w:r w:rsidRPr="00770362">
        <w:rPr>
          <w:rFonts w:hint="eastAsia"/>
          <w:szCs w:val="28"/>
          <w:lang w:val="ko-KR"/>
        </w:rPr>
        <w:lastRenderedPageBreak/>
        <w:t>2</w:t>
      </w:r>
      <w:r w:rsidRPr="00770362">
        <w:rPr>
          <w:szCs w:val="28"/>
          <w:lang w:val="ko-KR"/>
        </w:rPr>
        <w:t xml:space="preserve">. </w:t>
      </w:r>
      <w:r w:rsidRPr="00770362">
        <w:rPr>
          <w:rFonts w:hint="eastAsia"/>
          <w:szCs w:val="28"/>
          <w:lang w:val="ko-KR"/>
        </w:rPr>
        <w:t>설계 사양서</w:t>
      </w:r>
      <w:bookmarkEnd w:id="14"/>
    </w:p>
    <w:p w14:paraId="134BAC4E" w14:textId="36A3B11F" w:rsidR="00551C9C" w:rsidRDefault="00183862" w:rsidP="00551C9C">
      <w:pPr>
        <w:pStyle w:val="2"/>
        <w:rPr>
          <w:lang w:val="ko-KR"/>
        </w:rPr>
      </w:pPr>
      <w:bookmarkStart w:id="15" w:name="_Toc57322640"/>
      <w:r>
        <w:rPr>
          <w:rFonts w:hint="eastAsia"/>
          <w:lang w:val="ko-KR"/>
        </w:rPr>
        <w:t>2</w:t>
      </w:r>
      <w:r>
        <w:rPr>
          <w:lang w:val="ko-KR"/>
        </w:rPr>
        <w:t>.1</w:t>
      </w:r>
      <w:r>
        <w:rPr>
          <w:rFonts w:hint="eastAsia"/>
          <w:lang w:val="ko-KR"/>
        </w:rPr>
        <w:t>설계 사양서 산출물 체계</w:t>
      </w:r>
      <w:bookmarkEnd w:id="15"/>
    </w:p>
    <w:p w14:paraId="0B783C95" w14:textId="5867583E" w:rsidR="008D1CAC" w:rsidRDefault="00D805B5" w:rsidP="008D1CAC">
      <w:pPr>
        <w:pStyle w:val="3"/>
        <w:ind w:left="900" w:hanging="360"/>
        <w:rPr>
          <w:b/>
          <w:bCs/>
          <w:lang w:val="ko-KR"/>
        </w:rPr>
      </w:pPr>
      <w:bookmarkStart w:id="16" w:name="_Toc57322641"/>
      <w:r w:rsidRPr="00681595">
        <w:rPr>
          <w:rFonts w:hint="eastAsia"/>
          <w:b/>
          <w:bCs/>
          <w:lang w:val="ko-KR"/>
        </w:rPr>
        <w:t>2</w:t>
      </w:r>
      <w:r w:rsidRPr="00681595">
        <w:rPr>
          <w:b/>
          <w:bCs/>
          <w:lang w:val="ko-KR"/>
        </w:rPr>
        <w:t xml:space="preserve">.1.1 </w:t>
      </w:r>
      <w:r w:rsidRPr="00681595">
        <w:rPr>
          <w:rFonts w:hint="eastAsia"/>
          <w:b/>
          <w:bCs/>
          <w:lang w:val="ko-KR"/>
        </w:rPr>
        <w:t xml:space="preserve">산출물 코드 및 </w:t>
      </w:r>
      <w:r w:rsidRPr="00681595">
        <w:rPr>
          <w:b/>
          <w:bCs/>
          <w:lang w:val="ko-KR"/>
        </w:rPr>
        <w:t>ID</w:t>
      </w:r>
      <w:r w:rsidRPr="00681595">
        <w:rPr>
          <w:rFonts w:hint="eastAsia"/>
          <w:b/>
          <w:bCs/>
          <w:lang w:val="ko-KR"/>
        </w:rPr>
        <w:t xml:space="preserve"> 부여 방법</w:t>
      </w:r>
      <w:bookmarkEnd w:id="16"/>
    </w:p>
    <w:p w14:paraId="4B8440F5" w14:textId="77777777" w:rsidR="00D246DF" w:rsidRPr="00D246DF" w:rsidRDefault="00D246DF" w:rsidP="00D246DF">
      <w:pPr>
        <w:rPr>
          <w:color w:val="000000" w:themeColor="text1"/>
        </w:rPr>
      </w:pPr>
      <w:r w:rsidRPr="006231B9">
        <w:rPr>
          <w:rFonts w:hint="eastAsia"/>
          <w:color w:val="000000" w:themeColor="text1"/>
        </w:rPr>
        <w:t>산출물</w:t>
      </w:r>
      <w:r w:rsidRPr="006231B9">
        <w:rPr>
          <w:color w:val="000000" w:themeColor="text1"/>
        </w:rPr>
        <w:t xml:space="preserve"> 산출물 ID의 기본적인 부여 방법은 다음과 같이  제시한다. 단, 프로젝트에 별도의 산출물 ID 부여 방법이 존재할 경우는 프로젝트에서 정하는 바에 따라 사용할 수 있다.</w:t>
      </w:r>
    </w:p>
    <w:p w14:paraId="1F356777" w14:textId="6D1DDF99" w:rsidR="00D246DF" w:rsidRPr="00D246DF" w:rsidRDefault="00D246DF" w:rsidP="00D246DF">
      <w:pPr>
        <w:rPr>
          <w:color w:val="000000" w:themeColor="text1"/>
        </w:rPr>
      </w:pPr>
      <w:r w:rsidRPr="006231B9">
        <w:rPr>
          <w:rFonts w:hint="eastAsia"/>
          <w:color w:val="000000" w:themeColor="text1"/>
        </w:rPr>
        <w:t>산출물</w:t>
      </w:r>
      <w:r w:rsidRPr="006231B9">
        <w:rPr>
          <w:color w:val="000000" w:themeColor="text1"/>
        </w:rPr>
        <w:t xml:space="preserve"> 코드는 분석 단계에서는 R0, 설계 단계에서는 D0의 형태로 부여한다. </w:t>
      </w:r>
    </w:p>
    <w:p w14:paraId="2B44DB36" w14:textId="2E4B70DC" w:rsidR="00D246DF" w:rsidRDefault="00D246DF" w:rsidP="00D246DF">
      <w:pPr>
        <w:rPr>
          <w:lang w:val="ko-KR"/>
        </w:rPr>
      </w:pPr>
      <w:r>
        <w:rPr>
          <w:rFonts w:hint="eastAsia"/>
          <w:lang w:val="ko-KR"/>
        </w:rPr>
        <w:t xml:space="preserve">프로젝트 </w:t>
      </w:r>
      <w:r>
        <w:rPr>
          <w:lang w:val="ko-KR"/>
        </w:rPr>
        <w:t>ID: SP</w:t>
      </w:r>
    </w:p>
    <w:p w14:paraId="0FB131CC" w14:textId="5AE84BA9" w:rsidR="000C5506" w:rsidRPr="008A1A31" w:rsidRDefault="00D246DF" w:rsidP="000C5506">
      <w:pPr>
        <w:rPr>
          <w:lang w:val="ko-KR"/>
        </w:rPr>
      </w:pPr>
      <w:r>
        <w:rPr>
          <w:lang w:val="ko-KR"/>
        </w:rPr>
        <w:t xml:space="preserve">ID </w:t>
      </w:r>
      <w:r>
        <w:rPr>
          <w:rFonts w:hint="eastAsia"/>
          <w:lang w:val="ko-KR"/>
        </w:rPr>
        <w:t>명:</w:t>
      </w:r>
      <w:r>
        <w:rPr>
          <w:lang w:val="ko-KR"/>
        </w:rPr>
        <w:t xml:space="preserve"> </w:t>
      </w:r>
      <w:r w:rsidR="00A52D58">
        <w:rPr>
          <w:lang w:val="ko-KR"/>
        </w:rPr>
        <w:t>SP</w:t>
      </w:r>
      <w:r>
        <w:rPr>
          <w:lang w:val="ko-KR"/>
        </w:rPr>
        <w:t>_</w:t>
      </w:r>
      <w:r w:rsidR="00E600DE">
        <w:rPr>
          <w:lang w:val="ko-KR"/>
        </w:rPr>
        <w:t>U</w:t>
      </w:r>
      <w:r>
        <w:rPr>
          <w:lang w:val="ko-KR"/>
        </w:rPr>
        <w:t xml:space="preserve">R_001, </w:t>
      </w:r>
      <w:r>
        <w:rPr>
          <w:rFonts w:hint="eastAsia"/>
          <w:lang w:val="ko-KR"/>
        </w:rPr>
        <w:t>요구사항 분석서</w:t>
      </w:r>
      <w:r>
        <w:rPr>
          <w:lang w:val="ko-KR"/>
        </w:rPr>
        <w:br/>
        <w:t xml:space="preserve">ID </w:t>
      </w:r>
      <w:r>
        <w:rPr>
          <w:rFonts w:hint="eastAsia"/>
          <w:lang w:val="ko-KR"/>
        </w:rPr>
        <w:t>명:</w:t>
      </w:r>
      <w:r>
        <w:rPr>
          <w:lang w:val="ko-KR"/>
        </w:rPr>
        <w:t xml:space="preserve"> </w:t>
      </w:r>
      <w:r w:rsidR="00A52D58">
        <w:rPr>
          <w:lang w:val="ko-KR"/>
        </w:rPr>
        <w:t>SP</w:t>
      </w:r>
      <w:r>
        <w:rPr>
          <w:lang w:val="ko-KR"/>
        </w:rPr>
        <w:t>_</w:t>
      </w:r>
      <w:r w:rsidR="00E600DE">
        <w:rPr>
          <w:lang w:val="ko-KR"/>
        </w:rPr>
        <w:t>U</w:t>
      </w:r>
      <w:r>
        <w:rPr>
          <w:rFonts w:hint="eastAsia"/>
          <w:lang w:val="ko-KR"/>
        </w:rPr>
        <w:t>D</w:t>
      </w:r>
      <w:r>
        <w:rPr>
          <w:lang w:val="ko-KR"/>
        </w:rPr>
        <w:t xml:space="preserve">_001, </w:t>
      </w:r>
      <w:r>
        <w:rPr>
          <w:rFonts w:hint="eastAsia"/>
          <w:lang w:val="ko-KR"/>
        </w:rPr>
        <w:t>유스케이스 다이어그램</w:t>
      </w:r>
      <w:r>
        <w:rPr>
          <w:lang w:val="ko-KR"/>
        </w:rPr>
        <w:br/>
        <w:t xml:space="preserve">ID </w:t>
      </w:r>
      <w:r>
        <w:rPr>
          <w:rFonts w:hint="eastAsia"/>
          <w:lang w:val="ko-KR"/>
        </w:rPr>
        <w:t>명:</w:t>
      </w:r>
      <w:r>
        <w:rPr>
          <w:lang w:val="ko-KR"/>
        </w:rPr>
        <w:t xml:space="preserve"> </w:t>
      </w:r>
      <w:r w:rsidR="00A52D58">
        <w:rPr>
          <w:lang w:val="ko-KR"/>
        </w:rPr>
        <w:t>SP</w:t>
      </w:r>
      <w:r>
        <w:rPr>
          <w:lang w:val="ko-KR"/>
        </w:rPr>
        <w:t>_</w:t>
      </w:r>
      <w:r w:rsidR="00A52D58">
        <w:rPr>
          <w:lang w:val="ko-KR"/>
        </w:rPr>
        <w:t>C</w:t>
      </w:r>
      <w:r>
        <w:rPr>
          <w:rFonts w:hint="eastAsia"/>
          <w:lang w:val="ko-KR"/>
        </w:rPr>
        <w:t>D</w:t>
      </w:r>
      <w:r>
        <w:rPr>
          <w:lang w:val="ko-KR"/>
        </w:rPr>
        <w:t>_001,</w:t>
      </w:r>
      <w:r>
        <w:rPr>
          <w:rFonts w:hint="eastAsia"/>
          <w:lang w:val="ko-KR"/>
        </w:rPr>
        <w:t xml:space="preserve"> 클래스 다이어그램</w:t>
      </w:r>
      <w:r>
        <w:rPr>
          <w:lang w:val="ko-KR"/>
        </w:rPr>
        <w:br/>
        <w:t xml:space="preserve">ID </w:t>
      </w:r>
      <w:r>
        <w:rPr>
          <w:rFonts w:hint="eastAsia"/>
          <w:lang w:val="ko-KR"/>
        </w:rPr>
        <w:t>명:</w:t>
      </w:r>
      <w:r>
        <w:rPr>
          <w:lang w:val="ko-KR"/>
        </w:rPr>
        <w:t xml:space="preserve"> </w:t>
      </w:r>
      <w:r w:rsidR="00A52D58">
        <w:rPr>
          <w:lang w:val="ko-KR"/>
        </w:rPr>
        <w:t>SP</w:t>
      </w:r>
      <w:r>
        <w:rPr>
          <w:lang w:val="ko-KR"/>
        </w:rPr>
        <w:t>_</w:t>
      </w:r>
      <w:r w:rsidR="00A52D58">
        <w:rPr>
          <w:lang w:val="ko-KR"/>
        </w:rPr>
        <w:t>S</w:t>
      </w:r>
      <w:r>
        <w:rPr>
          <w:lang w:val="ko-KR"/>
        </w:rPr>
        <w:t xml:space="preserve">D_001, </w:t>
      </w:r>
      <w:r>
        <w:rPr>
          <w:rFonts w:hint="eastAsia"/>
          <w:lang w:val="ko-KR"/>
        </w:rPr>
        <w:t>시퀀스 다이어그램</w:t>
      </w:r>
      <w:r w:rsidR="008A1A31" w:rsidRPr="008A1A31">
        <w:rPr>
          <w:lang w:val="ko-KR"/>
        </w:rPr>
        <w:t xml:space="preserve"> </w:t>
      </w:r>
      <w:r w:rsidR="008A1A31">
        <w:rPr>
          <w:lang w:val="ko-KR"/>
        </w:rPr>
        <w:br/>
        <w:t xml:space="preserve">ID </w:t>
      </w:r>
      <w:r w:rsidR="008A1A31">
        <w:rPr>
          <w:rFonts w:hint="eastAsia"/>
          <w:lang w:val="ko-KR"/>
        </w:rPr>
        <w:t>명:</w:t>
      </w:r>
      <w:r w:rsidR="008A1A31">
        <w:rPr>
          <w:lang w:val="ko-KR"/>
        </w:rPr>
        <w:t xml:space="preserve"> SP_</w:t>
      </w:r>
      <w:r w:rsidR="008A1A31">
        <w:rPr>
          <w:rFonts w:hint="eastAsia"/>
          <w:lang w:val="ko-KR"/>
        </w:rPr>
        <w:t>P</w:t>
      </w:r>
      <w:r w:rsidR="008A1A31">
        <w:rPr>
          <w:lang w:val="ko-KR"/>
        </w:rPr>
        <w:t xml:space="preserve">T_001, </w:t>
      </w:r>
      <w:r w:rsidR="008A1A31">
        <w:rPr>
          <w:rFonts w:hint="eastAsia"/>
          <w:lang w:val="ko-KR"/>
        </w:rPr>
        <w:t>테스트 명세서</w:t>
      </w:r>
    </w:p>
    <w:p w14:paraId="795F768E" w14:textId="7B510C1C" w:rsidR="00D805B5" w:rsidRDefault="00D805B5" w:rsidP="00D805B5">
      <w:pPr>
        <w:pStyle w:val="3"/>
        <w:ind w:left="900" w:hanging="360"/>
        <w:rPr>
          <w:b/>
          <w:bCs/>
          <w:lang w:val="ko-KR"/>
        </w:rPr>
      </w:pPr>
      <w:bookmarkStart w:id="17" w:name="_Toc57322642"/>
      <w:r w:rsidRPr="00681595">
        <w:rPr>
          <w:b/>
          <w:bCs/>
          <w:lang w:val="ko-KR"/>
        </w:rPr>
        <w:t xml:space="preserve">2.1.2 </w:t>
      </w:r>
      <w:r w:rsidRPr="00681595">
        <w:rPr>
          <w:rFonts w:hint="eastAsia"/>
          <w:b/>
          <w:bCs/>
          <w:lang w:val="ko-KR"/>
        </w:rPr>
        <w:t>산출물 목록</w:t>
      </w:r>
      <w:bookmarkEnd w:id="17"/>
    </w:p>
    <w:tbl>
      <w:tblPr>
        <w:tblOverlap w:val="never"/>
        <w:tblW w:w="0" w:type="auto"/>
        <w:tbl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single" w:sz="4" w:space="0" w:color="5B9BD5"/>
          <w:insideV w:val="single" w:sz="4" w:space="0" w:color="5B9BD5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8"/>
        <w:gridCol w:w="1399"/>
        <w:gridCol w:w="5627"/>
      </w:tblGrid>
      <w:tr w:rsidR="00D246DF" w14:paraId="7E692417" w14:textId="77777777" w:rsidTr="00D246DF">
        <w:trPr>
          <w:trHeight w:val="419"/>
        </w:trPr>
        <w:tc>
          <w:tcPr>
            <w:tcW w:w="1398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D75131" w14:textId="77777777" w:rsidR="00D246DF" w:rsidRPr="00D246DF" w:rsidRDefault="00D246DF" w:rsidP="00D246DF">
            <w:pPr>
              <w:rPr>
                <w:color w:val="000000" w:themeColor="text1"/>
              </w:rPr>
            </w:pPr>
            <w:r w:rsidRPr="00D246DF">
              <w:rPr>
                <w:rFonts w:hint="eastAsia"/>
                <w:color w:val="000000" w:themeColor="text1"/>
              </w:rPr>
              <w:t>단계</w:t>
            </w:r>
          </w:p>
        </w:tc>
        <w:tc>
          <w:tcPr>
            <w:tcW w:w="1399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5282EA" w14:textId="77777777" w:rsidR="00D246DF" w:rsidRPr="00D246DF" w:rsidRDefault="00D246DF" w:rsidP="00D246DF">
            <w:pPr>
              <w:rPr>
                <w:color w:val="000000" w:themeColor="text1"/>
              </w:rPr>
            </w:pPr>
            <w:r w:rsidRPr="00D246DF">
              <w:rPr>
                <w:rFonts w:hint="eastAsia"/>
                <w:color w:val="000000" w:themeColor="text1"/>
              </w:rPr>
              <w:t>코드</w:t>
            </w:r>
          </w:p>
        </w:tc>
        <w:tc>
          <w:tcPr>
            <w:tcW w:w="5627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753B19" w14:textId="77777777" w:rsidR="00D246DF" w:rsidRPr="00D246DF" w:rsidRDefault="00D246DF" w:rsidP="00D246DF">
            <w:pPr>
              <w:rPr>
                <w:color w:val="000000" w:themeColor="text1"/>
              </w:rPr>
            </w:pPr>
            <w:r w:rsidRPr="00D246DF">
              <w:rPr>
                <w:rFonts w:hint="eastAsia"/>
                <w:color w:val="000000" w:themeColor="text1"/>
              </w:rPr>
              <w:t>산출물</w:t>
            </w:r>
          </w:p>
        </w:tc>
      </w:tr>
      <w:tr w:rsidR="00D246DF" w14:paraId="5792C734" w14:textId="77777777" w:rsidTr="00D246DF">
        <w:trPr>
          <w:trHeight w:val="419"/>
        </w:trPr>
        <w:tc>
          <w:tcPr>
            <w:tcW w:w="1398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9A89DB" w14:textId="77777777" w:rsidR="00D246DF" w:rsidRPr="00D246DF" w:rsidRDefault="00D246DF" w:rsidP="00D246DF">
            <w:pPr>
              <w:rPr>
                <w:color w:val="000000" w:themeColor="text1"/>
              </w:rPr>
            </w:pPr>
            <w:r w:rsidRPr="00D246DF">
              <w:rPr>
                <w:rFonts w:hint="eastAsia"/>
                <w:color w:val="000000" w:themeColor="text1"/>
              </w:rPr>
              <w:t>분석</w:t>
            </w:r>
          </w:p>
        </w:tc>
        <w:tc>
          <w:tcPr>
            <w:tcW w:w="1399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A76802" w14:textId="138393E9" w:rsidR="00D246DF" w:rsidRPr="00D246DF" w:rsidRDefault="00E600DE" w:rsidP="00D246D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U</w:t>
            </w:r>
            <w:r w:rsidR="00D246DF" w:rsidRPr="00D246DF">
              <w:rPr>
                <w:rFonts w:hint="eastAsia"/>
                <w:color w:val="000000" w:themeColor="text1"/>
              </w:rPr>
              <w:t>R</w:t>
            </w:r>
          </w:p>
        </w:tc>
        <w:tc>
          <w:tcPr>
            <w:tcW w:w="5627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4DD936" w14:textId="77777777" w:rsidR="00D246DF" w:rsidRPr="00D246DF" w:rsidRDefault="00D246DF" w:rsidP="00D246DF">
            <w:pPr>
              <w:rPr>
                <w:color w:val="000000" w:themeColor="text1"/>
              </w:rPr>
            </w:pPr>
            <w:r w:rsidRPr="00D246DF">
              <w:rPr>
                <w:rFonts w:hint="eastAsia"/>
                <w:color w:val="000000" w:themeColor="text1"/>
              </w:rPr>
              <w:t>요구사항 분석서</w:t>
            </w:r>
          </w:p>
        </w:tc>
      </w:tr>
      <w:tr w:rsidR="00D246DF" w14:paraId="7069D0E8" w14:textId="77777777" w:rsidTr="00D246DF">
        <w:trPr>
          <w:trHeight w:val="419"/>
        </w:trPr>
        <w:tc>
          <w:tcPr>
            <w:tcW w:w="1398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F106E2" w14:textId="77777777" w:rsidR="00D246DF" w:rsidRPr="00D246DF" w:rsidRDefault="00D246DF" w:rsidP="00D246DF">
            <w:pPr>
              <w:rPr>
                <w:color w:val="000000" w:themeColor="text1"/>
              </w:rPr>
            </w:pPr>
            <w:r w:rsidRPr="00D246DF">
              <w:rPr>
                <w:rFonts w:hint="eastAsia"/>
                <w:color w:val="000000" w:themeColor="text1"/>
              </w:rPr>
              <w:t>설계</w:t>
            </w:r>
          </w:p>
        </w:tc>
        <w:tc>
          <w:tcPr>
            <w:tcW w:w="1399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A1E2A5" w14:textId="2B4E2F36" w:rsidR="00D246DF" w:rsidRPr="00D246DF" w:rsidRDefault="00A52D58" w:rsidP="00D246D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U</w:t>
            </w:r>
            <w:r>
              <w:rPr>
                <w:color w:val="000000" w:themeColor="text1"/>
              </w:rPr>
              <w:t>D</w:t>
            </w:r>
          </w:p>
        </w:tc>
        <w:tc>
          <w:tcPr>
            <w:tcW w:w="5627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80A5E9" w14:textId="77777777" w:rsidR="00D246DF" w:rsidRPr="00D246DF" w:rsidRDefault="00D246DF" w:rsidP="00D246DF">
            <w:pPr>
              <w:rPr>
                <w:color w:val="000000" w:themeColor="text1"/>
              </w:rPr>
            </w:pPr>
            <w:r w:rsidRPr="00D246DF">
              <w:rPr>
                <w:rFonts w:hint="eastAsia"/>
                <w:color w:val="000000" w:themeColor="text1"/>
              </w:rPr>
              <w:t>유스케이스 다이어그램</w:t>
            </w:r>
          </w:p>
        </w:tc>
      </w:tr>
      <w:tr w:rsidR="00D246DF" w14:paraId="761A45FB" w14:textId="77777777" w:rsidTr="00D246DF">
        <w:trPr>
          <w:trHeight w:val="419"/>
        </w:trPr>
        <w:tc>
          <w:tcPr>
            <w:tcW w:w="1398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803863" w14:textId="77777777" w:rsidR="00D246DF" w:rsidRPr="00D246DF" w:rsidRDefault="00D246DF" w:rsidP="00D246DF">
            <w:pPr>
              <w:rPr>
                <w:color w:val="000000" w:themeColor="text1"/>
              </w:rPr>
            </w:pPr>
          </w:p>
        </w:tc>
        <w:tc>
          <w:tcPr>
            <w:tcW w:w="1399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FFFB38" w14:textId="2DC12F87" w:rsidR="00D246DF" w:rsidRPr="00D246DF" w:rsidRDefault="00A52D58" w:rsidP="00D246D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</w:t>
            </w:r>
            <w:r>
              <w:rPr>
                <w:color w:val="000000" w:themeColor="text1"/>
              </w:rPr>
              <w:t>D</w:t>
            </w:r>
          </w:p>
        </w:tc>
        <w:tc>
          <w:tcPr>
            <w:tcW w:w="5627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55513C" w14:textId="77777777" w:rsidR="00D246DF" w:rsidRPr="00D246DF" w:rsidRDefault="00D246DF" w:rsidP="00D246DF">
            <w:pPr>
              <w:rPr>
                <w:color w:val="000000" w:themeColor="text1"/>
              </w:rPr>
            </w:pPr>
            <w:r w:rsidRPr="00D246DF">
              <w:rPr>
                <w:rFonts w:hint="eastAsia"/>
                <w:color w:val="000000" w:themeColor="text1"/>
              </w:rPr>
              <w:t>클래스 다이어그램</w:t>
            </w:r>
          </w:p>
        </w:tc>
      </w:tr>
      <w:tr w:rsidR="00D246DF" w14:paraId="4293116A" w14:textId="77777777" w:rsidTr="00D246DF">
        <w:trPr>
          <w:trHeight w:val="419"/>
        </w:trPr>
        <w:tc>
          <w:tcPr>
            <w:tcW w:w="1398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FBB08F" w14:textId="77777777" w:rsidR="00D246DF" w:rsidRPr="00D246DF" w:rsidRDefault="00D246DF" w:rsidP="00D246DF">
            <w:pPr>
              <w:rPr>
                <w:color w:val="000000" w:themeColor="text1"/>
              </w:rPr>
            </w:pPr>
          </w:p>
        </w:tc>
        <w:tc>
          <w:tcPr>
            <w:tcW w:w="1399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B139E4" w14:textId="59A55234" w:rsidR="00D246DF" w:rsidRPr="00D246DF" w:rsidRDefault="00A52D58" w:rsidP="00D246D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S</w:t>
            </w:r>
            <w:r>
              <w:rPr>
                <w:color w:val="000000" w:themeColor="text1"/>
              </w:rPr>
              <w:t>D</w:t>
            </w:r>
          </w:p>
        </w:tc>
        <w:tc>
          <w:tcPr>
            <w:tcW w:w="5627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068E70" w14:textId="77777777" w:rsidR="00D246DF" w:rsidRPr="00D246DF" w:rsidRDefault="00D246DF" w:rsidP="00D246DF">
            <w:pPr>
              <w:rPr>
                <w:color w:val="000000" w:themeColor="text1"/>
              </w:rPr>
            </w:pPr>
            <w:r w:rsidRPr="00D246DF">
              <w:rPr>
                <w:rFonts w:hint="eastAsia"/>
                <w:color w:val="000000" w:themeColor="text1"/>
              </w:rPr>
              <w:t>시퀀스 다이어그램</w:t>
            </w:r>
          </w:p>
        </w:tc>
      </w:tr>
      <w:tr w:rsidR="008A1A31" w14:paraId="5B054B37" w14:textId="77777777" w:rsidTr="00D246DF">
        <w:trPr>
          <w:trHeight w:val="419"/>
        </w:trPr>
        <w:tc>
          <w:tcPr>
            <w:tcW w:w="1398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898127" w14:textId="3A024463" w:rsidR="008A1A31" w:rsidRPr="00D246DF" w:rsidRDefault="008A1A31" w:rsidP="00D246D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테스트</w:t>
            </w:r>
          </w:p>
        </w:tc>
        <w:tc>
          <w:tcPr>
            <w:tcW w:w="1399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2CAD46" w14:textId="7A19E24E" w:rsidR="008A1A31" w:rsidRDefault="008A1A31" w:rsidP="00D246D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P</w:t>
            </w:r>
            <w:r>
              <w:rPr>
                <w:color w:val="000000" w:themeColor="text1"/>
              </w:rPr>
              <w:t>T</w:t>
            </w:r>
          </w:p>
        </w:tc>
        <w:tc>
          <w:tcPr>
            <w:tcW w:w="5627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005D39" w14:textId="77E60B05" w:rsidR="008A1A31" w:rsidRPr="00D246DF" w:rsidRDefault="008A1A31" w:rsidP="00D246D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테스트 명세서</w:t>
            </w:r>
          </w:p>
        </w:tc>
      </w:tr>
    </w:tbl>
    <w:p w14:paraId="6F4A7E7D" w14:textId="77777777" w:rsidR="000C5506" w:rsidRPr="000C5506" w:rsidRDefault="000C5506" w:rsidP="000C5506">
      <w:pPr>
        <w:rPr>
          <w:lang w:val="ko-KR"/>
        </w:rPr>
      </w:pPr>
    </w:p>
    <w:p w14:paraId="4D60347C" w14:textId="23013336" w:rsidR="00183862" w:rsidRDefault="00183862" w:rsidP="00183862">
      <w:pPr>
        <w:pStyle w:val="2"/>
        <w:rPr>
          <w:lang w:val="ko-KR"/>
        </w:rPr>
      </w:pPr>
      <w:bookmarkStart w:id="18" w:name="_Toc57322643"/>
      <w:r>
        <w:rPr>
          <w:rFonts w:hint="eastAsia"/>
          <w:lang w:val="ko-KR"/>
        </w:rPr>
        <w:lastRenderedPageBreak/>
        <w:t>2</w:t>
      </w:r>
      <w:r>
        <w:rPr>
          <w:lang w:val="ko-KR"/>
        </w:rPr>
        <w:t xml:space="preserve">.2 </w:t>
      </w:r>
      <w:r>
        <w:rPr>
          <w:rFonts w:hint="eastAsia"/>
          <w:lang w:val="ko-KR"/>
        </w:rPr>
        <w:t>요구사항 분석서</w:t>
      </w:r>
      <w:bookmarkEnd w:id="18"/>
    </w:p>
    <w:p w14:paraId="15BB3281" w14:textId="657C588E" w:rsidR="008B5C05" w:rsidRPr="00681595" w:rsidRDefault="00681595" w:rsidP="00681595">
      <w:pPr>
        <w:pStyle w:val="3"/>
        <w:ind w:left="900" w:hanging="360"/>
        <w:rPr>
          <w:b/>
          <w:bCs/>
          <w:sz w:val="26"/>
          <w:szCs w:val="26"/>
        </w:rPr>
      </w:pPr>
      <w:bookmarkStart w:id="19" w:name="_Toc57322644"/>
      <w:r w:rsidRPr="00681595">
        <w:rPr>
          <w:rFonts w:hint="eastAsia"/>
          <w:b/>
          <w:bCs/>
          <w:lang w:val="ko-KR"/>
        </w:rPr>
        <w:t>2</w:t>
      </w:r>
      <w:r w:rsidRPr="00681595">
        <w:rPr>
          <w:b/>
          <w:bCs/>
          <w:lang w:val="ko-KR"/>
        </w:rPr>
        <w:t xml:space="preserve">.2.1 </w:t>
      </w:r>
      <w:r w:rsidRPr="00681595">
        <w:rPr>
          <w:rFonts w:hint="eastAsia"/>
          <w:b/>
          <w:bCs/>
          <w:lang w:val="ko-KR"/>
        </w:rPr>
        <w:t>요구사항 목록</w:t>
      </w:r>
      <w:bookmarkEnd w:id="19"/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5C2F4C" w:rsidRPr="00B0251D" w14:paraId="486E9AE9" w14:textId="77777777" w:rsidTr="005C0FC7">
        <w:trPr>
          <w:cantSplit/>
          <w:trHeight w:val="13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</w:tcPr>
          <w:p w14:paraId="4A2C44A0" w14:textId="77777777" w:rsidR="005C2F4C" w:rsidRPr="00B0251D" w:rsidRDefault="005C2F4C" w:rsidP="005C2F4C">
            <w:pPr>
              <w:pStyle w:val="a"/>
              <w:spacing w:after="0"/>
              <w:jc w:val="both"/>
              <w:rPr>
                <w:rFonts w:asciiTheme="minorHAnsi" w:eastAsiaTheme="minorEastAsia" w:hAnsiTheme="minorHAnsi" w:cstheme="minorBidi"/>
                <w:sz w:val="16"/>
                <w:szCs w:val="16"/>
                <w:lang w:val="ko-KR"/>
              </w:rPr>
            </w:pPr>
            <w:r w:rsidRPr="147C69AE">
              <w:rPr>
                <w:sz w:val="16"/>
                <w:szCs w:val="16"/>
                <w:lang w:val="ko-KR"/>
              </w:rPr>
              <w:t>회원정보관리</w:t>
            </w:r>
          </w:p>
          <w:p w14:paraId="1F519B13" w14:textId="77777777" w:rsidR="005C2F4C" w:rsidRPr="00B0251D" w:rsidRDefault="005C2F4C" w:rsidP="005C2F4C">
            <w:pPr>
              <w:pStyle w:val="a"/>
              <w:spacing w:after="0"/>
              <w:jc w:val="both"/>
            </w:pPr>
            <w:r w:rsidRPr="147C69AE">
              <w:rPr>
                <w:sz w:val="16"/>
                <w:szCs w:val="16"/>
                <w:lang w:val="ko-KR"/>
              </w:rPr>
              <w:t>회원정보 입력</w:t>
            </w:r>
          </w:p>
          <w:p w14:paraId="18B6DF6D" w14:textId="77777777" w:rsidR="005C2F4C" w:rsidRPr="00B0251D" w:rsidRDefault="005C2F4C" w:rsidP="005C2F4C">
            <w:pPr>
              <w:pStyle w:val="a"/>
              <w:spacing w:after="0"/>
              <w:jc w:val="both"/>
            </w:pPr>
            <w:r w:rsidRPr="147C69AE">
              <w:rPr>
                <w:sz w:val="16"/>
                <w:szCs w:val="16"/>
                <w:lang w:val="ko-KR"/>
              </w:rPr>
              <w:t>회원 기본칼로리 계산</w:t>
            </w:r>
          </w:p>
          <w:p w14:paraId="29879471" w14:textId="77777777" w:rsidR="005C2F4C" w:rsidRPr="00B0251D" w:rsidRDefault="005C2F4C" w:rsidP="005C2F4C">
            <w:pPr>
              <w:pStyle w:val="a"/>
              <w:spacing w:after="0"/>
              <w:jc w:val="both"/>
            </w:pPr>
            <w:r w:rsidRPr="147C69AE">
              <w:rPr>
                <w:sz w:val="16"/>
                <w:szCs w:val="16"/>
                <w:lang w:val="ko-KR"/>
              </w:rPr>
              <w:t>섭취한 음식 입력</w:t>
            </w:r>
          </w:p>
        </w:tc>
        <w:tc>
          <w:tcPr>
            <w:tcW w:w="1250" w:type="pct"/>
          </w:tcPr>
          <w:p w14:paraId="1296BF22" w14:textId="13972C34" w:rsidR="005C2F4C" w:rsidRPr="00B0251D" w:rsidRDefault="005C2F4C" w:rsidP="005C2F4C">
            <w:pPr>
              <w:pStyle w:val="a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ko-KR"/>
              </w:rPr>
            </w:pPr>
            <w:r w:rsidRPr="147C69AE">
              <w:rPr>
                <w:sz w:val="16"/>
                <w:szCs w:val="16"/>
                <w:lang w:val="ko-KR"/>
              </w:rPr>
              <w:t>초과 칼로리 제시</w:t>
            </w:r>
          </w:p>
          <w:p w14:paraId="3C2F3772" w14:textId="77777777" w:rsidR="005C2F4C" w:rsidRPr="00B0251D" w:rsidRDefault="005C2F4C" w:rsidP="005C2F4C">
            <w:pPr>
              <w:pStyle w:val="a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47C69AE">
              <w:rPr>
                <w:sz w:val="16"/>
                <w:szCs w:val="16"/>
                <w:lang w:val="ko-KR"/>
              </w:rPr>
              <w:t>식단추천</w:t>
            </w:r>
          </w:p>
          <w:p w14:paraId="7A6EDDD0" w14:textId="214E1FBA" w:rsidR="005C2F4C" w:rsidRPr="00C34435" w:rsidRDefault="005C2F4C" w:rsidP="005C2F4C">
            <w:pPr>
              <w:pStyle w:val="a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47C69AE">
              <w:rPr>
                <w:sz w:val="16"/>
                <w:szCs w:val="16"/>
                <w:lang w:val="ko-KR"/>
              </w:rPr>
              <w:t>추천운동제공</w:t>
            </w:r>
          </w:p>
          <w:p w14:paraId="0B9C66C8" w14:textId="23ECCE71" w:rsidR="005C2F4C" w:rsidRPr="00422E8A" w:rsidRDefault="00422E8A" w:rsidP="00422E8A">
            <w:pPr>
              <w:pStyle w:val="a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8"/>
              </w:rPr>
            </w:pPr>
            <w:r w:rsidRPr="00422E8A">
              <w:rPr>
                <w:rFonts w:hint="eastAsia"/>
                <w:sz w:val="16"/>
                <w:szCs w:val="18"/>
              </w:rPr>
              <w:t xml:space="preserve">미핏과 구글핏 </w:t>
            </w:r>
            <w:r>
              <w:rPr>
                <w:rFonts w:hint="eastAsia"/>
                <w:sz w:val="16"/>
                <w:szCs w:val="18"/>
              </w:rPr>
              <w:t>연동</w:t>
            </w:r>
          </w:p>
        </w:tc>
        <w:tc>
          <w:tcPr>
            <w:tcW w:w="1250" w:type="pct"/>
          </w:tcPr>
          <w:p w14:paraId="1A38F393" w14:textId="214E1FBA" w:rsidR="00422E8A" w:rsidRPr="00422E8A" w:rsidRDefault="00422E8A" w:rsidP="005C2F4C">
            <w:pPr>
              <w:pStyle w:val="a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47C69AE">
              <w:rPr>
                <w:sz w:val="16"/>
                <w:szCs w:val="16"/>
                <w:lang w:val="ko-KR"/>
              </w:rPr>
              <w:t>운동 데이터</w:t>
            </w:r>
            <w:r>
              <w:rPr>
                <w:rFonts w:hint="eastAsia"/>
                <w:sz w:val="16"/>
                <w:szCs w:val="16"/>
                <w:lang w:val="ko-KR"/>
              </w:rPr>
              <w:t xml:space="preserve"> </w:t>
            </w:r>
            <w:r w:rsidRPr="147C69AE">
              <w:rPr>
                <w:sz w:val="16"/>
                <w:szCs w:val="16"/>
                <w:lang w:val="ko-KR"/>
              </w:rPr>
              <w:t>받아오기</w:t>
            </w:r>
          </w:p>
          <w:p w14:paraId="63B2CD0F" w14:textId="214E1FBA" w:rsidR="005C2F4C" w:rsidRPr="00B0251D" w:rsidRDefault="005C2F4C" w:rsidP="005C2F4C">
            <w:pPr>
              <w:pStyle w:val="a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47C69AE">
              <w:rPr>
                <w:sz w:val="16"/>
                <w:szCs w:val="16"/>
                <w:lang w:val="ko-KR"/>
              </w:rPr>
              <w:t>인바디 데이터 받아오기</w:t>
            </w:r>
          </w:p>
          <w:p w14:paraId="5D719535" w14:textId="77777777" w:rsidR="005C2F4C" w:rsidRPr="00B0251D" w:rsidRDefault="005C2F4C" w:rsidP="005C2F4C">
            <w:pPr>
              <w:pStyle w:val="a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47C69AE">
              <w:rPr>
                <w:sz w:val="16"/>
                <w:szCs w:val="16"/>
                <w:lang w:val="ko-KR"/>
              </w:rPr>
              <w:t>인바디 통계 제공</w:t>
            </w:r>
          </w:p>
          <w:p w14:paraId="619BCB56" w14:textId="6133FE6E" w:rsidR="00987FF3" w:rsidRPr="00B0251D" w:rsidRDefault="00987FF3" w:rsidP="00422E8A">
            <w:pPr>
              <w:pStyle w:val="a"/>
              <w:numPr>
                <w:ilvl w:val="0"/>
                <w:numId w:val="0"/>
              </w:numPr>
              <w:spacing w:after="0"/>
              <w:ind w:left="43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0" w:type="pct"/>
          </w:tcPr>
          <w:p w14:paraId="4098F3FF" w14:textId="203528CE" w:rsidR="00FF2B38" w:rsidRPr="00FF2B38" w:rsidRDefault="00422E8A" w:rsidP="00FF2B38">
            <w:pPr>
              <w:pStyle w:val="a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47C69AE">
              <w:rPr>
                <w:sz w:val="16"/>
                <w:szCs w:val="16"/>
                <w:lang w:val="ko-KR"/>
              </w:rPr>
              <w:t xml:space="preserve">섭취한 음식 칼로리 </w:t>
            </w:r>
          </w:p>
          <w:p w14:paraId="7CD6738A" w14:textId="38F5D67E" w:rsidR="00422E8A" w:rsidRPr="00422E8A" w:rsidRDefault="00422E8A" w:rsidP="00FF2B38">
            <w:pPr>
              <w:pStyle w:val="a"/>
              <w:numPr>
                <w:ilvl w:val="0"/>
                <w:numId w:val="0"/>
              </w:numPr>
              <w:spacing w:after="0"/>
              <w:ind w:left="43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F2B38">
              <w:rPr>
                <w:sz w:val="16"/>
                <w:szCs w:val="16"/>
                <w:lang w:val="ko-KR"/>
              </w:rPr>
              <w:t>통계 제공</w:t>
            </w:r>
          </w:p>
          <w:p w14:paraId="70F12CB5" w14:textId="214E1FBA" w:rsidR="005C2F4C" w:rsidRPr="00B0251D" w:rsidRDefault="005C2F4C" w:rsidP="005C2F4C">
            <w:pPr>
              <w:pStyle w:val="a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47C69AE">
              <w:rPr>
                <w:sz w:val="16"/>
                <w:szCs w:val="16"/>
                <w:lang w:val="ko-KR"/>
              </w:rPr>
              <w:t>섭취한 음식정보 제공</w:t>
            </w:r>
          </w:p>
          <w:p w14:paraId="4C07204A" w14:textId="3180A1A2" w:rsidR="005C2F4C" w:rsidRPr="00422E8A" w:rsidRDefault="005C2F4C" w:rsidP="005C2F4C">
            <w:pPr>
              <w:pStyle w:val="a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sz w:val="16"/>
                <w:szCs w:val="16"/>
              </w:rPr>
            </w:pPr>
            <w:r w:rsidRPr="147C69AE">
              <w:rPr>
                <w:sz w:val="16"/>
                <w:szCs w:val="16"/>
                <w:lang w:val="ko-KR"/>
              </w:rPr>
              <w:t>운동 통계 제공</w:t>
            </w:r>
          </w:p>
        </w:tc>
      </w:tr>
    </w:tbl>
    <w:p w14:paraId="3F5C1E73" w14:textId="3D7917C6" w:rsidR="008B5C05" w:rsidRPr="00B0251D" w:rsidRDefault="008B5C05" w:rsidP="147C69AE">
      <w:pPr>
        <w:pStyle w:val="a"/>
        <w:numPr>
          <w:ilvl w:val="0"/>
          <w:numId w:val="0"/>
        </w:numPr>
        <w:spacing w:after="0"/>
        <w:rPr>
          <w:sz w:val="16"/>
          <w:szCs w:val="16"/>
          <w:lang w:val="ko-KR"/>
        </w:rPr>
      </w:pPr>
    </w:p>
    <w:tbl>
      <w:tblPr>
        <w:tblStyle w:val="af4"/>
        <w:tblW w:w="9435" w:type="dxa"/>
        <w:jc w:val="center"/>
        <w:tblLayout w:type="fixed"/>
        <w:tblLook w:val="06A0" w:firstRow="1" w:lastRow="0" w:firstColumn="1" w:lastColumn="0" w:noHBand="1" w:noVBand="1"/>
      </w:tblPr>
      <w:tblGrid>
        <w:gridCol w:w="1129"/>
        <w:gridCol w:w="1134"/>
        <w:gridCol w:w="1727"/>
        <w:gridCol w:w="4650"/>
        <w:gridCol w:w="795"/>
      </w:tblGrid>
      <w:tr w:rsidR="147C69AE" w14:paraId="1F58491D" w14:textId="77777777" w:rsidTr="00E600DE">
        <w:trPr>
          <w:jc w:val="center"/>
        </w:trPr>
        <w:tc>
          <w:tcPr>
            <w:tcW w:w="9435" w:type="dxa"/>
            <w:gridSpan w:val="5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  <w:vAlign w:val="center"/>
          </w:tcPr>
          <w:p w14:paraId="6BF6EE19" w14:textId="22484DC3" w:rsidR="147C69AE" w:rsidRDefault="0BCF600A" w:rsidP="147C69AE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공통</w:t>
            </w:r>
          </w:p>
        </w:tc>
      </w:tr>
      <w:tr w:rsidR="147C69AE" w14:paraId="5D43E8C1" w14:textId="77777777" w:rsidTr="00E600DE">
        <w:trPr>
          <w:jc w:val="center"/>
        </w:trPr>
        <w:tc>
          <w:tcPr>
            <w:tcW w:w="1129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  <w:vAlign w:val="center"/>
          </w:tcPr>
          <w:p w14:paraId="026FE052" w14:textId="0F168981" w:rsidR="147C69AE" w:rsidRDefault="00E600DE" w:rsidP="147C69AE">
            <w:pPr>
              <w:jc w:val="center"/>
              <w:rPr>
                <w:sz w:val="16"/>
                <w:szCs w:val="16"/>
                <w:lang w:val="ko-KR"/>
              </w:rPr>
            </w:pPr>
            <w:r>
              <w:rPr>
                <w:rFonts w:hint="eastAsia"/>
                <w:sz w:val="16"/>
                <w:szCs w:val="16"/>
                <w:lang w:val="ko-KR"/>
              </w:rPr>
              <w:t xml:space="preserve">코드 </w:t>
            </w:r>
            <w:r w:rsidR="0BCF600A" w:rsidRPr="0BCF600A">
              <w:rPr>
                <w:sz w:val="16"/>
                <w:szCs w:val="16"/>
                <w:lang w:val="ko-KR"/>
              </w:rPr>
              <w:t>번호</w:t>
            </w:r>
          </w:p>
        </w:tc>
        <w:tc>
          <w:tcPr>
            <w:tcW w:w="113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  <w:vAlign w:val="center"/>
          </w:tcPr>
          <w:p w14:paraId="04199201" w14:textId="6AAE75AB" w:rsidR="147C69AE" w:rsidRDefault="0BCF600A" w:rsidP="147C69AE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분류</w:t>
            </w:r>
          </w:p>
        </w:tc>
        <w:tc>
          <w:tcPr>
            <w:tcW w:w="172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  <w:vAlign w:val="center"/>
          </w:tcPr>
          <w:p w14:paraId="4E3C4990" w14:textId="4F9A6008" w:rsidR="147C69AE" w:rsidRDefault="0BCF600A" w:rsidP="147C69AE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요구사항명</w:t>
            </w:r>
          </w:p>
        </w:tc>
        <w:tc>
          <w:tcPr>
            <w:tcW w:w="465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  <w:vAlign w:val="center"/>
          </w:tcPr>
          <w:p w14:paraId="587A8525" w14:textId="3C944506" w:rsidR="147C69AE" w:rsidRDefault="0BCF600A" w:rsidP="147C69AE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상세내용</w:t>
            </w:r>
          </w:p>
        </w:tc>
        <w:tc>
          <w:tcPr>
            <w:tcW w:w="795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  <w:vAlign w:val="center"/>
          </w:tcPr>
          <w:p w14:paraId="0958F43F" w14:textId="06BECE0F" w:rsidR="147C69AE" w:rsidRDefault="0BCF600A" w:rsidP="147C69AE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난이도</w:t>
            </w:r>
          </w:p>
        </w:tc>
      </w:tr>
      <w:tr w:rsidR="147C69AE" w14:paraId="7FBC197B" w14:textId="77777777" w:rsidTr="00E600DE">
        <w:trPr>
          <w:jc w:val="center"/>
        </w:trPr>
        <w:tc>
          <w:tcPr>
            <w:tcW w:w="1129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6C47CD7A" w14:textId="73781623" w:rsidR="147C69AE" w:rsidRDefault="00A52D58" w:rsidP="00BF0E00">
            <w:pPr>
              <w:jc w:val="center"/>
              <w:rPr>
                <w:sz w:val="16"/>
                <w:szCs w:val="16"/>
                <w:lang w:val="ko-KR"/>
              </w:rPr>
            </w:pPr>
            <w:r>
              <w:rPr>
                <w:sz w:val="16"/>
                <w:szCs w:val="16"/>
                <w:lang w:val="ko-KR"/>
              </w:rPr>
              <w:t>SP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BCF600A" w:rsidRPr="0BCF600A">
              <w:rPr>
                <w:sz w:val="16"/>
                <w:szCs w:val="16"/>
                <w:lang w:val="ko-KR"/>
              </w:rPr>
              <w:t>UR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BCF600A" w:rsidRPr="0BCF600A">
              <w:rPr>
                <w:sz w:val="16"/>
                <w:szCs w:val="16"/>
                <w:lang w:val="ko-KR"/>
              </w:rPr>
              <w:t>001</w:t>
            </w:r>
          </w:p>
        </w:tc>
        <w:tc>
          <w:tcPr>
            <w:tcW w:w="113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70C4C12B" w14:textId="01075EF2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COMMON</w:t>
            </w:r>
          </w:p>
        </w:tc>
        <w:tc>
          <w:tcPr>
            <w:tcW w:w="172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15BCA713" w14:textId="0F71DF6A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회원정보관리</w:t>
            </w:r>
          </w:p>
        </w:tc>
        <w:tc>
          <w:tcPr>
            <w:tcW w:w="465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371C2FA5" w14:textId="408DBE3A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각 회원마다 고유 ID를 부여하여 회원 별 정보 열람 및 서비스 이용</w:t>
            </w:r>
          </w:p>
        </w:tc>
        <w:tc>
          <w:tcPr>
            <w:tcW w:w="795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578138EA" w14:textId="15D940B1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하</w:t>
            </w:r>
          </w:p>
        </w:tc>
      </w:tr>
      <w:tr w:rsidR="147C69AE" w14:paraId="10D83265" w14:textId="77777777" w:rsidTr="00E600DE">
        <w:trPr>
          <w:jc w:val="center"/>
        </w:trPr>
        <w:tc>
          <w:tcPr>
            <w:tcW w:w="1129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49561F54" w14:textId="62778A83" w:rsidR="147C69AE" w:rsidRDefault="00A52D58" w:rsidP="00BF0E00">
            <w:pPr>
              <w:jc w:val="center"/>
              <w:rPr>
                <w:sz w:val="16"/>
                <w:szCs w:val="16"/>
                <w:lang w:val="ko-KR"/>
              </w:rPr>
            </w:pPr>
            <w:r>
              <w:rPr>
                <w:sz w:val="16"/>
                <w:szCs w:val="16"/>
                <w:lang w:val="ko-KR"/>
              </w:rPr>
              <w:t>SP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BCF600A" w:rsidRPr="0BCF600A">
              <w:rPr>
                <w:sz w:val="16"/>
                <w:szCs w:val="16"/>
                <w:lang w:val="ko-KR"/>
              </w:rPr>
              <w:t>UR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BCF600A" w:rsidRPr="0BCF600A">
              <w:rPr>
                <w:sz w:val="16"/>
                <w:szCs w:val="16"/>
                <w:lang w:val="ko-KR"/>
              </w:rPr>
              <w:t>002</w:t>
            </w:r>
          </w:p>
        </w:tc>
        <w:tc>
          <w:tcPr>
            <w:tcW w:w="113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2AF60268" w14:textId="6A39FA33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COMMON</w:t>
            </w:r>
          </w:p>
        </w:tc>
        <w:tc>
          <w:tcPr>
            <w:tcW w:w="172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6D7D061D" w14:textId="07A15D04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회원정보입력</w:t>
            </w:r>
          </w:p>
        </w:tc>
        <w:tc>
          <w:tcPr>
            <w:tcW w:w="465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3F11CDF1" w14:textId="5012C77D" w:rsidR="147C69AE" w:rsidRDefault="0BCF600A" w:rsidP="00BF0E00">
            <w:pPr>
              <w:jc w:val="center"/>
              <w:rPr>
                <w:sz w:val="16"/>
                <w:szCs w:val="16"/>
              </w:rPr>
            </w:pPr>
            <w:r w:rsidRPr="0BCF600A">
              <w:rPr>
                <w:sz w:val="16"/>
                <w:szCs w:val="16"/>
              </w:rPr>
              <w:t>사용자로부터 사용자의 키, 체중, 나이, 성별, 운동빈도, 다이어트 목표, 체중계 사용여부를 받아온다.</w:t>
            </w:r>
          </w:p>
        </w:tc>
        <w:tc>
          <w:tcPr>
            <w:tcW w:w="795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13D38E84" w14:textId="43C9B8B5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중</w:t>
            </w:r>
          </w:p>
        </w:tc>
      </w:tr>
      <w:tr w:rsidR="147C69AE" w14:paraId="3BBB9BAA" w14:textId="77777777" w:rsidTr="00E600DE">
        <w:trPr>
          <w:jc w:val="center"/>
        </w:trPr>
        <w:tc>
          <w:tcPr>
            <w:tcW w:w="1129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3BB1072F" w14:textId="50FD1EB5" w:rsidR="147C69AE" w:rsidRDefault="00A52D58" w:rsidP="00BF0E00">
            <w:pPr>
              <w:jc w:val="center"/>
              <w:rPr>
                <w:sz w:val="16"/>
                <w:szCs w:val="16"/>
                <w:lang w:val="ko-KR"/>
              </w:rPr>
            </w:pPr>
            <w:r>
              <w:rPr>
                <w:sz w:val="16"/>
                <w:szCs w:val="16"/>
                <w:lang w:val="ko-KR"/>
              </w:rPr>
              <w:t>SP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BCF600A" w:rsidRPr="0BCF600A">
              <w:rPr>
                <w:sz w:val="16"/>
                <w:szCs w:val="16"/>
                <w:lang w:val="ko-KR"/>
              </w:rPr>
              <w:t>UR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BCF600A" w:rsidRPr="0BCF600A">
              <w:rPr>
                <w:sz w:val="16"/>
                <w:szCs w:val="16"/>
                <w:lang w:val="ko-KR"/>
              </w:rPr>
              <w:t>003</w:t>
            </w:r>
          </w:p>
        </w:tc>
        <w:tc>
          <w:tcPr>
            <w:tcW w:w="113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6354C796" w14:textId="39E2E8E6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COMMON</w:t>
            </w:r>
          </w:p>
        </w:tc>
        <w:tc>
          <w:tcPr>
            <w:tcW w:w="172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036C48B8" w14:textId="10111E4E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 xml:space="preserve">회원 목표 칼로리 </w:t>
            </w:r>
            <w:r w:rsidR="0BEA4FAC" w:rsidRPr="0BEA4FAC">
              <w:rPr>
                <w:sz w:val="16"/>
                <w:szCs w:val="16"/>
                <w:lang w:val="ko-KR"/>
              </w:rPr>
              <w:t>설정</w:t>
            </w:r>
          </w:p>
        </w:tc>
        <w:tc>
          <w:tcPr>
            <w:tcW w:w="465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7A2C0734" w14:textId="324AC8B9" w:rsidR="147C69AE" w:rsidRDefault="0BEA4FAC" w:rsidP="00BF0E00">
            <w:pPr>
              <w:jc w:val="center"/>
              <w:rPr>
                <w:sz w:val="18"/>
                <w:szCs w:val="18"/>
              </w:rPr>
            </w:pPr>
            <w:r w:rsidRPr="0BEA4FAC">
              <w:rPr>
                <w:sz w:val="18"/>
                <w:szCs w:val="18"/>
              </w:rPr>
              <w:t>회원이 직접 자신이 원하는 목표칼로리를 입력한다.</w:t>
            </w:r>
          </w:p>
        </w:tc>
        <w:tc>
          <w:tcPr>
            <w:tcW w:w="795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13E640D6" w14:textId="3D442116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하</w:t>
            </w:r>
          </w:p>
        </w:tc>
      </w:tr>
      <w:tr w:rsidR="147C69AE" w14:paraId="2F91060A" w14:textId="77777777" w:rsidTr="00E600DE">
        <w:trPr>
          <w:jc w:val="center"/>
        </w:trPr>
        <w:tc>
          <w:tcPr>
            <w:tcW w:w="1129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00E7B0D3" w14:textId="402B3443" w:rsidR="147C69AE" w:rsidRDefault="00A52D58" w:rsidP="00BF0E00">
            <w:pPr>
              <w:jc w:val="center"/>
              <w:rPr>
                <w:sz w:val="16"/>
                <w:szCs w:val="16"/>
                <w:lang w:val="ko-KR"/>
              </w:rPr>
            </w:pPr>
            <w:r>
              <w:rPr>
                <w:sz w:val="16"/>
                <w:szCs w:val="16"/>
                <w:lang w:val="ko-KR"/>
              </w:rPr>
              <w:t>SP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BCF600A" w:rsidRPr="0BCF600A">
              <w:rPr>
                <w:sz w:val="16"/>
                <w:szCs w:val="16"/>
                <w:lang w:val="ko-KR"/>
              </w:rPr>
              <w:t>UR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BCF600A" w:rsidRPr="0BCF600A">
              <w:rPr>
                <w:sz w:val="16"/>
                <w:szCs w:val="16"/>
                <w:lang w:val="ko-KR"/>
              </w:rPr>
              <w:t>004</w:t>
            </w:r>
          </w:p>
        </w:tc>
        <w:tc>
          <w:tcPr>
            <w:tcW w:w="113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14DB4182" w14:textId="6A9461A8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APP</w:t>
            </w:r>
          </w:p>
        </w:tc>
        <w:tc>
          <w:tcPr>
            <w:tcW w:w="172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65D1EF00" w14:textId="6ED62F67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섭취한 음식 입력</w:t>
            </w:r>
          </w:p>
        </w:tc>
        <w:tc>
          <w:tcPr>
            <w:tcW w:w="465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2F6BA1BD" w14:textId="1E8E9E30" w:rsidR="147C69AE" w:rsidRDefault="0BCF600A" w:rsidP="00BF0E00">
            <w:pPr>
              <w:jc w:val="center"/>
              <w:rPr>
                <w:sz w:val="16"/>
                <w:szCs w:val="16"/>
              </w:rPr>
            </w:pPr>
            <w:r w:rsidRPr="0BCF600A">
              <w:rPr>
                <w:sz w:val="16"/>
                <w:szCs w:val="16"/>
              </w:rPr>
              <w:t>사용자가 카메라로 찍은 음식 사진을 인공지능을 통한 인식 후 칼로리 정보 제공</w:t>
            </w:r>
          </w:p>
        </w:tc>
        <w:tc>
          <w:tcPr>
            <w:tcW w:w="795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042F0A9E" w14:textId="3323E5A2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상</w:t>
            </w:r>
          </w:p>
        </w:tc>
      </w:tr>
      <w:tr w:rsidR="147C69AE" w14:paraId="48A3C5B9" w14:textId="77777777" w:rsidTr="00E600DE">
        <w:trPr>
          <w:jc w:val="center"/>
        </w:trPr>
        <w:tc>
          <w:tcPr>
            <w:tcW w:w="1129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7F7489A8" w14:textId="6989D588" w:rsidR="147C69AE" w:rsidRDefault="00A52D58" w:rsidP="00BF0E00">
            <w:pPr>
              <w:jc w:val="center"/>
              <w:rPr>
                <w:sz w:val="16"/>
                <w:szCs w:val="16"/>
                <w:lang w:val="ko-KR"/>
              </w:rPr>
            </w:pPr>
            <w:r>
              <w:rPr>
                <w:sz w:val="16"/>
                <w:szCs w:val="16"/>
                <w:lang w:val="ko-KR"/>
              </w:rPr>
              <w:t>SP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BCF600A" w:rsidRPr="0BCF600A">
              <w:rPr>
                <w:sz w:val="16"/>
                <w:szCs w:val="16"/>
                <w:lang w:val="ko-KR"/>
              </w:rPr>
              <w:t>UR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BCF600A" w:rsidRPr="0BCF600A">
              <w:rPr>
                <w:sz w:val="16"/>
                <w:szCs w:val="16"/>
                <w:lang w:val="ko-KR"/>
              </w:rPr>
              <w:t>005</w:t>
            </w:r>
          </w:p>
        </w:tc>
        <w:tc>
          <w:tcPr>
            <w:tcW w:w="113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1A7079C3" w14:textId="13C464C6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APP</w:t>
            </w:r>
          </w:p>
        </w:tc>
        <w:tc>
          <w:tcPr>
            <w:tcW w:w="172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60F4460C" w14:textId="26FDC2E8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초과 칼로리 제시</w:t>
            </w:r>
          </w:p>
        </w:tc>
        <w:tc>
          <w:tcPr>
            <w:tcW w:w="465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72BEED10" w14:textId="7A8AAB15" w:rsidR="147C69AE" w:rsidRDefault="0BCF600A" w:rsidP="00BF0E00">
            <w:pPr>
              <w:jc w:val="center"/>
              <w:rPr>
                <w:sz w:val="16"/>
                <w:szCs w:val="16"/>
              </w:rPr>
            </w:pPr>
            <w:r w:rsidRPr="0BCF600A">
              <w:rPr>
                <w:sz w:val="16"/>
                <w:szCs w:val="16"/>
              </w:rPr>
              <w:t>사용자의 섭취 칼로리가 목표 칼로리보다 많은 경우 초과된 칼로리 정보 제시</w:t>
            </w:r>
          </w:p>
        </w:tc>
        <w:tc>
          <w:tcPr>
            <w:tcW w:w="795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2C5D1C7C" w14:textId="08A70474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중</w:t>
            </w:r>
          </w:p>
        </w:tc>
      </w:tr>
      <w:tr w:rsidR="147C69AE" w14:paraId="0203D39D" w14:textId="77777777" w:rsidTr="00E600DE">
        <w:trPr>
          <w:jc w:val="center"/>
        </w:trPr>
        <w:tc>
          <w:tcPr>
            <w:tcW w:w="1129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1E89F305" w14:textId="70A30033" w:rsidR="147C69AE" w:rsidRDefault="00A52D58" w:rsidP="00BF0E00">
            <w:pPr>
              <w:jc w:val="center"/>
              <w:rPr>
                <w:sz w:val="16"/>
                <w:szCs w:val="16"/>
                <w:lang w:val="ko-KR"/>
              </w:rPr>
            </w:pPr>
            <w:r>
              <w:rPr>
                <w:sz w:val="16"/>
                <w:szCs w:val="16"/>
                <w:lang w:val="ko-KR"/>
              </w:rPr>
              <w:t>SP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BCF600A" w:rsidRPr="0BCF600A">
              <w:rPr>
                <w:sz w:val="16"/>
                <w:szCs w:val="16"/>
                <w:lang w:val="ko-KR"/>
              </w:rPr>
              <w:t>UR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BCF600A" w:rsidRPr="0BCF600A">
              <w:rPr>
                <w:sz w:val="16"/>
                <w:szCs w:val="16"/>
                <w:lang w:val="ko-KR"/>
              </w:rPr>
              <w:t>006</w:t>
            </w:r>
          </w:p>
        </w:tc>
        <w:tc>
          <w:tcPr>
            <w:tcW w:w="113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6156892B" w14:textId="4E31310D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APP</w:t>
            </w:r>
          </w:p>
        </w:tc>
        <w:tc>
          <w:tcPr>
            <w:tcW w:w="172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3164A526" w14:textId="130753DE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식단추천</w:t>
            </w:r>
          </w:p>
        </w:tc>
        <w:tc>
          <w:tcPr>
            <w:tcW w:w="465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7CBEDB23" w14:textId="50ADB2A0" w:rsidR="147C69AE" w:rsidRDefault="0BCF600A" w:rsidP="00BF0E00">
            <w:pPr>
              <w:jc w:val="center"/>
              <w:rPr>
                <w:sz w:val="16"/>
                <w:szCs w:val="16"/>
              </w:rPr>
            </w:pPr>
            <w:r w:rsidRPr="0BCF600A">
              <w:rPr>
                <w:sz w:val="16"/>
                <w:szCs w:val="16"/>
              </w:rPr>
              <w:t>사용자의 현재 일일 섭취상태에 따라 식단추천을 해준다.</w:t>
            </w:r>
          </w:p>
        </w:tc>
        <w:tc>
          <w:tcPr>
            <w:tcW w:w="795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1F237A68" w14:textId="4FDF4902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중</w:t>
            </w:r>
          </w:p>
        </w:tc>
      </w:tr>
      <w:tr w:rsidR="147C69AE" w14:paraId="08EC3EE3" w14:textId="77777777" w:rsidTr="00E600DE">
        <w:trPr>
          <w:jc w:val="center"/>
        </w:trPr>
        <w:tc>
          <w:tcPr>
            <w:tcW w:w="1129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6DCB494B" w14:textId="495A4756" w:rsidR="147C69AE" w:rsidRDefault="00A52D58" w:rsidP="00BF0E00">
            <w:pPr>
              <w:jc w:val="center"/>
              <w:rPr>
                <w:sz w:val="16"/>
                <w:szCs w:val="16"/>
                <w:lang w:val="ko-KR"/>
              </w:rPr>
            </w:pPr>
            <w:r>
              <w:rPr>
                <w:sz w:val="16"/>
                <w:szCs w:val="16"/>
                <w:lang w:val="ko-KR"/>
              </w:rPr>
              <w:t>SP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BCF600A" w:rsidRPr="0BCF600A">
              <w:rPr>
                <w:sz w:val="16"/>
                <w:szCs w:val="16"/>
                <w:lang w:val="ko-KR"/>
              </w:rPr>
              <w:t>UR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BCF600A" w:rsidRPr="0BCF600A">
              <w:rPr>
                <w:sz w:val="16"/>
                <w:szCs w:val="16"/>
                <w:lang w:val="ko-KR"/>
              </w:rPr>
              <w:t>007</w:t>
            </w:r>
          </w:p>
        </w:tc>
        <w:tc>
          <w:tcPr>
            <w:tcW w:w="113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4FF23739" w14:textId="01270E56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APP</w:t>
            </w:r>
          </w:p>
        </w:tc>
        <w:tc>
          <w:tcPr>
            <w:tcW w:w="172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152FF22D" w14:textId="2B3735AF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추천 운동 제공</w:t>
            </w:r>
          </w:p>
        </w:tc>
        <w:tc>
          <w:tcPr>
            <w:tcW w:w="465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2003A402" w14:textId="07A7B358" w:rsidR="147C69AE" w:rsidRDefault="0BCF600A" w:rsidP="00BF0E00">
            <w:pPr>
              <w:jc w:val="center"/>
              <w:rPr>
                <w:sz w:val="16"/>
                <w:szCs w:val="16"/>
              </w:rPr>
            </w:pPr>
            <w:r w:rsidRPr="0BCF600A">
              <w:rPr>
                <w:sz w:val="16"/>
                <w:szCs w:val="16"/>
              </w:rPr>
              <w:t>사용자가 하루동안 섭취한 음식의 칼로리가 목표 칼로리를 넘어선 경우 운동을 추천해준다.</w:t>
            </w:r>
          </w:p>
        </w:tc>
        <w:tc>
          <w:tcPr>
            <w:tcW w:w="795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521CE4E7" w14:textId="78687DEE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중</w:t>
            </w:r>
          </w:p>
        </w:tc>
      </w:tr>
      <w:tr w:rsidR="008468C0" w14:paraId="06388B64" w14:textId="77777777" w:rsidTr="00E600DE">
        <w:trPr>
          <w:jc w:val="center"/>
        </w:trPr>
        <w:tc>
          <w:tcPr>
            <w:tcW w:w="1129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362B8DA1" w14:textId="7F50E1F1" w:rsidR="008468C0" w:rsidRPr="0BCF600A" w:rsidRDefault="00A52D58" w:rsidP="00BF0E00">
            <w:pPr>
              <w:jc w:val="center"/>
              <w:rPr>
                <w:sz w:val="16"/>
                <w:szCs w:val="16"/>
                <w:lang w:val="ko-KR"/>
              </w:rPr>
            </w:pPr>
            <w:r>
              <w:rPr>
                <w:sz w:val="16"/>
                <w:szCs w:val="16"/>
                <w:lang w:val="ko-KR"/>
              </w:rPr>
              <w:t>SP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08468C0">
              <w:rPr>
                <w:rFonts w:hint="eastAsia"/>
                <w:sz w:val="16"/>
                <w:szCs w:val="16"/>
                <w:lang w:val="ko-KR"/>
              </w:rPr>
              <w:t>U</w:t>
            </w:r>
            <w:r w:rsidR="008468C0">
              <w:rPr>
                <w:sz w:val="16"/>
                <w:szCs w:val="16"/>
                <w:lang w:val="ko-KR"/>
              </w:rPr>
              <w:t>R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08468C0">
              <w:rPr>
                <w:sz w:val="16"/>
                <w:szCs w:val="16"/>
                <w:lang w:val="ko-KR"/>
              </w:rPr>
              <w:t>008</w:t>
            </w:r>
          </w:p>
        </w:tc>
        <w:tc>
          <w:tcPr>
            <w:tcW w:w="113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3FE51F3F" w14:textId="56DCFBDF" w:rsidR="008468C0" w:rsidRPr="0BCF600A" w:rsidRDefault="008468C0" w:rsidP="00BF0E00">
            <w:pPr>
              <w:jc w:val="center"/>
              <w:rPr>
                <w:sz w:val="16"/>
                <w:szCs w:val="16"/>
                <w:lang w:val="ko-KR"/>
              </w:rPr>
            </w:pPr>
            <w:r>
              <w:rPr>
                <w:rFonts w:hint="eastAsia"/>
                <w:sz w:val="16"/>
                <w:szCs w:val="16"/>
                <w:lang w:val="ko-KR"/>
              </w:rPr>
              <w:t>A</w:t>
            </w:r>
            <w:r>
              <w:rPr>
                <w:sz w:val="16"/>
                <w:szCs w:val="16"/>
                <w:lang w:val="ko-KR"/>
              </w:rPr>
              <w:t>PP</w:t>
            </w:r>
          </w:p>
        </w:tc>
        <w:tc>
          <w:tcPr>
            <w:tcW w:w="172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53EC91D9" w14:textId="131F134B" w:rsidR="008468C0" w:rsidRPr="0BCF600A" w:rsidRDefault="008468C0" w:rsidP="00BF0E00">
            <w:pPr>
              <w:jc w:val="center"/>
              <w:rPr>
                <w:sz w:val="16"/>
                <w:szCs w:val="16"/>
                <w:lang w:val="ko-KR"/>
              </w:rPr>
            </w:pPr>
            <w:r>
              <w:rPr>
                <w:rFonts w:hint="eastAsia"/>
                <w:sz w:val="16"/>
                <w:szCs w:val="16"/>
                <w:lang w:val="ko-KR"/>
              </w:rPr>
              <w:t>미핏과 구글핏 연동</w:t>
            </w:r>
          </w:p>
        </w:tc>
        <w:tc>
          <w:tcPr>
            <w:tcW w:w="465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35A40321" w14:textId="09ED8F00" w:rsidR="008468C0" w:rsidRPr="0BCF600A" w:rsidRDefault="008468C0" w:rsidP="00BF0E00">
            <w:pPr>
              <w:spacing w:line="384" w:lineRule="auto"/>
              <w:jc w:val="center"/>
              <w:rPr>
                <w:rFonts w:cs="굴림"/>
                <w:color w:val="000000" w:themeColor="text1"/>
                <w:sz w:val="16"/>
                <w:szCs w:val="16"/>
              </w:rPr>
            </w:pPr>
            <w:r>
              <w:rPr>
                <w:rFonts w:cs="굴림" w:hint="eastAsia"/>
                <w:color w:val="000000" w:themeColor="text1"/>
                <w:sz w:val="16"/>
                <w:szCs w:val="16"/>
              </w:rPr>
              <w:t>M</w:t>
            </w:r>
            <w:r>
              <w:rPr>
                <w:rFonts w:cs="굴림"/>
                <w:color w:val="000000" w:themeColor="text1"/>
                <w:sz w:val="16"/>
                <w:szCs w:val="16"/>
              </w:rPr>
              <w:t>i-fit application</w:t>
            </w:r>
            <w:r>
              <w:rPr>
                <w:rFonts w:cs="굴림" w:hint="eastAsia"/>
                <w:color w:val="000000" w:themeColor="text1"/>
                <w:sz w:val="16"/>
                <w:szCs w:val="16"/>
              </w:rPr>
              <w:t xml:space="preserve">과 </w:t>
            </w:r>
            <w:r>
              <w:rPr>
                <w:rFonts w:cs="굴림"/>
                <w:color w:val="000000" w:themeColor="text1"/>
                <w:sz w:val="16"/>
                <w:szCs w:val="16"/>
              </w:rPr>
              <w:t>Google fitne</w:t>
            </w:r>
            <w:r w:rsidR="00A52D58">
              <w:rPr>
                <w:rFonts w:cs="굴림"/>
                <w:color w:val="000000" w:themeColor="text1"/>
                <w:sz w:val="16"/>
                <w:szCs w:val="16"/>
              </w:rPr>
              <w:t>ss</w:t>
            </w:r>
            <w:r>
              <w:rPr>
                <w:rFonts w:cs="굴림"/>
                <w:color w:val="000000" w:themeColor="text1"/>
                <w:sz w:val="16"/>
                <w:szCs w:val="16"/>
              </w:rPr>
              <w:t xml:space="preserve"> application</w:t>
            </w:r>
            <w:r>
              <w:rPr>
                <w:rFonts w:cs="굴림" w:hint="eastAsia"/>
                <w:color w:val="000000" w:themeColor="text1"/>
                <w:sz w:val="16"/>
                <w:szCs w:val="16"/>
              </w:rPr>
              <w:t>을 연동한다</w:t>
            </w:r>
          </w:p>
        </w:tc>
        <w:tc>
          <w:tcPr>
            <w:tcW w:w="795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7018E5E6" w14:textId="2FDFEA51" w:rsidR="008468C0" w:rsidRPr="0BCF600A" w:rsidRDefault="008468C0" w:rsidP="00BF0E00">
            <w:pPr>
              <w:jc w:val="center"/>
              <w:rPr>
                <w:sz w:val="16"/>
                <w:szCs w:val="16"/>
                <w:lang w:val="ko-KR"/>
              </w:rPr>
            </w:pPr>
            <w:r>
              <w:rPr>
                <w:rFonts w:hint="eastAsia"/>
                <w:sz w:val="16"/>
                <w:szCs w:val="16"/>
                <w:lang w:val="ko-KR"/>
              </w:rPr>
              <w:t>중</w:t>
            </w:r>
          </w:p>
        </w:tc>
      </w:tr>
      <w:tr w:rsidR="147C69AE" w14:paraId="0B3E4388" w14:textId="77777777" w:rsidTr="00E600DE">
        <w:trPr>
          <w:jc w:val="center"/>
        </w:trPr>
        <w:tc>
          <w:tcPr>
            <w:tcW w:w="1129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11939FE7" w14:textId="4D7FB035" w:rsidR="147C69AE" w:rsidRDefault="00A52D58" w:rsidP="00BF0E00">
            <w:pPr>
              <w:jc w:val="center"/>
              <w:rPr>
                <w:sz w:val="16"/>
                <w:szCs w:val="16"/>
                <w:lang w:val="ko-KR"/>
              </w:rPr>
            </w:pPr>
            <w:r>
              <w:rPr>
                <w:sz w:val="16"/>
                <w:szCs w:val="16"/>
                <w:lang w:val="ko-KR"/>
              </w:rPr>
              <w:t>SP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BCF600A" w:rsidRPr="0BCF600A">
              <w:rPr>
                <w:sz w:val="16"/>
                <w:szCs w:val="16"/>
                <w:lang w:val="ko-KR"/>
              </w:rPr>
              <w:t>UR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BCF600A" w:rsidRPr="0BCF600A">
              <w:rPr>
                <w:sz w:val="16"/>
                <w:szCs w:val="16"/>
                <w:lang w:val="ko-KR"/>
              </w:rPr>
              <w:t>00</w:t>
            </w:r>
            <w:r w:rsidR="008468C0">
              <w:rPr>
                <w:sz w:val="16"/>
                <w:szCs w:val="16"/>
                <w:lang w:val="ko-KR"/>
              </w:rPr>
              <w:t>9</w:t>
            </w:r>
          </w:p>
        </w:tc>
        <w:tc>
          <w:tcPr>
            <w:tcW w:w="113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2ACEE8AC" w14:textId="565E96B6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APP</w:t>
            </w:r>
          </w:p>
        </w:tc>
        <w:tc>
          <w:tcPr>
            <w:tcW w:w="172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3768D762" w14:textId="58326B58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운동 데이터</w:t>
            </w:r>
          </w:p>
          <w:p w14:paraId="311254E2" w14:textId="02E4E5C2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받아 오기</w:t>
            </w:r>
          </w:p>
        </w:tc>
        <w:tc>
          <w:tcPr>
            <w:tcW w:w="465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5031BDD6" w14:textId="62C15AD0" w:rsidR="147C69AE" w:rsidRDefault="0BCF600A" w:rsidP="00BF0E00">
            <w:pPr>
              <w:spacing w:line="384" w:lineRule="auto"/>
              <w:jc w:val="center"/>
              <w:rPr>
                <w:rFonts w:cs="굴림"/>
                <w:color w:val="000000" w:themeColor="text1"/>
                <w:sz w:val="16"/>
                <w:szCs w:val="16"/>
              </w:rPr>
            </w:pPr>
            <w:r w:rsidRPr="0BCF600A">
              <w:rPr>
                <w:rFonts w:cs="굴림"/>
                <w:color w:val="000000" w:themeColor="text1"/>
                <w:sz w:val="16"/>
                <w:szCs w:val="16"/>
              </w:rPr>
              <w:t>사용자가 행한 운동 이름, 운동 시간, 그리고 소모한 칼로리를 받아온다.</w:t>
            </w:r>
          </w:p>
        </w:tc>
        <w:tc>
          <w:tcPr>
            <w:tcW w:w="795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5122EE1C" w14:textId="08C45E11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상</w:t>
            </w:r>
          </w:p>
        </w:tc>
      </w:tr>
      <w:tr w:rsidR="147C69AE" w14:paraId="009DDD87" w14:textId="77777777" w:rsidTr="00E600DE">
        <w:trPr>
          <w:jc w:val="center"/>
        </w:trPr>
        <w:tc>
          <w:tcPr>
            <w:tcW w:w="1129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5B87932E" w14:textId="32D06C30" w:rsidR="147C69AE" w:rsidRDefault="00A52D58" w:rsidP="00BF0E00">
            <w:pPr>
              <w:jc w:val="center"/>
              <w:rPr>
                <w:sz w:val="16"/>
                <w:szCs w:val="16"/>
                <w:lang w:val="ko-KR"/>
              </w:rPr>
            </w:pPr>
            <w:r>
              <w:rPr>
                <w:sz w:val="16"/>
                <w:szCs w:val="16"/>
                <w:lang w:val="ko-KR"/>
              </w:rPr>
              <w:t>SP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BCF600A" w:rsidRPr="0BCF600A">
              <w:rPr>
                <w:sz w:val="16"/>
                <w:szCs w:val="16"/>
                <w:lang w:val="ko-KR"/>
              </w:rPr>
              <w:t>UR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BCF600A" w:rsidRPr="0BCF600A">
              <w:rPr>
                <w:sz w:val="16"/>
                <w:szCs w:val="16"/>
                <w:lang w:val="ko-KR"/>
              </w:rPr>
              <w:t>0</w:t>
            </w:r>
            <w:r w:rsidR="008468C0">
              <w:rPr>
                <w:sz w:val="16"/>
                <w:szCs w:val="16"/>
                <w:lang w:val="ko-KR"/>
              </w:rPr>
              <w:t>10</w:t>
            </w:r>
          </w:p>
        </w:tc>
        <w:tc>
          <w:tcPr>
            <w:tcW w:w="113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4B056BB9" w14:textId="3564BE04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APP</w:t>
            </w:r>
          </w:p>
        </w:tc>
        <w:tc>
          <w:tcPr>
            <w:tcW w:w="172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22026321" w14:textId="214CF0AD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인 바디 데이터</w:t>
            </w:r>
          </w:p>
          <w:p w14:paraId="31B73813" w14:textId="4B252FCE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받아 오기</w:t>
            </w:r>
          </w:p>
        </w:tc>
        <w:tc>
          <w:tcPr>
            <w:tcW w:w="465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01A064ED" w14:textId="34D28E5D" w:rsidR="147C69AE" w:rsidRDefault="0BCF600A" w:rsidP="00BF0E00">
            <w:pPr>
              <w:spacing w:line="384" w:lineRule="auto"/>
              <w:jc w:val="center"/>
              <w:rPr>
                <w:rFonts w:cs="굴림"/>
                <w:color w:val="000000" w:themeColor="text1"/>
                <w:sz w:val="16"/>
                <w:szCs w:val="16"/>
              </w:rPr>
            </w:pPr>
            <w:r w:rsidRPr="0BCF600A">
              <w:rPr>
                <w:rFonts w:cs="굴림"/>
                <w:color w:val="000000" w:themeColor="text1"/>
                <w:sz w:val="16"/>
                <w:szCs w:val="16"/>
              </w:rPr>
              <w:t>사용자의 인 바디 정보(BMI, 체중, 지방 량, 근육 량)를 받아온다.</w:t>
            </w:r>
          </w:p>
        </w:tc>
        <w:tc>
          <w:tcPr>
            <w:tcW w:w="795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3A9F149E" w14:textId="3F2AF1D1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상</w:t>
            </w:r>
          </w:p>
        </w:tc>
      </w:tr>
      <w:tr w:rsidR="147C69AE" w14:paraId="7C279AE0" w14:textId="77777777" w:rsidTr="00E600DE">
        <w:trPr>
          <w:jc w:val="center"/>
        </w:trPr>
        <w:tc>
          <w:tcPr>
            <w:tcW w:w="1129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462A0621" w14:textId="43C70773" w:rsidR="147C69AE" w:rsidRDefault="00A52D58" w:rsidP="00BF0E00">
            <w:pPr>
              <w:jc w:val="center"/>
              <w:rPr>
                <w:sz w:val="16"/>
                <w:szCs w:val="16"/>
                <w:lang w:val="ko-KR"/>
              </w:rPr>
            </w:pPr>
            <w:r>
              <w:rPr>
                <w:sz w:val="16"/>
                <w:szCs w:val="16"/>
                <w:lang w:val="ko-KR"/>
              </w:rPr>
              <w:t>SP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BCF600A" w:rsidRPr="0BCF600A">
              <w:rPr>
                <w:sz w:val="16"/>
                <w:szCs w:val="16"/>
                <w:lang w:val="ko-KR"/>
              </w:rPr>
              <w:t>UR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BCF600A" w:rsidRPr="0BCF600A">
              <w:rPr>
                <w:sz w:val="16"/>
                <w:szCs w:val="16"/>
                <w:lang w:val="ko-KR"/>
              </w:rPr>
              <w:t>01</w:t>
            </w:r>
            <w:r w:rsidR="008468C0">
              <w:rPr>
                <w:sz w:val="16"/>
                <w:szCs w:val="16"/>
                <w:lang w:val="ko-KR"/>
              </w:rPr>
              <w:t>1</w:t>
            </w:r>
          </w:p>
        </w:tc>
        <w:tc>
          <w:tcPr>
            <w:tcW w:w="113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6D5E3E83" w14:textId="0A0B89D3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APP</w:t>
            </w:r>
          </w:p>
        </w:tc>
        <w:tc>
          <w:tcPr>
            <w:tcW w:w="172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790382CC" w14:textId="2EDD7893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인 바디 통계 제공</w:t>
            </w:r>
          </w:p>
        </w:tc>
        <w:tc>
          <w:tcPr>
            <w:tcW w:w="465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63054363" w14:textId="66CC78DA" w:rsidR="147C69AE" w:rsidRDefault="0BCF600A" w:rsidP="00BF0E00">
            <w:pPr>
              <w:jc w:val="center"/>
              <w:rPr>
                <w:sz w:val="16"/>
                <w:szCs w:val="16"/>
              </w:rPr>
            </w:pPr>
            <w:r w:rsidRPr="0BCF600A">
              <w:rPr>
                <w:sz w:val="16"/>
                <w:szCs w:val="16"/>
              </w:rPr>
              <w:t>사용자의 인 바디 정보(근육 량, 체지방 량, BMI, 체중)를 동기화를 실행한 날짜 별로 그래프로 시각화 하여 화면을 통해 보여준다.</w:t>
            </w:r>
          </w:p>
        </w:tc>
        <w:tc>
          <w:tcPr>
            <w:tcW w:w="795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39FF5724" w14:textId="0FCE9DEB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중</w:t>
            </w:r>
          </w:p>
        </w:tc>
      </w:tr>
      <w:tr w:rsidR="147C69AE" w14:paraId="2A16EF96" w14:textId="77777777" w:rsidTr="00E600DE">
        <w:trPr>
          <w:jc w:val="center"/>
        </w:trPr>
        <w:tc>
          <w:tcPr>
            <w:tcW w:w="1129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7CE9BBB7" w14:textId="4B693880" w:rsidR="147C69AE" w:rsidRDefault="00A52D58" w:rsidP="00BF0E00">
            <w:pPr>
              <w:jc w:val="center"/>
              <w:rPr>
                <w:sz w:val="16"/>
                <w:szCs w:val="16"/>
                <w:lang w:val="ko-KR"/>
              </w:rPr>
            </w:pPr>
            <w:r>
              <w:rPr>
                <w:sz w:val="16"/>
                <w:szCs w:val="16"/>
                <w:lang w:val="ko-KR"/>
              </w:rPr>
              <w:t>SP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BCF600A" w:rsidRPr="0BCF600A">
              <w:rPr>
                <w:sz w:val="16"/>
                <w:szCs w:val="16"/>
                <w:lang w:val="ko-KR"/>
              </w:rPr>
              <w:t>UR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BCF600A" w:rsidRPr="0BCF600A">
              <w:rPr>
                <w:sz w:val="16"/>
                <w:szCs w:val="16"/>
                <w:lang w:val="ko-KR"/>
              </w:rPr>
              <w:t>01</w:t>
            </w:r>
            <w:r w:rsidR="008468C0">
              <w:rPr>
                <w:sz w:val="16"/>
                <w:szCs w:val="16"/>
                <w:lang w:val="ko-KR"/>
              </w:rPr>
              <w:t>2</w:t>
            </w:r>
          </w:p>
        </w:tc>
        <w:tc>
          <w:tcPr>
            <w:tcW w:w="113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6D5B67E7" w14:textId="0C9767D4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APP</w:t>
            </w:r>
          </w:p>
        </w:tc>
        <w:tc>
          <w:tcPr>
            <w:tcW w:w="172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164BEF6F" w14:textId="1FB9F14B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섭취한 음식 칼로리</w:t>
            </w:r>
          </w:p>
          <w:p w14:paraId="5687FA2C" w14:textId="3E47E192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통계 제공</w:t>
            </w:r>
          </w:p>
        </w:tc>
        <w:tc>
          <w:tcPr>
            <w:tcW w:w="465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0923AE25" w14:textId="2DC84157" w:rsidR="147C69AE" w:rsidRDefault="0BCF600A" w:rsidP="00BF0E00">
            <w:pPr>
              <w:ind w:left="480" w:hangingChars="300" w:hanging="480"/>
              <w:jc w:val="center"/>
              <w:rPr>
                <w:sz w:val="16"/>
                <w:szCs w:val="16"/>
              </w:rPr>
            </w:pPr>
            <w:r w:rsidRPr="0BCF600A">
              <w:rPr>
                <w:sz w:val="16"/>
                <w:szCs w:val="16"/>
              </w:rPr>
              <w:t>사용자가 섭취한 음식의 칼로리를 일/주/월 별로 그래프로 시각화 하여 화면을 통해 보여준다.</w:t>
            </w:r>
          </w:p>
        </w:tc>
        <w:tc>
          <w:tcPr>
            <w:tcW w:w="795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2815DCA1" w14:textId="661CE1DC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중</w:t>
            </w:r>
          </w:p>
        </w:tc>
      </w:tr>
      <w:tr w:rsidR="147C69AE" w14:paraId="56EFFB9B" w14:textId="77777777" w:rsidTr="00E600DE">
        <w:trPr>
          <w:jc w:val="center"/>
        </w:trPr>
        <w:tc>
          <w:tcPr>
            <w:tcW w:w="1129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7C2A6684" w14:textId="6512420F" w:rsidR="147C69AE" w:rsidRDefault="00A52D58" w:rsidP="00BF0E00">
            <w:pPr>
              <w:jc w:val="center"/>
              <w:rPr>
                <w:sz w:val="16"/>
                <w:szCs w:val="16"/>
                <w:lang w:val="ko-KR"/>
              </w:rPr>
            </w:pPr>
            <w:r>
              <w:rPr>
                <w:sz w:val="16"/>
                <w:szCs w:val="16"/>
                <w:lang w:val="ko-KR"/>
              </w:rPr>
              <w:t>SP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BCF600A" w:rsidRPr="0BCF600A">
              <w:rPr>
                <w:sz w:val="16"/>
                <w:szCs w:val="16"/>
                <w:lang w:val="ko-KR"/>
              </w:rPr>
              <w:t>UR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BCF600A" w:rsidRPr="0BCF600A">
              <w:rPr>
                <w:sz w:val="16"/>
                <w:szCs w:val="16"/>
                <w:lang w:val="ko-KR"/>
              </w:rPr>
              <w:t>01</w:t>
            </w:r>
            <w:r w:rsidR="008468C0">
              <w:rPr>
                <w:sz w:val="16"/>
                <w:szCs w:val="16"/>
                <w:lang w:val="ko-KR"/>
              </w:rPr>
              <w:t>3</w:t>
            </w:r>
          </w:p>
        </w:tc>
        <w:tc>
          <w:tcPr>
            <w:tcW w:w="113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55120FC5" w14:textId="09D7900B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APP</w:t>
            </w:r>
          </w:p>
        </w:tc>
        <w:tc>
          <w:tcPr>
            <w:tcW w:w="172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0EF20850" w14:textId="5A592C53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섭취한 음식 정보 제공</w:t>
            </w:r>
          </w:p>
        </w:tc>
        <w:tc>
          <w:tcPr>
            <w:tcW w:w="465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5B1CAE5B" w14:textId="169041A4" w:rsidR="147C69AE" w:rsidRDefault="0BCF600A" w:rsidP="00BF0E00">
            <w:pPr>
              <w:ind w:left="320" w:hangingChars="200" w:hanging="320"/>
              <w:jc w:val="center"/>
              <w:rPr>
                <w:sz w:val="16"/>
                <w:szCs w:val="16"/>
              </w:rPr>
            </w:pPr>
            <w:r w:rsidRPr="0BCF600A">
              <w:rPr>
                <w:sz w:val="16"/>
                <w:szCs w:val="16"/>
              </w:rPr>
              <w:t>하루동안 사용자가 섭취한 음식 정보(칼로리, 탄수화물,</w:t>
            </w:r>
          </w:p>
          <w:p w14:paraId="6369C66E" w14:textId="49951196" w:rsidR="147C69AE" w:rsidRDefault="0BCF600A" w:rsidP="00BF0E00">
            <w:pPr>
              <w:ind w:left="320" w:hangingChars="200" w:hanging="320"/>
              <w:jc w:val="center"/>
              <w:rPr>
                <w:sz w:val="16"/>
                <w:szCs w:val="16"/>
              </w:rPr>
            </w:pPr>
            <w:r w:rsidRPr="0BCF600A">
              <w:rPr>
                <w:sz w:val="16"/>
                <w:szCs w:val="16"/>
              </w:rPr>
              <w:t>단백질, 지방) 를 아침, 점심, 저녁으로 나누어 텍스트와</w:t>
            </w:r>
          </w:p>
          <w:p w14:paraId="379CB53D" w14:textId="09CD842A" w:rsidR="147C69AE" w:rsidRDefault="0BCF600A" w:rsidP="00BF0E00">
            <w:pPr>
              <w:ind w:left="320" w:hangingChars="200" w:hanging="320"/>
              <w:jc w:val="center"/>
              <w:rPr>
                <w:sz w:val="16"/>
                <w:szCs w:val="16"/>
              </w:rPr>
            </w:pPr>
            <w:r w:rsidRPr="0BCF600A">
              <w:rPr>
                <w:sz w:val="16"/>
                <w:szCs w:val="16"/>
              </w:rPr>
              <w:t>그래프 형식으로 보여준다.</w:t>
            </w:r>
          </w:p>
        </w:tc>
        <w:tc>
          <w:tcPr>
            <w:tcW w:w="795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001ED5BE" w14:textId="54887BC9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중</w:t>
            </w:r>
          </w:p>
        </w:tc>
      </w:tr>
      <w:tr w:rsidR="147C69AE" w14:paraId="5DBB0056" w14:textId="77777777" w:rsidTr="00E600DE">
        <w:trPr>
          <w:jc w:val="center"/>
        </w:trPr>
        <w:tc>
          <w:tcPr>
            <w:tcW w:w="1129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2AA32DD7" w14:textId="41962CD7" w:rsidR="147C69AE" w:rsidRDefault="00A52D58" w:rsidP="00BF0E00">
            <w:pPr>
              <w:jc w:val="center"/>
              <w:rPr>
                <w:sz w:val="16"/>
                <w:szCs w:val="16"/>
                <w:lang w:val="ko-KR"/>
              </w:rPr>
            </w:pPr>
            <w:r>
              <w:rPr>
                <w:sz w:val="16"/>
                <w:szCs w:val="16"/>
                <w:lang w:val="ko-KR"/>
              </w:rPr>
              <w:t>SP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BCF600A" w:rsidRPr="0BCF600A">
              <w:rPr>
                <w:sz w:val="16"/>
                <w:szCs w:val="16"/>
                <w:lang w:val="ko-KR"/>
              </w:rPr>
              <w:t>UR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BCF600A" w:rsidRPr="0BCF600A">
              <w:rPr>
                <w:sz w:val="16"/>
                <w:szCs w:val="16"/>
                <w:lang w:val="ko-KR"/>
              </w:rPr>
              <w:t>01</w:t>
            </w:r>
            <w:r w:rsidR="008468C0">
              <w:rPr>
                <w:sz w:val="16"/>
                <w:szCs w:val="16"/>
                <w:lang w:val="ko-KR"/>
              </w:rPr>
              <w:t>4</w:t>
            </w:r>
          </w:p>
        </w:tc>
        <w:tc>
          <w:tcPr>
            <w:tcW w:w="113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001C174F" w14:textId="12D011D2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APP</w:t>
            </w:r>
          </w:p>
        </w:tc>
        <w:tc>
          <w:tcPr>
            <w:tcW w:w="172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70937FC6" w14:textId="5372B5CE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운동 통계 제공</w:t>
            </w:r>
          </w:p>
        </w:tc>
        <w:tc>
          <w:tcPr>
            <w:tcW w:w="465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0B30CD69" w14:textId="3B6A98EC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하루동안 실행한 운동 정보 ( 운동이름, 운동시간, 소모</w:t>
            </w:r>
          </w:p>
          <w:p w14:paraId="5DC3FC86" w14:textId="0F77694F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, 칼로리) 를 화면을 통해 보여준다.</w:t>
            </w:r>
          </w:p>
        </w:tc>
        <w:tc>
          <w:tcPr>
            <w:tcW w:w="795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vAlign w:val="center"/>
          </w:tcPr>
          <w:p w14:paraId="6ADC16CB" w14:textId="3CF724EE" w:rsidR="147C69AE" w:rsidRDefault="0BCF600A" w:rsidP="00BF0E00">
            <w:pPr>
              <w:jc w:val="center"/>
              <w:rPr>
                <w:sz w:val="16"/>
                <w:szCs w:val="16"/>
                <w:lang w:val="ko-KR"/>
              </w:rPr>
            </w:pPr>
            <w:r w:rsidRPr="0BCF600A">
              <w:rPr>
                <w:sz w:val="16"/>
                <w:szCs w:val="16"/>
                <w:lang w:val="ko-KR"/>
              </w:rPr>
              <w:t>중</w:t>
            </w:r>
          </w:p>
        </w:tc>
      </w:tr>
    </w:tbl>
    <w:p w14:paraId="5CEA7EBC" w14:textId="3D7917C6" w:rsidR="008B5C05" w:rsidRPr="00B0251D" w:rsidRDefault="008B5C05" w:rsidP="147C69AE">
      <w:pPr>
        <w:rPr>
          <w:color w:val="000000" w:themeColor="text1"/>
          <w:sz w:val="20"/>
        </w:rPr>
      </w:pPr>
    </w:p>
    <w:p w14:paraId="352D1BB7" w14:textId="53100F1E" w:rsidR="00681595" w:rsidRDefault="00681595" w:rsidP="00681595">
      <w:pPr>
        <w:pStyle w:val="3"/>
        <w:ind w:left="900" w:hanging="360"/>
        <w:rPr>
          <w:b/>
          <w:bCs/>
          <w:lang w:val="ko-KR"/>
        </w:rPr>
      </w:pPr>
      <w:bookmarkStart w:id="20" w:name="_Toc57128932"/>
      <w:bookmarkStart w:id="21" w:name="_Toc57322645"/>
      <w:r w:rsidRPr="00681595">
        <w:rPr>
          <w:rFonts w:hint="eastAsia"/>
          <w:b/>
          <w:bCs/>
          <w:lang w:val="ko-KR"/>
        </w:rPr>
        <w:lastRenderedPageBreak/>
        <w:t>2</w:t>
      </w:r>
      <w:r w:rsidRPr="00681595">
        <w:rPr>
          <w:b/>
          <w:bCs/>
          <w:lang w:val="ko-KR"/>
        </w:rPr>
        <w:t xml:space="preserve">.2.2 </w:t>
      </w:r>
      <w:r w:rsidRPr="00681595">
        <w:rPr>
          <w:rFonts w:hint="eastAsia"/>
          <w:b/>
          <w:bCs/>
          <w:lang w:val="ko-KR"/>
        </w:rPr>
        <w:t>요구사항 세부명세</w:t>
      </w:r>
      <w:bookmarkEnd w:id="20"/>
      <w:bookmarkEnd w:id="21"/>
    </w:p>
    <w:p w14:paraId="73854EDF" w14:textId="1E3D0C26" w:rsidR="00ED1BE9" w:rsidRPr="00681595" w:rsidRDefault="006A6901" w:rsidP="006A6901">
      <w:pPr>
        <w:rPr>
          <w:lang w:val="ko-KR"/>
        </w:rPr>
      </w:pPr>
      <w:r>
        <w:rPr>
          <w:rFonts w:hint="eastAsia"/>
          <w:lang w:val="ko-KR"/>
        </w:rPr>
        <w:t>회원정보관리</w:t>
      </w:r>
    </w:p>
    <w:tbl>
      <w:tblPr>
        <w:tblStyle w:val="af4"/>
        <w:tblW w:w="9351" w:type="dxa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589"/>
      </w:tblGrid>
      <w:tr w:rsidR="00ED1BE9" w:rsidRPr="00C57EE5" w14:paraId="0651615A" w14:textId="77777777" w:rsidTr="147C69AE">
        <w:tc>
          <w:tcPr>
            <w:tcW w:w="2254" w:type="dxa"/>
            <w:shd w:val="clear" w:color="auto" w:fill="DEEAF6" w:themeFill="accent1" w:themeFillTint="33"/>
          </w:tcPr>
          <w:p w14:paraId="25BA1F4C" w14:textId="77777777" w:rsidR="00ED1BE9" w:rsidRPr="00C57EE5" w:rsidRDefault="00ED1BE9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요구사항명</w:t>
            </w:r>
          </w:p>
        </w:tc>
        <w:tc>
          <w:tcPr>
            <w:tcW w:w="2254" w:type="dxa"/>
          </w:tcPr>
          <w:p w14:paraId="704F5B5B" w14:textId="77777777" w:rsidR="00ED1BE9" w:rsidRPr="00C57EE5" w:rsidRDefault="00ED1BE9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회원정보관리</w:t>
            </w:r>
          </w:p>
        </w:tc>
        <w:tc>
          <w:tcPr>
            <w:tcW w:w="2254" w:type="dxa"/>
            <w:shd w:val="clear" w:color="auto" w:fill="DEEAF6" w:themeFill="accent1" w:themeFillTint="33"/>
          </w:tcPr>
          <w:p w14:paraId="2F70AD78" w14:textId="77777777" w:rsidR="00ED1BE9" w:rsidRPr="00C57EE5" w:rsidRDefault="00ED1BE9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요구사항번호</w:t>
            </w:r>
          </w:p>
        </w:tc>
        <w:tc>
          <w:tcPr>
            <w:tcW w:w="2589" w:type="dxa"/>
          </w:tcPr>
          <w:p w14:paraId="10BB8E5E" w14:textId="5AF1004D" w:rsidR="00ED1BE9" w:rsidRPr="00C57EE5" w:rsidRDefault="00A52D58" w:rsidP="004D1595">
            <w:pPr>
              <w:rPr>
                <w:sz w:val="18"/>
                <w:szCs w:val="18"/>
              </w:rPr>
            </w:pPr>
            <w:r>
              <w:rPr>
                <w:sz w:val="16"/>
                <w:szCs w:val="16"/>
                <w:lang w:val="ko-KR"/>
              </w:rPr>
              <w:t>SP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147C69AE" w:rsidRPr="147C69AE">
              <w:rPr>
                <w:sz w:val="18"/>
                <w:szCs w:val="18"/>
              </w:rPr>
              <w:t>UR</w:t>
            </w:r>
            <w:r w:rsidR="00E600DE">
              <w:rPr>
                <w:sz w:val="18"/>
                <w:szCs w:val="18"/>
              </w:rPr>
              <w:t>_</w:t>
            </w:r>
            <w:r w:rsidR="147C69AE" w:rsidRPr="147C69AE">
              <w:rPr>
                <w:sz w:val="18"/>
                <w:szCs w:val="18"/>
              </w:rPr>
              <w:t>001</w:t>
            </w:r>
          </w:p>
        </w:tc>
      </w:tr>
      <w:tr w:rsidR="00ED1BE9" w:rsidRPr="00C57EE5" w14:paraId="18DAFEFB" w14:textId="77777777" w:rsidTr="147C69AE">
        <w:tc>
          <w:tcPr>
            <w:tcW w:w="2254" w:type="dxa"/>
            <w:shd w:val="clear" w:color="auto" w:fill="DEEAF6" w:themeFill="accent1" w:themeFillTint="33"/>
          </w:tcPr>
          <w:p w14:paraId="7B106BD2" w14:textId="77777777" w:rsidR="00ED1BE9" w:rsidRPr="00C57EE5" w:rsidRDefault="00ED1BE9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요구사항구분</w:t>
            </w:r>
          </w:p>
        </w:tc>
        <w:tc>
          <w:tcPr>
            <w:tcW w:w="2254" w:type="dxa"/>
          </w:tcPr>
          <w:p w14:paraId="400544FC" w14:textId="399A75E0" w:rsidR="00ED1BE9" w:rsidRPr="00C57EE5" w:rsidRDefault="147C69AE" w:rsidP="006375EA">
            <w:pPr>
              <w:jc w:val="left"/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>COMMON</w:t>
            </w:r>
          </w:p>
        </w:tc>
        <w:tc>
          <w:tcPr>
            <w:tcW w:w="2254" w:type="dxa"/>
            <w:shd w:val="clear" w:color="auto" w:fill="DEEAF6" w:themeFill="accent1" w:themeFillTint="33"/>
          </w:tcPr>
          <w:p w14:paraId="25344E64" w14:textId="77777777" w:rsidR="00ED1BE9" w:rsidRPr="00C57EE5" w:rsidRDefault="00ED1BE9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작성자</w:t>
            </w:r>
          </w:p>
        </w:tc>
        <w:tc>
          <w:tcPr>
            <w:tcW w:w="2589" w:type="dxa"/>
          </w:tcPr>
          <w:p w14:paraId="62B019CF" w14:textId="166F83B0" w:rsidR="00ED1BE9" w:rsidRPr="00C57EE5" w:rsidRDefault="4668BD4C" w:rsidP="004D1595">
            <w:pPr>
              <w:rPr>
                <w:sz w:val="18"/>
                <w:szCs w:val="18"/>
              </w:rPr>
            </w:pPr>
            <w:r w:rsidRPr="4668BD4C">
              <w:rPr>
                <w:sz w:val="18"/>
                <w:szCs w:val="18"/>
              </w:rPr>
              <w:t>유재현</w:t>
            </w:r>
          </w:p>
        </w:tc>
      </w:tr>
      <w:tr w:rsidR="00046AEA" w:rsidRPr="00C57EE5" w14:paraId="2987EEC4" w14:textId="77777777" w:rsidTr="147C69AE">
        <w:tc>
          <w:tcPr>
            <w:tcW w:w="2254" w:type="dxa"/>
            <w:shd w:val="clear" w:color="auto" w:fill="DEEAF6" w:themeFill="accent1" w:themeFillTint="33"/>
          </w:tcPr>
          <w:p w14:paraId="33777E41" w14:textId="6C83B10C" w:rsidR="00046AEA" w:rsidRPr="00C57EE5" w:rsidRDefault="00046AEA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 xml:space="preserve">요구사항설명 </w:t>
            </w:r>
          </w:p>
        </w:tc>
        <w:tc>
          <w:tcPr>
            <w:tcW w:w="7097" w:type="dxa"/>
            <w:gridSpan w:val="3"/>
          </w:tcPr>
          <w:p w14:paraId="2474A26D" w14:textId="132BF9B8" w:rsidR="00046AEA" w:rsidRPr="00C57EE5" w:rsidRDefault="00046AEA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각</w:t>
            </w:r>
            <w:r w:rsidRPr="00C57EE5">
              <w:rPr>
                <w:sz w:val="18"/>
                <w:szCs w:val="18"/>
              </w:rPr>
              <w:t xml:space="preserve"> 회원마다 고유 ID를 부여하여 </w:t>
            </w:r>
            <w:r w:rsidRPr="00C57EE5">
              <w:rPr>
                <w:rFonts w:hint="eastAsia"/>
                <w:sz w:val="18"/>
                <w:szCs w:val="18"/>
              </w:rPr>
              <w:t>회원 별 정보 열람 및 서비스 이용</w:t>
            </w:r>
          </w:p>
        </w:tc>
      </w:tr>
      <w:tr w:rsidR="00046AEA" w:rsidRPr="00C57EE5" w14:paraId="401BBD59" w14:textId="77777777" w:rsidTr="147C69AE">
        <w:tc>
          <w:tcPr>
            <w:tcW w:w="2254" w:type="dxa"/>
            <w:shd w:val="clear" w:color="auto" w:fill="DEEAF6" w:themeFill="accent1" w:themeFillTint="33"/>
          </w:tcPr>
          <w:p w14:paraId="15D2CC15" w14:textId="0DF838FA" w:rsidR="00046AEA" w:rsidRPr="00C57EE5" w:rsidRDefault="00046AEA" w:rsidP="00046AEA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구현</w:t>
            </w:r>
            <w:r w:rsidR="00457277">
              <w:rPr>
                <w:rFonts w:hint="eastAsia"/>
                <w:sz w:val="18"/>
                <w:szCs w:val="18"/>
              </w:rPr>
              <w:t xml:space="preserve"> 시 고려사항</w:t>
            </w:r>
          </w:p>
        </w:tc>
        <w:tc>
          <w:tcPr>
            <w:tcW w:w="7097" w:type="dxa"/>
            <w:gridSpan w:val="3"/>
          </w:tcPr>
          <w:p w14:paraId="6325E6FF" w14:textId="76434256" w:rsidR="00046AEA" w:rsidRPr="00917048" w:rsidRDefault="00C929F5" w:rsidP="00C929F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D</w:t>
            </w:r>
            <w:r w:rsidRPr="00C57EE5">
              <w:rPr>
                <w:sz w:val="18"/>
                <w:szCs w:val="18"/>
              </w:rPr>
              <w:t>B</w:t>
            </w:r>
            <w:r w:rsidRPr="00C57EE5">
              <w:rPr>
                <w:rFonts w:hint="eastAsia"/>
                <w:sz w:val="18"/>
                <w:szCs w:val="18"/>
              </w:rPr>
              <w:t>설계시,</w:t>
            </w:r>
            <w:r w:rsidRPr="00C57EE5">
              <w:rPr>
                <w:sz w:val="18"/>
                <w:szCs w:val="18"/>
              </w:rPr>
              <w:t xml:space="preserve"> </w:t>
            </w:r>
            <w:r w:rsidRPr="00C57EE5">
              <w:rPr>
                <w:rFonts w:hint="eastAsia"/>
                <w:sz w:val="18"/>
                <w:szCs w:val="18"/>
              </w:rPr>
              <w:t>사용자관리에 알맞도록 하여야</w:t>
            </w:r>
            <w:r>
              <w:rPr>
                <w:rFonts w:hint="eastAsia"/>
                <w:sz w:val="18"/>
                <w:szCs w:val="18"/>
              </w:rPr>
              <w:t>함</w:t>
            </w:r>
          </w:p>
        </w:tc>
      </w:tr>
      <w:tr w:rsidR="00ED1BE9" w:rsidRPr="00C57EE5" w14:paraId="4FE5B786" w14:textId="77777777" w:rsidTr="147C69AE">
        <w:tc>
          <w:tcPr>
            <w:tcW w:w="2254" w:type="dxa"/>
            <w:shd w:val="clear" w:color="auto" w:fill="DEEAF6" w:themeFill="accent1" w:themeFillTint="33"/>
          </w:tcPr>
          <w:p w14:paraId="033BCAB7" w14:textId="77777777" w:rsidR="00ED1BE9" w:rsidRPr="00C57EE5" w:rsidRDefault="00ED1BE9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위험요소</w:t>
            </w:r>
          </w:p>
        </w:tc>
        <w:tc>
          <w:tcPr>
            <w:tcW w:w="7097" w:type="dxa"/>
            <w:gridSpan w:val="3"/>
          </w:tcPr>
          <w:p w14:paraId="27DC779E" w14:textId="1816215C" w:rsidR="00ED1BE9" w:rsidRPr="00C57EE5" w:rsidRDefault="2E751F4E" w:rsidP="00E533E1">
            <w:pPr>
              <w:pStyle w:val="af5"/>
              <w:numPr>
                <w:ilvl w:val="0"/>
                <w:numId w:val="6"/>
              </w:numPr>
              <w:ind w:leftChars="0"/>
              <w:rPr>
                <w:sz w:val="18"/>
                <w:szCs w:val="18"/>
              </w:rPr>
            </w:pPr>
            <w:r w:rsidRPr="2E751F4E">
              <w:rPr>
                <w:sz w:val="18"/>
                <w:szCs w:val="18"/>
              </w:rPr>
              <w:t>고유</w:t>
            </w:r>
            <w:r w:rsidRPr="2E751F4E">
              <w:rPr>
                <w:sz w:val="18"/>
                <w:szCs w:val="18"/>
              </w:rPr>
              <w:t xml:space="preserve"> </w:t>
            </w:r>
            <w:r w:rsidRPr="2E751F4E">
              <w:rPr>
                <w:sz w:val="18"/>
                <w:szCs w:val="18"/>
              </w:rPr>
              <w:t>식별</w:t>
            </w:r>
            <w:r w:rsidRPr="2E751F4E">
              <w:rPr>
                <w:sz w:val="18"/>
                <w:szCs w:val="18"/>
              </w:rPr>
              <w:t xml:space="preserve"> ID</w:t>
            </w:r>
            <w:r w:rsidRPr="2E751F4E">
              <w:rPr>
                <w:sz w:val="18"/>
                <w:szCs w:val="18"/>
              </w:rPr>
              <w:t>가</w:t>
            </w:r>
            <w:r w:rsidRPr="2E751F4E">
              <w:rPr>
                <w:sz w:val="18"/>
                <w:szCs w:val="18"/>
              </w:rPr>
              <w:t xml:space="preserve"> rand()</w:t>
            </w:r>
            <w:r w:rsidRPr="2E751F4E">
              <w:rPr>
                <w:sz w:val="18"/>
                <w:szCs w:val="18"/>
              </w:rPr>
              <w:t>함수로</w:t>
            </w:r>
            <w:r w:rsidRPr="2E751F4E">
              <w:rPr>
                <w:sz w:val="18"/>
                <w:szCs w:val="18"/>
              </w:rPr>
              <w:t xml:space="preserve"> </w:t>
            </w:r>
            <w:r w:rsidRPr="2E751F4E">
              <w:rPr>
                <w:sz w:val="18"/>
                <w:szCs w:val="18"/>
              </w:rPr>
              <w:t>생성되기</w:t>
            </w:r>
            <w:r w:rsidRPr="2E751F4E">
              <w:rPr>
                <w:sz w:val="18"/>
                <w:szCs w:val="18"/>
              </w:rPr>
              <w:t xml:space="preserve"> </w:t>
            </w:r>
            <w:r w:rsidRPr="2E751F4E">
              <w:rPr>
                <w:sz w:val="18"/>
                <w:szCs w:val="18"/>
              </w:rPr>
              <w:t>때문에</w:t>
            </w:r>
            <w:r w:rsidRPr="2E751F4E">
              <w:rPr>
                <w:sz w:val="18"/>
                <w:szCs w:val="18"/>
              </w:rPr>
              <w:t xml:space="preserve"> </w:t>
            </w:r>
            <w:r w:rsidR="369F74D8" w:rsidRPr="369F74D8">
              <w:rPr>
                <w:sz w:val="18"/>
                <w:szCs w:val="18"/>
              </w:rPr>
              <w:t>사용자의</w:t>
            </w:r>
            <w:r w:rsidR="369F74D8" w:rsidRPr="369F74D8">
              <w:rPr>
                <w:sz w:val="18"/>
                <w:szCs w:val="18"/>
              </w:rPr>
              <w:t xml:space="preserve"> </w:t>
            </w:r>
            <w:r w:rsidR="369F74D8" w:rsidRPr="369F74D8">
              <w:rPr>
                <w:sz w:val="18"/>
                <w:szCs w:val="18"/>
              </w:rPr>
              <w:t>고유</w:t>
            </w:r>
            <w:r w:rsidR="369F74D8" w:rsidRPr="369F74D8">
              <w:rPr>
                <w:sz w:val="18"/>
                <w:szCs w:val="18"/>
              </w:rPr>
              <w:t>ID</w:t>
            </w:r>
            <w:r w:rsidR="369F74D8" w:rsidRPr="369F74D8">
              <w:rPr>
                <w:sz w:val="18"/>
                <w:szCs w:val="18"/>
              </w:rPr>
              <w:t>가</w:t>
            </w:r>
            <w:r w:rsidR="369F74D8" w:rsidRPr="369F74D8">
              <w:rPr>
                <w:sz w:val="18"/>
                <w:szCs w:val="18"/>
              </w:rPr>
              <w:t xml:space="preserve"> </w:t>
            </w:r>
            <w:r w:rsidRPr="2E751F4E">
              <w:rPr>
                <w:sz w:val="18"/>
                <w:szCs w:val="18"/>
              </w:rPr>
              <w:t>겹칠</w:t>
            </w:r>
            <w:r w:rsidRPr="2E751F4E">
              <w:rPr>
                <w:sz w:val="18"/>
                <w:szCs w:val="18"/>
              </w:rPr>
              <w:t xml:space="preserve"> </w:t>
            </w:r>
            <w:r w:rsidRPr="2E751F4E">
              <w:rPr>
                <w:sz w:val="18"/>
                <w:szCs w:val="18"/>
              </w:rPr>
              <w:t>수</w:t>
            </w:r>
            <w:r w:rsidRPr="2E751F4E">
              <w:rPr>
                <w:sz w:val="18"/>
                <w:szCs w:val="18"/>
              </w:rPr>
              <w:t xml:space="preserve"> </w:t>
            </w:r>
            <w:r w:rsidRPr="2E751F4E">
              <w:rPr>
                <w:sz w:val="18"/>
                <w:szCs w:val="18"/>
              </w:rPr>
              <w:t>있다</w:t>
            </w:r>
            <w:r w:rsidR="663F77E1" w:rsidRPr="663F77E1">
              <w:rPr>
                <w:sz w:val="18"/>
                <w:szCs w:val="18"/>
              </w:rPr>
              <w:t>.</w:t>
            </w:r>
          </w:p>
        </w:tc>
      </w:tr>
      <w:tr w:rsidR="00ED1BE9" w:rsidRPr="00C57EE5" w14:paraId="4080DE3B" w14:textId="77777777" w:rsidTr="147C69AE">
        <w:tc>
          <w:tcPr>
            <w:tcW w:w="2254" w:type="dxa"/>
            <w:shd w:val="clear" w:color="auto" w:fill="DEEAF6" w:themeFill="accent1" w:themeFillTint="33"/>
          </w:tcPr>
          <w:p w14:paraId="3ABE7954" w14:textId="77777777" w:rsidR="00ED1BE9" w:rsidRPr="00C57EE5" w:rsidRDefault="00ED1BE9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위험요소 해결방안</w:t>
            </w:r>
          </w:p>
        </w:tc>
        <w:tc>
          <w:tcPr>
            <w:tcW w:w="7097" w:type="dxa"/>
            <w:gridSpan w:val="3"/>
          </w:tcPr>
          <w:p w14:paraId="384169B4" w14:textId="087DED7A" w:rsidR="00ED1BE9" w:rsidRPr="00C57EE5" w:rsidRDefault="7112CF02" w:rsidP="00E533E1">
            <w:pPr>
              <w:pStyle w:val="af5"/>
              <w:numPr>
                <w:ilvl w:val="0"/>
                <w:numId w:val="5"/>
              </w:numPr>
              <w:ind w:leftChars="0"/>
              <w:rPr>
                <w:sz w:val="18"/>
                <w:szCs w:val="18"/>
              </w:rPr>
            </w:pPr>
            <w:r w:rsidRPr="7112CF02">
              <w:rPr>
                <w:sz w:val="18"/>
                <w:szCs w:val="18"/>
              </w:rPr>
              <w:t>고유</w:t>
            </w:r>
            <w:r w:rsidRPr="7112CF02">
              <w:rPr>
                <w:sz w:val="18"/>
                <w:szCs w:val="18"/>
              </w:rPr>
              <w:t xml:space="preserve"> ID</w:t>
            </w:r>
            <w:r w:rsidRPr="7112CF02">
              <w:rPr>
                <w:sz w:val="18"/>
                <w:szCs w:val="18"/>
              </w:rPr>
              <w:t>를</w:t>
            </w:r>
            <w:r w:rsidRPr="7112CF02">
              <w:rPr>
                <w:sz w:val="18"/>
                <w:szCs w:val="18"/>
              </w:rPr>
              <w:t xml:space="preserve"> </w:t>
            </w:r>
            <w:r w:rsidRPr="7112CF02">
              <w:rPr>
                <w:sz w:val="18"/>
                <w:szCs w:val="18"/>
              </w:rPr>
              <w:t>부여할</w:t>
            </w:r>
            <w:r w:rsidRPr="7112CF02">
              <w:rPr>
                <w:sz w:val="18"/>
                <w:szCs w:val="18"/>
              </w:rPr>
              <w:t xml:space="preserve"> </w:t>
            </w:r>
            <w:r w:rsidRPr="7112CF02">
              <w:rPr>
                <w:sz w:val="18"/>
                <w:szCs w:val="18"/>
              </w:rPr>
              <w:t>때</w:t>
            </w:r>
            <w:r w:rsidRPr="7112CF02">
              <w:rPr>
                <w:sz w:val="18"/>
                <w:szCs w:val="18"/>
              </w:rPr>
              <w:t xml:space="preserve">, smartpt [DB] -&gt;user [table] </w:t>
            </w:r>
            <w:r w:rsidR="57480C9E" w:rsidRPr="57480C9E">
              <w:rPr>
                <w:sz w:val="18"/>
                <w:szCs w:val="18"/>
              </w:rPr>
              <w:t>에</w:t>
            </w:r>
            <w:r w:rsidR="57480C9E" w:rsidRPr="57480C9E">
              <w:rPr>
                <w:sz w:val="18"/>
                <w:szCs w:val="18"/>
              </w:rPr>
              <w:t xml:space="preserve"> </w:t>
            </w:r>
            <w:r w:rsidR="57480C9E" w:rsidRPr="57480C9E">
              <w:rPr>
                <w:sz w:val="18"/>
                <w:szCs w:val="18"/>
              </w:rPr>
              <w:t>있는</w:t>
            </w:r>
            <w:r w:rsidR="57480C9E" w:rsidRPr="57480C9E">
              <w:rPr>
                <w:sz w:val="18"/>
                <w:szCs w:val="18"/>
              </w:rPr>
              <w:t xml:space="preserve"> </w:t>
            </w:r>
            <w:r w:rsidR="729F7B2F" w:rsidRPr="729F7B2F">
              <w:rPr>
                <w:sz w:val="18"/>
                <w:szCs w:val="18"/>
              </w:rPr>
              <w:t>기존</w:t>
            </w:r>
            <w:r w:rsidR="729F7B2F" w:rsidRPr="729F7B2F">
              <w:rPr>
                <w:sz w:val="18"/>
                <w:szCs w:val="18"/>
              </w:rPr>
              <w:t xml:space="preserve"> </w:t>
            </w:r>
            <w:r w:rsidR="729F7B2F" w:rsidRPr="729F7B2F">
              <w:rPr>
                <w:sz w:val="18"/>
                <w:szCs w:val="18"/>
              </w:rPr>
              <w:t>회원들의</w:t>
            </w:r>
            <w:r w:rsidR="729F7B2F" w:rsidRPr="729F7B2F">
              <w:rPr>
                <w:sz w:val="18"/>
                <w:szCs w:val="18"/>
              </w:rPr>
              <w:t xml:space="preserve"> </w:t>
            </w:r>
            <w:r w:rsidR="729F7B2F" w:rsidRPr="729F7B2F">
              <w:rPr>
                <w:sz w:val="18"/>
                <w:szCs w:val="18"/>
              </w:rPr>
              <w:t>고유</w:t>
            </w:r>
            <w:r w:rsidR="729F7B2F" w:rsidRPr="729F7B2F">
              <w:rPr>
                <w:sz w:val="18"/>
                <w:szCs w:val="18"/>
              </w:rPr>
              <w:t>ID</w:t>
            </w:r>
            <w:r w:rsidR="57480C9E" w:rsidRPr="57480C9E">
              <w:rPr>
                <w:sz w:val="18"/>
                <w:szCs w:val="18"/>
              </w:rPr>
              <w:t>와</w:t>
            </w:r>
            <w:r w:rsidR="57480C9E" w:rsidRPr="57480C9E">
              <w:rPr>
                <w:sz w:val="18"/>
                <w:szCs w:val="18"/>
              </w:rPr>
              <w:t xml:space="preserve"> </w:t>
            </w:r>
            <w:r w:rsidR="57480C9E" w:rsidRPr="57480C9E">
              <w:rPr>
                <w:sz w:val="18"/>
                <w:szCs w:val="18"/>
              </w:rPr>
              <w:t>비교하여</w:t>
            </w:r>
            <w:r w:rsidR="57480C9E" w:rsidRPr="57480C9E">
              <w:rPr>
                <w:sz w:val="18"/>
                <w:szCs w:val="18"/>
              </w:rPr>
              <w:t xml:space="preserve"> </w:t>
            </w:r>
            <w:r w:rsidR="08EB45E8" w:rsidRPr="08EB45E8">
              <w:rPr>
                <w:sz w:val="18"/>
                <w:szCs w:val="18"/>
              </w:rPr>
              <w:t>겹칠</w:t>
            </w:r>
            <w:r w:rsidR="08EB45E8" w:rsidRPr="08EB45E8">
              <w:rPr>
                <w:sz w:val="18"/>
                <w:szCs w:val="18"/>
              </w:rPr>
              <w:t xml:space="preserve"> </w:t>
            </w:r>
            <w:r w:rsidR="08EB45E8" w:rsidRPr="08EB45E8">
              <w:rPr>
                <w:sz w:val="18"/>
                <w:szCs w:val="18"/>
              </w:rPr>
              <w:t>경우</w:t>
            </w:r>
            <w:r w:rsidR="08EB45E8" w:rsidRPr="08EB45E8">
              <w:rPr>
                <w:sz w:val="18"/>
                <w:szCs w:val="18"/>
              </w:rPr>
              <w:t xml:space="preserve">, </w:t>
            </w:r>
            <w:r w:rsidR="1EBB69F4" w:rsidRPr="1EBB69F4">
              <w:rPr>
                <w:sz w:val="18"/>
                <w:szCs w:val="18"/>
              </w:rPr>
              <w:t>겹치지</w:t>
            </w:r>
            <w:r w:rsidR="1EBB69F4" w:rsidRPr="1EBB69F4">
              <w:rPr>
                <w:sz w:val="18"/>
                <w:szCs w:val="18"/>
              </w:rPr>
              <w:t xml:space="preserve"> </w:t>
            </w:r>
            <w:r w:rsidR="1EBB69F4" w:rsidRPr="1EBB69F4">
              <w:rPr>
                <w:sz w:val="18"/>
                <w:szCs w:val="18"/>
              </w:rPr>
              <w:t>않을</w:t>
            </w:r>
            <w:r w:rsidR="1EBB69F4" w:rsidRPr="1EBB69F4">
              <w:rPr>
                <w:sz w:val="18"/>
                <w:szCs w:val="18"/>
              </w:rPr>
              <w:t xml:space="preserve"> </w:t>
            </w:r>
            <w:r w:rsidR="1EBB69F4" w:rsidRPr="1EBB69F4">
              <w:rPr>
                <w:sz w:val="18"/>
                <w:szCs w:val="18"/>
              </w:rPr>
              <w:t>때까지</w:t>
            </w:r>
            <w:r w:rsidR="08EB45E8" w:rsidRPr="08EB45E8">
              <w:rPr>
                <w:sz w:val="18"/>
                <w:szCs w:val="18"/>
              </w:rPr>
              <w:t xml:space="preserve"> rand()</w:t>
            </w:r>
            <w:r w:rsidR="08EB45E8" w:rsidRPr="08EB45E8">
              <w:rPr>
                <w:sz w:val="18"/>
                <w:szCs w:val="18"/>
              </w:rPr>
              <w:t>함수를</w:t>
            </w:r>
            <w:r w:rsidR="08EB45E8" w:rsidRPr="08EB45E8">
              <w:rPr>
                <w:sz w:val="18"/>
                <w:szCs w:val="18"/>
              </w:rPr>
              <w:t xml:space="preserve"> </w:t>
            </w:r>
            <w:r w:rsidR="79BED979" w:rsidRPr="79BED979">
              <w:rPr>
                <w:sz w:val="18"/>
                <w:szCs w:val="18"/>
              </w:rPr>
              <w:t>이용하여</w:t>
            </w:r>
            <w:r w:rsidR="79BED979" w:rsidRPr="79BED979">
              <w:rPr>
                <w:sz w:val="18"/>
                <w:szCs w:val="18"/>
              </w:rPr>
              <w:t xml:space="preserve"> </w:t>
            </w:r>
            <w:r w:rsidR="11B7FAD5" w:rsidRPr="11B7FAD5">
              <w:rPr>
                <w:sz w:val="18"/>
                <w:szCs w:val="18"/>
              </w:rPr>
              <w:t>고유</w:t>
            </w:r>
            <w:r w:rsidR="11B7FAD5" w:rsidRPr="11B7FAD5">
              <w:rPr>
                <w:sz w:val="18"/>
                <w:szCs w:val="18"/>
              </w:rPr>
              <w:t xml:space="preserve"> </w:t>
            </w:r>
            <w:r w:rsidR="1A79859B" w:rsidRPr="1A79859B">
              <w:rPr>
                <w:sz w:val="18"/>
                <w:szCs w:val="18"/>
              </w:rPr>
              <w:t>ID</w:t>
            </w:r>
            <w:r w:rsidR="79BED979" w:rsidRPr="79BED979">
              <w:rPr>
                <w:sz w:val="18"/>
                <w:szCs w:val="18"/>
              </w:rPr>
              <w:t>를</w:t>
            </w:r>
            <w:r w:rsidR="79BED979" w:rsidRPr="79BED979">
              <w:rPr>
                <w:sz w:val="18"/>
                <w:szCs w:val="18"/>
              </w:rPr>
              <w:t xml:space="preserve"> </w:t>
            </w:r>
            <w:r w:rsidR="79BED979" w:rsidRPr="79BED979">
              <w:rPr>
                <w:sz w:val="18"/>
                <w:szCs w:val="18"/>
              </w:rPr>
              <w:t>생성한</w:t>
            </w:r>
            <w:r w:rsidR="79BED979" w:rsidRPr="79BED979">
              <w:rPr>
                <w:sz w:val="18"/>
                <w:szCs w:val="18"/>
              </w:rPr>
              <w:t xml:space="preserve"> </w:t>
            </w:r>
            <w:r w:rsidR="79BED979" w:rsidRPr="79BED979">
              <w:rPr>
                <w:sz w:val="18"/>
                <w:szCs w:val="18"/>
              </w:rPr>
              <w:t>뒤</w:t>
            </w:r>
            <w:r w:rsidR="79BED979" w:rsidRPr="79BED979">
              <w:rPr>
                <w:sz w:val="18"/>
                <w:szCs w:val="18"/>
              </w:rPr>
              <w:t xml:space="preserve">, </w:t>
            </w:r>
            <w:r w:rsidR="5073D636" w:rsidRPr="5073D636">
              <w:rPr>
                <w:sz w:val="18"/>
                <w:szCs w:val="18"/>
              </w:rPr>
              <w:t>부여한다</w:t>
            </w:r>
            <w:r w:rsidR="5073D636" w:rsidRPr="5073D636">
              <w:rPr>
                <w:sz w:val="18"/>
                <w:szCs w:val="18"/>
              </w:rPr>
              <w:t>.</w:t>
            </w:r>
          </w:p>
        </w:tc>
      </w:tr>
      <w:tr w:rsidR="00ED1BE9" w:rsidRPr="00C57EE5" w14:paraId="3ED07665" w14:textId="77777777" w:rsidTr="147C69AE">
        <w:tc>
          <w:tcPr>
            <w:tcW w:w="2254" w:type="dxa"/>
            <w:shd w:val="clear" w:color="auto" w:fill="DEEAF6" w:themeFill="accent1" w:themeFillTint="33"/>
          </w:tcPr>
          <w:p w14:paraId="2ADA4DFC" w14:textId="77777777" w:rsidR="00ED1BE9" w:rsidRPr="00C57EE5" w:rsidRDefault="00ED1BE9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관련요구사항</w:t>
            </w:r>
          </w:p>
        </w:tc>
        <w:tc>
          <w:tcPr>
            <w:tcW w:w="7097" w:type="dxa"/>
            <w:gridSpan w:val="3"/>
          </w:tcPr>
          <w:p w14:paraId="13EE7A24" w14:textId="77777777" w:rsidR="00ED1BE9" w:rsidRPr="00C57EE5" w:rsidRDefault="00ED1BE9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서버 관리</w:t>
            </w:r>
          </w:p>
        </w:tc>
      </w:tr>
      <w:tr w:rsidR="00ED1BE9" w:rsidRPr="00C57EE5" w14:paraId="67A1C069" w14:textId="77777777" w:rsidTr="147C69AE">
        <w:tc>
          <w:tcPr>
            <w:tcW w:w="2254" w:type="dxa"/>
            <w:shd w:val="clear" w:color="auto" w:fill="DEEAF6" w:themeFill="accent1" w:themeFillTint="33"/>
          </w:tcPr>
          <w:p w14:paraId="5E5AC6D3" w14:textId="77777777" w:rsidR="00ED1BE9" w:rsidRPr="00C57EE5" w:rsidRDefault="00ED1BE9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시나리오</w:t>
            </w:r>
          </w:p>
        </w:tc>
        <w:tc>
          <w:tcPr>
            <w:tcW w:w="7097" w:type="dxa"/>
            <w:gridSpan w:val="3"/>
          </w:tcPr>
          <w:p w14:paraId="20DA5B0D" w14:textId="77777777" w:rsidR="00C929F5" w:rsidRPr="00C57EE5" w:rsidRDefault="00C929F5" w:rsidP="00C929F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1</w:t>
            </w:r>
            <w:r w:rsidRPr="00C57EE5">
              <w:rPr>
                <w:sz w:val="18"/>
                <w:szCs w:val="18"/>
              </w:rPr>
              <w:t xml:space="preserve">. </w:t>
            </w:r>
            <w:r w:rsidRPr="00C57EE5">
              <w:rPr>
                <w:rFonts w:hint="eastAsia"/>
                <w:sz w:val="18"/>
                <w:szCs w:val="18"/>
              </w:rPr>
              <w:t xml:space="preserve">각 사용자 어플에 고유 </w:t>
            </w:r>
            <w:r w:rsidRPr="00C57EE5">
              <w:rPr>
                <w:sz w:val="18"/>
                <w:szCs w:val="18"/>
              </w:rPr>
              <w:t>ID</w:t>
            </w:r>
            <w:r w:rsidRPr="00C57EE5">
              <w:rPr>
                <w:rFonts w:hint="eastAsia"/>
                <w:sz w:val="18"/>
                <w:szCs w:val="18"/>
              </w:rPr>
              <w:t>를 부여</w:t>
            </w:r>
          </w:p>
          <w:p w14:paraId="73E3C83A" w14:textId="03105667" w:rsidR="00D03CA9" w:rsidRPr="00D03CA9" w:rsidRDefault="00C929F5" w:rsidP="00D03CA9">
            <w:pPr>
              <w:ind w:firstLineChars="100" w:firstLine="180"/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(첫 접속 시,</w:t>
            </w:r>
            <w:r w:rsidRPr="00C57EE5">
              <w:rPr>
                <w:sz w:val="18"/>
                <w:szCs w:val="18"/>
              </w:rPr>
              <w:t xml:space="preserve"> </w:t>
            </w:r>
            <w:r w:rsidRPr="00C57EE5">
              <w:rPr>
                <w:rFonts w:hint="eastAsia"/>
                <w:sz w:val="18"/>
                <w:szCs w:val="18"/>
              </w:rPr>
              <w:t xml:space="preserve">고유 </w:t>
            </w:r>
            <w:r w:rsidRPr="00C57EE5">
              <w:rPr>
                <w:sz w:val="18"/>
                <w:szCs w:val="18"/>
              </w:rPr>
              <w:t xml:space="preserve">ID </w:t>
            </w:r>
            <w:r w:rsidRPr="00C57EE5">
              <w:rPr>
                <w:rFonts w:hint="eastAsia"/>
                <w:sz w:val="18"/>
                <w:szCs w:val="18"/>
              </w:rPr>
              <w:t>부여한다.</w:t>
            </w:r>
            <w:r w:rsidRPr="00C57EE5">
              <w:rPr>
                <w:sz w:val="18"/>
                <w:szCs w:val="18"/>
              </w:rPr>
              <w:t xml:space="preserve"> </w:t>
            </w:r>
            <w:r w:rsidR="5C5297F5" w:rsidRPr="5C5297F5">
              <w:rPr>
                <w:sz w:val="18"/>
                <w:szCs w:val="18"/>
              </w:rPr>
              <w:t>)</w:t>
            </w:r>
          </w:p>
          <w:p w14:paraId="4F703FAC" w14:textId="552E1F42" w:rsidR="001E46A7" w:rsidRPr="001E46A7" w:rsidRDefault="5338AD76" w:rsidP="001E46A7">
            <w:pPr>
              <w:ind w:firstLineChars="100" w:firstLine="180"/>
              <w:rPr>
                <w:sz w:val="18"/>
                <w:szCs w:val="18"/>
              </w:rPr>
            </w:pPr>
            <w:r w:rsidRPr="5338AD76">
              <w:rPr>
                <w:sz w:val="18"/>
                <w:szCs w:val="18"/>
              </w:rPr>
              <w:t xml:space="preserve">고유 ID 형식 </w:t>
            </w:r>
            <w:r w:rsidR="14063CA7" w:rsidRPr="14063CA7">
              <w:rPr>
                <w:sz w:val="18"/>
                <w:szCs w:val="18"/>
              </w:rPr>
              <w:t xml:space="preserve">: </w:t>
            </w:r>
            <w:r w:rsidR="00D63E31">
              <w:rPr>
                <w:sz w:val="18"/>
                <w:szCs w:val="18"/>
              </w:rPr>
              <w:t>9</w:t>
            </w:r>
            <w:r w:rsidR="0F642D69" w:rsidRPr="0F642D69">
              <w:rPr>
                <w:sz w:val="18"/>
                <w:szCs w:val="18"/>
              </w:rPr>
              <w:t xml:space="preserve">자리의 숫자를 </w:t>
            </w:r>
            <w:r w:rsidR="5FD420BA" w:rsidRPr="5FD420BA">
              <w:rPr>
                <w:sz w:val="18"/>
                <w:szCs w:val="18"/>
              </w:rPr>
              <w:t>rand()</w:t>
            </w:r>
            <w:r w:rsidR="2E751F4E" w:rsidRPr="2E751F4E">
              <w:rPr>
                <w:sz w:val="18"/>
                <w:szCs w:val="18"/>
              </w:rPr>
              <w:t>함수를 이용하여 랜덤으로</w:t>
            </w:r>
            <w:r w:rsidR="0F642D69" w:rsidRPr="0F642D69">
              <w:rPr>
                <w:sz w:val="18"/>
                <w:szCs w:val="18"/>
              </w:rPr>
              <w:t xml:space="preserve"> 부여</w:t>
            </w:r>
          </w:p>
          <w:p w14:paraId="7E9A7779" w14:textId="0EE565D5" w:rsidR="0320B62D" w:rsidRDefault="21231C35" w:rsidP="0320B62D">
            <w:pPr>
              <w:ind w:firstLineChars="100" w:firstLine="180"/>
              <w:rPr>
                <w:sz w:val="18"/>
                <w:szCs w:val="18"/>
              </w:rPr>
            </w:pPr>
            <w:r w:rsidRPr="21231C35">
              <w:rPr>
                <w:sz w:val="18"/>
                <w:szCs w:val="18"/>
              </w:rPr>
              <w:t xml:space="preserve">    Ex) user1의 고유ID : </w:t>
            </w:r>
            <w:r w:rsidR="09DC3088" w:rsidRPr="09DC3088">
              <w:rPr>
                <w:sz w:val="18"/>
                <w:szCs w:val="18"/>
              </w:rPr>
              <w:t>456231235</w:t>
            </w:r>
            <w:r w:rsidRPr="21231C35">
              <w:rPr>
                <w:sz w:val="18"/>
                <w:szCs w:val="18"/>
              </w:rPr>
              <w:t xml:space="preserve"> </w:t>
            </w:r>
          </w:p>
          <w:p w14:paraId="0485565B" w14:textId="13C5A54E" w:rsidR="00C929F5" w:rsidRPr="00917048" w:rsidRDefault="00C929F5" w:rsidP="00C929F5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  <w:r>
              <w:rPr>
                <w:sz w:val="18"/>
                <w:szCs w:val="18"/>
              </w:rPr>
              <w:t xml:space="preserve">. </w:t>
            </w:r>
            <w:r w:rsidRPr="00917048">
              <w:rPr>
                <w:rFonts w:hint="eastAsia"/>
                <w:sz w:val="18"/>
                <w:szCs w:val="18"/>
              </w:rPr>
              <w:t xml:space="preserve">부여한 고유 </w:t>
            </w:r>
            <w:r w:rsidRPr="00917048">
              <w:rPr>
                <w:sz w:val="18"/>
                <w:szCs w:val="18"/>
              </w:rPr>
              <w:t>ID</w:t>
            </w:r>
            <w:r w:rsidRPr="00917048">
              <w:rPr>
                <w:rFonts w:hint="eastAsia"/>
                <w:sz w:val="18"/>
                <w:szCs w:val="18"/>
              </w:rPr>
              <w:t xml:space="preserve">를 </w:t>
            </w:r>
            <w:r w:rsidR="1D2A6B6A" w:rsidRPr="1D2A6B6A">
              <w:rPr>
                <w:sz w:val="18"/>
                <w:szCs w:val="18"/>
              </w:rPr>
              <w:t>smartpt [</w:t>
            </w:r>
            <w:r w:rsidR="31E5E2A2" w:rsidRPr="31E5E2A2">
              <w:rPr>
                <w:sz w:val="18"/>
                <w:szCs w:val="18"/>
              </w:rPr>
              <w:t>DB</w:t>
            </w:r>
            <w:r w:rsidR="1D2A6B6A" w:rsidRPr="1D2A6B6A">
              <w:rPr>
                <w:sz w:val="18"/>
                <w:szCs w:val="18"/>
              </w:rPr>
              <w:t>] -&gt;</w:t>
            </w:r>
            <w:r w:rsidR="31E5E2A2" w:rsidRPr="31E5E2A2">
              <w:rPr>
                <w:sz w:val="18"/>
                <w:szCs w:val="18"/>
              </w:rPr>
              <w:t xml:space="preserve">user </w:t>
            </w:r>
            <w:r w:rsidR="1D2A6B6A" w:rsidRPr="1D2A6B6A">
              <w:rPr>
                <w:sz w:val="18"/>
                <w:szCs w:val="18"/>
              </w:rPr>
              <w:t>[</w:t>
            </w:r>
            <w:r w:rsidR="31E5E2A2" w:rsidRPr="31E5E2A2">
              <w:rPr>
                <w:sz w:val="18"/>
                <w:szCs w:val="18"/>
              </w:rPr>
              <w:t>table</w:t>
            </w:r>
            <w:r w:rsidR="1D2A6B6A" w:rsidRPr="1D2A6B6A">
              <w:rPr>
                <w:sz w:val="18"/>
                <w:szCs w:val="18"/>
              </w:rPr>
              <w:t>]</w:t>
            </w:r>
            <w:r w:rsidR="07FD6CB0" w:rsidRPr="07FD6CB0">
              <w:rPr>
                <w:sz w:val="18"/>
                <w:szCs w:val="18"/>
              </w:rPr>
              <w:t>에</w:t>
            </w:r>
            <w:r w:rsidRPr="00917048">
              <w:rPr>
                <w:rFonts w:hint="eastAsia"/>
                <w:sz w:val="18"/>
                <w:szCs w:val="18"/>
              </w:rPr>
              <w:t xml:space="preserve"> 업데이트 한다.</w:t>
            </w:r>
          </w:p>
          <w:p w14:paraId="5B8A6717" w14:textId="7857921F" w:rsidR="00ED1BE9" w:rsidRPr="00C57EE5" w:rsidRDefault="00C929F5" w:rsidP="004D1595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  <w:r>
              <w:rPr>
                <w:sz w:val="18"/>
                <w:szCs w:val="18"/>
              </w:rPr>
              <w:t xml:space="preserve">. </w:t>
            </w:r>
            <w:r w:rsidRPr="00917048">
              <w:rPr>
                <w:rFonts w:hint="eastAsia"/>
                <w:sz w:val="18"/>
                <w:szCs w:val="18"/>
              </w:rPr>
              <w:t>다음 접속부턴 자신의 고유I</w:t>
            </w:r>
            <w:r w:rsidRPr="00917048">
              <w:rPr>
                <w:sz w:val="18"/>
                <w:szCs w:val="18"/>
              </w:rPr>
              <w:t>D</w:t>
            </w:r>
            <w:r w:rsidR="03EDF852" w:rsidRPr="03EDF852">
              <w:rPr>
                <w:sz w:val="18"/>
                <w:szCs w:val="18"/>
              </w:rPr>
              <w:t xml:space="preserve">를 통해 </w:t>
            </w:r>
            <w:r w:rsidR="6A4FC6FE" w:rsidRPr="6A4FC6FE">
              <w:rPr>
                <w:sz w:val="18"/>
                <w:szCs w:val="18"/>
              </w:rPr>
              <w:t>식별이 가능함으로</w:t>
            </w:r>
            <w:r w:rsidRPr="00917048">
              <w:rPr>
                <w:rFonts w:hint="eastAsia"/>
                <w:sz w:val="18"/>
                <w:szCs w:val="18"/>
              </w:rPr>
              <w:t xml:space="preserve"> </w:t>
            </w:r>
            <w:r w:rsidR="50E7A1F2" w:rsidRPr="50E7A1F2">
              <w:rPr>
                <w:sz w:val="18"/>
                <w:szCs w:val="18"/>
              </w:rPr>
              <w:t xml:space="preserve">이를 이용하여 </w:t>
            </w:r>
            <w:r w:rsidRPr="00917048">
              <w:rPr>
                <w:rFonts w:hint="eastAsia"/>
                <w:sz w:val="18"/>
                <w:szCs w:val="18"/>
              </w:rPr>
              <w:t>자신의 정보 및 서비스를 사용할 수 있도록 한다.</w:t>
            </w:r>
          </w:p>
        </w:tc>
      </w:tr>
    </w:tbl>
    <w:p w14:paraId="2310DEE0" w14:textId="5942FD6F" w:rsidR="00681595" w:rsidRDefault="00681595" w:rsidP="00681595"/>
    <w:p w14:paraId="34FC6837" w14:textId="77777777" w:rsidR="006A6901" w:rsidRDefault="006A6901" w:rsidP="006A6901">
      <w:bookmarkStart w:id="22" w:name="_Toc57128934"/>
    </w:p>
    <w:p w14:paraId="7A015ECB" w14:textId="3C94D6AC" w:rsidR="00681595" w:rsidRPr="00681595" w:rsidRDefault="00681595" w:rsidP="006A6901">
      <w:r>
        <w:rPr>
          <w:rFonts w:hint="eastAsia"/>
        </w:rPr>
        <w:t>회원정보 입력</w:t>
      </w:r>
      <w:bookmarkEnd w:id="22"/>
    </w:p>
    <w:tbl>
      <w:tblPr>
        <w:tblStyle w:val="af4"/>
        <w:tblW w:w="9351" w:type="dxa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589"/>
      </w:tblGrid>
      <w:tr w:rsidR="004D1595" w:rsidRPr="00C57EE5" w14:paraId="3A1EA547" w14:textId="77777777" w:rsidTr="4E4DCA44">
        <w:tc>
          <w:tcPr>
            <w:tcW w:w="2254" w:type="dxa"/>
            <w:shd w:val="clear" w:color="auto" w:fill="DEEAF6" w:themeFill="accent1" w:themeFillTint="33"/>
          </w:tcPr>
          <w:p w14:paraId="492B48C3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요구사항명</w:t>
            </w:r>
          </w:p>
        </w:tc>
        <w:tc>
          <w:tcPr>
            <w:tcW w:w="2254" w:type="dxa"/>
          </w:tcPr>
          <w:p w14:paraId="1C93422D" w14:textId="6263BA41" w:rsidR="004D1595" w:rsidRPr="00C57EE5" w:rsidRDefault="147C69AE" w:rsidP="004D1595">
            <w:pPr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>회원정보 입력</w:t>
            </w:r>
          </w:p>
        </w:tc>
        <w:tc>
          <w:tcPr>
            <w:tcW w:w="2254" w:type="dxa"/>
            <w:shd w:val="clear" w:color="auto" w:fill="DEEAF6" w:themeFill="accent1" w:themeFillTint="33"/>
          </w:tcPr>
          <w:p w14:paraId="585E69F3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요구사항번호</w:t>
            </w:r>
          </w:p>
        </w:tc>
        <w:tc>
          <w:tcPr>
            <w:tcW w:w="2589" w:type="dxa"/>
          </w:tcPr>
          <w:p w14:paraId="3913728F" w14:textId="6A00A58C" w:rsidR="004D1595" w:rsidRPr="00C57EE5" w:rsidRDefault="00A52D58" w:rsidP="004D1595">
            <w:pPr>
              <w:rPr>
                <w:sz w:val="18"/>
                <w:szCs w:val="18"/>
              </w:rPr>
            </w:pPr>
            <w:r>
              <w:rPr>
                <w:sz w:val="16"/>
                <w:szCs w:val="16"/>
                <w:lang w:val="ko-KR"/>
              </w:rPr>
              <w:t>SP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147C69AE" w:rsidRPr="147C69AE">
              <w:rPr>
                <w:sz w:val="18"/>
                <w:szCs w:val="18"/>
              </w:rPr>
              <w:t>UR</w:t>
            </w:r>
            <w:r w:rsidR="00E600DE">
              <w:rPr>
                <w:sz w:val="18"/>
                <w:szCs w:val="18"/>
              </w:rPr>
              <w:t>_</w:t>
            </w:r>
            <w:r w:rsidR="147C69AE" w:rsidRPr="147C69AE">
              <w:rPr>
                <w:sz w:val="18"/>
                <w:szCs w:val="18"/>
              </w:rPr>
              <w:t>002</w:t>
            </w:r>
          </w:p>
        </w:tc>
      </w:tr>
      <w:tr w:rsidR="004D1595" w:rsidRPr="00C57EE5" w14:paraId="1CED3FA4" w14:textId="77777777" w:rsidTr="4E4DCA44">
        <w:tc>
          <w:tcPr>
            <w:tcW w:w="2254" w:type="dxa"/>
            <w:shd w:val="clear" w:color="auto" w:fill="DEEAF6" w:themeFill="accent1" w:themeFillTint="33"/>
          </w:tcPr>
          <w:p w14:paraId="44B759A7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요구사항구분</w:t>
            </w:r>
          </w:p>
        </w:tc>
        <w:tc>
          <w:tcPr>
            <w:tcW w:w="2254" w:type="dxa"/>
          </w:tcPr>
          <w:p w14:paraId="48F732BC" w14:textId="32C1499F" w:rsidR="004D1595" w:rsidRPr="00C57EE5" w:rsidRDefault="147C69AE" w:rsidP="004D1595">
            <w:pPr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>COMMON</w:t>
            </w:r>
          </w:p>
        </w:tc>
        <w:tc>
          <w:tcPr>
            <w:tcW w:w="2254" w:type="dxa"/>
            <w:shd w:val="clear" w:color="auto" w:fill="DEEAF6" w:themeFill="accent1" w:themeFillTint="33"/>
          </w:tcPr>
          <w:p w14:paraId="4E6232AF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작성자</w:t>
            </w:r>
          </w:p>
        </w:tc>
        <w:tc>
          <w:tcPr>
            <w:tcW w:w="2589" w:type="dxa"/>
          </w:tcPr>
          <w:p w14:paraId="283F3BFE" w14:textId="09C09259" w:rsidR="004D1595" w:rsidRPr="00C57EE5" w:rsidRDefault="4668BD4C" w:rsidP="004D1595">
            <w:pPr>
              <w:rPr>
                <w:sz w:val="18"/>
                <w:szCs w:val="18"/>
              </w:rPr>
            </w:pPr>
            <w:r w:rsidRPr="4668BD4C">
              <w:rPr>
                <w:sz w:val="18"/>
                <w:szCs w:val="18"/>
              </w:rPr>
              <w:t>유재현</w:t>
            </w:r>
          </w:p>
        </w:tc>
      </w:tr>
      <w:tr w:rsidR="00E27564" w:rsidRPr="00C57EE5" w14:paraId="5F184AD1" w14:textId="77777777" w:rsidTr="4E4DCA44">
        <w:tc>
          <w:tcPr>
            <w:tcW w:w="2254" w:type="dxa"/>
            <w:shd w:val="clear" w:color="auto" w:fill="DEEAF6" w:themeFill="accent1" w:themeFillTint="33"/>
          </w:tcPr>
          <w:p w14:paraId="50AC0B50" w14:textId="64461943" w:rsidR="00E27564" w:rsidRPr="00C57EE5" w:rsidRDefault="00E27564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요구사항설명</w:t>
            </w:r>
          </w:p>
        </w:tc>
        <w:tc>
          <w:tcPr>
            <w:tcW w:w="7097" w:type="dxa"/>
            <w:gridSpan w:val="3"/>
          </w:tcPr>
          <w:p w14:paraId="54AF2B2D" w14:textId="025ACF02" w:rsidR="00E27564" w:rsidRPr="00C57EE5" w:rsidRDefault="4E4DCA44" w:rsidP="004D1595">
            <w:pPr>
              <w:rPr>
                <w:sz w:val="18"/>
                <w:szCs w:val="18"/>
              </w:rPr>
            </w:pPr>
            <w:r w:rsidRPr="4E4DCA44">
              <w:rPr>
                <w:sz w:val="18"/>
                <w:szCs w:val="18"/>
              </w:rPr>
              <w:t>사용자는 사용자의 키(INT), 체중(INT), 나이(INT), 성별(INT), 운동빈도(INT), 목표칼로리(INT), 체중계사용여부 (INT) 를 입력한다.</w:t>
            </w:r>
          </w:p>
        </w:tc>
      </w:tr>
      <w:tr w:rsidR="00E27564" w:rsidRPr="00C57EE5" w14:paraId="396DE4AA" w14:textId="77777777" w:rsidTr="4E4DCA44">
        <w:tc>
          <w:tcPr>
            <w:tcW w:w="2254" w:type="dxa"/>
            <w:shd w:val="clear" w:color="auto" w:fill="DEEAF6" w:themeFill="accent1" w:themeFillTint="33"/>
          </w:tcPr>
          <w:p w14:paraId="75B75BC1" w14:textId="3413B725" w:rsidR="00E27564" w:rsidRPr="00C57EE5" w:rsidRDefault="00E27564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구현</w:t>
            </w:r>
            <w:r w:rsidR="00457277">
              <w:rPr>
                <w:rFonts w:hint="eastAsia"/>
                <w:sz w:val="18"/>
                <w:szCs w:val="18"/>
              </w:rPr>
              <w:t xml:space="preserve"> 시 고려사항</w:t>
            </w:r>
          </w:p>
        </w:tc>
        <w:tc>
          <w:tcPr>
            <w:tcW w:w="7097" w:type="dxa"/>
            <w:gridSpan w:val="3"/>
          </w:tcPr>
          <w:p w14:paraId="295C8D86" w14:textId="77777777" w:rsidR="00E27564" w:rsidRDefault="00E27564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각 사용자들마다 개인정보를 관리할 수 있게 한다.</w:t>
            </w:r>
          </w:p>
          <w:p w14:paraId="5976B0EA" w14:textId="58DCFE4B" w:rsidR="00E27564" w:rsidRPr="00C57EE5" w:rsidRDefault="00B770B2" w:rsidP="004D1595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사용자 신상 정보 변경 시 수정할 수 있게 한다.</w:t>
            </w:r>
          </w:p>
        </w:tc>
      </w:tr>
      <w:tr w:rsidR="004D1595" w:rsidRPr="00C57EE5" w14:paraId="39FF7E46" w14:textId="77777777" w:rsidTr="4E4DCA44">
        <w:tc>
          <w:tcPr>
            <w:tcW w:w="2254" w:type="dxa"/>
            <w:shd w:val="clear" w:color="auto" w:fill="DEEAF6" w:themeFill="accent1" w:themeFillTint="33"/>
          </w:tcPr>
          <w:p w14:paraId="47EA1790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위험요소</w:t>
            </w:r>
          </w:p>
        </w:tc>
        <w:tc>
          <w:tcPr>
            <w:tcW w:w="7097" w:type="dxa"/>
            <w:gridSpan w:val="3"/>
          </w:tcPr>
          <w:p w14:paraId="05341468" w14:textId="4A8005CA" w:rsidR="004D1595" w:rsidRPr="00C57EE5" w:rsidRDefault="00B770B2" w:rsidP="004D1595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  <w:r w:rsidR="004D1595" w:rsidRPr="00C57EE5">
              <w:rPr>
                <w:sz w:val="18"/>
                <w:szCs w:val="18"/>
              </w:rPr>
              <w:t xml:space="preserve">. </w:t>
            </w:r>
            <w:r w:rsidR="004D1595" w:rsidRPr="00C57EE5">
              <w:rPr>
                <w:rFonts w:hint="eastAsia"/>
                <w:sz w:val="18"/>
                <w:szCs w:val="18"/>
              </w:rPr>
              <w:t>사용자가 자신의 신상정보를 엉터리로 작성할 수 있다.</w:t>
            </w:r>
          </w:p>
        </w:tc>
      </w:tr>
      <w:tr w:rsidR="004D1595" w:rsidRPr="00C57EE5" w14:paraId="1763EDC9" w14:textId="77777777" w:rsidTr="4E4DCA44">
        <w:tc>
          <w:tcPr>
            <w:tcW w:w="2254" w:type="dxa"/>
            <w:shd w:val="clear" w:color="auto" w:fill="DEEAF6" w:themeFill="accent1" w:themeFillTint="33"/>
          </w:tcPr>
          <w:p w14:paraId="199C0884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위험요소 해결방안</w:t>
            </w:r>
          </w:p>
        </w:tc>
        <w:tc>
          <w:tcPr>
            <w:tcW w:w="7097" w:type="dxa"/>
            <w:gridSpan w:val="3"/>
          </w:tcPr>
          <w:p w14:paraId="1A1BA5B0" w14:textId="2490FCB4" w:rsidR="004D1595" w:rsidRPr="00C57EE5" w:rsidRDefault="004D1595" w:rsidP="7B797A34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1</w:t>
            </w:r>
            <w:r w:rsidR="00B770B2">
              <w:rPr>
                <w:sz w:val="18"/>
                <w:szCs w:val="18"/>
              </w:rPr>
              <w:t>-1</w:t>
            </w:r>
            <w:r w:rsidRPr="00C57EE5">
              <w:rPr>
                <w:sz w:val="18"/>
                <w:szCs w:val="18"/>
              </w:rPr>
              <w:t xml:space="preserve">. </w:t>
            </w:r>
            <w:r w:rsidRPr="00C57EE5">
              <w:rPr>
                <w:rFonts w:hint="eastAsia"/>
                <w:sz w:val="18"/>
                <w:szCs w:val="18"/>
              </w:rPr>
              <w:t xml:space="preserve">사용자의 입력칸에 </w:t>
            </w:r>
            <w:r w:rsidRPr="00C57EE5">
              <w:rPr>
                <w:sz w:val="18"/>
                <w:szCs w:val="18"/>
              </w:rPr>
              <w:t>limit</w:t>
            </w:r>
            <w:r w:rsidRPr="00C57EE5">
              <w:rPr>
                <w:rFonts w:hint="eastAsia"/>
                <w:sz w:val="18"/>
                <w:szCs w:val="18"/>
              </w:rPr>
              <w:t>를 설정하여 엉터리로 작성할 수 없도록 설정.</w:t>
            </w:r>
          </w:p>
          <w:p w14:paraId="5E9D6167" w14:textId="0F8EB21D" w:rsidR="004D1595" w:rsidRPr="00C57EE5" w:rsidRDefault="625E331D" w:rsidP="625E331D">
            <w:pPr>
              <w:rPr>
                <w:sz w:val="18"/>
                <w:szCs w:val="18"/>
              </w:rPr>
            </w:pPr>
            <w:r w:rsidRPr="625E331D">
              <w:rPr>
                <w:sz w:val="18"/>
                <w:szCs w:val="18"/>
              </w:rPr>
              <w:t xml:space="preserve">    키 </w:t>
            </w:r>
            <w:r w:rsidR="4C00E223" w:rsidRPr="4C00E223">
              <w:rPr>
                <w:sz w:val="18"/>
                <w:szCs w:val="18"/>
              </w:rPr>
              <w:t xml:space="preserve">  </w:t>
            </w:r>
            <w:r w:rsidRPr="625E331D">
              <w:rPr>
                <w:sz w:val="18"/>
                <w:szCs w:val="18"/>
              </w:rPr>
              <w:t xml:space="preserve">( </w:t>
            </w:r>
            <w:r w:rsidR="00EC28A7">
              <w:rPr>
                <w:sz w:val="18"/>
                <w:szCs w:val="18"/>
              </w:rPr>
              <w:t xml:space="preserve">100 </w:t>
            </w:r>
            <w:r w:rsidRPr="625E331D">
              <w:rPr>
                <w:sz w:val="18"/>
                <w:szCs w:val="18"/>
              </w:rPr>
              <w:t xml:space="preserve">~ </w:t>
            </w:r>
            <w:r w:rsidR="00EC28A7">
              <w:rPr>
                <w:sz w:val="18"/>
                <w:szCs w:val="18"/>
              </w:rPr>
              <w:t>25</w:t>
            </w:r>
            <w:r w:rsidRPr="625E331D">
              <w:rPr>
                <w:sz w:val="18"/>
                <w:szCs w:val="18"/>
              </w:rPr>
              <w:t>0 까지 입력가능 )</w:t>
            </w:r>
          </w:p>
          <w:p w14:paraId="01AB51E3" w14:textId="530D9956" w:rsidR="004D1595" w:rsidRPr="00C57EE5" w:rsidRDefault="625E331D" w:rsidP="625E331D">
            <w:pPr>
              <w:rPr>
                <w:sz w:val="18"/>
                <w:szCs w:val="18"/>
              </w:rPr>
            </w:pPr>
            <w:r w:rsidRPr="625E331D">
              <w:rPr>
                <w:sz w:val="18"/>
                <w:szCs w:val="18"/>
              </w:rPr>
              <w:t xml:space="preserve">   체중 ( </w:t>
            </w:r>
            <w:r w:rsidR="007F2A47">
              <w:rPr>
                <w:sz w:val="18"/>
                <w:szCs w:val="18"/>
              </w:rPr>
              <w:t>10</w:t>
            </w:r>
            <w:r w:rsidRPr="625E331D">
              <w:rPr>
                <w:sz w:val="18"/>
                <w:szCs w:val="18"/>
              </w:rPr>
              <w:t xml:space="preserve"> ~ </w:t>
            </w:r>
            <w:r w:rsidR="00EC28A7">
              <w:rPr>
                <w:sz w:val="18"/>
                <w:szCs w:val="18"/>
              </w:rPr>
              <w:t>2</w:t>
            </w:r>
            <w:r w:rsidRPr="625E331D">
              <w:rPr>
                <w:sz w:val="18"/>
                <w:szCs w:val="18"/>
              </w:rPr>
              <w:t>00 까지 입력가능 )</w:t>
            </w:r>
          </w:p>
          <w:p w14:paraId="6820C031" w14:textId="150BF0AC" w:rsidR="004D1595" w:rsidRPr="00C57EE5" w:rsidRDefault="625E331D" w:rsidP="4C00E223">
            <w:pPr>
              <w:rPr>
                <w:sz w:val="18"/>
                <w:szCs w:val="18"/>
              </w:rPr>
            </w:pPr>
            <w:r w:rsidRPr="625E331D">
              <w:rPr>
                <w:sz w:val="18"/>
                <w:szCs w:val="18"/>
              </w:rPr>
              <w:t xml:space="preserve">   나이 ( </w:t>
            </w:r>
            <w:r w:rsidR="007F2A47">
              <w:rPr>
                <w:sz w:val="18"/>
                <w:szCs w:val="18"/>
              </w:rPr>
              <w:t>1</w:t>
            </w:r>
            <w:r w:rsidRPr="625E331D">
              <w:rPr>
                <w:sz w:val="18"/>
                <w:szCs w:val="18"/>
              </w:rPr>
              <w:t xml:space="preserve"> ~ </w:t>
            </w:r>
            <w:r w:rsidR="007F2A47">
              <w:rPr>
                <w:sz w:val="18"/>
                <w:szCs w:val="18"/>
              </w:rPr>
              <w:t>1</w:t>
            </w:r>
            <w:r w:rsidRPr="625E331D">
              <w:rPr>
                <w:sz w:val="18"/>
                <w:szCs w:val="18"/>
              </w:rPr>
              <w:t xml:space="preserve">00 까지 입력가능 </w:t>
            </w:r>
            <w:r w:rsidR="4C00E223" w:rsidRPr="4C00E223">
              <w:rPr>
                <w:sz w:val="18"/>
                <w:szCs w:val="18"/>
              </w:rPr>
              <w:t>)</w:t>
            </w:r>
          </w:p>
          <w:p w14:paraId="2E30F6BB" w14:textId="11221F5F" w:rsidR="004D1595" w:rsidRPr="00C57EE5" w:rsidRDefault="0CED0102" w:rsidP="354330CD">
            <w:pPr>
              <w:rPr>
                <w:sz w:val="18"/>
                <w:szCs w:val="18"/>
              </w:rPr>
            </w:pPr>
            <w:r w:rsidRPr="0CED0102">
              <w:rPr>
                <w:sz w:val="18"/>
                <w:szCs w:val="18"/>
              </w:rPr>
              <w:t xml:space="preserve">   성별 ( radio button으로 </w:t>
            </w:r>
            <w:r w:rsidR="71F9BAA2" w:rsidRPr="71F9BAA2">
              <w:rPr>
                <w:sz w:val="18"/>
                <w:szCs w:val="18"/>
              </w:rPr>
              <w:t xml:space="preserve">입력받음 ) </w:t>
            </w:r>
          </w:p>
          <w:p w14:paraId="5B65697D" w14:textId="22C6D207" w:rsidR="004D1595" w:rsidRPr="00C57EE5" w:rsidRDefault="71F9BAA2" w:rsidP="71F9BAA2">
            <w:pPr>
              <w:rPr>
                <w:sz w:val="18"/>
                <w:szCs w:val="18"/>
              </w:rPr>
            </w:pPr>
            <w:r w:rsidRPr="71F9BAA2">
              <w:rPr>
                <w:sz w:val="18"/>
                <w:szCs w:val="18"/>
              </w:rPr>
              <w:t xml:space="preserve">   운동빈도 ( radio button으로 입력받음)</w:t>
            </w:r>
          </w:p>
          <w:p w14:paraId="557E00AC" w14:textId="719F3B3F" w:rsidR="004D1595" w:rsidRPr="00C57EE5" w:rsidRDefault="71F9BAA2" w:rsidP="71141E16">
            <w:pPr>
              <w:rPr>
                <w:sz w:val="18"/>
                <w:szCs w:val="18"/>
              </w:rPr>
            </w:pPr>
            <w:r w:rsidRPr="71F9BAA2">
              <w:rPr>
                <w:sz w:val="18"/>
                <w:szCs w:val="18"/>
              </w:rPr>
              <w:t xml:space="preserve">   목표칼로리 ( 0</w:t>
            </w:r>
            <w:r w:rsidR="71141E16" w:rsidRPr="71141E16">
              <w:rPr>
                <w:sz w:val="18"/>
                <w:szCs w:val="18"/>
              </w:rPr>
              <w:t xml:space="preserve"> ~ 3000 까지 입력가능 )</w:t>
            </w:r>
          </w:p>
          <w:p w14:paraId="104DE557" w14:textId="7C73104C" w:rsidR="004D1595" w:rsidRPr="00C57EE5" w:rsidRDefault="71141E16" w:rsidP="004D1595">
            <w:pPr>
              <w:rPr>
                <w:sz w:val="18"/>
                <w:szCs w:val="18"/>
              </w:rPr>
            </w:pPr>
            <w:r w:rsidRPr="71141E16">
              <w:rPr>
                <w:sz w:val="18"/>
                <w:szCs w:val="18"/>
              </w:rPr>
              <w:t xml:space="preserve">   체중계사용여부 ( radio button으로 입력받음 )</w:t>
            </w:r>
          </w:p>
        </w:tc>
      </w:tr>
      <w:tr w:rsidR="004D1595" w:rsidRPr="00C57EE5" w14:paraId="073F0947" w14:textId="77777777" w:rsidTr="4E4DCA44">
        <w:tc>
          <w:tcPr>
            <w:tcW w:w="2254" w:type="dxa"/>
            <w:shd w:val="clear" w:color="auto" w:fill="DEEAF6" w:themeFill="accent1" w:themeFillTint="33"/>
          </w:tcPr>
          <w:p w14:paraId="6FA5EDD1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lastRenderedPageBreak/>
              <w:t>관련요구사항</w:t>
            </w:r>
          </w:p>
        </w:tc>
        <w:tc>
          <w:tcPr>
            <w:tcW w:w="7097" w:type="dxa"/>
            <w:gridSpan w:val="3"/>
          </w:tcPr>
          <w:p w14:paraId="4BA154CD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서버 연결 관리</w:t>
            </w:r>
          </w:p>
        </w:tc>
      </w:tr>
      <w:tr w:rsidR="004D1595" w:rsidRPr="00C57EE5" w14:paraId="2C04E359" w14:textId="77777777" w:rsidTr="4E4DCA44">
        <w:tc>
          <w:tcPr>
            <w:tcW w:w="2254" w:type="dxa"/>
            <w:shd w:val="clear" w:color="auto" w:fill="DEEAF6" w:themeFill="accent1" w:themeFillTint="33"/>
          </w:tcPr>
          <w:p w14:paraId="1853A33D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시나리오</w:t>
            </w:r>
          </w:p>
        </w:tc>
        <w:tc>
          <w:tcPr>
            <w:tcW w:w="7097" w:type="dxa"/>
            <w:gridSpan w:val="3"/>
          </w:tcPr>
          <w:p w14:paraId="5BAA28B6" w14:textId="232A303F" w:rsidR="004D1595" w:rsidRPr="00924887" w:rsidRDefault="00924887" w:rsidP="0092488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 xml:space="preserve">. </w:t>
            </w:r>
            <w:r w:rsidR="004D1595" w:rsidRPr="00924887">
              <w:rPr>
                <w:rFonts w:hint="eastAsia"/>
                <w:sz w:val="18"/>
                <w:szCs w:val="18"/>
              </w:rPr>
              <w:t>앱을 통해 사용자가 접속한다.</w:t>
            </w:r>
          </w:p>
          <w:p w14:paraId="29E8A7E2" w14:textId="4744D5A2" w:rsidR="004D1595" w:rsidRPr="00924887" w:rsidRDefault="4E4DCA44" w:rsidP="00924887">
            <w:pPr>
              <w:rPr>
                <w:sz w:val="18"/>
                <w:szCs w:val="18"/>
              </w:rPr>
            </w:pPr>
            <w:r w:rsidRPr="4E4DCA44">
              <w:rPr>
                <w:sz w:val="18"/>
                <w:szCs w:val="18"/>
              </w:rPr>
              <w:t>2. 사용자 정보 칸으로 이동하여 사용자의키(INT), 체중(INT), 나이(INT), 성별(INT), 운동빈도(INT), 목표칼로리(INT), 체중계사용여부 (INT) 를 받아온다.</w:t>
            </w:r>
          </w:p>
          <w:p w14:paraId="5D7D53CE" w14:textId="13FF41AC" w:rsidR="004D1595" w:rsidRPr="00924887" w:rsidRDefault="00924887" w:rsidP="0092488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  <w:r>
              <w:rPr>
                <w:sz w:val="18"/>
                <w:szCs w:val="18"/>
              </w:rPr>
              <w:t xml:space="preserve">. </w:t>
            </w:r>
            <w:r>
              <w:rPr>
                <w:rFonts w:hint="eastAsia"/>
                <w:sz w:val="18"/>
                <w:szCs w:val="18"/>
              </w:rPr>
              <w:t>입</w:t>
            </w:r>
            <w:r w:rsidR="004D1595" w:rsidRPr="00924887">
              <w:rPr>
                <w:rFonts w:hint="eastAsia"/>
                <w:sz w:val="18"/>
                <w:szCs w:val="18"/>
              </w:rPr>
              <w:t xml:space="preserve">력 </w:t>
            </w:r>
            <w:r w:rsidR="004D1595" w:rsidRPr="00924887">
              <w:rPr>
                <w:sz w:val="18"/>
                <w:szCs w:val="18"/>
              </w:rPr>
              <w:t xml:space="preserve">/ </w:t>
            </w:r>
            <w:r w:rsidR="004D1595" w:rsidRPr="00924887">
              <w:rPr>
                <w:rFonts w:hint="eastAsia"/>
                <w:sz w:val="18"/>
                <w:szCs w:val="18"/>
              </w:rPr>
              <w:t xml:space="preserve">수정된 사용자 정보는 </w:t>
            </w:r>
            <w:r w:rsidR="45C09FC1" w:rsidRPr="45C09FC1">
              <w:rPr>
                <w:sz w:val="18"/>
                <w:szCs w:val="18"/>
              </w:rPr>
              <w:t xml:space="preserve"> smartpt [DB] -&gt;user [table] </w:t>
            </w:r>
            <w:r w:rsidR="004D1595" w:rsidRPr="00924887">
              <w:rPr>
                <w:rFonts w:hint="eastAsia"/>
                <w:sz w:val="18"/>
                <w:szCs w:val="18"/>
              </w:rPr>
              <w:t>에</w:t>
            </w:r>
            <w:r w:rsidR="004D1595" w:rsidRPr="00924887">
              <w:rPr>
                <w:sz w:val="18"/>
                <w:szCs w:val="18"/>
              </w:rPr>
              <w:t xml:space="preserve"> </w:t>
            </w:r>
            <w:r w:rsidR="004D1595" w:rsidRPr="00924887">
              <w:rPr>
                <w:rFonts w:hint="eastAsia"/>
                <w:sz w:val="18"/>
                <w:szCs w:val="18"/>
              </w:rPr>
              <w:t xml:space="preserve">자동으로 업데이트 된다. </w:t>
            </w:r>
          </w:p>
        </w:tc>
      </w:tr>
    </w:tbl>
    <w:p w14:paraId="3848C2FC" w14:textId="5A6D142A" w:rsidR="00681595" w:rsidRDefault="00681595" w:rsidP="00681595"/>
    <w:p w14:paraId="25AB6833" w14:textId="7972CBE6" w:rsidR="00681595" w:rsidRPr="00681595" w:rsidRDefault="00681595" w:rsidP="006A6901">
      <w:bookmarkStart w:id="23" w:name="_Toc57128935"/>
      <w:r>
        <w:rPr>
          <w:rFonts w:hint="eastAsia"/>
        </w:rPr>
        <w:t>회원 목표 칼로리 설정</w:t>
      </w:r>
      <w:bookmarkEnd w:id="23"/>
    </w:p>
    <w:tbl>
      <w:tblPr>
        <w:tblStyle w:val="af4"/>
        <w:tblW w:w="9351" w:type="dxa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4A0" w:firstRow="1" w:lastRow="0" w:firstColumn="1" w:lastColumn="0" w:noHBand="0" w:noVBand="1"/>
      </w:tblPr>
      <w:tblGrid>
        <w:gridCol w:w="2209"/>
        <w:gridCol w:w="2322"/>
        <w:gridCol w:w="2127"/>
        <w:gridCol w:w="2693"/>
      </w:tblGrid>
      <w:tr w:rsidR="00C57EE5" w:rsidRPr="00C57EE5" w14:paraId="7762A415" w14:textId="77777777" w:rsidTr="0BCF600A">
        <w:tc>
          <w:tcPr>
            <w:tcW w:w="2209" w:type="dxa"/>
            <w:shd w:val="clear" w:color="auto" w:fill="DEEAF6" w:themeFill="accent1" w:themeFillTint="33"/>
          </w:tcPr>
          <w:p w14:paraId="7AD86BEB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요구사항명</w:t>
            </w:r>
          </w:p>
        </w:tc>
        <w:tc>
          <w:tcPr>
            <w:tcW w:w="2322" w:type="dxa"/>
          </w:tcPr>
          <w:p w14:paraId="5BB11C57" w14:textId="43DA943F" w:rsidR="004D1595" w:rsidRPr="00C57EE5" w:rsidRDefault="147C69AE" w:rsidP="004D1595">
            <w:pPr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 xml:space="preserve">회원 목표 칼로리 </w:t>
            </w:r>
            <w:r w:rsidR="5A013D83" w:rsidRPr="5A013D83">
              <w:rPr>
                <w:sz w:val="18"/>
                <w:szCs w:val="18"/>
              </w:rPr>
              <w:t>설정</w:t>
            </w:r>
          </w:p>
        </w:tc>
        <w:tc>
          <w:tcPr>
            <w:tcW w:w="2127" w:type="dxa"/>
            <w:shd w:val="clear" w:color="auto" w:fill="DEEAF6" w:themeFill="accent1" w:themeFillTint="33"/>
          </w:tcPr>
          <w:p w14:paraId="34992D1E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요구사항번호</w:t>
            </w:r>
          </w:p>
        </w:tc>
        <w:tc>
          <w:tcPr>
            <w:tcW w:w="2693" w:type="dxa"/>
          </w:tcPr>
          <w:p w14:paraId="7364A6DF" w14:textId="4C6FC7DC" w:rsidR="004D1595" w:rsidRPr="00C57EE5" w:rsidRDefault="00A52D58" w:rsidP="004D1595">
            <w:pPr>
              <w:rPr>
                <w:sz w:val="18"/>
                <w:szCs w:val="18"/>
              </w:rPr>
            </w:pPr>
            <w:r>
              <w:rPr>
                <w:sz w:val="16"/>
                <w:szCs w:val="16"/>
                <w:lang w:val="ko-KR"/>
              </w:rPr>
              <w:t>SP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147C69AE" w:rsidRPr="147C69AE">
              <w:rPr>
                <w:sz w:val="18"/>
                <w:szCs w:val="18"/>
              </w:rPr>
              <w:t>UR</w:t>
            </w:r>
            <w:r w:rsidR="00E600DE">
              <w:rPr>
                <w:sz w:val="18"/>
                <w:szCs w:val="18"/>
              </w:rPr>
              <w:t>_</w:t>
            </w:r>
            <w:r w:rsidR="147C69AE" w:rsidRPr="147C69AE">
              <w:rPr>
                <w:sz w:val="18"/>
                <w:szCs w:val="18"/>
              </w:rPr>
              <w:t>003</w:t>
            </w:r>
          </w:p>
        </w:tc>
      </w:tr>
      <w:tr w:rsidR="001A26C7" w:rsidRPr="00C57EE5" w14:paraId="076F44E2" w14:textId="77777777" w:rsidTr="0BCF600A">
        <w:tc>
          <w:tcPr>
            <w:tcW w:w="2209" w:type="dxa"/>
            <w:shd w:val="clear" w:color="auto" w:fill="DEEAF6" w:themeFill="accent1" w:themeFillTint="33"/>
          </w:tcPr>
          <w:p w14:paraId="1E3DA933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요구사항구분</w:t>
            </w:r>
          </w:p>
        </w:tc>
        <w:tc>
          <w:tcPr>
            <w:tcW w:w="2322" w:type="dxa"/>
          </w:tcPr>
          <w:p w14:paraId="3E90CED6" w14:textId="175D2689" w:rsidR="004D1595" w:rsidRPr="00C57EE5" w:rsidRDefault="147C69AE" w:rsidP="004D1595">
            <w:pPr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>COMMON</w:t>
            </w:r>
          </w:p>
        </w:tc>
        <w:tc>
          <w:tcPr>
            <w:tcW w:w="2127" w:type="dxa"/>
            <w:shd w:val="clear" w:color="auto" w:fill="DEEAF6" w:themeFill="accent1" w:themeFillTint="33"/>
          </w:tcPr>
          <w:p w14:paraId="545BC241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작성자</w:t>
            </w:r>
          </w:p>
        </w:tc>
        <w:tc>
          <w:tcPr>
            <w:tcW w:w="2693" w:type="dxa"/>
          </w:tcPr>
          <w:p w14:paraId="5F3821A3" w14:textId="264E9922" w:rsidR="004D1595" w:rsidRPr="00C57EE5" w:rsidRDefault="4668BD4C" w:rsidP="004D1595">
            <w:pPr>
              <w:rPr>
                <w:sz w:val="18"/>
                <w:szCs w:val="18"/>
              </w:rPr>
            </w:pPr>
            <w:r w:rsidRPr="4668BD4C">
              <w:rPr>
                <w:sz w:val="18"/>
                <w:szCs w:val="18"/>
              </w:rPr>
              <w:t>유재현</w:t>
            </w:r>
          </w:p>
        </w:tc>
      </w:tr>
      <w:tr w:rsidR="00E27564" w:rsidRPr="00C57EE5" w14:paraId="1AE7DEAA" w14:textId="77777777" w:rsidTr="0BCF600A">
        <w:tc>
          <w:tcPr>
            <w:tcW w:w="2209" w:type="dxa"/>
            <w:shd w:val="clear" w:color="auto" w:fill="DEEAF6" w:themeFill="accent1" w:themeFillTint="33"/>
          </w:tcPr>
          <w:p w14:paraId="192EA998" w14:textId="0A2D325D" w:rsidR="00E27564" w:rsidRPr="00C57EE5" w:rsidRDefault="00E27564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 xml:space="preserve">요구사항설명 </w:t>
            </w:r>
          </w:p>
        </w:tc>
        <w:tc>
          <w:tcPr>
            <w:tcW w:w="7142" w:type="dxa"/>
            <w:gridSpan w:val="3"/>
          </w:tcPr>
          <w:p w14:paraId="52B23D56" w14:textId="42A25BE0" w:rsidR="00E27564" w:rsidRPr="00C57EE5" w:rsidRDefault="000578D7" w:rsidP="004D1595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사용자는</w:t>
            </w:r>
            <w:r w:rsidR="1314D252" w:rsidRPr="1314D252">
              <w:rPr>
                <w:sz w:val="18"/>
                <w:szCs w:val="18"/>
              </w:rPr>
              <w:t xml:space="preserve"> 직접 자신이 원하는 </w:t>
            </w:r>
            <w:r w:rsidR="014D119E" w:rsidRPr="014D119E">
              <w:rPr>
                <w:sz w:val="18"/>
                <w:szCs w:val="18"/>
              </w:rPr>
              <w:t>목표칼로리(INT)를</w:t>
            </w:r>
            <w:r w:rsidR="0BEA4FAC" w:rsidRPr="0BEA4FAC">
              <w:rPr>
                <w:sz w:val="18"/>
                <w:szCs w:val="18"/>
              </w:rPr>
              <w:t xml:space="preserve"> 입력한다.</w:t>
            </w:r>
          </w:p>
        </w:tc>
      </w:tr>
      <w:tr w:rsidR="00E27564" w:rsidRPr="00C57EE5" w14:paraId="7B928EB7" w14:textId="77777777" w:rsidTr="0BCF600A">
        <w:tc>
          <w:tcPr>
            <w:tcW w:w="2209" w:type="dxa"/>
            <w:shd w:val="clear" w:color="auto" w:fill="DEEAF6" w:themeFill="accent1" w:themeFillTint="33"/>
          </w:tcPr>
          <w:p w14:paraId="4C55F21B" w14:textId="768468B7" w:rsidR="00E27564" w:rsidRPr="00C57EE5" w:rsidRDefault="00E27564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구현</w:t>
            </w:r>
            <w:r w:rsidR="00457277">
              <w:rPr>
                <w:rFonts w:hint="eastAsia"/>
                <w:sz w:val="18"/>
                <w:szCs w:val="18"/>
              </w:rPr>
              <w:t xml:space="preserve"> 시 고려사항</w:t>
            </w:r>
          </w:p>
          <w:p w14:paraId="334CC13B" w14:textId="6445DAB7" w:rsidR="00E27564" w:rsidRPr="00C57EE5" w:rsidRDefault="00E27564" w:rsidP="00E533E1">
            <w:pPr>
              <w:pStyle w:val="af5"/>
              <w:numPr>
                <w:ilvl w:val="0"/>
                <w:numId w:val="4"/>
              </w:numPr>
              <w:spacing w:after="0" w:line="240" w:lineRule="auto"/>
              <w:ind w:leftChars="0"/>
              <w:rPr>
                <w:rFonts w:ascii="맑은 고딕" w:eastAsia="맑은 고딕" w:hAnsi="맑은 고딕"/>
                <w:sz w:val="18"/>
                <w:szCs w:val="18"/>
              </w:rPr>
            </w:pPr>
          </w:p>
        </w:tc>
        <w:tc>
          <w:tcPr>
            <w:tcW w:w="7142" w:type="dxa"/>
            <w:gridSpan w:val="3"/>
          </w:tcPr>
          <w:p w14:paraId="41DA10C0" w14:textId="3DDF22A7" w:rsidR="00493B5F" w:rsidRPr="00493B5F" w:rsidRDefault="00493B5F" w:rsidP="00493B5F">
            <w:pPr>
              <w:widowControl w:val="0"/>
              <w:wordWrap w:val="0"/>
              <w:autoSpaceDE w:val="0"/>
              <w:autoSpaceDN w:val="0"/>
              <w:snapToGrid w:val="0"/>
              <w:spacing w:line="384" w:lineRule="auto"/>
              <w:textAlignment w:val="baseline"/>
              <w:rPr>
                <w:rFonts w:cs="굴림"/>
                <w:color w:val="000000"/>
                <w:sz w:val="18"/>
                <w:szCs w:val="18"/>
              </w:rPr>
            </w:pPr>
            <w:r w:rsidRPr="0317CD70">
              <w:rPr>
                <w:rFonts w:cs="굴림" w:hint="eastAsia"/>
                <w:color w:val="000000" w:themeColor="text1"/>
                <w:sz w:val="18"/>
                <w:szCs w:val="18"/>
              </w:rPr>
              <w:t>권장칼로리</w:t>
            </w:r>
            <w:r w:rsidRPr="0317CD70">
              <w:rPr>
                <w:rFonts w:cs="굴림"/>
                <w:color w:val="000000" w:themeColor="text1"/>
                <w:sz w:val="18"/>
                <w:szCs w:val="18"/>
              </w:rPr>
              <w:t xml:space="preserve"> : 성인여자=354-6.91x연령(세)+PA[9.36x체중(kg)+726x신장(m)]</w:t>
            </w:r>
          </w:p>
          <w:p w14:paraId="65C17488" w14:textId="3DDF22A7" w:rsidR="00493B5F" w:rsidRPr="00493B5F" w:rsidRDefault="00493B5F" w:rsidP="00493B5F">
            <w:pPr>
              <w:widowControl w:val="0"/>
              <w:wordWrap w:val="0"/>
              <w:autoSpaceDE w:val="0"/>
              <w:autoSpaceDN w:val="0"/>
              <w:snapToGrid w:val="0"/>
              <w:spacing w:line="384" w:lineRule="auto"/>
              <w:ind w:firstLineChars="700" w:firstLine="1260"/>
              <w:textAlignment w:val="baseline"/>
              <w:rPr>
                <w:rFonts w:cs="굴림"/>
                <w:color w:val="000000"/>
                <w:sz w:val="18"/>
                <w:szCs w:val="18"/>
              </w:rPr>
            </w:pPr>
            <w:r w:rsidRPr="0317CD70">
              <w:rPr>
                <w:rFonts w:cs="굴림" w:hint="eastAsia"/>
                <w:color w:val="000000" w:themeColor="text1"/>
                <w:sz w:val="18"/>
                <w:szCs w:val="18"/>
              </w:rPr>
              <w:t>성인남자</w:t>
            </w:r>
            <w:r w:rsidRPr="0317CD70">
              <w:rPr>
                <w:rFonts w:cs="굴림"/>
                <w:color w:val="000000" w:themeColor="text1"/>
                <w:sz w:val="18"/>
                <w:szCs w:val="18"/>
              </w:rPr>
              <w:t>=662-9.53x연령(세)+PA[15.91x체중(kg)+539.6x신장(m)]</w:t>
            </w:r>
          </w:p>
          <w:p w14:paraId="231519FC" w14:textId="3DDF22A7" w:rsidR="00E27564" w:rsidRPr="00C57EE5" w:rsidRDefault="00493B5F" w:rsidP="147C69AE">
            <w:pPr>
              <w:rPr>
                <w:sz w:val="18"/>
                <w:szCs w:val="18"/>
              </w:rPr>
            </w:pPr>
            <w:r w:rsidRPr="0317CD70">
              <w:rPr>
                <w:rFonts w:cs="굴림" w:hint="eastAsia"/>
                <w:color w:val="000000" w:themeColor="text1"/>
                <w:sz w:val="18"/>
                <w:szCs w:val="18"/>
              </w:rPr>
              <w:t>※</w:t>
            </w:r>
            <w:r w:rsidRPr="0317CD70">
              <w:rPr>
                <w:rFonts w:cs="굴림"/>
                <w:color w:val="000000" w:themeColor="text1"/>
                <w:sz w:val="18"/>
                <w:szCs w:val="18"/>
              </w:rPr>
              <w:t xml:space="preserve"> PA(신체활동계수): 1.0(비활동적), 1.12(저활동적), 1.27(활동적),1.45(매우 활동적)</w:t>
            </w:r>
          </w:p>
        </w:tc>
      </w:tr>
      <w:tr w:rsidR="004D1595" w:rsidRPr="00C57EE5" w14:paraId="6521AEC2" w14:textId="77777777" w:rsidTr="0BCF600A">
        <w:tc>
          <w:tcPr>
            <w:tcW w:w="2209" w:type="dxa"/>
            <w:shd w:val="clear" w:color="auto" w:fill="DEEAF6" w:themeFill="accent1" w:themeFillTint="33"/>
          </w:tcPr>
          <w:p w14:paraId="407A0F32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위험요소</w:t>
            </w:r>
          </w:p>
        </w:tc>
        <w:tc>
          <w:tcPr>
            <w:tcW w:w="7142" w:type="dxa"/>
            <w:gridSpan w:val="3"/>
          </w:tcPr>
          <w:p w14:paraId="25A5CFCD" w14:textId="3EF812A9" w:rsidR="004D1595" w:rsidRPr="00C57EE5" w:rsidRDefault="12EC0BD1" w:rsidP="004D1595">
            <w:pPr>
              <w:rPr>
                <w:sz w:val="18"/>
                <w:szCs w:val="18"/>
              </w:rPr>
            </w:pPr>
            <w:r w:rsidRPr="12EC0BD1">
              <w:rPr>
                <w:sz w:val="18"/>
                <w:szCs w:val="18"/>
              </w:rPr>
              <w:t>사용자가 터무니없는 목표칼로리를 설정한다.</w:t>
            </w:r>
          </w:p>
        </w:tc>
      </w:tr>
      <w:tr w:rsidR="004D1595" w:rsidRPr="00C57EE5" w14:paraId="32324922" w14:textId="77777777" w:rsidTr="0BCF600A">
        <w:tc>
          <w:tcPr>
            <w:tcW w:w="2209" w:type="dxa"/>
            <w:shd w:val="clear" w:color="auto" w:fill="DEEAF6" w:themeFill="accent1" w:themeFillTint="33"/>
          </w:tcPr>
          <w:p w14:paraId="583A26A9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위험요소 해결방안</w:t>
            </w:r>
          </w:p>
        </w:tc>
        <w:tc>
          <w:tcPr>
            <w:tcW w:w="7142" w:type="dxa"/>
            <w:gridSpan w:val="3"/>
          </w:tcPr>
          <w:p w14:paraId="49EA0799" w14:textId="27B6EC78" w:rsidR="004D1595" w:rsidRPr="00C57EE5" w:rsidRDefault="12EC0BD1" w:rsidP="004D1595">
            <w:pPr>
              <w:rPr>
                <w:sz w:val="18"/>
                <w:szCs w:val="18"/>
              </w:rPr>
            </w:pPr>
            <w:r w:rsidRPr="12EC0BD1">
              <w:rPr>
                <w:sz w:val="18"/>
                <w:szCs w:val="18"/>
              </w:rPr>
              <w:t xml:space="preserve">목표칼로리 설정 시, </w:t>
            </w:r>
            <w:r w:rsidR="52D861B8" w:rsidRPr="52D861B8">
              <w:rPr>
                <w:sz w:val="18"/>
                <w:szCs w:val="18"/>
              </w:rPr>
              <w:t>임계치(0~3000)를</w:t>
            </w:r>
            <w:r w:rsidRPr="12EC0BD1">
              <w:rPr>
                <w:sz w:val="18"/>
                <w:szCs w:val="18"/>
              </w:rPr>
              <w:t xml:space="preserve"> 두어 관리한다.</w:t>
            </w:r>
          </w:p>
        </w:tc>
      </w:tr>
      <w:tr w:rsidR="004D1595" w:rsidRPr="00C57EE5" w14:paraId="079A5E92" w14:textId="77777777" w:rsidTr="0BCF600A">
        <w:tc>
          <w:tcPr>
            <w:tcW w:w="2209" w:type="dxa"/>
            <w:shd w:val="clear" w:color="auto" w:fill="DEEAF6" w:themeFill="accent1" w:themeFillTint="33"/>
          </w:tcPr>
          <w:p w14:paraId="4E2C5AF1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관련요구사항</w:t>
            </w:r>
          </w:p>
        </w:tc>
        <w:tc>
          <w:tcPr>
            <w:tcW w:w="7142" w:type="dxa"/>
            <w:gridSpan w:val="3"/>
          </w:tcPr>
          <w:p w14:paraId="16A9B53B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서버 연결관리</w:t>
            </w:r>
          </w:p>
        </w:tc>
      </w:tr>
      <w:tr w:rsidR="004D1595" w:rsidRPr="00C57EE5" w14:paraId="25E881CD" w14:textId="77777777" w:rsidTr="0BCF600A">
        <w:tc>
          <w:tcPr>
            <w:tcW w:w="2209" w:type="dxa"/>
            <w:shd w:val="clear" w:color="auto" w:fill="DEEAF6" w:themeFill="accent1" w:themeFillTint="33"/>
          </w:tcPr>
          <w:p w14:paraId="482ABB1D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시나리오</w:t>
            </w:r>
          </w:p>
        </w:tc>
        <w:tc>
          <w:tcPr>
            <w:tcW w:w="7142" w:type="dxa"/>
            <w:gridSpan w:val="3"/>
          </w:tcPr>
          <w:p w14:paraId="2A592A98" w14:textId="0D3259EB" w:rsidR="004D1595" w:rsidRPr="00924887" w:rsidRDefault="00924887" w:rsidP="0092488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 xml:space="preserve">. </w:t>
            </w:r>
            <w:r w:rsidR="004D1595" w:rsidRPr="00924887">
              <w:rPr>
                <w:rFonts w:hint="eastAsia"/>
                <w:sz w:val="18"/>
                <w:szCs w:val="18"/>
              </w:rPr>
              <w:t xml:space="preserve">사용자가 </w:t>
            </w:r>
            <w:r w:rsidR="00963D8C">
              <w:rPr>
                <w:rFonts w:hint="eastAsia"/>
                <w:sz w:val="18"/>
                <w:szCs w:val="18"/>
              </w:rPr>
              <w:t>원하는 목표칼로리</w:t>
            </w:r>
            <w:r w:rsidR="004D1595" w:rsidRPr="00924887">
              <w:rPr>
                <w:rFonts w:hint="eastAsia"/>
                <w:sz w:val="18"/>
                <w:szCs w:val="18"/>
              </w:rPr>
              <w:t>를 입력한다.</w:t>
            </w:r>
          </w:p>
          <w:p w14:paraId="39C3C1A4" w14:textId="634943E7" w:rsidR="004D1595" w:rsidRPr="00924887" w:rsidRDefault="00924887" w:rsidP="0092488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  <w:r>
              <w:rPr>
                <w:sz w:val="18"/>
                <w:szCs w:val="18"/>
              </w:rPr>
              <w:t xml:space="preserve">. </w:t>
            </w:r>
            <w:r w:rsidR="00963D8C">
              <w:rPr>
                <w:rFonts w:hint="eastAsia"/>
                <w:sz w:val="18"/>
                <w:szCs w:val="18"/>
              </w:rPr>
              <w:t xml:space="preserve">입력된 목표칼로리 정보는 </w:t>
            </w:r>
            <w:r w:rsidR="7EC73F2D" w:rsidRPr="7EC73F2D">
              <w:rPr>
                <w:sz w:val="18"/>
                <w:szCs w:val="18"/>
              </w:rPr>
              <w:t xml:space="preserve">smartpt [DB] -&gt;user [table] </w:t>
            </w:r>
            <w:r w:rsidR="004D1595" w:rsidRPr="00924887">
              <w:rPr>
                <w:rFonts w:hint="eastAsia"/>
                <w:sz w:val="18"/>
                <w:szCs w:val="18"/>
              </w:rPr>
              <w:t xml:space="preserve">에 업데이트 </w:t>
            </w:r>
            <w:r w:rsidR="00F50FE6">
              <w:rPr>
                <w:rFonts w:hint="eastAsia"/>
                <w:sz w:val="18"/>
                <w:szCs w:val="18"/>
              </w:rPr>
              <w:t>된다.</w:t>
            </w:r>
          </w:p>
        </w:tc>
      </w:tr>
    </w:tbl>
    <w:p w14:paraId="3D2ECAA4" w14:textId="4720BAD0" w:rsidR="00681595" w:rsidRDefault="00681595" w:rsidP="00681595"/>
    <w:p w14:paraId="4A13B8EE" w14:textId="66586D72" w:rsidR="00681595" w:rsidRPr="00681595" w:rsidRDefault="00681595" w:rsidP="006A6901">
      <w:bookmarkStart w:id="24" w:name="_Toc57128936"/>
      <w:r>
        <w:rPr>
          <w:rFonts w:hint="eastAsia"/>
        </w:rPr>
        <w:t>섭취한 음식 입력</w:t>
      </w:r>
      <w:bookmarkEnd w:id="24"/>
    </w:p>
    <w:tbl>
      <w:tblPr>
        <w:tblStyle w:val="af4"/>
        <w:tblW w:w="9351" w:type="dxa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4A0" w:firstRow="1" w:lastRow="0" w:firstColumn="1" w:lastColumn="0" w:noHBand="0" w:noVBand="1"/>
      </w:tblPr>
      <w:tblGrid>
        <w:gridCol w:w="2311"/>
        <w:gridCol w:w="2311"/>
        <w:gridCol w:w="2310"/>
        <w:gridCol w:w="2419"/>
      </w:tblGrid>
      <w:tr w:rsidR="004D1595" w:rsidRPr="00C57EE5" w14:paraId="18BC5C79" w14:textId="77777777" w:rsidTr="147C69AE">
        <w:tc>
          <w:tcPr>
            <w:tcW w:w="2311" w:type="dxa"/>
            <w:shd w:val="clear" w:color="auto" w:fill="DEEAF6" w:themeFill="accent1" w:themeFillTint="33"/>
          </w:tcPr>
          <w:p w14:paraId="1C300521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요구사항명</w:t>
            </w:r>
          </w:p>
        </w:tc>
        <w:tc>
          <w:tcPr>
            <w:tcW w:w="2311" w:type="dxa"/>
          </w:tcPr>
          <w:p w14:paraId="79417B09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섭취한 음식 입력</w:t>
            </w:r>
          </w:p>
        </w:tc>
        <w:tc>
          <w:tcPr>
            <w:tcW w:w="2310" w:type="dxa"/>
            <w:shd w:val="clear" w:color="auto" w:fill="DEEAF6" w:themeFill="accent1" w:themeFillTint="33"/>
          </w:tcPr>
          <w:p w14:paraId="6019F404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요구사항번호</w:t>
            </w:r>
          </w:p>
        </w:tc>
        <w:tc>
          <w:tcPr>
            <w:tcW w:w="2419" w:type="dxa"/>
          </w:tcPr>
          <w:p w14:paraId="5EB31F15" w14:textId="4D5A75CB" w:rsidR="004D1595" w:rsidRPr="00C57EE5" w:rsidRDefault="00A52D58" w:rsidP="004D1595">
            <w:pPr>
              <w:rPr>
                <w:sz w:val="18"/>
                <w:szCs w:val="18"/>
              </w:rPr>
            </w:pPr>
            <w:r>
              <w:rPr>
                <w:sz w:val="16"/>
                <w:szCs w:val="16"/>
                <w:lang w:val="ko-KR"/>
              </w:rPr>
              <w:t>SP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147C69AE" w:rsidRPr="147C69AE">
              <w:rPr>
                <w:sz w:val="18"/>
                <w:szCs w:val="18"/>
              </w:rPr>
              <w:t>UR</w:t>
            </w:r>
            <w:r w:rsidR="00E600DE">
              <w:rPr>
                <w:sz w:val="18"/>
                <w:szCs w:val="18"/>
              </w:rPr>
              <w:t>_</w:t>
            </w:r>
            <w:r w:rsidR="147C69AE" w:rsidRPr="147C69AE">
              <w:rPr>
                <w:sz w:val="18"/>
                <w:szCs w:val="18"/>
              </w:rPr>
              <w:t>004</w:t>
            </w:r>
          </w:p>
        </w:tc>
      </w:tr>
      <w:tr w:rsidR="004D1595" w:rsidRPr="00C57EE5" w14:paraId="4CA24EA2" w14:textId="77777777" w:rsidTr="147C69AE">
        <w:tc>
          <w:tcPr>
            <w:tcW w:w="2311" w:type="dxa"/>
            <w:shd w:val="clear" w:color="auto" w:fill="DEEAF6" w:themeFill="accent1" w:themeFillTint="33"/>
          </w:tcPr>
          <w:p w14:paraId="0D343A65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요구사항구분</w:t>
            </w:r>
          </w:p>
        </w:tc>
        <w:tc>
          <w:tcPr>
            <w:tcW w:w="2311" w:type="dxa"/>
          </w:tcPr>
          <w:p w14:paraId="27B0DD28" w14:textId="63F3BCD7" w:rsidR="004D1595" w:rsidRPr="00C57EE5" w:rsidRDefault="147C69AE" w:rsidP="004D1595">
            <w:pPr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>APP</w:t>
            </w:r>
          </w:p>
        </w:tc>
        <w:tc>
          <w:tcPr>
            <w:tcW w:w="2310" w:type="dxa"/>
            <w:shd w:val="clear" w:color="auto" w:fill="DEEAF6" w:themeFill="accent1" w:themeFillTint="33"/>
          </w:tcPr>
          <w:p w14:paraId="4720FE4E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작성자</w:t>
            </w:r>
          </w:p>
        </w:tc>
        <w:tc>
          <w:tcPr>
            <w:tcW w:w="2419" w:type="dxa"/>
          </w:tcPr>
          <w:p w14:paraId="57C8C7B5" w14:textId="513D57BB" w:rsidR="004D1595" w:rsidRPr="00C57EE5" w:rsidRDefault="00672955" w:rsidP="004D1595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신현철</w:t>
            </w:r>
          </w:p>
        </w:tc>
      </w:tr>
      <w:tr w:rsidR="001018DE" w:rsidRPr="00C57EE5" w14:paraId="7E294DBC" w14:textId="77777777" w:rsidTr="147C69AE">
        <w:tc>
          <w:tcPr>
            <w:tcW w:w="2311" w:type="dxa"/>
            <w:shd w:val="clear" w:color="auto" w:fill="DEEAF6" w:themeFill="accent1" w:themeFillTint="33"/>
          </w:tcPr>
          <w:p w14:paraId="238382E0" w14:textId="57B0F745" w:rsidR="001018DE" w:rsidRPr="00C57EE5" w:rsidRDefault="001018DE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 xml:space="preserve">요구사항설명 </w:t>
            </w:r>
          </w:p>
        </w:tc>
        <w:tc>
          <w:tcPr>
            <w:tcW w:w="7040" w:type="dxa"/>
            <w:gridSpan w:val="3"/>
          </w:tcPr>
          <w:p w14:paraId="2C240D91" w14:textId="3B492DB7" w:rsidR="001018DE" w:rsidRPr="00C57EE5" w:rsidRDefault="001018DE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사용자가 카메라로 찍은 음식 사진을 인공지능을 통</w:t>
            </w:r>
            <w:r w:rsidR="005B03BA">
              <w:rPr>
                <w:rFonts w:hint="eastAsia"/>
                <w:sz w:val="18"/>
                <w:szCs w:val="18"/>
              </w:rPr>
              <w:t>해</w:t>
            </w:r>
            <w:r w:rsidRPr="00C57EE5">
              <w:rPr>
                <w:rFonts w:hint="eastAsia"/>
                <w:sz w:val="18"/>
                <w:szCs w:val="18"/>
              </w:rPr>
              <w:t xml:space="preserve"> 인식 후 정보 제공</w:t>
            </w:r>
          </w:p>
        </w:tc>
      </w:tr>
      <w:tr w:rsidR="001018DE" w:rsidRPr="00C57EE5" w14:paraId="2F3EAFA9" w14:textId="77777777" w:rsidTr="147C69AE">
        <w:tc>
          <w:tcPr>
            <w:tcW w:w="2311" w:type="dxa"/>
            <w:shd w:val="clear" w:color="auto" w:fill="DEEAF6" w:themeFill="accent1" w:themeFillTint="33"/>
          </w:tcPr>
          <w:p w14:paraId="481A9A7B" w14:textId="2B21B992" w:rsidR="001018DE" w:rsidRPr="00C57EE5" w:rsidRDefault="001018DE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구현</w:t>
            </w:r>
            <w:r w:rsidR="00457277">
              <w:rPr>
                <w:rFonts w:hint="eastAsia"/>
                <w:sz w:val="18"/>
                <w:szCs w:val="18"/>
              </w:rPr>
              <w:t xml:space="preserve"> 시 고려사항</w:t>
            </w:r>
          </w:p>
        </w:tc>
        <w:tc>
          <w:tcPr>
            <w:tcW w:w="7040" w:type="dxa"/>
            <w:gridSpan w:val="3"/>
          </w:tcPr>
          <w:p w14:paraId="6C5E6775" w14:textId="60B81D0D" w:rsidR="39329649" w:rsidRDefault="39329649" w:rsidP="39329649">
            <w:pPr>
              <w:rPr>
                <w:sz w:val="18"/>
                <w:szCs w:val="18"/>
              </w:rPr>
            </w:pPr>
            <w:r w:rsidRPr="39329649">
              <w:rPr>
                <w:sz w:val="18"/>
                <w:szCs w:val="18"/>
              </w:rPr>
              <w:t xml:space="preserve">인식 가능한 음식의 범위를 60가지로 </w:t>
            </w:r>
            <w:r w:rsidR="2E751F4E" w:rsidRPr="2E751F4E">
              <w:rPr>
                <w:sz w:val="18"/>
                <w:szCs w:val="18"/>
              </w:rPr>
              <w:t>지정해 놓는다</w:t>
            </w:r>
            <w:r w:rsidRPr="39329649">
              <w:rPr>
                <w:sz w:val="18"/>
                <w:szCs w:val="18"/>
              </w:rPr>
              <w:t>.</w:t>
            </w:r>
          </w:p>
          <w:p w14:paraId="3C02E35E" w14:textId="5A9AAA5F" w:rsidR="00C9637D" w:rsidRPr="00C9637D" w:rsidRDefault="5BBACAA5" w:rsidP="00C9637D">
            <w:pPr>
              <w:rPr>
                <w:sz w:val="18"/>
                <w:szCs w:val="18"/>
              </w:rPr>
            </w:pPr>
            <w:r w:rsidRPr="5BBACAA5">
              <w:rPr>
                <w:sz w:val="18"/>
                <w:szCs w:val="18"/>
              </w:rPr>
              <w:t xml:space="preserve">사용자가 카메라로 음식 사진을 찍으면 인공지능에서 인식된 정확도가 높은 세가지 음식을 사용자에게 띄워준 후 사용자가 선택할 수 </w:t>
            </w:r>
            <w:r w:rsidR="41F326AF" w:rsidRPr="41F326AF">
              <w:rPr>
                <w:sz w:val="18"/>
                <w:szCs w:val="18"/>
              </w:rPr>
              <w:t>있도록 한다.</w:t>
            </w:r>
          </w:p>
          <w:p w14:paraId="781AA678" w14:textId="7FEA372C" w:rsidR="39329649" w:rsidRDefault="6F242384" w:rsidP="39329649">
            <w:pPr>
              <w:rPr>
                <w:sz w:val="18"/>
                <w:szCs w:val="18"/>
              </w:rPr>
            </w:pPr>
            <w:r w:rsidRPr="6F242384">
              <w:rPr>
                <w:sz w:val="18"/>
                <w:szCs w:val="18"/>
              </w:rPr>
              <w:t xml:space="preserve">사진 인식을 </w:t>
            </w:r>
            <w:r w:rsidR="7112CF02" w:rsidRPr="7112CF02">
              <w:rPr>
                <w:sz w:val="18"/>
                <w:szCs w:val="18"/>
              </w:rPr>
              <w:t>못한</w:t>
            </w:r>
            <w:r w:rsidRPr="6F242384">
              <w:rPr>
                <w:sz w:val="18"/>
                <w:szCs w:val="18"/>
              </w:rPr>
              <w:t xml:space="preserve"> 사용자가 </w:t>
            </w:r>
            <w:r w:rsidR="625E331D" w:rsidRPr="625E331D">
              <w:rPr>
                <w:sz w:val="18"/>
                <w:szCs w:val="18"/>
              </w:rPr>
              <w:t>수기 입력화면으로</w:t>
            </w:r>
            <w:r w:rsidR="595D0E56" w:rsidRPr="595D0E56">
              <w:rPr>
                <w:sz w:val="18"/>
                <w:szCs w:val="18"/>
              </w:rPr>
              <w:t xml:space="preserve"> 넘어가</w:t>
            </w:r>
            <w:r w:rsidR="1A79859B" w:rsidRPr="1A79859B">
              <w:rPr>
                <w:sz w:val="18"/>
                <w:szCs w:val="18"/>
              </w:rPr>
              <w:t xml:space="preserve"> </w:t>
            </w:r>
            <w:r w:rsidRPr="6F242384">
              <w:rPr>
                <w:sz w:val="18"/>
                <w:szCs w:val="18"/>
              </w:rPr>
              <w:t>카테고리에서 해당 음식을 선택한다.</w:t>
            </w:r>
          </w:p>
          <w:p w14:paraId="16CC1B44" w14:textId="33A74413" w:rsidR="001018DE" w:rsidRPr="00C57EE5" w:rsidRDefault="6F242384" w:rsidP="004D1595">
            <w:pPr>
              <w:rPr>
                <w:sz w:val="18"/>
                <w:szCs w:val="18"/>
              </w:rPr>
            </w:pPr>
            <w:r w:rsidRPr="6F242384">
              <w:rPr>
                <w:sz w:val="18"/>
                <w:szCs w:val="18"/>
              </w:rPr>
              <w:t>선택된 음식의</w:t>
            </w:r>
            <w:r w:rsidR="001018DE" w:rsidRPr="00C57EE5">
              <w:rPr>
                <w:rFonts w:hint="eastAsia"/>
                <w:sz w:val="18"/>
                <w:szCs w:val="18"/>
              </w:rPr>
              <w:t xml:space="preserve"> 칼로리, 영양 정보를 </w:t>
            </w:r>
            <w:r w:rsidR="625E331D" w:rsidRPr="625E331D">
              <w:rPr>
                <w:sz w:val="18"/>
                <w:szCs w:val="18"/>
              </w:rPr>
              <w:t>smartpt[DB]-&gt; foodinfo[table]</w:t>
            </w:r>
            <w:r w:rsidR="571112AA" w:rsidRPr="571112AA">
              <w:rPr>
                <w:sz w:val="18"/>
                <w:szCs w:val="18"/>
              </w:rPr>
              <w:t xml:space="preserve">에서 </w:t>
            </w:r>
            <w:r w:rsidR="001018DE" w:rsidRPr="00C57EE5">
              <w:rPr>
                <w:rFonts w:hint="eastAsia"/>
                <w:sz w:val="18"/>
                <w:szCs w:val="18"/>
              </w:rPr>
              <w:t>가져와 화면에 출력, 일일 섭취 영양정보에 추가</w:t>
            </w:r>
          </w:p>
        </w:tc>
      </w:tr>
      <w:tr w:rsidR="004D1595" w:rsidRPr="00C57EE5" w14:paraId="01D48EEA" w14:textId="77777777" w:rsidTr="147C69AE">
        <w:tc>
          <w:tcPr>
            <w:tcW w:w="2311" w:type="dxa"/>
            <w:shd w:val="clear" w:color="auto" w:fill="DEEAF6" w:themeFill="accent1" w:themeFillTint="33"/>
          </w:tcPr>
          <w:p w14:paraId="12E5A377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위험요소</w:t>
            </w:r>
          </w:p>
        </w:tc>
        <w:tc>
          <w:tcPr>
            <w:tcW w:w="7040" w:type="dxa"/>
            <w:gridSpan w:val="3"/>
          </w:tcPr>
          <w:p w14:paraId="7A49F1F7" w14:textId="72CF4E66" w:rsidR="004D1595" w:rsidRPr="00C57EE5" w:rsidRDefault="009D1C29" w:rsidP="004D1595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 xml:space="preserve">. </w:t>
            </w:r>
            <w:r w:rsidR="004D1595" w:rsidRPr="00C57EE5">
              <w:rPr>
                <w:rFonts w:hint="eastAsia"/>
                <w:sz w:val="18"/>
                <w:szCs w:val="18"/>
              </w:rPr>
              <w:t>인식 가능한 음식 60가지를 제외한 음식은 인식이 불가능하다.</w:t>
            </w:r>
          </w:p>
        </w:tc>
      </w:tr>
      <w:tr w:rsidR="004D1595" w:rsidRPr="00C57EE5" w14:paraId="730A8C26" w14:textId="77777777" w:rsidTr="147C69AE">
        <w:tc>
          <w:tcPr>
            <w:tcW w:w="2311" w:type="dxa"/>
            <w:shd w:val="clear" w:color="auto" w:fill="DEEAF6" w:themeFill="accent1" w:themeFillTint="33"/>
          </w:tcPr>
          <w:p w14:paraId="527B55FD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위험요소 해결방안</w:t>
            </w:r>
          </w:p>
        </w:tc>
        <w:tc>
          <w:tcPr>
            <w:tcW w:w="7040" w:type="dxa"/>
            <w:gridSpan w:val="3"/>
          </w:tcPr>
          <w:p w14:paraId="407F69CC" w14:textId="715007BB" w:rsidR="004D1595" w:rsidRPr="00C57EE5" w:rsidRDefault="009D1C29" w:rsidP="004D1595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 xml:space="preserve">-1. </w:t>
            </w:r>
            <w:r w:rsidR="004D1595" w:rsidRPr="00C57EE5">
              <w:rPr>
                <w:rFonts w:hint="eastAsia"/>
                <w:sz w:val="18"/>
                <w:szCs w:val="18"/>
              </w:rPr>
              <w:t xml:space="preserve">인식 못하는 음식들은 직접 </w:t>
            </w:r>
            <w:r w:rsidR="5BBACAA5" w:rsidRPr="5BBACAA5">
              <w:rPr>
                <w:sz w:val="18"/>
                <w:szCs w:val="18"/>
              </w:rPr>
              <w:t>선택해야</w:t>
            </w:r>
            <w:r w:rsidR="004D1595" w:rsidRPr="00C57EE5">
              <w:rPr>
                <w:rFonts w:hint="eastAsia"/>
                <w:sz w:val="18"/>
                <w:szCs w:val="18"/>
              </w:rPr>
              <w:t xml:space="preserve"> 함</w:t>
            </w:r>
          </w:p>
        </w:tc>
      </w:tr>
      <w:tr w:rsidR="004D1595" w:rsidRPr="00C57EE5" w14:paraId="5FDA9B2F" w14:textId="77777777" w:rsidTr="147C69AE">
        <w:tc>
          <w:tcPr>
            <w:tcW w:w="2311" w:type="dxa"/>
            <w:shd w:val="clear" w:color="auto" w:fill="DEEAF6" w:themeFill="accent1" w:themeFillTint="33"/>
          </w:tcPr>
          <w:p w14:paraId="76AF9439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관련 요구사항</w:t>
            </w:r>
          </w:p>
        </w:tc>
        <w:tc>
          <w:tcPr>
            <w:tcW w:w="7040" w:type="dxa"/>
            <w:gridSpan w:val="3"/>
          </w:tcPr>
          <w:p w14:paraId="48D649D0" w14:textId="77777777" w:rsidR="004D1595" w:rsidRPr="00C57EE5" w:rsidRDefault="004D1595" w:rsidP="004D1595">
            <w:pPr>
              <w:rPr>
                <w:sz w:val="18"/>
                <w:szCs w:val="18"/>
              </w:rPr>
            </w:pPr>
          </w:p>
        </w:tc>
      </w:tr>
      <w:tr w:rsidR="004D1595" w:rsidRPr="00C57EE5" w14:paraId="448B3071" w14:textId="77777777" w:rsidTr="147C69AE">
        <w:tc>
          <w:tcPr>
            <w:tcW w:w="2311" w:type="dxa"/>
            <w:shd w:val="clear" w:color="auto" w:fill="DEEAF6" w:themeFill="accent1" w:themeFillTint="33"/>
          </w:tcPr>
          <w:p w14:paraId="6080461F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시나리오</w:t>
            </w:r>
          </w:p>
        </w:tc>
        <w:tc>
          <w:tcPr>
            <w:tcW w:w="7040" w:type="dxa"/>
            <w:gridSpan w:val="3"/>
          </w:tcPr>
          <w:p w14:paraId="719C0648" w14:textId="28F7566A" w:rsidR="00E50745" w:rsidRPr="00BF6814" w:rsidRDefault="00E50745" w:rsidP="00E50745">
            <w:pPr>
              <w:rPr>
                <w:color w:val="000000" w:themeColor="text1"/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1</w:t>
            </w:r>
            <w:r w:rsidRPr="00C57EE5">
              <w:rPr>
                <w:sz w:val="18"/>
                <w:szCs w:val="18"/>
              </w:rPr>
              <w:t xml:space="preserve">. </w:t>
            </w:r>
            <w:r w:rsidRPr="00C57EE5">
              <w:rPr>
                <w:rFonts w:hint="eastAsia"/>
                <w:sz w:val="18"/>
                <w:szCs w:val="18"/>
              </w:rPr>
              <w:t>사용자는 앱의 메인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 w:rsidRPr="00C57EE5">
              <w:rPr>
                <w:rFonts w:hint="eastAsia"/>
                <w:sz w:val="18"/>
                <w:szCs w:val="18"/>
              </w:rPr>
              <w:t xml:space="preserve">화면에서 음식을 </w:t>
            </w:r>
            <w:r w:rsidR="462A9B05" w:rsidRPr="462A9B05">
              <w:rPr>
                <w:sz w:val="18"/>
                <w:szCs w:val="18"/>
              </w:rPr>
              <w:t xml:space="preserve">아침/점심/저녁으로 나눠 </w:t>
            </w:r>
            <w:r w:rsidRPr="00C57EE5">
              <w:rPr>
                <w:rFonts w:hint="eastAsia"/>
                <w:sz w:val="18"/>
                <w:szCs w:val="18"/>
              </w:rPr>
              <w:t xml:space="preserve">카메라를 이용해 </w:t>
            </w:r>
            <w:r w:rsidRPr="00BF6814">
              <w:rPr>
                <w:rFonts w:hint="eastAsia"/>
                <w:color w:val="000000" w:themeColor="text1"/>
                <w:sz w:val="18"/>
                <w:szCs w:val="18"/>
              </w:rPr>
              <w:t>촬영하거나 수기로 입력한다.</w:t>
            </w:r>
          </w:p>
          <w:p w14:paraId="48D0CB6C" w14:textId="56898909" w:rsidR="00924887" w:rsidRPr="00BF6814" w:rsidRDefault="00E50745" w:rsidP="051DFB8D">
            <w:pPr>
              <w:rPr>
                <w:color w:val="000000" w:themeColor="text1"/>
                <w:sz w:val="18"/>
                <w:szCs w:val="18"/>
              </w:rPr>
            </w:pPr>
            <w:r w:rsidRPr="00BF6814">
              <w:rPr>
                <w:rFonts w:hint="eastAsia"/>
                <w:color w:val="000000" w:themeColor="text1"/>
                <w:sz w:val="18"/>
                <w:szCs w:val="18"/>
              </w:rPr>
              <w:lastRenderedPageBreak/>
              <w:t>2</w:t>
            </w:r>
            <w:r w:rsidRPr="00BF6814">
              <w:rPr>
                <w:color w:val="000000" w:themeColor="text1"/>
                <w:sz w:val="18"/>
                <w:szCs w:val="18"/>
              </w:rPr>
              <w:t xml:space="preserve">. </w:t>
            </w:r>
            <w:r w:rsidRPr="00BF6814">
              <w:rPr>
                <w:rFonts w:hint="eastAsia"/>
                <w:color w:val="000000" w:themeColor="text1"/>
                <w:sz w:val="18"/>
                <w:szCs w:val="18"/>
              </w:rPr>
              <w:t>인식된 음식의 칼로리만큼 오늘 하루 섭취한 칼로리의 양이 증가한다.</w:t>
            </w:r>
            <w:r w:rsidRPr="00BF6814">
              <w:rPr>
                <w:color w:val="000000" w:themeColor="text1"/>
                <w:sz w:val="18"/>
                <w:szCs w:val="18"/>
              </w:rPr>
              <w:t xml:space="preserve"> </w:t>
            </w:r>
            <w:r w:rsidRPr="00BF6814">
              <w:rPr>
                <w:rFonts w:hint="eastAsia"/>
                <w:color w:val="000000" w:themeColor="text1"/>
                <w:sz w:val="18"/>
                <w:szCs w:val="18"/>
              </w:rPr>
              <w:t xml:space="preserve">인식된 음식은 </w:t>
            </w:r>
            <w:r w:rsidR="00924887" w:rsidRPr="00BF6814">
              <w:rPr>
                <w:rFonts w:hint="eastAsia"/>
                <w:color w:val="000000" w:themeColor="text1"/>
                <w:sz w:val="18"/>
                <w:szCs w:val="18"/>
              </w:rPr>
              <w:t>D</w:t>
            </w:r>
            <w:r w:rsidR="00924887" w:rsidRPr="00BF6814">
              <w:rPr>
                <w:color w:val="000000" w:themeColor="text1"/>
                <w:sz w:val="18"/>
                <w:szCs w:val="18"/>
              </w:rPr>
              <w:t>B</w:t>
            </w:r>
            <w:r w:rsidR="00924887" w:rsidRPr="00BF6814">
              <w:rPr>
                <w:rFonts w:hint="eastAsia"/>
                <w:color w:val="000000" w:themeColor="text1"/>
                <w:sz w:val="18"/>
                <w:szCs w:val="18"/>
              </w:rPr>
              <w:t xml:space="preserve">에 </w:t>
            </w:r>
            <w:r w:rsidR="33F09F9E" w:rsidRPr="33F09F9E">
              <w:rPr>
                <w:color w:val="000000" w:themeColor="text1"/>
                <w:sz w:val="18"/>
                <w:szCs w:val="18"/>
              </w:rPr>
              <w:t>저장된다.</w:t>
            </w:r>
          </w:p>
          <w:p w14:paraId="3B3D9508" w14:textId="5F95778C" w:rsidR="00E50745" w:rsidRPr="00E50745" w:rsidRDefault="00924887" w:rsidP="051DFB8D">
            <w:pPr>
              <w:rPr>
                <w:sz w:val="18"/>
                <w:szCs w:val="18"/>
              </w:rPr>
            </w:pPr>
            <w:r w:rsidRPr="00BF6814">
              <w:rPr>
                <w:rFonts w:hint="eastAsia"/>
                <w:color w:val="000000" w:themeColor="text1"/>
                <w:sz w:val="18"/>
                <w:szCs w:val="18"/>
              </w:rPr>
              <w:t>3</w:t>
            </w:r>
            <w:r w:rsidRPr="00BF6814">
              <w:rPr>
                <w:color w:val="000000" w:themeColor="text1"/>
                <w:sz w:val="18"/>
                <w:szCs w:val="18"/>
              </w:rPr>
              <w:t xml:space="preserve">. </w:t>
            </w:r>
            <w:r w:rsidR="0031660F" w:rsidRPr="00BF6814">
              <w:rPr>
                <w:rFonts w:hint="eastAsia"/>
                <w:color w:val="000000" w:themeColor="text1"/>
                <w:sz w:val="18"/>
                <w:szCs w:val="18"/>
              </w:rPr>
              <w:t>사용자는 하루동안 먹은 음식 정보를 확인할 수 있다.</w:t>
            </w:r>
          </w:p>
        </w:tc>
      </w:tr>
    </w:tbl>
    <w:p w14:paraId="4ACFA904" w14:textId="1B93D898" w:rsidR="009A2DBA" w:rsidRDefault="009A2DBA" w:rsidP="009A2DBA"/>
    <w:p w14:paraId="11E90667" w14:textId="7FCC5606" w:rsidR="009A2DBA" w:rsidRPr="009A2DBA" w:rsidRDefault="009A2DBA" w:rsidP="006A6901">
      <w:bookmarkStart w:id="25" w:name="_Toc57128937"/>
      <w:r>
        <w:rPr>
          <w:rFonts w:hint="eastAsia"/>
        </w:rPr>
        <w:t>칼로리 초과 표시</w:t>
      </w:r>
      <w:bookmarkEnd w:id="25"/>
    </w:p>
    <w:tbl>
      <w:tblPr>
        <w:tblStyle w:val="af4"/>
        <w:tblW w:w="0" w:type="auto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4A0" w:firstRow="1" w:lastRow="0" w:firstColumn="1" w:lastColumn="0" w:noHBand="0" w:noVBand="1"/>
      </w:tblPr>
      <w:tblGrid>
        <w:gridCol w:w="2310"/>
        <w:gridCol w:w="2311"/>
        <w:gridCol w:w="2310"/>
        <w:gridCol w:w="2419"/>
      </w:tblGrid>
      <w:tr w:rsidR="147C69AE" w14:paraId="21AFD20C" w14:textId="77777777" w:rsidTr="0BCF600A">
        <w:tc>
          <w:tcPr>
            <w:tcW w:w="2311" w:type="dxa"/>
            <w:shd w:val="clear" w:color="auto" w:fill="DEEAF6" w:themeFill="accent1" w:themeFillTint="33"/>
          </w:tcPr>
          <w:p w14:paraId="6B86E88C" w14:textId="77777777" w:rsidR="147C69AE" w:rsidRDefault="147C69AE" w:rsidP="147C69AE">
            <w:pPr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>요구사항명</w:t>
            </w:r>
          </w:p>
        </w:tc>
        <w:tc>
          <w:tcPr>
            <w:tcW w:w="2311" w:type="dxa"/>
          </w:tcPr>
          <w:p w14:paraId="0332BE8C" w14:textId="7349F408" w:rsidR="147C69AE" w:rsidRDefault="147C69AE" w:rsidP="147C69AE">
            <w:pPr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 xml:space="preserve">칼로리 초과 </w:t>
            </w:r>
            <w:r w:rsidR="00567C73">
              <w:rPr>
                <w:rFonts w:hint="eastAsia"/>
                <w:sz w:val="18"/>
                <w:szCs w:val="18"/>
              </w:rPr>
              <w:t>표시</w:t>
            </w:r>
          </w:p>
        </w:tc>
        <w:tc>
          <w:tcPr>
            <w:tcW w:w="2310" w:type="dxa"/>
            <w:shd w:val="clear" w:color="auto" w:fill="DEEAF6" w:themeFill="accent1" w:themeFillTint="33"/>
          </w:tcPr>
          <w:p w14:paraId="49234740" w14:textId="77777777" w:rsidR="147C69AE" w:rsidRDefault="147C69AE" w:rsidP="147C69AE">
            <w:pPr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>요구사항번호</w:t>
            </w:r>
          </w:p>
        </w:tc>
        <w:tc>
          <w:tcPr>
            <w:tcW w:w="2419" w:type="dxa"/>
          </w:tcPr>
          <w:p w14:paraId="1F496FFE" w14:textId="346C4695" w:rsidR="147C69AE" w:rsidRDefault="00A52D58" w:rsidP="147C69AE">
            <w:pPr>
              <w:rPr>
                <w:sz w:val="18"/>
                <w:szCs w:val="18"/>
              </w:rPr>
            </w:pPr>
            <w:r>
              <w:rPr>
                <w:sz w:val="16"/>
                <w:szCs w:val="16"/>
                <w:lang w:val="ko-KR"/>
              </w:rPr>
              <w:t>SP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147C69AE" w:rsidRPr="147C69AE">
              <w:rPr>
                <w:sz w:val="18"/>
                <w:szCs w:val="18"/>
              </w:rPr>
              <w:t>UR</w:t>
            </w:r>
            <w:r w:rsidR="00E600DE">
              <w:rPr>
                <w:sz w:val="18"/>
                <w:szCs w:val="18"/>
              </w:rPr>
              <w:t>_</w:t>
            </w:r>
            <w:r w:rsidR="147C69AE" w:rsidRPr="147C69AE">
              <w:rPr>
                <w:sz w:val="18"/>
                <w:szCs w:val="18"/>
              </w:rPr>
              <w:t>005</w:t>
            </w:r>
          </w:p>
        </w:tc>
      </w:tr>
      <w:tr w:rsidR="147C69AE" w14:paraId="59474091" w14:textId="77777777" w:rsidTr="0BCF600A">
        <w:tc>
          <w:tcPr>
            <w:tcW w:w="2311" w:type="dxa"/>
            <w:shd w:val="clear" w:color="auto" w:fill="DEEAF6" w:themeFill="accent1" w:themeFillTint="33"/>
          </w:tcPr>
          <w:p w14:paraId="0FE751DF" w14:textId="77777777" w:rsidR="147C69AE" w:rsidRDefault="147C69AE" w:rsidP="147C69AE">
            <w:pPr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>요구사항구분</w:t>
            </w:r>
          </w:p>
        </w:tc>
        <w:tc>
          <w:tcPr>
            <w:tcW w:w="2311" w:type="dxa"/>
          </w:tcPr>
          <w:p w14:paraId="2BFFAB9D" w14:textId="4603278B" w:rsidR="147C69AE" w:rsidRDefault="147C69AE" w:rsidP="147C69AE">
            <w:pPr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>APP</w:t>
            </w:r>
          </w:p>
        </w:tc>
        <w:tc>
          <w:tcPr>
            <w:tcW w:w="2310" w:type="dxa"/>
            <w:shd w:val="clear" w:color="auto" w:fill="DEEAF6" w:themeFill="accent1" w:themeFillTint="33"/>
          </w:tcPr>
          <w:p w14:paraId="2C0CD06A" w14:textId="77777777" w:rsidR="147C69AE" w:rsidRDefault="147C69AE" w:rsidP="147C69AE">
            <w:pPr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>작성자</w:t>
            </w:r>
          </w:p>
        </w:tc>
        <w:tc>
          <w:tcPr>
            <w:tcW w:w="2419" w:type="dxa"/>
          </w:tcPr>
          <w:p w14:paraId="111BF3E4" w14:textId="23830526" w:rsidR="147C69AE" w:rsidRDefault="147C69AE" w:rsidP="147C69AE">
            <w:pPr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>유재현</w:t>
            </w:r>
          </w:p>
        </w:tc>
      </w:tr>
      <w:tr w:rsidR="147C69AE" w14:paraId="62B92E6C" w14:textId="77777777" w:rsidTr="0BCF600A">
        <w:tc>
          <w:tcPr>
            <w:tcW w:w="2311" w:type="dxa"/>
            <w:shd w:val="clear" w:color="auto" w:fill="DEEAF6" w:themeFill="accent1" w:themeFillTint="33"/>
          </w:tcPr>
          <w:p w14:paraId="3ACD2809" w14:textId="3777759B" w:rsidR="147C69AE" w:rsidRDefault="147C69AE" w:rsidP="147C69AE">
            <w:pPr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 xml:space="preserve">요구사항설명 </w:t>
            </w:r>
          </w:p>
        </w:tc>
        <w:tc>
          <w:tcPr>
            <w:tcW w:w="7040" w:type="dxa"/>
            <w:gridSpan w:val="3"/>
          </w:tcPr>
          <w:p w14:paraId="1D426432" w14:textId="670EDC5F" w:rsidR="147C69AE" w:rsidRDefault="147C69AE" w:rsidP="147C69AE">
            <w:pPr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 xml:space="preserve">사용자의 섭취 </w:t>
            </w:r>
            <w:r w:rsidR="369F74D8" w:rsidRPr="369F74D8">
              <w:rPr>
                <w:sz w:val="18"/>
                <w:szCs w:val="18"/>
              </w:rPr>
              <w:t>칼로리(INT)가</w:t>
            </w:r>
            <w:r w:rsidRPr="147C69AE">
              <w:rPr>
                <w:sz w:val="18"/>
                <w:szCs w:val="18"/>
              </w:rPr>
              <w:t xml:space="preserve"> 목표 </w:t>
            </w:r>
            <w:r w:rsidR="369F74D8" w:rsidRPr="369F74D8">
              <w:rPr>
                <w:sz w:val="18"/>
                <w:szCs w:val="18"/>
              </w:rPr>
              <w:t>칼로리(INT)보다</w:t>
            </w:r>
            <w:r w:rsidRPr="147C69AE">
              <w:rPr>
                <w:sz w:val="18"/>
                <w:szCs w:val="18"/>
              </w:rPr>
              <w:t xml:space="preserve"> 많은 경우 초과된 칼로리 정보 제시</w:t>
            </w:r>
          </w:p>
        </w:tc>
      </w:tr>
      <w:tr w:rsidR="147C69AE" w14:paraId="3E176627" w14:textId="77777777" w:rsidTr="0BCF600A">
        <w:tc>
          <w:tcPr>
            <w:tcW w:w="2311" w:type="dxa"/>
            <w:shd w:val="clear" w:color="auto" w:fill="DEEAF6" w:themeFill="accent1" w:themeFillTint="33"/>
          </w:tcPr>
          <w:p w14:paraId="756D0113" w14:textId="3243B57B" w:rsidR="147C69AE" w:rsidRDefault="147C69AE" w:rsidP="147C69AE">
            <w:pPr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>구현 시 고려사항</w:t>
            </w:r>
          </w:p>
        </w:tc>
        <w:tc>
          <w:tcPr>
            <w:tcW w:w="7040" w:type="dxa"/>
            <w:gridSpan w:val="3"/>
          </w:tcPr>
          <w:p w14:paraId="70C68688" w14:textId="11F63EEA" w:rsidR="147C69AE" w:rsidRDefault="147C69AE" w:rsidP="147C69AE">
            <w:pPr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 xml:space="preserve">사용자의 섭취 </w:t>
            </w:r>
            <w:r w:rsidR="369F74D8" w:rsidRPr="369F74D8">
              <w:rPr>
                <w:sz w:val="18"/>
                <w:szCs w:val="18"/>
              </w:rPr>
              <w:t>칼로리(INT)가</w:t>
            </w:r>
            <w:r w:rsidRPr="147C69AE">
              <w:rPr>
                <w:sz w:val="18"/>
                <w:szCs w:val="18"/>
              </w:rPr>
              <w:t xml:space="preserve"> 목표 </w:t>
            </w:r>
            <w:r w:rsidR="369F74D8" w:rsidRPr="369F74D8">
              <w:rPr>
                <w:sz w:val="18"/>
                <w:szCs w:val="18"/>
              </w:rPr>
              <w:t>칼로리(INT)보다</w:t>
            </w:r>
            <w:r w:rsidRPr="147C69AE">
              <w:rPr>
                <w:sz w:val="18"/>
                <w:szCs w:val="18"/>
              </w:rPr>
              <w:t xml:space="preserve"> 높은 경우, 초과 칼로리 </w:t>
            </w:r>
            <w:r w:rsidR="369F74D8" w:rsidRPr="369F74D8">
              <w:rPr>
                <w:sz w:val="18"/>
                <w:szCs w:val="18"/>
              </w:rPr>
              <w:t>정보(INT)를</w:t>
            </w:r>
            <w:r w:rsidRPr="147C69AE">
              <w:rPr>
                <w:sz w:val="18"/>
                <w:szCs w:val="18"/>
              </w:rPr>
              <w:t xml:space="preserve"> 칼로리 통계 정보를 확인하는 란에서 사용자가 확인할 수 있도록 제시해준다.</w:t>
            </w:r>
          </w:p>
        </w:tc>
      </w:tr>
      <w:tr w:rsidR="147C69AE" w14:paraId="5496CA29" w14:textId="77777777" w:rsidTr="0BCF600A">
        <w:tc>
          <w:tcPr>
            <w:tcW w:w="2311" w:type="dxa"/>
            <w:shd w:val="clear" w:color="auto" w:fill="DEEAF6" w:themeFill="accent1" w:themeFillTint="33"/>
          </w:tcPr>
          <w:p w14:paraId="35F2839C" w14:textId="77777777" w:rsidR="147C69AE" w:rsidRDefault="147C69AE" w:rsidP="147C69AE">
            <w:pPr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>위험요소</w:t>
            </w:r>
          </w:p>
        </w:tc>
        <w:tc>
          <w:tcPr>
            <w:tcW w:w="7040" w:type="dxa"/>
            <w:gridSpan w:val="3"/>
          </w:tcPr>
          <w:p w14:paraId="09CBD3E9" w14:textId="27FC90ED" w:rsidR="147C69AE" w:rsidRDefault="0BCF600A" w:rsidP="147C69AE">
            <w:pPr>
              <w:rPr>
                <w:sz w:val="18"/>
                <w:szCs w:val="18"/>
              </w:rPr>
            </w:pPr>
            <w:r w:rsidRPr="0BCF600A">
              <w:rPr>
                <w:sz w:val="18"/>
                <w:szCs w:val="18"/>
              </w:rPr>
              <w:t xml:space="preserve">사용자가 목표 </w:t>
            </w:r>
            <w:r w:rsidR="369F74D8" w:rsidRPr="369F74D8">
              <w:rPr>
                <w:sz w:val="18"/>
                <w:szCs w:val="18"/>
              </w:rPr>
              <w:t>칼로리(INT)보다</w:t>
            </w:r>
            <w:r w:rsidRPr="0BCF600A">
              <w:rPr>
                <w:sz w:val="18"/>
                <w:szCs w:val="18"/>
              </w:rPr>
              <w:t xml:space="preserve"> 적거나 같게 음식을 섭취할 수 있다.</w:t>
            </w:r>
          </w:p>
        </w:tc>
      </w:tr>
      <w:tr w:rsidR="147C69AE" w14:paraId="146C875E" w14:textId="77777777" w:rsidTr="0BCF600A">
        <w:tc>
          <w:tcPr>
            <w:tcW w:w="2311" w:type="dxa"/>
            <w:shd w:val="clear" w:color="auto" w:fill="DEEAF6" w:themeFill="accent1" w:themeFillTint="33"/>
          </w:tcPr>
          <w:p w14:paraId="11ABCE35" w14:textId="194E6779" w:rsidR="147C69AE" w:rsidRDefault="147C69AE" w:rsidP="147C69AE">
            <w:pPr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>위험요소 해결방안</w:t>
            </w:r>
          </w:p>
        </w:tc>
        <w:tc>
          <w:tcPr>
            <w:tcW w:w="7040" w:type="dxa"/>
            <w:gridSpan w:val="3"/>
          </w:tcPr>
          <w:p w14:paraId="085269DE" w14:textId="00333162" w:rsidR="147C69AE" w:rsidRDefault="147C69AE" w:rsidP="147C69AE">
            <w:pPr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>초과 칼로리를 0Kcal로 표시해준다.</w:t>
            </w:r>
          </w:p>
        </w:tc>
      </w:tr>
      <w:tr w:rsidR="147C69AE" w14:paraId="6613E387" w14:textId="77777777" w:rsidTr="0BCF600A">
        <w:tc>
          <w:tcPr>
            <w:tcW w:w="2311" w:type="dxa"/>
            <w:shd w:val="clear" w:color="auto" w:fill="DEEAF6" w:themeFill="accent1" w:themeFillTint="33"/>
          </w:tcPr>
          <w:p w14:paraId="78394C75" w14:textId="77777777" w:rsidR="147C69AE" w:rsidRDefault="147C69AE" w:rsidP="147C69AE">
            <w:pPr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>관련 요구사항</w:t>
            </w:r>
          </w:p>
        </w:tc>
        <w:tc>
          <w:tcPr>
            <w:tcW w:w="7040" w:type="dxa"/>
            <w:gridSpan w:val="3"/>
          </w:tcPr>
          <w:p w14:paraId="5621D3DD" w14:textId="77777777" w:rsidR="147C69AE" w:rsidRDefault="147C69AE" w:rsidP="147C69AE">
            <w:pPr>
              <w:rPr>
                <w:sz w:val="18"/>
                <w:szCs w:val="18"/>
              </w:rPr>
            </w:pPr>
          </w:p>
        </w:tc>
      </w:tr>
      <w:tr w:rsidR="147C69AE" w14:paraId="37DA9C27" w14:textId="77777777" w:rsidTr="0BCF600A">
        <w:tc>
          <w:tcPr>
            <w:tcW w:w="2311" w:type="dxa"/>
            <w:shd w:val="clear" w:color="auto" w:fill="DEEAF6" w:themeFill="accent1" w:themeFillTint="33"/>
          </w:tcPr>
          <w:p w14:paraId="6969C4A5" w14:textId="77777777" w:rsidR="147C69AE" w:rsidRDefault="147C69AE" w:rsidP="147C69AE">
            <w:pPr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>시나리오</w:t>
            </w:r>
          </w:p>
        </w:tc>
        <w:tc>
          <w:tcPr>
            <w:tcW w:w="7040" w:type="dxa"/>
            <w:gridSpan w:val="3"/>
          </w:tcPr>
          <w:p w14:paraId="371C19D8" w14:textId="6733FE4B" w:rsidR="147C69AE" w:rsidRPr="003F0507" w:rsidRDefault="003F0507" w:rsidP="003F050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 xml:space="preserve">. </w:t>
            </w:r>
            <w:r w:rsidR="0BCF600A" w:rsidRPr="003F0507">
              <w:rPr>
                <w:sz w:val="18"/>
                <w:szCs w:val="18"/>
              </w:rPr>
              <w:t>사용자의 섭취량이 목표 칼로리 보다 많다.</w:t>
            </w:r>
          </w:p>
          <w:p w14:paraId="5CAD6407" w14:textId="24518A51" w:rsidR="147C69AE" w:rsidRPr="003F0507" w:rsidRDefault="003F0507" w:rsidP="003F050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  <w:r>
              <w:rPr>
                <w:sz w:val="18"/>
                <w:szCs w:val="18"/>
              </w:rPr>
              <w:t xml:space="preserve">. </w:t>
            </w:r>
            <w:r w:rsidR="147C69AE" w:rsidRPr="003F0507">
              <w:rPr>
                <w:sz w:val="18"/>
                <w:szCs w:val="18"/>
              </w:rPr>
              <w:t>초과된 칼로리 정보를 칼로리 통계 정보와 함께 제시해준다.</w:t>
            </w:r>
          </w:p>
        </w:tc>
      </w:tr>
    </w:tbl>
    <w:p w14:paraId="76A54061" w14:textId="77777777" w:rsidR="006A6901" w:rsidRDefault="006A6901" w:rsidP="006A6901">
      <w:bookmarkStart w:id="26" w:name="_Toc57128938"/>
    </w:p>
    <w:p w14:paraId="7109E533" w14:textId="5DCC033E" w:rsidR="009A2DBA" w:rsidRPr="009A2DBA" w:rsidRDefault="009A2DBA" w:rsidP="006A6901">
      <w:r>
        <w:rPr>
          <w:rFonts w:hint="eastAsia"/>
        </w:rPr>
        <w:t>식단 추천</w:t>
      </w:r>
      <w:bookmarkEnd w:id="26"/>
    </w:p>
    <w:tbl>
      <w:tblPr>
        <w:tblStyle w:val="af4"/>
        <w:tblW w:w="9351" w:type="dxa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4A0" w:firstRow="1" w:lastRow="0" w:firstColumn="1" w:lastColumn="0" w:noHBand="0" w:noVBand="1"/>
      </w:tblPr>
      <w:tblGrid>
        <w:gridCol w:w="2311"/>
        <w:gridCol w:w="2311"/>
        <w:gridCol w:w="2310"/>
        <w:gridCol w:w="2419"/>
      </w:tblGrid>
      <w:tr w:rsidR="004D1595" w:rsidRPr="00C57EE5" w14:paraId="55BC5069" w14:textId="77777777" w:rsidTr="0BCF600A">
        <w:tc>
          <w:tcPr>
            <w:tcW w:w="2311" w:type="dxa"/>
            <w:shd w:val="clear" w:color="auto" w:fill="DEEAF6" w:themeFill="accent1" w:themeFillTint="33"/>
          </w:tcPr>
          <w:p w14:paraId="48BB5289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요구사항명</w:t>
            </w:r>
          </w:p>
        </w:tc>
        <w:tc>
          <w:tcPr>
            <w:tcW w:w="2311" w:type="dxa"/>
          </w:tcPr>
          <w:p w14:paraId="555A1DD2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식단 추천</w:t>
            </w:r>
          </w:p>
        </w:tc>
        <w:tc>
          <w:tcPr>
            <w:tcW w:w="2310" w:type="dxa"/>
            <w:shd w:val="clear" w:color="auto" w:fill="DEEAF6" w:themeFill="accent1" w:themeFillTint="33"/>
          </w:tcPr>
          <w:p w14:paraId="7D36E923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요구사항번호</w:t>
            </w:r>
          </w:p>
        </w:tc>
        <w:tc>
          <w:tcPr>
            <w:tcW w:w="2419" w:type="dxa"/>
          </w:tcPr>
          <w:p w14:paraId="3E9ADA7A" w14:textId="7E533910" w:rsidR="004D1595" w:rsidRPr="00C57EE5" w:rsidRDefault="00A52D58" w:rsidP="004D1595">
            <w:pPr>
              <w:rPr>
                <w:sz w:val="18"/>
                <w:szCs w:val="18"/>
              </w:rPr>
            </w:pPr>
            <w:r>
              <w:rPr>
                <w:sz w:val="16"/>
                <w:szCs w:val="16"/>
                <w:lang w:val="ko-KR"/>
              </w:rPr>
              <w:t>SP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147C69AE" w:rsidRPr="147C69AE">
              <w:rPr>
                <w:sz w:val="18"/>
                <w:szCs w:val="18"/>
              </w:rPr>
              <w:t>UR</w:t>
            </w:r>
            <w:r w:rsidR="00E600DE">
              <w:rPr>
                <w:sz w:val="18"/>
                <w:szCs w:val="18"/>
              </w:rPr>
              <w:t>_</w:t>
            </w:r>
            <w:r w:rsidR="147C69AE" w:rsidRPr="147C69AE">
              <w:rPr>
                <w:sz w:val="18"/>
                <w:szCs w:val="18"/>
              </w:rPr>
              <w:t>006</w:t>
            </w:r>
          </w:p>
        </w:tc>
      </w:tr>
      <w:tr w:rsidR="004D1595" w:rsidRPr="00C57EE5" w14:paraId="0368E9A5" w14:textId="77777777" w:rsidTr="0BCF600A">
        <w:tc>
          <w:tcPr>
            <w:tcW w:w="2311" w:type="dxa"/>
            <w:shd w:val="clear" w:color="auto" w:fill="DEEAF6" w:themeFill="accent1" w:themeFillTint="33"/>
          </w:tcPr>
          <w:p w14:paraId="3465C109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요구사항구분</w:t>
            </w:r>
          </w:p>
        </w:tc>
        <w:tc>
          <w:tcPr>
            <w:tcW w:w="2311" w:type="dxa"/>
          </w:tcPr>
          <w:p w14:paraId="3EAB3788" w14:textId="4603278B" w:rsidR="004D1595" w:rsidRPr="00C57EE5" w:rsidRDefault="147C69AE" w:rsidP="004D1595">
            <w:pPr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>APP</w:t>
            </w:r>
          </w:p>
        </w:tc>
        <w:tc>
          <w:tcPr>
            <w:tcW w:w="2310" w:type="dxa"/>
            <w:shd w:val="clear" w:color="auto" w:fill="DEEAF6" w:themeFill="accent1" w:themeFillTint="33"/>
          </w:tcPr>
          <w:p w14:paraId="497E3E43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작성자</w:t>
            </w:r>
          </w:p>
        </w:tc>
        <w:tc>
          <w:tcPr>
            <w:tcW w:w="2419" w:type="dxa"/>
          </w:tcPr>
          <w:p w14:paraId="0B2772B9" w14:textId="76BBF6D8" w:rsidR="004D1595" w:rsidRPr="00C57EE5" w:rsidRDefault="00672955" w:rsidP="004D1595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신현철</w:t>
            </w:r>
          </w:p>
        </w:tc>
      </w:tr>
      <w:tr w:rsidR="00B25477" w:rsidRPr="00C57EE5" w14:paraId="7CCBF59C" w14:textId="77777777" w:rsidTr="0BCF600A">
        <w:tc>
          <w:tcPr>
            <w:tcW w:w="2311" w:type="dxa"/>
            <w:shd w:val="clear" w:color="auto" w:fill="DEEAF6" w:themeFill="accent1" w:themeFillTint="33"/>
          </w:tcPr>
          <w:p w14:paraId="20FDD952" w14:textId="3777759B" w:rsidR="00B25477" w:rsidRPr="00C57EE5" w:rsidRDefault="00B25477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 xml:space="preserve">요구사항설명 </w:t>
            </w:r>
          </w:p>
        </w:tc>
        <w:tc>
          <w:tcPr>
            <w:tcW w:w="7040" w:type="dxa"/>
            <w:gridSpan w:val="3"/>
          </w:tcPr>
          <w:p w14:paraId="6AD80886" w14:textId="79B2E376" w:rsidR="00B25477" w:rsidRPr="00C57EE5" w:rsidRDefault="00B25477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 xml:space="preserve">사용자의 현재 일일 섭취상태에 따라 식단추천을 </w:t>
            </w:r>
            <w:r w:rsidR="00F911AD">
              <w:rPr>
                <w:rFonts w:hint="eastAsia"/>
                <w:sz w:val="18"/>
                <w:szCs w:val="18"/>
              </w:rPr>
              <w:t>해준다.</w:t>
            </w:r>
          </w:p>
        </w:tc>
      </w:tr>
      <w:tr w:rsidR="00B25477" w:rsidRPr="00C57EE5" w14:paraId="46A50BFF" w14:textId="77777777" w:rsidTr="0BCF600A">
        <w:tc>
          <w:tcPr>
            <w:tcW w:w="2311" w:type="dxa"/>
            <w:shd w:val="clear" w:color="auto" w:fill="DEEAF6" w:themeFill="accent1" w:themeFillTint="33"/>
          </w:tcPr>
          <w:p w14:paraId="2D0CBB92" w14:textId="3243B57B" w:rsidR="00B25477" w:rsidRPr="00C57EE5" w:rsidRDefault="00B25477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구현</w:t>
            </w:r>
            <w:r w:rsidR="00F12646">
              <w:rPr>
                <w:rFonts w:hint="eastAsia"/>
                <w:sz w:val="18"/>
                <w:szCs w:val="18"/>
              </w:rPr>
              <w:t xml:space="preserve"> 시 고려사항</w:t>
            </w:r>
          </w:p>
        </w:tc>
        <w:tc>
          <w:tcPr>
            <w:tcW w:w="7040" w:type="dxa"/>
            <w:gridSpan w:val="3"/>
          </w:tcPr>
          <w:p w14:paraId="2A31E2D9" w14:textId="3C275D50" w:rsidR="00A36E64" w:rsidRDefault="0BCF600A" w:rsidP="004D1595">
            <w:pPr>
              <w:rPr>
                <w:sz w:val="18"/>
                <w:szCs w:val="18"/>
              </w:rPr>
            </w:pPr>
            <w:r w:rsidRPr="0BCF600A">
              <w:rPr>
                <w:sz w:val="18"/>
                <w:szCs w:val="18"/>
              </w:rPr>
              <w:t>사용자가 입력한 칼로리 내에서 미리 짜여진 다이어트 식단 중 조건에 맞는 최대 3가지를 추천해준다.</w:t>
            </w:r>
          </w:p>
          <w:p w14:paraId="39A694BE" w14:textId="22BF1545" w:rsidR="00B25477" w:rsidRPr="00C57EE5" w:rsidRDefault="00A36E64" w:rsidP="004D1595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같은 칼로리의 식단이 </w:t>
            </w:r>
            <w:r>
              <w:rPr>
                <w:sz w:val="18"/>
                <w:szCs w:val="18"/>
              </w:rPr>
              <w:t>3</w:t>
            </w:r>
            <w:r>
              <w:rPr>
                <w:rFonts w:hint="eastAsia"/>
                <w:sz w:val="18"/>
                <w:szCs w:val="18"/>
              </w:rPr>
              <w:t xml:space="preserve">개 초과인 경우 </w:t>
            </w:r>
            <w:r w:rsidR="369F74D8" w:rsidRPr="369F74D8">
              <w:rPr>
                <w:sz w:val="18"/>
                <w:szCs w:val="18"/>
              </w:rPr>
              <w:t xml:space="preserve">영양소를 기준으로 현재섭취비율(현재까지 섭취한 </w:t>
            </w:r>
            <w:r w:rsidR="4F130E6A" w:rsidRPr="4F130E6A">
              <w:rPr>
                <w:sz w:val="18"/>
                <w:szCs w:val="18"/>
              </w:rPr>
              <w:t>영양소</w:t>
            </w:r>
            <w:r w:rsidR="369F74D8" w:rsidRPr="369F74D8">
              <w:rPr>
                <w:sz w:val="18"/>
                <w:szCs w:val="18"/>
              </w:rPr>
              <w:t xml:space="preserve">/권장 영양소) </w:t>
            </w:r>
            <w:r w:rsidR="4F130E6A" w:rsidRPr="4F130E6A">
              <w:rPr>
                <w:sz w:val="18"/>
                <w:szCs w:val="18"/>
              </w:rPr>
              <w:t>(</w:t>
            </w:r>
            <w:r w:rsidR="18240405" w:rsidRPr="18240405">
              <w:rPr>
                <w:sz w:val="18"/>
                <w:szCs w:val="18"/>
              </w:rPr>
              <w:t xml:space="preserve">단백질우선 </w:t>
            </w:r>
            <w:r w:rsidR="5418A0C4" w:rsidRPr="5418A0C4">
              <w:rPr>
                <w:sz w:val="18"/>
                <w:szCs w:val="18"/>
              </w:rPr>
              <w:t>같을경우</w:t>
            </w:r>
            <w:r w:rsidR="596C32D3" w:rsidRPr="596C32D3">
              <w:rPr>
                <w:sz w:val="18"/>
                <w:szCs w:val="18"/>
              </w:rPr>
              <w:t xml:space="preserve">-&gt;탄수화물-&gt;지방 </w:t>
            </w:r>
            <w:r w:rsidR="5418A0C4" w:rsidRPr="5418A0C4">
              <w:rPr>
                <w:sz w:val="18"/>
                <w:szCs w:val="18"/>
              </w:rPr>
              <w:t xml:space="preserve">순서로 </w:t>
            </w:r>
            <w:r w:rsidR="7FD868D6" w:rsidRPr="7FD868D6">
              <w:rPr>
                <w:sz w:val="18"/>
                <w:szCs w:val="18"/>
              </w:rPr>
              <w:t>비교</w:t>
            </w:r>
            <w:r w:rsidR="51ADFB46" w:rsidRPr="51ADFB46">
              <w:rPr>
                <w:sz w:val="18"/>
                <w:szCs w:val="18"/>
              </w:rPr>
              <w:t>)</w:t>
            </w:r>
            <w:r w:rsidR="369F74D8" w:rsidRPr="369F74D8">
              <w:rPr>
                <w:sz w:val="18"/>
                <w:szCs w:val="18"/>
              </w:rPr>
              <w:t xml:space="preserve"> </w:t>
            </w:r>
            <w:r w:rsidR="51ADFB46" w:rsidRPr="51ADFB46">
              <w:rPr>
                <w:sz w:val="18"/>
                <w:szCs w:val="18"/>
              </w:rPr>
              <w:t xml:space="preserve">이 낮은 </w:t>
            </w:r>
            <w:r w:rsidR="00FD2982" w:rsidRPr="00C57EE5">
              <w:rPr>
                <w:rFonts w:hint="eastAsia"/>
                <w:sz w:val="18"/>
                <w:szCs w:val="18"/>
              </w:rPr>
              <w:t xml:space="preserve">영양소를 많이 포함한 음식 순으로 추천 </w:t>
            </w:r>
          </w:p>
        </w:tc>
      </w:tr>
      <w:tr w:rsidR="004D1595" w:rsidRPr="00C57EE5" w14:paraId="2646862C" w14:textId="77777777" w:rsidTr="0BCF600A">
        <w:tc>
          <w:tcPr>
            <w:tcW w:w="2311" w:type="dxa"/>
            <w:shd w:val="clear" w:color="auto" w:fill="DEEAF6" w:themeFill="accent1" w:themeFillTint="33"/>
          </w:tcPr>
          <w:p w14:paraId="44CA20B6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위험요소</w:t>
            </w:r>
          </w:p>
        </w:tc>
        <w:tc>
          <w:tcPr>
            <w:tcW w:w="7040" w:type="dxa"/>
            <w:gridSpan w:val="3"/>
          </w:tcPr>
          <w:p w14:paraId="0730E885" w14:textId="38BF0BFE" w:rsidR="004D1595" w:rsidRPr="00C57EE5" w:rsidRDefault="009C4BBC" w:rsidP="004D1595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 xml:space="preserve">. </w:t>
            </w:r>
            <w:r w:rsidR="71442249" w:rsidRPr="71442249">
              <w:rPr>
                <w:sz w:val="18"/>
                <w:szCs w:val="18"/>
              </w:rPr>
              <w:t>목표 칼로리를 초</w:t>
            </w:r>
            <w:r w:rsidR="001B76F9">
              <w:rPr>
                <w:rFonts w:hint="eastAsia"/>
                <w:sz w:val="18"/>
                <w:szCs w:val="18"/>
              </w:rPr>
              <w:t>과하여 섭취했을</w:t>
            </w:r>
            <w:r w:rsidR="71442249" w:rsidRPr="71442249">
              <w:rPr>
                <w:sz w:val="18"/>
                <w:szCs w:val="18"/>
              </w:rPr>
              <w:t xml:space="preserve"> 시</w:t>
            </w:r>
          </w:p>
          <w:p w14:paraId="7A54E79E" w14:textId="59D2AF6C" w:rsidR="004D1595" w:rsidRPr="00C57EE5" w:rsidRDefault="00FD2982" w:rsidP="004D1595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  <w:r w:rsidR="6F19495A" w:rsidRPr="6F19495A">
              <w:rPr>
                <w:sz w:val="18"/>
                <w:szCs w:val="18"/>
              </w:rPr>
              <w:t>. 오늘 섭취한 음식이 없을 때</w:t>
            </w:r>
          </w:p>
        </w:tc>
      </w:tr>
      <w:tr w:rsidR="004D1595" w:rsidRPr="00C57EE5" w14:paraId="6BD0E01B" w14:textId="77777777" w:rsidTr="0BCF600A">
        <w:tc>
          <w:tcPr>
            <w:tcW w:w="2311" w:type="dxa"/>
            <w:shd w:val="clear" w:color="auto" w:fill="DEEAF6" w:themeFill="accent1" w:themeFillTint="33"/>
          </w:tcPr>
          <w:p w14:paraId="7A95FD81" w14:textId="194E6779" w:rsidR="004D1595" w:rsidRPr="00C57EE5" w:rsidRDefault="00F12646" w:rsidP="004D1595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위험요소 해결방안</w:t>
            </w:r>
          </w:p>
        </w:tc>
        <w:tc>
          <w:tcPr>
            <w:tcW w:w="7040" w:type="dxa"/>
            <w:gridSpan w:val="3"/>
          </w:tcPr>
          <w:p w14:paraId="7EA5DE9D" w14:textId="0A70F34B" w:rsidR="004D1595" w:rsidRPr="00C57EE5" w:rsidRDefault="00FD2982" w:rsidP="004D1595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  <w:r w:rsidR="71442249" w:rsidRPr="71442249">
              <w:rPr>
                <w:sz w:val="18"/>
                <w:szCs w:val="18"/>
              </w:rPr>
              <w:t>-1. 경고 메시지 띄움</w:t>
            </w:r>
          </w:p>
          <w:p w14:paraId="554BF504" w14:textId="614BE000" w:rsidR="71442249" w:rsidRDefault="00FD2982" w:rsidP="7144224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  <w:r w:rsidR="4668BD4C" w:rsidRPr="4668BD4C">
              <w:rPr>
                <w:sz w:val="18"/>
                <w:szCs w:val="18"/>
              </w:rPr>
              <w:t>-2. 물 추천 (0Kcal)</w:t>
            </w:r>
          </w:p>
          <w:p w14:paraId="3C5A35DB" w14:textId="63F49141" w:rsidR="004D1595" w:rsidRPr="00C57EE5" w:rsidRDefault="00FD2982" w:rsidP="004D1595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  <w:r w:rsidR="009C4BBC">
              <w:rPr>
                <w:sz w:val="18"/>
                <w:szCs w:val="18"/>
              </w:rPr>
              <w:t xml:space="preserve">-1. </w:t>
            </w:r>
            <w:r w:rsidR="004D1595" w:rsidRPr="00C57EE5">
              <w:rPr>
                <w:rFonts w:hint="eastAsia"/>
                <w:sz w:val="18"/>
                <w:szCs w:val="18"/>
              </w:rPr>
              <w:t>입력한 섭취할 목표 칼로리 기준으로 추천</w:t>
            </w:r>
          </w:p>
        </w:tc>
      </w:tr>
      <w:tr w:rsidR="004D1595" w:rsidRPr="00C57EE5" w14:paraId="2D25E815" w14:textId="77777777" w:rsidTr="0BCF600A">
        <w:tc>
          <w:tcPr>
            <w:tcW w:w="2311" w:type="dxa"/>
            <w:shd w:val="clear" w:color="auto" w:fill="DEEAF6" w:themeFill="accent1" w:themeFillTint="33"/>
          </w:tcPr>
          <w:p w14:paraId="47326BF0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관련 요구사항</w:t>
            </w:r>
          </w:p>
        </w:tc>
        <w:tc>
          <w:tcPr>
            <w:tcW w:w="7040" w:type="dxa"/>
            <w:gridSpan w:val="3"/>
          </w:tcPr>
          <w:p w14:paraId="7463A10A" w14:textId="77777777" w:rsidR="004D1595" w:rsidRPr="00C57EE5" w:rsidRDefault="004D1595" w:rsidP="004D1595">
            <w:pPr>
              <w:rPr>
                <w:sz w:val="18"/>
                <w:szCs w:val="18"/>
              </w:rPr>
            </w:pPr>
          </w:p>
        </w:tc>
      </w:tr>
      <w:tr w:rsidR="004D1595" w:rsidRPr="00C57EE5" w14:paraId="6A49CA99" w14:textId="77777777" w:rsidTr="0BCF600A">
        <w:tc>
          <w:tcPr>
            <w:tcW w:w="2311" w:type="dxa"/>
            <w:shd w:val="clear" w:color="auto" w:fill="DEEAF6" w:themeFill="accent1" w:themeFillTint="33"/>
          </w:tcPr>
          <w:p w14:paraId="22453364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시나리오</w:t>
            </w:r>
          </w:p>
        </w:tc>
        <w:tc>
          <w:tcPr>
            <w:tcW w:w="7040" w:type="dxa"/>
            <w:gridSpan w:val="3"/>
          </w:tcPr>
          <w:p w14:paraId="1CCE6766" w14:textId="11945593" w:rsidR="004D1595" w:rsidRPr="00C57EE5" w:rsidRDefault="00913A50" w:rsidP="00913A50">
            <w:pPr>
              <w:rPr>
                <w:sz w:val="18"/>
                <w:szCs w:val="18"/>
              </w:rPr>
            </w:pPr>
            <w:bookmarkStart w:id="27" w:name="_Hlk52629436"/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.</w:t>
            </w:r>
            <w:r w:rsidR="00962F74">
              <w:rPr>
                <w:sz w:val="18"/>
                <w:szCs w:val="18"/>
              </w:rPr>
              <w:t xml:space="preserve"> </w:t>
            </w:r>
            <w:r w:rsidR="00962F74">
              <w:rPr>
                <w:rFonts w:hint="eastAsia"/>
                <w:sz w:val="18"/>
                <w:szCs w:val="18"/>
              </w:rPr>
              <w:t xml:space="preserve">사용자가 </w:t>
            </w:r>
            <w:r w:rsidR="004D1595" w:rsidRPr="00C57EE5">
              <w:rPr>
                <w:rFonts w:hint="eastAsia"/>
                <w:sz w:val="18"/>
                <w:szCs w:val="18"/>
              </w:rPr>
              <w:t xml:space="preserve">아무것도 </w:t>
            </w:r>
            <w:r w:rsidR="00962F74">
              <w:rPr>
                <w:rFonts w:hint="eastAsia"/>
                <w:sz w:val="18"/>
                <w:szCs w:val="18"/>
              </w:rPr>
              <w:t>입력하지 않은 상태에서는 아침 식단을 추천한다.</w:t>
            </w:r>
          </w:p>
          <w:p w14:paraId="754378C6" w14:textId="163A53A9" w:rsidR="004D1595" w:rsidRPr="00C57EE5" w:rsidRDefault="00913A50" w:rsidP="004D1595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  <w:r>
              <w:rPr>
                <w:sz w:val="18"/>
                <w:szCs w:val="18"/>
              </w:rPr>
              <w:t xml:space="preserve">. </w:t>
            </w:r>
            <w:r w:rsidR="00962F74">
              <w:rPr>
                <w:rFonts w:hint="eastAsia"/>
                <w:sz w:val="18"/>
                <w:szCs w:val="18"/>
              </w:rPr>
              <w:t>아침 식단이 입력되어 있는 경우 점심 식단을 추천한다.</w:t>
            </w:r>
          </w:p>
          <w:p w14:paraId="364759B8" w14:textId="38022340" w:rsidR="004D1595" w:rsidRPr="00C57EE5" w:rsidRDefault="00913A50" w:rsidP="004D1595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  <w:r>
              <w:rPr>
                <w:sz w:val="18"/>
                <w:szCs w:val="18"/>
              </w:rPr>
              <w:t xml:space="preserve">. </w:t>
            </w:r>
            <w:r w:rsidR="000E4D76">
              <w:rPr>
                <w:rFonts w:hint="eastAsia"/>
                <w:sz w:val="18"/>
                <w:szCs w:val="18"/>
              </w:rPr>
              <w:t>나머지 칼로리로 저녁 식사를 추천한다.</w:t>
            </w:r>
            <w:bookmarkEnd w:id="27"/>
          </w:p>
        </w:tc>
      </w:tr>
    </w:tbl>
    <w:p w14:paraId="6E62A7D9" w14:textId="59CE1C8D" w:rsidR="009A2DBA" w:rsidRDefault="009A2DBA" w:rsidP="009A2DBA"/>
    <w:p w14:paraId="532A3CA4" w14:textId="223FC429" w:rsidR="009A2DBA" w:rsidRPr="009A2DBA" w:rsidRDefault="009A2DBA" w:rsidP="006A6901">
      <w:bookmarkStart w:id="28" w:name="_Toc57128939"/>
      <w:r>
        <w:rPr>
          <w:rFonts w:hint="eastAsia"/>
        </w:rPr>
        <w:lastRenderedPageBreak/>
        <w:t>추천 운동 제공</w:t>
      </w:r>
      <w:bookmarkEnd w:id="28"/>
    </w:p>
    <w:tbl>
      <w:tblPr>
        <w:tblStyle w:val="af4"/>
        <w:tblW w:w="9351" w:type="dxa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4A0" w:firstRow="1" w:lastRow="0" w:firstColumn="1" w:lastColumn="0" w:noHBand="0" w:noVBand="1"/>
      </w:tblPr>
      <w:tblGrid>
        <w:gridCol w:w="2254"/>
        <w:gridCol w:w="2277"/>
        <w:gridCol w:w="2231"/>
        <w:gridCol w:w="2589"/>
      </w:tblGrid>
      <w:tr w:rsidR="004D1595" w:rsidRPr="00C57EE5" w14:paraId="63662ECD" w14:textId="77777777" w:rsidTr="0BCF600A">
        <w:tc>
          <w:tcPr>
            <w:tcW w:w="2254" w:type="dxa"/>
            <w:shd w:val="clear" w:color="auto" w:fill="DEEAF6" w:themeFill="accent1" w:themeFillTint="33"/>
          </w:tcPr>
          <w:p w14:paraId="02F2C553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요구사항명</w:t>
            </w:r>
          </w:p>
        </w:tc>
        <w:tc>
          <w:tcPr>
            <w:tcW w:w="2277" w:type="dxa"/>
          </w:tcPr>
          <w:p w14:paraId="3688B8FA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추천 운동 제공</w:t>
            </w:r>
          </w:p>
        </w:tc>
        <w:tc>
          <w:tcPr>
            <w:tcW w:w="2231" w:type="dxa"/>
            <w:shd w:val="clear" w:color="auto" w:fill="DEEAF6" w:themeFill="accent1" w:themeFillTint="33"/>
          </w:tcPr>
          <w:p w14:paraId="362D0EAA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요구사항번호</w:t>
            </w:r>
          </w:p>
        </w:tc>
        <w:tc>
          <w:tcPr>
            <w:tcW w:w="2589" w:type="dxa"/>
          </w:tcPr>
          <w:p w14:paraId="799850F1" w14:textId="5D05DEED" w:rsidR="004D1595" w:rsidRPr="00C57EE5" w:rsidRDefault="00A52D58" w:rsidP="004D1595">
            <w:pPr>
              <w:rPr>
                <w:sz w:val="18"/>
                <w:szCs w:val="18"/>
              </w:rPr>
            </w:pPr>
            <w:r>
              <w:rPr>
                <w:sz w:val="16"/>
                <w:szCs w:val="16"/>
                <w:lang w:val="ko-KR"/>
              </w:rPr>
              <w:t>SP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147C69AE" w:rsidRPr="147C69AE">
              <w:rPr>
                <w:sz w:val="18"/>
                <w:szCs w:val="18"/>
              </w:rPr>
              <w:t>UR</w:t>
            </w:r>
            <w:r w:rsidR="00E600DE">
              <w:rPr>
                <w:sz w:val="18"/>
                <w:szCs w:val="18"/>
              </w:rPr>
              <w:t>_</w:t>
            </w:r>
            <w:r w:rsidR="147C69AE" w:rsidRPr="147C69AE">
              <w:rPr>
                <w:sz w:val="18"/>
                <w:szCs w:val="18"/>
              </w:rPr>
              <w:t>007</w:t>
            </w:r>
          </w:p>
        </w:tc>
      </w:tr>
      <w:tr w:rsidR="004D1595" w:rsidRPr="00C57EE5" w14:paraId="02F48CE5" w14:textId="77777777" w:rsidTr="0BCF600A">
        <w:trPr>
          <w:trHeight w:val="413"/>
        </w:trPr>
        <w:tc>
          <w:tcPr>
            <w:tcW w:w="2254" w:type="dxa"/>
            <w:shd w:val="clear" w:color="auto" w:fill="DEEAF6" w:themeFill="accent1" w:themeFillTint="33"/>
          </w:tcPr>
          <w:p w14:paraId="621E550C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요구사항구분</w:t>
            </w:r>
          </w:p>
        </w:tc>
        <w:tc>
          <w:tcPr>
            <w:tcW w:w="2277" w:type="dxa"/>
          </w:tcPr>
          <w:p w14:paraId="40B1A0C0" w14:textId="3AC710D3" w:rsidR="004D1595" w:rsidRPr="00C57EE5" w:rsidRDefault="147C69AE" w:rsidP="004D1595">
            <w:pPr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>APP</w:t>
            </w:r>
          </w:p>
        </w:tc>
        <w:tc>
          <w:tcPr>
            <w:tcW w:w="2231" w:type="dxa"/>
            <w:shd w:val="clear" w:color="auto" w:fill="DEEAF6" w:themeFill="accent1" w:themeFillTint="33"/>
          </w:tcPr>
          <w:p w14:paraId="7970B519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작성자</w:t>
            </w:r>
          </w:p>
        </w:tc>
        <w:tc>
          <w:tcPr>
            <w:tcW w:w="2589" w:type="dxa"/>
          </w:tcPr>
          <w:p w14:paraId="73E067A1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황연주</w:t>
            </w:r>
          </w:p>
        </w:tc>
      </w:tr>
      <w:tr w:rsidR="004D1595" w:rsidRPr="00C57EE5" w14:paraId="0404C246" w14:textId="77777777" w:rsidTr="0BCF600A">
        <w:tc>
          <w:tcPr>
            <w:tcW w:w="2254" w:type="dxa"/>
            <w:shd w:val="clear" w:color="auto" w:fill="DEEAF6" w:themeFill="accent1" w:themeFillTint="33"/>
          </w:tcPr>
          <w:p w14:paraId="7ACDD4FA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 설명</w:t>
            </w:r>
          </w:p>
        </w:tc>
        <w:tc>
          <w:tcPr>
            <w:tcW w:w="7097" w:type="dxa"/>
            <w:gridSpan w:val="3"/>
          </w:tcPr>
          <w:p w14:paraId="457065F8" w14:textId="2CD081DC" w:rsidR="004D1595" w:rsidRPr="00C53491" w:rsidRDefault="004D1595" w:rsidP="004D1595">
            <w:pPr>
              <w:rPr>
                <w:color w:val="000000" w:themeColor="text1"/>
                <w:sz w:val="18"/>
                <w:szCs w:val="18"/>
              </w:rPr>
            </w:pPr>
            <w:bookmarkStart w:id="29" w:name="_Hlk52629622"/>
            <w:r w:rsidRPr="00C53491">
              <w:rPr>
                <w:rFonts w:hint="eastAsia"/>
                <w:color w:val="000000" w:themeColor="text1"/>
                <w:sz w:val="18"/>
                <w:szCs w:val="18"/>
              </w:rPr>
              <w:t xml:space="preserve">사용자가 하루동안 섭취한 음식의 </w:t>
            </w:r>
            <w:r w:rsidR="639A8669" w:rsidRPr="639A8669">
              <w:rPr>
                <w:color w:val="000000" w:themeColor="text1"/>
                <w:sz w:val="18"/>
                <w:szCs w:val="18"/>
              </w:rPr>
              <w:t>칼로리(INT)가</w:t>
            </w:r>
            <w:r w:rsidRPr="00C53491">
              <w:rPr>
                <w:rFonts w:hint="eastAsia"/>
                <w:color w:val="000000" w:themeColor="text1"/>
                <w:sz w:val="18"/>
                <w:szCs w:val="18"/>
              </w:rPr>
              <w:t xml:space="preserve"> 목표 </w:t>
            </w:r>
            <w:r w:rsidR="639A8669" w:rsidRPr="639A8669">
              <w:rPr>
                <w:color w:val="000000" w:themeColor="text1"/>
                <w:sz w:val="18"/>
                <w:szCs w:val="18"/>
              </w:rPr>
              <w:t>칼로리(INT)를</w:t>
            </w:r>
            <w:r w:rsidRPr="00C53491">
              <w:rPr>
                <w:rFonts w:hint="eastAsia"/>
                <w:color w:val="000000" w:themeColor="text1"/>
                <w:sz w:val="18"/>
                <w:szCs w:val="18"/>
              </w:rPr>
              <w:t xml:space="preserve"> 넘어선 경우 운동을 추천해준다.</w:t>
            </w:r>
            <w:bookmarkEnd w:id="29"/>
          </w:p>
        </w:tc>
      </w:tr>
      <w:tr w:rsidR="004D1595" w:rsidRPr="00C57EE5" w14:paraId="37AC405D" w14:textId="77777777" w:rsidTr="0BCF600A">
        <w:tc>
          <w:tcPr>
            <w:tcW w:w="2254" w:type="dxa"/>
            <w:shd w:val="clear" w:color="auto" w:fill="DEEAF6" w:themeFill="accent1" w:themeFillTint="33"/>
          </w:tcPr>
          <w:p w14:paraId="459DAF7A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구현 시 고려사항</w:t>
            </w:r>
          </w:p>
        </w:tc>
        <w:tc>
          <w:tcPr>
            <w:tcW w:w="7097" w:type="dxa"/>
            <w:gridSpan w:val="3"/>
          </w:tcPr>
          <w:p w14:paraId="2D36860A" w14:textId="7679880E" w:rsidR="004D1595" w:rsidRPr="00C53491" w:rsidRDefault="000E2BE9" w:rsidP="004D1595">
            <w:pPr>
              <w:rPr>
                <w:color w:val="000000" w:themeColor="text1"/>
                <w:sz w:val="18"/>
                <w:szCs w:val="18"/>
              </w:rPr>
            </w:pPr>
            <w:r w:rsidRPr="00C53491">
              <w:rPr>
                <w:rFonts w:hint="eastAsia"/>
                <w:color w:val="000000" w:themeColor="text1"/>
                <w:sz w:val="18"/>
                <w:szCs w:val="18"/>
              </w:rPr>
              <w:t>1</w:t>
            </w:r>
            <w:r w:rsidRPr="00C53491">
              <w:rPr>
                <w:color w:val="000000" w:themeColor="text1"/>
                <w:sz w:val="18"/>
                <w:szCs w:val="18"/>
              </w:rPr>
              <w:t xml:space="preserve">. </w:t>
            </w:r>
            <w:r w:rsidRPr="00C53491">
              <w:rPr>
                <w:rFonts w:hint="eastAsia"/>
                <w:color w:val="000000" w:themeColor="text1"/>
                <w:sz w:val="18"/>
                <w:szCs w:val="18"/>
              </w:rPr>
              <w:t>사용자가 하루동안 섭취한 음식의 칼로리가 목표 칼로리를 넘어서지 않은 경우에는 운동 추천을 띄워주지 않는다.</w:t>
            </w:r>
          </w:p>
          <w:p w14:paraId="4D61B010" w14:textId="794E24D0" w:rsidR="000E2BE9" w:rsidRPr="00C53491" w:rsidRDefault="000E2BE9" w:rsidP="004D1595">
            <w:pPr>
              <w:rPr>
                <w:color w:val="000000" w:themeColor="text1"/>
                <w:sz w:val="18"/>
                <w:szCs w:val="18"/>
              </w:rPr>
            </w:pPr>
            <w:r w:rsidRPr="00C53491">
              <w:rPr>
                <w:rFonts w:hint="eastAsia"/>
                <w:color w:val="000000" w:themeColor="text1"/>
                <w:sz w:val="18"/>
                <w:szCs w:val="18"/>
              </w:rPr>
              <w:t>2</w:t>
            </w:r>
            <w:r w:rsidRPr="00C53491">
              <w:rPr>
                <w:color w:val="000000" w:themeColor="text1"/>
                <w:sz w:val="18"/>
                <w:szCs w:val="18"/>
              </w:rPr>
              <w:t xml:space="preserve">. </w:t>
            </w:r>
            <w:r w:rsidR="1A12FB18" w:rsidRPr="1A12FB18">
              <w:rPr>
                <w:color w:val="000000" w:themeColor="text1"/>
                <w:sz w:val="18"/>
                <w:szCs w:val="18"/>
              </w:rPr>
              <w:t>smartpt[DB]-&gt;exerciseinfo[table]</w:t>
            </w:r>
            <w:r w:rsidRPr="00C53491">
              <w:rPr>
                <w:rFonts w:hint="eastAsia"/>
                <w:color w:val="000000" w:themeColor="text1"/>
                <w:sz w:val="18"/>
                <w:szCs w:val="18"/>
              </w:rPr>
              <w:t>에 4가지</w:t>
            </w:r>
            <w:r w:rsidR="002C6CC4" w:rsidRPr="00C53491">
              <w:rPr>
                <w:rFonts w:hint="eastAsia"/>
                <w:color w:val="000000" w:themeColor="text1"/>
                <w:sz w:val="18"/>
                <w:szCs w:val="18"/>
              </w:rPr>
              <w:t xml:space="preserve"> </w:t>
            </w:r>
            <w:r w:rsidR="002C6CC4" w:rsidRPr="00C53491">
              <w:rPr>
                <w:color w:val="000000" w:themeColor="text1"/>
                <w:sz w:val="18"/>
                <w:szCs w:val="18"/>
              </w:rPr>
              <w:t xml:space="preserve">( </w:t>
            </w:r>
            <w:r w:rsidR="002C6CC4" w:rsidRPr="00C53491">
              <w:rPr>
                <w:rFonts w:hint="eastAsia"/>
                <w:color w:val="000000" w:themeColor="text1"/>
                <w:sz w:val="18"/>
                <w:szCs w:val="18"/>
              </w:rPr>
              <w:t>걷기,</w:t>
            </w:r>
            <w:r w:rsidR="002C6CC4" w:rsidRPr="00C53491">
              <w:rPr>
                <w:color w:val="000000" w:themeColor="text1"/>
                <w:sz w:val="18"/>
                <w:szCs w:val="18"/>
              </w:rPr>
              <w:t xml:space="preserve"> </w:t>
            </w:r>
            <w:r w:rsidR="002C6CC4" w:rsidRPr="00C53491">
              <w:rPr>
                <w:rFonts w:hint="eastAsia"/>
                <w:color w:val="000000" w:themeColor="text1"/>
                <w:sz w:val="18"/>
                <w:szCs w:val="18"/>
              </w:rPr>
              <w:t>수영,</w:t>
            </w:r>
            <w:r w:rsidR="002C6CC4" w:rsidRPr="00C53491">
              <w:rPr>
                <w:color w:val="000000" w:themeColor="text1"/>
                <w:sz w:val="18"/>
                <w:szCs w:val="18"/>
              </w:rPr>
              <w:t xml:space="preserve"> </w:t>
            </w:r>
            <w:r w:rsidR="002C6CC4" w:rsidRPr="00C53491">
              <w:rPr>
                <w:rFonts w:hint="eastAsia"/>
                <w:color w:val="000000" w:themeColor="text1"/>
                <w:sz w:val="18"/>
                <w:szCs w:val="18"/>
              </w:rPr>
              <w:t>줄넘기,</w:t>
            </w:r>
            <w:r w:rsidR="002C6CC4" w:rsidRPr="00C53491">
              <w:rPr>
                <w:color w:val="000000" w:themeColor="text1"/>
                <w:sz w:val="18"/>
                <w:szCs w:val="18"/>
              </w:rPr>
              <w:t xml:space="preserve"> </w:t>
            </w:r>
            <w:r w:rsidR="002C6CC4" w:rsidRPr="00C53491">
              <w:rPr>
                <w:rFonts w:hint="eastAsia"/>
                <w:color w:val="000000" w:themeColor="text1"/>
                <w:sz w:val="18"/>
                <w:szCs w:val="18"/>
              </w:rPr>
              <w:t>사이클 )</w:t>
            </w:r>
            <w:r w:rsidR="4D675AAC" w:rsidRPr="4D675AAC">
              <w:rPr>
                <w:color w:val="000000" w:themeColor="text1"/>
                <w:sz w:val="18"/>
                <w:szCs w:val="18"/>
              </w:rPr>
              <w:t xml:space="preserve"> </w:t>
            </w:r>
            <w:r w:rsidRPr="00C53491">
              <w:rPr>
                <w:rFonts w:hint="eastAsia"/>
                <w:color w:val="000000" w:themeColor="text1"/>
                <w:sz w:val="18"/>
                <w:szCs w:val="18"/>
              </w:rPr>
              <w:t>운동 정보</w:t>
            </w:r>
            <w:r w:rsidR="002C6CC4" w:rsidRPr="00C53491">
              <w:rPr>
                <w:rFonts w:hint="eastAsia"/>
                <w:color w:val="000000" w:themeColor="text1"/>
                <w:sz w:val="18"/>
                <w:szCs w:val="18"/>
              </w:rPr>
              <w:t xml:space="preserve"> </w:t>
            </w:r>
            <w:r w:rsidR="002C6CC4" w:rsidRPr="00C53491">
              <w:rPr>
                <w:color w:val="000000" w:themeColor="text1"/>
                <w:sz w:val="18"/>
                <w:szCs w:val="18"/>
              </w:rPr>
              <w:t xml:space="preserve">( </w:t>
            </w:r>
            <w:r w:rsidR="002C6CC4" w:rsidRPr="00C53491">
              <w:rPr>
                <w:rFonts w:hint="eastAsia"/>
                <w:color w:val="000000" w:themeColor="text1"/>
                <w:sz w:val="18"/>
                <w:szCs w:val="18"/>
              </w:rPr>
              <w:t>운동이름,</w:t>
            </w:r>
            <w:r w:rsidR="002C6CC4" w:rsidRPr="00C53491">
              <w:rPr>
                <w:color w:val="000000" w:themeColor="text1"/>
                <w:sz w:val="18"/>
                <w:szCs w:val="18"/>
              </w:rPr>
              <w:t xml:space="preserve"> </w:t>
            </w:r>
            <w:r w:rsidR="002C6CC4" w:rsidRPr="00C53491">
              <w:rPr>
                <w:rFonts w:hint="eastAsia"/>
                <w:color w:val="000000" w:themeColor="text1"/>
                <w:sz w:val="18"/>
                <w:szCs w:val="18"/>
              </w:rPr>
              <w:t>1분 당 소모칼로리)</w:t>
            </w:r>
            <w:r w:rsidR="00786A6C" w:rsidRPr="00C53491">
              <w:rPr>
                <w:color w:val="000000" w:themeColor="text1"/>
                <w:sz w:val="18"/>
                <w:szCs w:val="18"/>
              </w:rPr>
              <w:t xml:space="preserve"> </w:t>
            </w:r>
            <w:r w:rsidRPr="00C53491">
              <w:rPr>
                <w:rFonts w:hint="eastAsia"/>
                <w:color w:val="000000" w:themeColor="text1"/>
                <w:sz w:val="18"/>
                <w:szCs w:val="18"/>
              </w:rPr>
              <w:t>를 저장해 놓는다.</w:t>
            </w:r>
          </w:p>
        </w:tc>
      </w:tr>
      <w:tr w:rsidR="004D1595" w:rsidRPr="00C57EE5" w14:paraId="6BE37F14" w14:textId="77777777" w:rsidTr="0BCF600A">
        <w:tc>
          <w:tcPr>
            <w:tcW w:w="2254" w:type="dxa"/>
            <w:shd w:val="clear" w:color="auto" w:fill="DEEAF6" w:themeFill="accent1" w:themeFillTint="33"/>
          </w:tcPr>
          <w:p w14:paraId="662DEE80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위험요소</w:t>
            </w:r>
          </w:p>
        </w:tc>
        <w:tc>
          <w:tcPr>
            <w:tcW w:w="7097" w:type="dxa"/>
            <w:gridSpan w:val="3"/>
          </w:tcPr>
          <w:p w14:paraId="0B237F9E" w14:textId="784A4E59" w:rsidR="007A4C67" w:rsidRPr="00C53491" w:rsidRDefault="004D1595" w:rsidP="004D1595">
            <w:pPr>
              <w:rPr>
                <w:color w:val="000000" w:themeColor="text1"/>
                <w:sz w:val="18"/>
                <w:szCs w:val="18"/>
              </w:rPr>
            </w:pPr>
            <w:r w:rsidRPr="00C53491">
              <w:rPr>
                <w:rFonts w:hint="eastAsia"/>
                <w:color w:val="000000" w:themeColor="text1"/>
                <w:sz w:val="18"/>
                <w:szCs w:val="18"/>
              </w:rPr>
              <w:t>1</w:t>
            </w:r>
            <w:r w:rsidRPr="00C53491">
              <w:rPr>
                <w:color w:val="000000" w:themeColor="text1"/>
                <w:sz w:val="18"/>
                <w:szCs w:val="18"/>
              </w:rPr>
              <w:t xml:space="preserve">. </w:t>
            </w:r>
            <w:r w:rsidRPr="00C53491">
              <w:rPr>
                <w:rFonts w:hint="eastAsia"/>
                <w:color w:val="000000" w:themeColor="text1"/>
                <w:sz w:val="18"/>
                <w:szCs w:val="18"/>
              </w:rPr>
              <w:t xml:space="preserve">사용자가 </w:t>
            </w:r>
            <w:r w:rsidRPr="00C53491">
              <w:rPr>
                <w:color w:val="000000" w:themeColor="text1"/>
                <w:sz w:val="18"/>
                <w:szCs w:val="18"/>
              </w:rPr>
              <w:t>4</w:t>
            </w:r>
            <w:r w:rsidRPr="00C53491">
              <w:rPr>
                <w:rFonts w:hint="eastAsia"/>
                <w:color w:val="000000" w:themeColor="text1"/>
                <w:sz w:val="18"/>
                <w:szCs w:val="18"/>
              </w:rPr>
              <w:t>가지 운동 외에 다른 운</w:t>
            </w:r>
            <w:r w:rsidR="00786A6C" w:rsidRPr="00C53491">
              <w:rPr>
                <w:rFonts w:hint="eastAsia"/>
                <w:color w:val="000000" w:themeColor="text1"/>
                <w:sz w:val="18"/>
                <w:szCs w:val="18"/>
              </w:rPr>
              <w:t>동을 할 수 있다.</w:t>
            </w:r>
          </w:p>
        </w:tc>
      </w:tr>
      <w:tr w:rsidR="004D1595" w:rsidRPr="00C57EE5" w14:paraId="0F3781BE" w14:textId="77777777" w:rsidTr="0BCF600A">
        <w:tc>
          <w:tcPr>
            <w:tcW w:w="2254" w:type="dxa"/>
            <w:shd w:val="clear" w:color="auto" w:fill="DEEAF6" w:themeFill="accent1" w:themeFillTint="33"/>
          </w:tcPr>
          <w:p w14:paraId="118F0254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위험요소 해결방안</w:t>
            </w:r>
          </w:p>
        </w:tc>
        <w:tc>
          <w:tcPr>
            <w:tcW w:w="7097" w:type="dxa"/>
            <w:gridSpan w:val="3"/>
          </w:tcPr>
          <w:p w14:paraId="3658FEE6" w14:textId="67813DCC" w:rsidR="004D1595" w:rsidRPr="00C53491" w:rsidRDefault="00786A6C" w:rsidP="004D1595">
            <w:pPr>
              <w:rPr>
                <w:color w:val="000000" w:themeColor="text1"/>
                <w:sz w:val="18"/>
                <w:szCs w:val="18"/>
              </w:rPr>
            </w:pPr>
            <w:r w:rsidRPr="00C53491">
              <w:rPr>
                <w:rFonts w:hint="eastAsia"/>
                <w:color w:val="000000" w:themeColor="text1"/>
                <w:sz w:val="18"/>
                <w:szCs w:val="18"/>
              </w:rPr>
              <w:t>1</w:t>
            </w:r>
            <w:r w:rsidRPr="00C53491">
              <w:rPr>
                <w:color w:val="000000" w:themeColor="text1"/>
                <w:sz w:val="18"/>
                <w:szCs w:val="18"/>
              </w:rPr>
              <w:t xml:space="preserve">-1. </w:t>
            </w:r>
            <w:r w:rsidRPr="00C53491">
              <w:rPr>
                <w:rFonts w:hint="eastAsia"/>
                <w:color w:val="000000" w:themeColor="text1"/>
                <w:sz w:val="18"/>
                <w:szCs w:val="18"/>
              </w:rPr>
              <w:t xml:space="preserve">가장 대중적인 </w:t>
            </w:r>
            <w:r w:rsidRPr="00C53491">
              <w:rPr>
                <w:color w:val="000000" w:themeColor="text1"/>
                <w:sz w:val="18"/>
                <w:szCs w:val="18"/>
              </w:rPr>
              <w:t>4</w:t>
            </w:r>
            <w:r w:rsidRPr="00C53491">
              <w:rPr>
                <w:rFonts w:hint="eastAsia"/>
                <w:color w:val="000000" w:themeColor="text1"/>
                <w:sz w:val="18"/>
                <w:szCs w:val="18"/>
              </w:rPr>
              <w:t>가지 운동을 선정하였으며,</w:t>
            </w:r>
            <w:r w:rsidRPr="00C53491">
              <w:rPr>
                <w:color w:val="000000" w:themeColor="text1"/>
                <w:sz w:val="18"/>
                <w:szCs w:val="18"/>
              </w:rPr>
              <w:t xml:space="preserve"> 4</w:t>
            </w:r>
            <w:r w:rsidRPr="00C53491">
              <w:rPr>
                <w:rFonts w:hint="eastAsia"/>
                <w:color w:val="000000" w:themeColor="text1"/>
                <w:sz w:val="18"/>
                <w:szCs w:val="18"/>
              </w:rPr>
              <w:t xml:space="preserve">가지 이외의 경우는 </w:t>
            </w:r>
            <w:r w:rsidR="0053699F" w:rsidRPr="00C53491">
              <w:rPr>
                <w:rFonts w:hint="eastAsia"/>
                <w:color w:val="000000" w:themeColor="text1"/>
                <w:sz w:val="18"/>
                <w:szCs w:val="18"/>
              </w:rPr>
              <w:t>고려하지 않는다.</w:t>
            </w:r>
          </w:p>
        </w:tc>
      </w:tr>
      <w:tr w:rsidR="004D1595" w:rsidRPr="00C57EE5" w14:paraId="5BA28DF9" w14:textId="77777777" w:rsidTr="0BCF600A">
        <w:tc>
          <w:tcPr>
            <w:tcW w:w="2254" w:type="dxa"/>
            <w:shd w:val="clear" w:color="auto" w:fill="DEEAF6" w:themeFill="accent1" w:themeFillTint="33"/>
          </w:tcPr>
          <w:p w14:paraId="5F7914BD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관련 요구사항</w:t>
            </w:r>
          </w:p>
        </w:tc>
        <w:tc>
          <w:tcPr>
            <w:tcW w:w="7097" w:type="dxa"/>
            <w:gridSpan w:val="3"/>
          </w:tcPr>
          <w:p w14:paraId="431D71C6" w14:textId="77777777" w:rsidR="004D1595" w:rsidRPr="00C53491" w:rsidRDefault="004D1595" w:rsidP="004D1595">
            <w:pPr>
              <w:rPr>
                <w:color w:val="000000" w:themeColor="text1"/>
                <w:sz w:val="18"/>
                <w:szCs w:val="18"/>
              </w:rPr>
            </w:pPr>
          </w:p>
        </w:tc>
      </w:tr>
      <w:tr w:rsidR="004D1595" w:rsidRPr="00C57EE5" w14:paraId="43FBC75F" w14:textId="77777777" w:rsidTr="0BCF600A">
        <w:tc>
          <w:tcPr>
            <w:tcW w:w="2254" w:type="dxa"/>
            <w:shd w:val="clear" w:color="auto" w:fill="DEEAF6" w:themeFill="accent1" w:themeFillTint="33"/>
          </w:tcPr>
          <w:p w14:paraId="062D6985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시나리오</w:t>
            </w:r>
          </w:p>
        </w:tc>
        <w:tc>
          <w:tcPr>
            <w:tcW w:w="7097" w:type="dxa"/>
            <w:gridSpan w:val="3"/>
          </w:tcPr>
          <w:p w14:paraId="64058CEA" w14:textId="4A08CDDC" w:rsidR="004D1595" w:rsidRPr="00C53491" w:rsidRDefault="051DFB8D" w:rsidP="004D1595">
            <w:pPr>
              <w:rPr>
                <w:color w:val="000000" w:themeColor="text1"/>
                <w:sz w:val="18"/>
                <w:szCs w:val="18"/>
              </w:rPr>
            </w:pPr>
            <w:r w:rsidRPr="00C53491">
              <w:rPr>
                <w:color w:val="000000" w:themeColor="text1"/>
                <w:sz w:val="18"/>
                <w:szCs w:val="18"/>
              </w:rPr>
              <w:t>1</w:t>
            </w:r>
            <w:r w:rsidR="0BCF600A" w:rsidRPr="00C53491">
              <w:rPr>
                <w:color w:val="000000" w:themeColor="text1"/>
                <w:sz w:val="18"/>
                <w:szCs w:val="18"/>
              </w:rPr>
              <w:t>. 섭취한 칼로리가 목표 칼로리를 넘어선 시점에 mi band 연동 화면에서 추천 운동 4가지를 (섭취한 칼로리</w:t>
            </w:r>
            <w:r w:rsidR="00A75B7B">
              <w:rPr>
                <w:rFonts w:hint="eastAsia"/>
                <w:color w:val="000000" w:themeColor="text1"/>
                <w:sz w:val="18"/>
                <w:szCs w:val="18"/>
              </w:rPr>
              <w:t xml:space="preserve"> </w:t>
            </w:r>
            <w:r w:rsidR="00A75B7B">
              <w:rPr>
                <w:color w:val="000000" w:themeColor="text1"/>
                <w:sz w:val="18"/>
                <w:szCs w:val="18"/>
              </w:rPr>
              <w:t xml:space="preserve">– </w:t>
            </w:r>
            <w:r w:rsidR="00A75B7B">
              <w:rPr>
                <w:rFonts w:hint="eastAsia"/>
                <w:color w:val="000000" w:themeColor="text1"/>
                <w:sz w:val="18"/>
                <w:szCs w:val="18"/>
              </w:rPr>
              <w:t>목표 칼로리</w:t>
            </w:r>
            <w:r w:rsidR="0BCF600A" w:rsidRPr="00C53491">
              <w:rPr>
                <w:color w:val="000000" w:themeColor="text1"/>
                <w:sz w:val="18"/>
                <w:szCs w:val="18"/>
              </w:rPr>
              <w:t xml:space="preserve">)에 해당하는 칼로리를 소비할 수 있는 시간만큼 추천해준다. </w:t>
            </w:r>
          </w:p>
        </w:tc>
      </w:tr>
    </w:tbl>
    <w:p w14:paraId="4F3168D4" w14:textId="358F600A" w:rsidR="009A2DBA" w:rsidRDefault="009A2DBA" w:rsidP="009A2DBA"/>
    <w:p w14:paraId="0F41E45F" w14:textId="77777777" w:rsidR="00420F5E" w:rsidRDefault="00420F5E" w:rsidP="006A6901">
      <w:bookmarkStart w:id="30" w:name="_Toc57128940"/>
    </w:p>
    <w:p w14:paraId="58641CFF" w14:textId="7B1C7F05" w:rsidR="009A2DBA" w:rsidRPr="009A2DBA" w:rsidRDefault="009A2DBA" w:rsidP="006A6901">
      <w:r>
        <w:t>Mi-fit application</w:t>
      </w:r>
      <w:r>
        <w:rPr>
          <w:rFonts w:hint="eastAsia"/>
        </w:rPr>
        <w:t xml:space="preserve">과 </w:t>
      </w:r>
      <w:r>
        <w:t>Google fitness application</w:t>
      </w:r>
      <w:r>
        <w:rPr>
          <w:rFonts w:hint="eastAsia"/>
        </w:rPr>
        <w:t>연동</w:t>
      </w:r>
      <w:bookmarkEnd w:id="30"/>
    </w:p>
    <w:tbl>
      <w:tblPr>
        <w:tblOverlap w:val="never"/>
        <w:tblW w:w="0" w:type="auto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4"/>
        <w:gridCol w:w="2833"/>
        <w:gridCol w:w="2040"/>
        <w:gridCol w:w="2493"/>
      </w:tblGrid>
      <w:tr w:rsidR="00283B41" w:rsidRPr="00C57EE5" w14:paraId="1E6B7878" w14:textId="77777777" w:rsidTr="00E56873">
        <w:trPr>
          <w:trHeight w:val="370"/>
        </w:trPr>
        <w:tc>
          <w:tcPr>
            <w:tcW w:w="1984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F249C2" w14:textId="77777777" w:rsidR="00283B41" w:rsidRPr="00C57EE5" w:rsidRDefault="00283B41" w:rsidP="00E56873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요구사항명</w:t>
            </w:r>
          </w:p>
        </w:tc>
        <w:tc>
          <w:tcPr>
            <w:tcW w:w="28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20FD90" w14:textId="3662A472" w:rsidR="008A0B13" w:rsidRDefault="008A0B13" w:rsidP="00E56873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</w:rPr>
            </w:pPr>
            <w:r w:rsidRPr="26D2FE49">
              <w:rPr>
                <w:rFonts w:cs="굴림"/>
                <w:color w:val="000000" w:themeColor="text1"/>
              </w:rPr>
              <w:t xml:space="preserve">Mi-fit application과 Google </w:t>
            </w:r>
          </w:p>
          <w:p w14:paraId="4304531F" w14:textId="41D21E9D" w:rsidR="00283B41" w:rsidRPr="00C57EE5" w:rsidRDefault="008A0B13" w:rsidP="00E56873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</w:rPr>
            </w:pPr>
            <w:r w:rsidRPr="26D2FE49">
              <w:rPr>
                <w:rFonts w:cs="굴림"/>
                <w:color w:val="000000" w:themeColor="text1"/>
              </w:rPr>
              <w:t>fitness application 연동</w:t>
            </w:r>
          </w:p>
        </w:tc>
        <w:tc>
          <w:tcPr>
            <w:tcW w:w="2041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F59638" w14:textId="77777777" w:rsidR="00283B41" w:rsidRPr="00C57EE5" w:rsidRDefault="00283B41" w:rsidP="00E56873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요구사항번호</w:t>
            </w:r>
          </w:p>
        </w:tc>
        <w:tc>
          <w:tcPr>
            <w:tcW w:w="249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90A089" w14:textId="2DF752FC" w:rsidR="00283B41" w:rsidRPr="00C57EE5" w:rsidRDefault="00A52D58" w:rsidP="00E56873">
            <w:pPr>
              <w:widowControl w:val="0"/>
              <w:autoSpaceDE w:val="0"/>
              <w:autoSpaceDN w:val="0"/>
              <w:spacing w:after="0" w:line="384" w:lineRule="auto"/>
              <w:jc w:val="center"/>
              <w:textAlignment w:val="baseline"/>
              <w:rPr>
                <w:rFonts w:cs="굴림"/>
                <w:color w:val="000000"/>
              </w:rPr>
            </w:pPr>
            <w:r>
              <w:rPr>
                <w:sz w:val="16"/>
                <w:szCs w:val="16"/>
                <w:lang w:val="ko-KR"/>
              </w:rPr>
              <w:t>SP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00283B41" w:rsidRPr="147C69AE">
              <w:rPr>
                <w:rFonts w:cs="굴림"/>
                <w:color w:val="000000" w:themeColor="text1"/>
              </w:rPr>
              <w:t>UR</w:t>
            </w:r>
            <w:r w:rsidR="00E600DE">
              <w:rPr>
                <w:rFonts w:cs="굴림"/>
                <w:color w:val="000000" w:themeColor="text1"/>
              </w:rPr>
              <w:t>_</w:t>
            </w:r>
            <w:r w:rsidR="00283B41" w:rsidRPr="147C69AE">
              <w:rPr>
                <w:rFonts w:cs="굴림"/>
                <w:color w:val="000000" w:themeColor="text1"/>
              </w:rPr>
              <w:t>008</w:t>
            </w:r>
          </w:p>
        </w:tc>
      </w:tr>
      <w:tr w:rsidR="00283B41" w:rsidRPr="00C57EE5" w14:paraId="2D5D9FEB" w14:textId="77777777" w:rsidTr="00E56873">
        <w:trPr>
          <w:trHeight w:val="370"/>
        </w:trPr>
        <w:tc>
          <w:tcPr>
            <w:tcW w:w="1984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F95F20" w14:textId="77777777" w:rsidR="00283B41" w:rsidRPr="00C57EE5" w:rsidRDefault="00283B41" w:rsidP="00E56873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요구사항구분</w:t>
            </w:r>
          </w:p>
        </w:tc>
        <w:tc>
          <w:tcPr>
            <w:tcW w:w="28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C305B2" w14:textId="77777777" w:rsidR="00283B41" w:rsidRPr="00C57EE5" w:rsidRDefault="00283B41" w:rsidP="00E56873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</w:rPr>
            </w:pPr>
            <w:r w:rsidRPr="147C69AE">
              <w:rPr>
                <w:rFonts w:cs="굴림"/>
                <w:color w:val="000000" w:themeColor="text1"/>
              </w:rPr>
              <w:t>APP</w:t>
            </w:r>
          </w:p>
        </w:tc>
        <w:tc>
          <w:tcPr>
            <w:tcW w:w="2041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BE6AE8" w14:textId="77777777" w:rsidR="00283B41" w:rsidRPr="00C57EE5" w:rsidRDefault="00283B41" w:rsidP="00E56873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작성자</w:t>
            </w:r>
          </w:p>
        </w:tc>
        <w:tc>
          <w:tcPr>
            <w:tcW w:w="249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18400B" w14:textId="77777777" w:rsidR="00283B41" w:rsidRPr="00C57EE5" w:rsidRDefault="00283B41" w:rsidP="00E56873">
            <w:pPr>
              <w:widowControl w:val="0"/>
              <w:autoSpaceDE w:val="0"/>
              <w:autoSpaceDN w:val="0"/>
              <w:spacing w:after="0" w:line="384" w:lineRule="auto"/>
              <w:jc w:val="center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정지영</w:t>
            </w:r>
          </w:p>
        </w:tc>
      </w:tr>
      <w:tr w:rsidR="00283B41" w:rsidRPr="00C57EE5" w14:paraId="1F45B47B" w14:textId="77777777" w:rsidTr="00E56873">
        <w:trPr>
          <w:trHeight w:val="460"/>
        </w:trPr>
        <w:tc>
          <w:tcPr>
            <w:tcW w:w="1984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CCBD81" w14:textId="77777777" w:rsidR="00283B41" w:rsidRPr="00C57EE5" w:rsidRDefault="00283B41" w:rsidP="00E56873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 xml:space="preserve">요구사항설명 </w:t>
            </w:r>
          </w:p>
        </w:tc>
        <w:tc>
          <w:tcPr>
            <w:tcW w:w="7369" w:type="dxa"/>
            <w:gridSpan w:val="3"/>
            <w:vAlign w:val="center"/>
          </w:tcPr>
          <w:p w14:paraId="788EF479" w14:textId="0289E833" w:rsidR="00283B41" w:rsidRPr="00C57EE5" w:rsidRDefault="006D5362" w:rsidP="00E56873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>
              <w:rPr>
                <w:rFonts w:cs="굴림" w:hint="eastAsia"/>
                <w:color w:val="000000"/>
                <w:szCs w:val="18"/>
              </w:rPr>
              <w:t xml:space="preserve"> </w:t>
            </w:r>
            <w:r w:rsidR="00F1041F">
              <w:rPr>
                <w:rFonts w:cs="굴림" w:hint="eastAsia"/>
                <w:color w:val="000000"/>
                <w:szCs w:val="18"/>
              </w:rPr>
              <w:t>M</w:t>
            </w:r>
            <w:r w:rsidR="00F1041F">
              <w:rPr>
                <w:rFonts w:cs="굴림"/>
                <w:color w:val="000000"/>
                <w:szCs w:val="18"/>
              </w:rPr>
              <w:t>i-fit appli</w:t>
            </w:r>
            <w:r w:rsidR="00660965">
              <w:rPr>
                <w:rFonts w:cs="굴림"/>
                <w:color w:val="000000"/>
                <w:szCs w:val="18"/>
              </w:rPr>
              <w:t>cation</w:t>
            </w:r>
            <w:r w:rsidR="00660965">
              <w:rPr>
                <w:rFonts w:cs="굴림" w:hint="eastAsia"/>
                <w:color w:val="000000"/>
                <w:szCs w:val="18"/>
              </w:rPr>
              <w:t xml:space="preserve">에서 </w:t>
            </w:r>
            <w:r w:rsidR="00660965">
              <w:rPr>
                <w:rFonts w:cs="굴림"/>
                <w:color w:val="000000"/>
                <w:szCs w:val="18"/>
              </w:rPr>
              <w:t>Google fitness application</w:t>
            </w:r>
            <w:r w:rsidR="00660965">
              <w:rPr>
                <w:rFonts w:cs="굴림" w:hint="eastAsia"/>
                <w:color w:val="000000"/>
                <w:szCs w:val="18"/>
              </w:rPr>
              <w:t>을 등록하여 두 앱을 연동한다.</w:t>
            </w:r>
          </w:p>
        </w:tc>
      </w:tr>
      <w:tr w:rsidR="00283B41" w:rsidRPr="00C57EE5" w14:paraId="0AA4A815" w14:textId="77777777" w:rsidTr="00E56873">
        <w:trPr>
          <w:trHeight w:val="970"/>
        </w:trPr>
        <w:tc>
          <w:tcPr>
            <w:tcW w:w="1984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298329" w14:textId="77777777" w:rsidR="00283B41" w:rsidRPr="00C57EE5" w:rsidRDefault="00283B41" w:rsidP="00E56873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</w:p>
          <w:p w14:paraId="6399A9BD" w14:textId="77777777" w:rsidR="00283B41" w:rsidRPr="00C57EE5" w:rsidRDefault="00283B41" w:rsidP="00E56873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구현</w:t>
            </w:r>
            <w:r>
              <w:rPr>
                <w:rFonts w:cs="굴림" w:hint="eastAsia"/>
                <w:color w:val="000000"/>
                <w:szCs w:val="18"/>
              </w:rPr>
              <w:t xml:space="preserve"> </w:t>
            </w:r>
            <w:r w:rsidRPr="00C57EE5">
              <w:rPr>
                <w:rFonts w:cs="굴림" w:hint="eastAsia"/>
                <w:color w:val="000000"/>
                <w:szCs w:val="18"/>
              </w:rPr>
              <w:t xml:space="preserve">시 고려사항 </w:t>
            </w:r>
          </w:p>
          <w:p w14:paraId="19119C71" w14:textId="77777777" w:rsidR="00283B41" w:rsidRPr="00C57EE5" w:rsidRDefault="00283B41" w:rsidP="00E56873">
            <w:pPr>
              <w:widowControl w:val="0"/>
              <w:wordWrap w:val="0"/>
              <w:autoSpaceDE w:val="0"/>
              <w:autoSpaceDN w:val="0"/>
              <w:spacing w:after="0" w:line="384" w:lineRule="auto"/>
              <w:ind w:left="780" w:hanging="280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</w:p>
        </w:tc>
        <w:tc>
          <w:tcPr>
            <w:tcW w:w="7369" w:type="dxa"/>
            <w:gridSpan w:val="3"/>
            <w:vAlign w:val="center"/>
          </w:tcPr>
          <w:p w14:paraId="28EB8D91" w14:textId="77777777" w:rsidR="00BF5AFB" w:rsidRDefault="00283B41" w:rsidP="00E56873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>
              <w:rPr>
                <w:rFonts w:cs="굴림"/>
                <w:color w:val="000000"/>
                <w:szCs w:val="18"/>
              </w:rPr>
              <w:t xml:space="preserve">1. </w:t>
            </w:r>
            <w:r w:rsidR="00F1041F">
              <w:rPr>
                <w:rFonts w:cs="굴림"/>
                <w:color w:val="000000"/>
                <w:szCs w:val="18"/>
              </w:rPr>
              <w:t>Mi-band</w:t>
            </w:r>
            <w:r w:rsidR="00F1041F">
              <w:rPr>
                <w:rFonts w:cs="굴림" w:hint="eastAsia"/>
                <w:color w:val="000000"/>
                <w:szCs w:val="18"/>
              </w:rPr>
              <w:t>와</w:t>
            </w:r>
            <w:r w:rsidR="00F1041F">
              <w:rPr>
                <w:rFonts w:cs="굴림"/>
                <w:color w:val="000000"/>
                <w:szCs w:val="18"/>
              </w:rPr>
              <w:t xml:space="preserve"> </w:t>
            </w:r>
            <w:r w:rsidR="00F1041F">
              <w:rPr>
                <w:rFonts w:cs="굴림" w:hint="eastAsia"/>
                <w:color w:val="000000"/>
                <w:szCs w:val="18"/>
              </w:rPr>
              <w:t xml:space="preserve">미스케일의 정보는 </w:t>
            </w:r>
            <w:r w:rsidR="00F1041F">
              <w:rPr>
                <w:rFonts w:cs="굴림"/>
                <w:color w:val="000000"/>
                <w:szCs w:val="18"/>
              </w:rPr>
              <w:t>Mi-fit application</w:t>
            </w:r>
            <w:r w:rsidR="00F1041F">
              <w:rPr>
                <w:rFonts w:cs="굴림" w:hint="eastAsia"/>
                <w:color w:val="000000"/>
                <w:szCs w:val="18"/>
              </w:rPr>
              <w:t>에 저장된다.</w:t>
            </w:r>
            <w:r w:rsidR="00F1041F">
              <w:rPr>
                <w:rFonts w:cs="굴림"/>
                <w:color w:val="000000"/>
                <w:szCs w:val="18"/>
              </w:rPr>
              <w:t xml:space="preserve"> </w:t>
            </w:r>
          </w:p>
          <w:p w14:paraId="28D19097" w14:textId="1EE0A2EF" w:rsidR="00283B41" w:rsidRPr="000A4799" w:rsidRDefault="00BF5AFB" w:rsidP="00E56873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</w:rPr>
            </w:pPr>
            <w:r w:rsidRPr="6A05924F">
              <w:rPr>
                <w:rFonts w:cs="굴림"/>
                <w:color w:val="000000" w:themeColor="text1"/>
              </w:rPr>
              <w:t xml:space="preserve">2. </w:t>
            </w:r>
            <w:r w:rsidR="00F1041F" w:rsidRPr="6A05924F">
              <w:rPr>
                <w:rFonts w:cs="굴림" w:hint="eastAsia"/>
                <w:color w:val="000000" w:themeColor="text1"/>
              </w:rPr>
              <w:t>M</w:t>
            </w:r>
            <w:r w:rsidR="00F1041F" w:rsidRPr="6A05924F">
              <w:rPr>
                <w:rFonts w:cs="굴림"/>
                <w:color w:val="000000" w:themeColor="text1"/>
              </w:rPr>
              <w:t>i-fit application과</w:t>
            </w:r>
            <w:r w:rsidR="00F1041F" w:rsidRPr="6A05924F">
              <w:rPr>
                <w:rFonts w:cs="굴림" w:hint="eastAsia"/>
                <w:color w:val="000000" w:themeColor="text1"/>
              </w:rPr>
              <w:t xml:space="preserve"> </w:t>
            </w:r>
            <w:r w:rsidR="00F1041F" w:rsidRPr="6A05924F">
              <w:rPr>
                <w:rFonts w:cs="굴림"/>
                <w:color w:val="000000" w:themeColor="text1"/>
              </w:rPr>
              <w:t>Google fitness application을 연</w:t>
            </w:r>
            <w:r w:rsidR="00FE0DD4">
              <w:rPr>
                <w:rFonts w:cs="굴림" w:hint="eastAsia"/>
                <w:color w:val="000000" w:themeColor="text1"/>
              </w:rPr>
              <w:t>결</w:t>
            </w:r>
            <w:r w:rsidR="00F1041F" w:rsidRPr="6A05924F">
              <w:rPr>
                <w:rFonts w:cs="굴림"/>
                <w:color w:val="000000" w:themeColor="text1"/>
              </w:rPr>
              <w:t>하여</w:t>
            </w:r>
            <w:r w:rsidR="00F1041F" w:rsidRPr="6A05924F">
              <w:rPr>
                <w:rFonts w:cs="굴림" w:hint="eastAsia"/>
                <w:color w:val="000000" w:themeColor="text1"/>
              </w:rPr>
              <w:t xml:space="preserve"> </w:t>
            </w:r>
            <w:r w:rsidR="00F1041F" w:rsidRPr="6A05924F">
              <w:rPr>
                <w:rFonts w:cs="굴림"/>
                <w:color w:val="000000" w:themeColor="text1"/>
              </w:rPr>
              <w:t>Mi-fit application의</w:t>
            </w:r>
            <w:r w:rsidR="00F1041F" w:rsidRPr="6A05924F">
              <w:rPr>
                <w:rFonts w:cs="굴림" w:hint="eastAsia"/>
                <w:color w:val="000000" w:themeColor="text1"/>
              </w:rPr>
              <w:t xml:space="preserve"> </w:t>
            </w:r>
            <w:r w:rsidR="00F1041F" w:rsidRPr="6A05924F">
              <w:rPr>
                <w:rFonts w:cs="굴림"/>
                <w:color w:val="000000" w:themeColor="text1"/>
              </w:rPr>
              <w:t>정보</w:t>
            </w:r>
            <w:r w:rsidR="00FE0DD4">
              <w:rPr>
                <w:rFonts w:cs="굴림"/>
                <w:color w:val="000000" w:themeColor="text1"/>
              </w:rPr>
              <w:t>를 Google fitness application</w:t>
            </w:r>
            <w:r w:rsidR="00FE0DD4">
              <w:rPr>
                <w:rFonts w:cs="굴림" w:hint="eastAsia"/>
                <w:color w:val="000000" w:themeColor="text1"/>
              </w:rPr>
              <w:t xml:space="preserve">에 </w:t>
            </w:r>
            <w:r w:rsidR="001460E2">
              <w:rPr>
                <w:rFonts w:cs="굴림" w:hint="eastAsia"/>
                <w:color w:val="000000" w:themeColor="text1"/>
              </w:rPr>
              <w:t>동기화</w:t>
            </w:r>
            <w:r w:rsidR="00FE0DD4">
              <w:rPr>
                <w:rFonts w:cs="굴림" w:hint="eastAsia"/>
                <w:color w:val="000000" w:themeColor="text1"/>
              </w:rPr>
              <w:t>한다.</w:t>
            </w:r>
          </w:p>
        </w:tc>
      </w:tr>
      <w:tr w:rsidR="00283B41" w:rsidRPr="00C57EE5" w14:paraId="3EBD8366" w14:textId="77777777" w:rsidTr="00E56873">
        <w:trPr>
          <w:trHeight w:val="370"/>
        </w:trPr>
        <w:tc>
          <w:tcPr>
            <w:tcW w:w="1984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D0DC15" w14:textId="77777777" w:rsidR="00283B41" w:rsidRPr="00C57EE5" w:rsidRDefault="00283B41" w:rsidP="00E56873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위험요소</w:t>
            </w:r>
          </w:p>
        </w:tc>
        <w:tc>
          <w:tcPr>
            <w:tcW w:w="7369" w:type="dxa"/>
            <w:gridSpan w:val="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980326" w14:textId="2FAB6CF4" w:rsidR="00283B41" w:rsidRPr="00C57EE5" w:rsidRDefault="00283B41" w:rsidP="00E56873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인터넷 환경 및 서버 환경 불안정에 따른</w:t>
            </w:r>
            <w:r w:rsidR="00D764D6">
              <w:rPr>
                <w:rFonts w:cs="굴림" w:hint="eastAsia"/>
                <w:color w:val="000000"/>
                <w:szCs w:val="18"/>
              </w:rPr>
              <w:t xml:space="preserve"> 연동 오류</w:t>
            </w:r>
          </w:p>
        </w:tc>
      </w:tr>
      <w:tr w:rsidR="00283B41" w:rsidRPr="00C57EE5" w14:paraId="21A2AC45" w14:textId="77777777" w:rsidTr="00E56873">
        <w:trPr>
          <w:trHeight w:val="370"/>
        </w:trPr>
        <w:tc>
          <w:tcPr>
            <w:tcW w:w="1984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66BB8C" w14:textId="77777777" w:rsidR="00283B41" w:rsidRPr="00C57EE5" w:rsidRDefault="00283B41" w:rsidP="00E56873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pacing w:val="-8"/>
                <w:szCs w:val="18"/>
              </w:rPr>
              <w:t>위험요소 해결방안</w:t>
            </w:r>
          </w:p>
        </w:tc>
        <w:tc>
          <w:tcPr>
            <w:tcW w:w="7369" w:type="dxa"/>
            <w:gridSpan w:val="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359506" w14:textId="27668E21" w:rsidR="00283B41" w:rsidRPr="00C57EE5" w:rsidRDefault="00283B41" w:rsidP="00E56873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인터넷</w:t>
            </w:r>
            <w:r w:rsidR="0064127C">
              <w:rPr>
                <w:rFonts w:cs="굴림" w:hint="eastAsia"/>
                <w:color w:val="000000"/>
                <w:szCs w:val="18"/>
              </w:rPr>
              <w:t>이</w:t>
            </w:r>
            <w:r w:rsidRPr="00C57EE5">
              <w:rPr>
                <w:rFonts w:cs="굴림" w:hint="eastAsia"/>
                <w:color w:val="000000"/>
                <w:szCs w:val="18"/>
              </w:rPr>
              <w:t xml:space="preserve"> 가능한 환경인지 확인</w:t>
            </w:r>
          </w:p>
        </w:tc>
      </w:tr>
      <w:tr w:rsidR="00283B41" w:rsidRPr="00C57EE5" w14:paraId="5F69FA06" w14:textId="77777777" w:rsidTr="00E56873">
        <w:trPr>
          <w:trHeight w:val="370"/>
        </w:trPr>
        <w:tc>
          <w:tcPr>
            <w:tcW w:w="1984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B7A988" w14:textId="77777777" w:rsidR="00283B41" w:rsidRPr="00C57EE5" w:rsidRDefault="00283B41" w:rsidP="00E56873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관련요구사항</w:t>
            </w:r>
          </w:p>
        </w:tc>
        <w:tc>
          <w:tcPr>
            <w:tcW w:w="7369" w:type="dxa"/>
            <w:gridSpan w:val="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EFB7C6" w14:textId="77777777" w:rsidR="00283B41" w:rsidRPr="00C57EE5" w:rsidRDefault="00283B41" w:rsidP="00E56873">
            <w:pPr>
              <w:widowControl w:val="0"/>
              <w:wordWrap w:val="0"/>
              <w:autoSpaceDE w:val="0"/>
              <w:autoSpaceDN w:val="0"/>
              <w:spacing w:after="0" w:line="384" w:lineRule="auto"/>
              <w:ind w:left="780" w:hanging="280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</w:p>
        </w:tc>
      </w:tr>
      <w:tr w:rsidR="00283B41" w:rsidRPr="00C57EE5" w14:paraId="0E5B8A63" w14:textId="77777777" w:rsidTr="00E56873">
        <w:trPr>
          <w:trHeight w:val="930"/>
        </w:trPr>
        <w:tc>
          <w:tcPr>
            <w:tcW w:w="1984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A9A2E0" w14:textId="77777777" w:rsidR="00283B41" w:rsidRPr="00C57EE5" w:rsidRDefault="00283B41" w:rsidP="00E56873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lastRenderedPageBreak/>
              <w:t>시나리오</w:t>
            </w:r>
          </w:p>
        </w:tc>
        <w:tc>
          <w:tcPr>
            <w:tcW w:w="7369" w:type="dxa"/>
            <w:gridSpan w:val="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DA5E64" w14:textId="77777777" w:rsidR="00283B41" w:rsidRPr="00C57EE5" w:rsidRDefault="00283B41" w:rsidP="00E56873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>
              <w:rPr>
                <w:rFonts w:cs="굴림" w:hint="eastAsia"/>
                <w:color w:val="000000"/>
                <w:szCs w:val="18"/>
              </w:rPr>
              <w:t>1</w:t>
            </w:r>
            <w:r>
              <w:rPr>
                <w:rFonts w:cs="굴림"/>
                <w:color w:val="000000"/>
                <w:szCs w:val="18"/>
              </w:rPr>
              <w:t xml:space="preserve">. </w:t>
            </w:r>
            <w:r w:rsidRPr="00C57EE5">
              <w:rPr>
                <w:rFonts w:cs="굴림" w:hint="eastAsia"/>
                <w:color w:val="000000"/>
                <w:szCs w:val="18"/>
              </w:rPr>
              <w:t>사용자가 Google fitness application을 다운받는다</w:t>
            </w:r>
            <w:r>
              <w:rPr>
                <w:rFonts w:cs="굴림" w:hint="eastAsia"/>
                <w:color w:val="000000"/>
                <w:szCs w:val="18"/>
              </w:rPr>
              <w:t>.</w:t>
            </w:r>
          </w:p>
          <w:p w14:paraId="3963F546" w14:textId="77777777" w:rsidR="00283B41" w:rsidRDefault="00283B41" w:rsidP="00E56873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>
              <w:rPr>
                <w:rFonts w:cs="굴림" w:hint="eastAsia"/>
                <w:color w:val="000000"/>
                <w:szCs w:val="18"/>
              </w:rPr>
              <w:t>2</w:t>
            </w:r>
            <w:r>
              <w:rPr>
                <w:rFonts w:cs="굴림"/>
                <w:color w:val="000000"/>
                <w:szCs w:val="18"/>
              </w:rPr>
              <w:t xml:space="preserve">. </w:t>
            </w:r>
            <w:r w:rsidRPr="00C57EE5">
              <w:rPr>
                <w:rFonts w:cs="굴림" w:hint="eastAsia"/>
                <w:color w:val="000000"/>
                <w:szCs w:val="18"/>
              </w:rPr>
              <w:t>사용자가 Mi-fit application을 다운받는다</w:t>
            </w:r>
            <w:r>
              <w:rPr>
                <w:rFonts w:cs="굴림" w:hint="eastAsia"/>
                <w:color w:val="000000"/>
                <w:szCs w:val="18"/>
              </w:rPr>
              <w:t>.</w:t>
            </w:r>
          </w:p>
          <w:p w14:paraId="3DF01E0F" w14:textId="689D4ADE" w:rsidR="00B91F58" w:rsidRDefault="00B91F58" w:rsidP="00E56873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>
              <w:rPr>
                <w:rFonts w:cs="굴림" w:hint="eastAsia"/>
                <w:color w:val="000000"/>
                <w:szCs w:val="18"/>
              </w:rPr>
              <w:t>3</w:t>
            </w:r>
            <w:r>
              <w:rPr>
                <w:rFonts w:cs="굴림"/>
                <w:color w:val="000000"/>
                <w:szCs w:val="18"/>
              </w:rPr>
              <w:t xml:space="preserve">. </w:t>
            </w:r>
            <w:r>
              <w:rPr>
                <w:rFonts w:cs="굴림" w:hint="eastAsia"/>
                <w:color w:val="000000"/>
                <w:szCs w:val="18"/>
              </w:rPr>
              <w:t>M</w:t>
            </w:r>
            <w:r>
              <w:rPr>
                <w:rFonts w:cs="굴림"/>
                <w:color w:val="000000"/>
                <w:szCs w:val="18"/>
              </w:rPr>
              <w:t>i-fit application</w:t>
            </w:r>
            <w:r>
              <w:rPr>
                <w:rFonts w:cs="굴림" w:hint="eastAsia"/>
                <w:color w:val="000000"/>
                <w:szCs w:val="18"/>
              </w:rPr>
              <w:t xml:space="preserve">의 프로필 화면에서 계정추가 버튼을 </w:t>
            </w:r>
            <w:r w:rsidR="000A7327">
              <w:rPr>
                <w:rFonts w:cs="굴림" w:hint="eastAsia"/>
                <w:color w:val="000000"/>
                <w:szCs w:val="18"/>
              </w:rPr>
              <w:t>누른다.</w:t>
            </w:r>
          </w:p>
          <w:p w14:paraId="62A16A2E" w14:textId="0380DFAD" w:rsidR="000A7327" w:rsidRPr="00C57EE5" w:rsidRDefault="000A7327" w:rsidP="00E56873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>
              <w:rPr>
                <w:rFonts w:cs="굴림" w:hint="eastAsia"/>
                <w:color w:val="000000"/>
                <w:szCs w:val="18"/>
              </w:rPr>
              <w:t>4</w:t>
            </w:r>
            <w:r>
              <w:rPr>
                <w:rFonts w:cs="굴림"/>
                <w:color w:val="000000"/>
                <w:szCs w:val="18"/>
              </w:rPr>
              <w:t xml:space="preserve">. </w:t>
            </w:r>
            <w:r w:rsidR="00EE53FC">
              <w:rPr>
                <w:rFonts w:cs="굴림" w:hint="eastAsia"/>
                <w:color w:val="000000"/>
                <w:szCs w:val="18"/>
              </w:rPr>
              <w:t xml:space="preserve">그중 </w:t>
            </w:r>
            <w:r w:rsidR="00D7782B">
              <w:rPr>
                <w:rFonts w:cs="굴림" w:hint="eastAsia"/>
                <w:color w:val="000000"/>
                <w:szCs w:val="18"/>
              </w:rPr>
              <w:t>G</w:t>
            </w:r>
            <w:r w:rsidR="00D7782B">
              <w:rPr>
                <w:rFonts w:cs="굴림"/>
                <w:color w:val="000000"/>
                <w:szCs w:val="18"/>
              </w:rPr>
              <w:t>oogle Fit</w:t>
            </w:r>
            <w:r w:rsidR="00D7782B">
              <w:rPr>
                <w:rFonts w:cs="굴림" w:hint="eastAsia"/>
                <w:color w:val="000000"/>
                <w:szCs w:val="18"/>
              </w:rPr>
              <w:t xml:space="preserve">을 추가하여 </w:t>
            </w:r>
            <w:r w:rsidR="00D7782B">
              <w:rPr>
                <w:rFonts w:cs="굴림"/>
                <w:color w:val="000000"/>
                <w:szCs w:val="18"/>
              </w:rPr>
              <w:t>Mi-fit</w:t>
            </w:r>
            <w:r w:rsidR="00D7782B">
              <w:rPr>
                <w:rFonts w:cs="굴림" w:hint="eastAsia"/>
                <w:color w:val="000000"/>
                <w:szCs w:val="18"/>
              </w:rPr>
              <w:t xml:space="preserve">과 </w:t>
            </w:r>
            <w:r w:rsidR="00D7782B">
              <w:rPr>
                <w:rFonts w:cs="굴림"/>
                <w:color w:val="000000"/>
                <w:szCs w:val="18"/>
              </w:rPr>
              <w:t>Google fitness</w:t>
            </w:r>
            <w:r w:rsidR="00D7782B">
              <w:rPr>
                <w:rFonts w:cs="굴림" w:hint="eastAsia"/>
                <w:color w:val="000000"/>
                <w:szCs w:val="18"/>
              </w:rPr>
              <w:t>가 연결한다.</w:t>
            </w:r>
          </w:p>
          <w:p w14:paraId="3795F16C" w14:textId="34302543" w:rsidR="00283B41" w:rsidRPr="000A4799" w:rsidRDefault="00EE53FC" w:rsidP="00E56873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</w:rPr>
            </w:pPr>
            <w:r>
              <w:rPr>
                <w:rFonts w:cs="굴림"/>
                <w:color w:val="000000" w:themeColor="text1"/>
              </w:rPr>
              <w:t xml:space="preserve">5. </w:t>
            </w:r>
            <w:r w:rsidR="00283B41" w:rsidRPr="72843812">
              <w:rPr>
                <w:rFonts w:cs="굴림"/>
                <w:color w:val="000000" w:themeColor="text1"/>
              </w:rPr>
              <w:t>Mi-fit application</w:t>
            </w:r>
            <w:r w:rsidR="000A4799">
              <w:rPr>
                <w:rFonts w:cs="굴림" w:hint="eastAsia"/>
                <w:color w:val="000000" w:themeColor="text1"/>
              </w:rPr>
              <w:t>의 정보</w:t>
            </w:r>
            <w:r>
              <w:rPr>
                <w:rFonts w:cs="굴림" w:hint="eastAsia"/>
                <w:color w:val="000000" w:themeColor="text1"/>
              </w:rPr>
              <w:t>가</w:t>
            </w:r>
            <w:r w:rsidR="00283B41" w:rsidRPr="72843812">
              <w:rPr>
                <w:rFonts w:cs="굴림" w:hint="eastAsia"/>
                <w:color w:val="000000" w:themeColor="text1"/>
              </w:rPr>
              <w:t xml:space="preserve"> G</w:t>
            </w:r>
            <w:r w:rsidR="00283B41" w:rsidRPr="72843812">
              <w:rPr>
                <w:rFonts w:cs="굴림"/>
                <w:color w:val="000000" w:themeColor="text1"/>
              </w:rPr>
              <w:t xml:space="preserve">oogle fitness </w:t>
            </w:r>
            <w:r w:rsidR="000A4799">
              <w:rPr>
                <w:rFonts w:cs="굴림"/>
                <w:color w:val="000000" w:themeColor="text1"/>
              </w:rPr>
              <w:t xml:space="preserve">application에 </w:t>
            </w:r>
            <w:r w:rsidR="000A4799">
              <w:rPr>
                <w:rFonts w:cs="굴림" w:hint="eastAsia"/>
                <w:color w:val="000000" w:themeColor="text1"/>
              </w:rPr>
              <w:t>동기화</w:t>
            </w:r>
            <w:r>
              <w:rPr>
                <w:rFonts w:cs="굴림" w:hint="eastAsia"/>
                <w:color w:val="000000" w:themeColor="text1"/>
              </w:rPr>
              <w:t>된</w:t>
            </w:r>
            <w:r w:rsidR="000A4799">
              <w:rPr>
                <w:rFonts w:cs="굴림" w:hint="eastAsia"/>
                <w:color w:val="000000" w:themeColor="text1"/>
              </w:rPr>
              <w:t>다.</w:t>
            </w:r>
          </w:p>
        </w:tc>
      </w:tr>
    </w:tbl>
    <w:p w14:paraId="7BC65438" w14:textId="0299D764" w:rsidR="009A2DBA" w:rsidRDefault="009A2DBA" w:rsidP="009A2DBA"/>
    <w:p w14:paraId="62E8D24B" w14:textId="1C6B3F9F" w:rsidR="009A2DBA" w:rsidRPr="009A2DBA" w:rsidRDefault="009A2DBA" w:rsidP="00420F5E">
      <w:bookmarkStart w:id="31" w:name="_Toc57128941"/>
      <w:r>
        <w:rPr>
          <w:rFonts w:hint="eastAsia"/>
        </w:rPr>
        <w:t>운동 데이터 받아오기(</w:t>
      </w:r>
      <w:r>
        <w:t xml:space="preserve">mi band </w:t>
      </w:r>
      <w:r>
        <w:rPr>
          <w:rFonts w:hint="eastAsia"/>
        </w:rPr>
        <w:t>연동)</w:t>
      </w:r>
      <w:bookmarkEnd w:id="31"/>
    </w:p>
    <w:tbl>
      <w:tblPr>
        <w:tblOverlap w:val="never"/>
        <w:tblW w:w="0" w:type="auto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4"/>
        <w:gridCol w:w="2833"/>
        <w:gridCol w:w="2040"/>
        <w:gridCol w:w="2493"/>
      </w:tblGrid>
      <w:tr w:rsidR="00CD068C" w:rsidRPr="00C57EE5" w14:paraId="67C83EF2" w14:textId="77777777" w:rsidTr="147C69AE">
        <w:trPr>
          <w:trHeight w:val="370"/>
        </w:trPr>
        <w:tc>
          <w:tcPr>
            <w:tcW w:w="1984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5834A1" w14:textId="77777777" w:rsidR="00CD068C" w:rsidRPr="00C57EE5" w:rsidRDefault="00CD068C" w:rsidP="00CD068C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요구사항명</w:t>
            </w:r>
          </w:p>
        </w:tc>
        <w:tc>
          <w:tcPr>
            <w:tcW w:w="28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E7AF33" w14:textId="77777777" w:rsidR="00CD068C" w:rsidRPr="00C57EE5" w:rsidRDefault="00CD068C" w:rsidP="00CD068C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Mi-band 연동</w:t>
            </w:r>
          </w:p>
        </w:tc>
        <w:tc>
          <w:tcPr>
            <w:tcW w:w="2041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391686" w14:textId="77777777" w:rsidR="00CD068C" w:rsidRPr="00C57EE5" w:rsidRDefault="00CD068C" w:rsidP="00CD068C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요구사항번호</w:t>
            </w:r>
          </w:p>
        </w:tc>
        <w:tc>
          <w:tcPr>
            <w:tcW w:w="249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220FE2" w14:textId="5ADF85A5" w:rsidR="00CD068C" w:rsidRPr="00C57EE5" w:rsidRDefault="00A52D58" w:rsidP="147C69AE">
            <w:pPr>
              <w:widowControl w:val="0"/>
              <w:autoSpaceDE w:val="0"/>
              <w:autoSpaceDN w:val="0"/>
              <w:spacing w:after="0" w:line="384" w:lineRule="auto"/>
              <w:jc w:val="center"/>
              <w:textAlignment w:val="baseline"/>
              <w:rPr>
                <w:rFonts w:cs="굴림"/>
                <w:color w:val="000000"/>
              </w:rPr>
            </w:pPr>
            <w:r>
              <w:rPr>
                <w:sz w:val="16"/>
                <w:szCs w:val="16"/>
                <w:lang w:val="ko-KR"/>
              </w:rPr>
              <w:t>SP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147C69AE" w:rsidRPr="147C69AE">
              <w:rPr>
                <w:rFonts w:cs="굴림"/>
                <w:color w:val="000000" w:themeColor="text1"/>
              </w:rPr>
              <w:t>UR</w:t>
            </w:r>
            <w:r w:rsidR="00E600DE">
              <w:rPr>
                <w:rFonts w:cs="굴림"/>
                <w:color w:val="000000" w:themeColor="text1"/>
              </w:rPr>
              <w:t>_</w:t>
            </w:r>
            <w:r w:rsidR="147C69AE" w:rsidRPr="147C69AE">
              <w:rPr>
                <w:rFonts w:cs="굴림"/>
                <w:color w:val="000000" w:themeColor="text1"/>
              </w:rPr>
              <w:t>00</w:t>
            </w:r>
            <w:r w:rsidR="008A0B13">
              <w:rPr>
                <w:rFonts w:cs="굴림"/>
                <w:color w:val="000000" w:themeColor="text1"/>
              </w:rPr>
              <w:t>9</w:t>
            </w:r>
          </w:p>
        </w:tc>
      </w:tr>
      <w:tr w:rsidR="00CD068C" w:rsidRPr="00C57EE5" w14:paraId="54AA7A23" w14:textId="77777777" w:rsidTr="147C69AE">
        <w:trPr>
          <w:trHeight w:val="370"/>
        </w:trPr>
        <w:tc>
          <w:tcPr>
            <w:tcW w:w="1984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23AEB2" w14:textId="77777777" w:rsidR="00CD068C" w:rsidRPr="00C57EE5" w:rsidRDefault="00CD068C" w:rsidP="00CD068C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요구사항구분</w:t>
            </w:r>
          </w:p>
        </w:tc>
        <w:tc>
          <w:tcPr>
            <w:tcW w:w="28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F1A1E7" w14:textId="68A4F57A" w:rsidR="00CD068C" w:rsidRPr="00C57EE5" w:rsidRDefault="147C69AE" w:rsidP="147C69AE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</w:rPr>
            </w:pPr>
            <w:r w:rsidRPr="147C69AE">
              <w:rPr>
                <w:rFonts w:cs="굴림"/>
                <w:color w:val="000000" w:themeColor="text1"/>
              </w:rPr>
              <w:t>APP</w:t>
            </w:r>
          </w:p>
        </w:tc>
        <w:tc>
          <w:tcPr>
            <w:tcW w:w="2041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DD0072" w14:textId="77777777" w:rsidR="00CD068C" w:rsidRPr="00C57EE5" w:rsidRDefault="00CD068C" w:rsidP="00CD068C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작성자</w:t>
            </w:r>
          </w:p>
        </w:tc>
        <w:tc>
          <w:tcPr>
            <w:tcW w:w="249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66F3F9" w14:textId="77777777" w:rsidR="00CD068C" w:rsidRPr="00C57EE5" w:rsidRDefault="00CD068C" w:rsidP="00CD068C">
            <w:pPr>
              <w:widowControl w:val="0"/>
              <w:autoSpaceDE w:val="0"/>
              <w:autoSpaceDN w:val="0"/>
              <w:spacing w:after="0" w:line="384" w:lineRule="auto"/>
              <w:jc w:val="center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정지영</w:t>
            </w:r>
          </w:p>
        </w:tc>
      </w:tr>
      <w:tr w:rsidR="00B25477" w:rsidRPr="00C57EE5" w14:paraId="7D756CA4" w14:textId="77777777" w:rsidTr="147C69AE">
        <w:trPr>
          <w:trHeight w:val="460"/>
        </w:trPr>
        <w:tc>
          <w:tcPr>
            <w:tcW w:w="1984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3A0D9D" w14:textId="6B32247D" w:rsidR="00B25477" w:rsidRPr="00C57EE5" w:rsidRDefault="00B25477" w:rsidP="00CD068C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 xml:space="preserve">요구사항설명 </w:t>
            </w:r>
          </w:p>
        </w:tc>
        <w:tc>
          <w:tcPr>
            <w:tcW w:w="7369" w:type="dxa"/>
            <w:gridSpan w:val="3"/>
            <w:vAlign w:val="center"/>
          </w:tcPr>
          <w:p w14:paraId="2B1C7306" w14:textId="67248E7A" w:rsidR="00B25477" w:rsidRPr="00C57EE5" w:rsidRDefault="00D03CA9" w:rsidP="00CD068C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>
              <w:rPr>
                <w:rFonts w:cs="굴림" w:hint="eastAsia"/>
                <w:color w:val="000000"/>
                <w:szCs w:val="18"/>
              </w:rPr>
              <w:t xml:space="preserve"> </w:t>
            </w:r>
            <w:r w:rsidR="00B25477" w:rsidRPr="00C57EE5">
              <w:rPr>
                <w:rFonts w:cs="굴림" w:hint="eastAsia"/>
                <w:color w:val="000000"/>
                <w:szCs w:val="18"/>
              </w:rPr>
              <w:t>사용자가 행한 운동 이름, 운동 시간,</w:t>
            </w:r>
            <w:r w:rsidR="00BD5603">
              <w:rPr>
                <w:rFonts w:cs="굴림"/>
                <w:color w:val="000000"/>
                <w:szCs w:val="18"/>
              </w:rPr>
              <w:t xml:space="preserve"> </w:t>
            </w:r>
            <w:r w:rsidR="00B25477" w:rsidRPr="00C57EE5">
              <w:rPr>
                <w:rFonts w:cs="굴림" w:hint="eastAsia"/>
                <w:color w:val="000000"/>
                <w:szCs w:val="18"/>
              </w:rPr>
              <w:t>그리고 소모한 칼로리를 받</w:t>
            </w:r>
            <w:r w:rsidR="008639B1">
              <w:rPr>
                <w:rFonts w:cs="굴림" w:hint="eastAsia"/>
                <w:color w:val="000000"/>
                <w:szCs w:val="18"/>
              </w:rPr>
              <w:t xml:space="preserve">아와서 </w:t>
            </w:r>
            <w:r w:rsidR="000F0005">
              <w:rPr>
                <w:rFonts w:cs="굴림"/>
                <w:color w:val="000000"/>
                <w:szCs w:val="18"/>
              </w:rPr>
              <w:t>DB</w:t>
            </w:r>
            <w:r w:rsidR="000F0005">
              <w:rPr>
                <w:rFonts w:cs="굴림" w:hint="eastAsia"/>
                <w:color w:val="000000"/>
                <w:szCs w:val="18"/>
              </w:rPr>
              <w:t>에 저장한다.</w:t>
            </w:r>
          </w:p>
        </w:tc>
      </w:tr>
      <w:tr w:rsidR="00B25477" w:rsidRPr="00C57EE5" w14:paraId="13FD8CB3" w14:textId="77777777" w:rsidTr="147C69AE">
        <w:trPr>
          <w:trHeight w:val="970"/>
        </w:trPr>
        <w:tc>
          <w:tcPr>
            <w:tcW w:w="1984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D5CA03" w14:textId="77777777" w:rsidR="00B25477" w:rsidRPr="00C57EE5" w:rsidRDefault="00B25477" w:rsidP="00CD068C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</w:p>
          <w:p w14:paraId="50B3A76F" w14:textId="6FE45DCD" w:rsidR="00B25477" w:rsidRPr="00C57EE5" w:rsidRDefault="00B25477" w:rsidP="00CD068C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구현</w:t>
            </w:r>
            <w:r w:rsidR="00F12646">
              <w:rPr>
                <w:rFonts w:cs="굴림" w:hint="eastAsia"/>
                <w:color w:val="000000"/>
                <w:szCs w:val="18"/>
              </w:rPr>
              <w:t xml:space="preserve"> </w:t>
            </w:r>
            <w:r w:rsidRPr="00C57EE5">
              <w:rPr>
                <w:rFonts w:cs="굴림" w:hint="eastAsia"/>
                <w:color w:val="000000"/>
                <w:szCs w:val="18"/>
              </w:rPr>
              <w:t xml:space="preserve">시 고려사항 </w:t>
            </w:r>
          </w:p>
          <w:p w14:paraId="2ABEF93A" w14:textId="6280ADAD" w:rsidR="00B25477" w:rsidRPr="00C57EE5" w:rsidRDefault="00B25477" w:rsidP="00CD068C">
            <w:pPr>
              <w:widowControl w:val="0"/>
              <w:wordWrap w:val="0"/>
              <w:autoSpaceDE w:val="0"/>
              <w:autoSpaceDN w:val="0"/>
              <w:spacing w:after="0" w:line="384" w:lineRule="auto"/>
              <w:ind w:left="780" w:hanging="280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</w:p>
        </w:tc>
        <w:tc>
          <w:tcPr>
            <w:tcW w:w="7369" w:type="dxa"/>
            <w:gridSpan w:val="3"/>
            <w:vAlign w:val="center"/>
          </w:tcPr>
          <w:p w14:paraId="228CE232" w14:textId="7D92F41A" w:rsidR="00274B8C" w:rsidRDefault="00543648" w:rsidP="00543648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</w:rPr>
            </w:pPr>
            <w:r w:rsidRPr="7D32284A">
              <w:rPr>
                <w:rFonts w:cs="굴림"/>
                <w:color w:val="000000" w:themeColor="text1"/>
              </w:rPr>
              <w:t xml:space="preserve">1. </w:t>
            </w:r>
            <w:r w:rsidR="00B25477" w:rsidRPr="7D32284A">
              <w:rPr>
                <w:rFonts w:cs="굴림" w:hint="eastAsia"/>
                <w:color w:val="000000" w:themeColor="text1"/>
              </w:rPr>
              <w:t>사용자들이 쉽게 접근할 수 있는 무료 어플리케이션에서 사용자가 원할 때 Mi-band를 통해 기록된 사용</w:t>
            </w:r>
            <w:r w:rsidR="007C0279">
              <w:rPr>
                <w:rFonts w:cs="굴림" w:hint="eastAsia"/>
                <w:color w:val="000000" w:themeColor="text1"/>
              </w:rPr>
              <w:t>자</w:t>
            </w:r>
            <w:r w:rsidR="00274B8C" w:rsidRPr="7D32284A">
              <w:rPr>
                <w:rFonts w:cs="굴림" w:hint="eastAsia"/>
                <w:color w:val="000000" w:themeColor="text1"/>
              </w:rPr>
              <w:t xml:space="preserve">의 </w:t>
            </w:r>
            <w:r w:rsidR="00274B8C" w:rsidRPr="7D32284A">
              <w:rPr>
                <w:rFonts w:cs="굴림"/>
                <w:color w:val="000000" w:themeColor="text1"/>
              </w:rPr>
              <w:t>운동데이터를</w:t>
            </w:r>
            <w:r w:rsidR="00274B8C" w:rsidRPr="7D32284A">
              <w:rPr>
                <w:rFonts w:cs="굴림" w:hint="eastAsia"/>
                <w:color w:val="000000" w:themeColor="text1"/>
              </w:rPr>
              <w:t xml:space="preserve"> </w:t>
            </w:r>
            <w:r w:rsidR="00274B8C" w:rsidRPr="7D32284A">
              <w:rPr>
                <w:rFonts w:cs="굴림"/>
                <w:color w:val="000000" w:themeColor="text1"/>
              </w:rPr>
              <w:t>받아</w:t>
            </w:r>
            <w:r w:rsidR="00274B8C" w:rsidRPr="7D32284A">
              <w:rPr>
                <w:rFonts w:cs="굴림" w:hint="eastAsia"/>
                <w:color w:val="000000" w:themeColor="text1"/>
              </w:rPr>
              <w:t xml:space="preserve"> </w:t>
            </w:r>
            <w:r w:rsidR="00274B8C" w:rsidRPr="7D32284A">
              <w:rPr>
                <w:rFonts w:cs="굴림"/>
                <w:color w:val="000000" w:themeColor="text1"/>
              </w:rPr>
              <w:t>DB에</w:t>
            </w:r>
            <w:r w:rsidR="00274B8C" w:rsidRPr="7D32284A">
              <w:rPr>
                <w:rFonts w:cs="굴림" w:hint="eastAsia"/>
                <w:color w:val="000000" w:themeColor="text1"/>
              </w:rPr>
              <w:t xml:space="preserve"> </w:t>
            </w:r>
            <w:r w:rsidR="00274B8C" w:rsidRPr="7D32284A">
              <w:rPr>
                <w:rFonts w:cs="굴림"/>
                <w:color w:val="000000" w:themeColor="text1"/>
              </w:rPr>
              <w:t>저장한다</w:t>
            </w:r>
            <w:r w:rsidR="00274B8C" w:rsidRPr="7D32284A">
              <w:rPr>
                <w:rFonts w:cs="굴림" w:hint="eastAsia"/>
                <w:color w:val="000000" w:themeColor="text1"/>
              </w:rPr>
              <w:t>.</w:t>
            </w:r>
          </w:p>
          <w:p w14:paraId="260E15D5" w14:textId="240BB2CE" w:rsidR="00B25477" w:rsidRPr="00C57EE5" w:rsidRDefault="00274B8C" w:rsidP="00543648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</w:rPr>
            </w:pPr>
            <w:r w:rsidRPr="7D32284A">
              <w:rPr>
                <w:rFonts w:cs="굴림" w:hint="eastAsia"/>
                <w:color w:val="000000" w:themeColor="text1"/>
              </w:rPr>
              <w:t>2</w:t>
            </w:r>
            <w:r w:rsidRPr="7D32284A">
              <w:rPr>
                <w:rFonts w:cs="굴림"/>
                <w:color w:val="000000" w:themeColor="text1"/>
              </w:rPr>
              <w:t>. 사용자의</w:t>
            </w:r>
            <w:r w:rsidRPr="7D32284A">
              <w:rPr>
                <w:rFonts w:cs="굴림" w:hint="eastAsia"/>
                <w:color w:val="000000" w:themeColor="text1"/>
              </w:rPr>
              <w:t xml:space="preserve"> </w:t>
            </w:r>
            <w:r w:rsidRPr="7D32284A">
              <w:rPr>
                <w:rFonts w:cs="굴림"/>
                <w:color w:val="000000" w:themeColor="text1"/>
              </w:rPr>
              <w:t>운동데이터에는</w:t>
            </w:r>
            <w:r w:rsidR="00B25477" w:rsidRPr="7D32284A">
              <w:rPr>
                <w:rFonts w:cs="굴림" w:hint="eastAsia"/>
                <w:color w:val="000000" w:themeColor="text1"/>
              </w:rPr>
              <w:t xml:space="preserve"> 운동 이름</w:t>
            </w:r>
            <w:r w:rsidR="005E6145" w:rsidRPr="7D32284A">
              <w:rPr>
                <w:rFonts w:cs="굴림" w:hint="eastAsia"/>
                <w:color w:val="000000" w:themeColor="text1"/>
              </w:rPr>
              <w:t>(S</w:t>
            </w:r>
            <w:r w:rsidR="005E6145" w:rsidRPr="7D32284A">
              <w:rPr>
                <w:rFonts w:cs="굴림"/>
                <w:color w:val="000000" w:themeColor="text1"/>
              </w:rPr>
              <w:t>tring</w:t>
            </w:r>
            <w:r w:rsidR="008A45F3" w:rsidRPr="7D32284A">
              <w:rPr>
                <w:rFonts w:cs="굴림"/>
                <w:color w:val="000000" w:themeColor="text1"/>
              </w:rPr>
              <w:t xml:space="preserve"> </w:t>
            </w:r>
            <w:r w:rsidR="008A45F3" w:rsidRPr="7D32284A">
              <w:rPr>
                <w:rFonts w:cs="굴림" w:hint="eastAsia"/>
                <w:color w:val="000000" w:themeColor="text1"/>
              </w:rPr>
              <w:t>형식</w:t>
            </w:r>
            <w:r w:rsidR="005E6145" w:rsidRPr="7D32284A">
              <w:rPr>
                <w:rFonts w:cs="굴림"/>
                <w:color w:val="000000" w:themeColor="text1"/>
              </w:rPr>
              <w:t>)</w:t>
            </w:r>
            <w:r w:rsidR="00B25477" w:rsidRPr="7D32284A">
              <w:rPr>
                <w:rFonts w:cs="굴림" w:hint="eastAsia"/>
                <w:color w:val="000000" w:themeColor="text1"/>
              </w:rPr>
              <w:t>, 운동 시간</w:t>
            </w:r>
            <w:r w:rsidR="005E6145" w:rsidRPr="7D32284A">
              <w:rPr>
                <w:rFonts w:cs="굴림" w:hint="eastAsia"/>
                <w:color w:val="000000" w:themeColor="text1"/>
              </w:rPr>
              <w:t>(</w:t>
            </w:r>
            <w:r w:rsidR="005E6145" w:rsidRPr="7D32284A">
              <w:rPr>
                <w:rFonts w:cs="굴림"/>
                <w:color w:val="000000" w:themeColor="text1"/>
              </w:rPr>
              <w:t>int</w:t>
            </w:r>
            <w:r w:rsidR="008A45F3" w:rsidRPr="7D32284A">
              <w:rPr>
                <w:rFonts w:cs="굴림"/>
                <w:color w:val="000000" w:themeColor="text1"/>
              </w:rPr>
              <w:t xml:space="preserve"> </w:t>
            </w:r>
            <w:r w:rsidR="008A45F3" w:rsidRPr="7D32284A">
              <w:rPr>
                <w:rFonts w:cs="굴림" w:hint="eastAsia"/>
                <w:color w:val="000000" w:themeColor="text1"/>
              </w:rPr>
              <w:t>형식</w:t>
            </w:r>
            <w:r w:rsidR="005E6145" w:rsidRPr="7D32284A">
              <w:rPr>
                <w:rFonts w:cs="굴림"/>
                <w:color w:val="000000" w:themeColor="text1"/>
              </w:rPr>
              <w:t>)</w:t>
            </w:r>
            <w:r w:rsidR="00B25477" w:rsidRPr="7D32284A">
              <w:rPr>
                <w:rFonts w:cs="굴림" w:hint="eastAsia"/>
                <w:color w:val="000000" w:themeColor="text1"/>
              </w:rPr>
              <w:t>, 그리고 소모한 칼로리</w:t>
            </w:r>
            <w:r w:rsidR="00DA32FC" w:rsidRPr="7D32284A">
              <w:rPr>
                <w:rFonts w:cs="굴림" w:hint="eastAsia"/>
                <w:color w:val="000000" w:themeColor="text1"/>
              </w:rPr>
              <w:t>(</w:t>
            </w:r>
            <w:r w:rsidR="00DA32FC" w:rsidRPr="7D32284A">
              <w:rPr>
                <w:rFonts w:cs="굴림"/>
                <w:color w:val="000000" w:themeColor="text1"/>
              </w:rPr>
              <w:t>float</w:t>
            </w:r>
            <w:r w:rsidR="008A45F3" w:rsidRPr="7D32284A">
              <w:rPr>
                <w:rFonts w:cs="굴림" w:hint="eastAsia"/>
                <w:color w:val="000000" w:themeColor="text1"/>
              </w:rPr>
              <w:t xml:space="preserve"> 형식</w:t>
            </w:r>
            <w:r w:rsidR="00DA32FC" w:rsidRPr="7D32284A">
              <w:rPr>
                <w:rFonts w:cs="굴림"/>
                <w:color w:val="000000" w:themeColor="text1"/>
              </w:rPr>
              <w:t>)</w:t>
            </w:r>
            <w:r w:rsidRPr="7D32284A">
              <w:rPr>
                <w:rFonts w:cs="굴림"/>
                <w:color w:val="000000" w:themeColor="text1"/>
              </w:rPr>
              <w:t>가</w:t>
            </w:r>
            <w:r w:rsidRPr="7D32284A">
              <w:rPr>
                <w:rFonts w:cs="굴림" w:hint="eastAsia"/>
                <w:color w:val="000000" w:themeColor="text1"/>
              </w:rPr>
              <w:t xml:space="preserve"> </w:t>
            </w:r>
            <w:r w:rsidRPr="7D32284A">
              <w:rPr>
                <w:rFonts w:cs="굴림"/>
                <w:color w:val="000000" w:themeColor="text1"/>
              </w:rPr>
              <w:t>있다</w:t>
            </w:r>
            <w:r w:rsidR="00417601" w:rsidRPr="7D32284A">
              <w:rPr>
                <w:rFonts w:cs="굴림" w:hint="eastAsia"/>
                <w:color w:val="000000" w:themeColor="text1"/>
              </w:rPr>
              <w:t>.</w:t>
            </w:r>
          </w:p>
          <w:p w14:paraId="711F3EAC" w14:textId="0174BA3E" w:rsidR="00B25477" w:rsidRDefault="00CB5908" w:rsidP="00E0101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>
              <w:rPr>
                <w:rFonts w:cs="굴림"/>
                <w:color w:val="000000" w:themeColor="text1"/>
              </w:rPr>
              <w:t>3</w:t>
            </w:r>
            <w:r w:rsidR="7D32284A" w:rsidRPr="7D32284A">
              <w:rPr>
                <w:rFonts w:cs="굴림"/>
                <w:color w:val="000000" w:themeColor="text1"/>
              </w:rPr>
              <w:t>. 요구사항명</w:t>
            </w:r>
            <w:r w:rsidR="7D32284A" w:rsidRPr="008B7E10">
              <w:rPr>
                <w:rFonts w:cs="굴림"/>
                <w:color w:val="000000" w:themeColor="text1"/>
              </w:rPr>
              <w:t xml:space="preserve"> </w:t>
            </w:r>
            <w:r w:rsidR="7D32284A" w:rsidRPr="008B7E10">
              <w:rPr>
                <w:rStyle w:val="af3"/>
                <w:rFonts w:cs="굴림"/>
                <w:color w:val="000000" w:themeColor="text1"/>
              </w:rPr>
              <w:t>“Mi-fit application과 Google fitness application 연동”</w:t>
            </w:r>
            <w:r w:rsidR="7D32284A" w:rsidRPr="008B7E10">
              <w:rPr>
                <w:rFonts w:cs="굴림"/>
                <w:color w:val="000000" w:themeColor="text1"/>
              </w:rPr>
              <w:t xml:space="preserve"> </w:t>
            </w:r>
            <w:r w:rsidR="7D32284A" w:rsidRPr="7D32284A">
              <w:rPr>
                <w:rFonts w:cs="굴림"/>
                <w:color w:val="000000" w:themeColor="text1"/>
              </w:rPr>
              <w:t>이 선행되어야 한다.</w:t>
            </w:r>
          </w:p>
          <w:p w14:paraId="7A830BBC" w14:textId="1B2E563D" w:rsidR="0024295F" w:rsidRPr="00C57EE5" w:rsidRDefault="0024295F" w:rsidP="00E0101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</w:rPr>
            </w:pPr>
            <w:r>
              <w:rPr>
                <w:rFonts w:cs="굴림" w:hint="eastAsia"/>
                <w:color w:val="000000" w:themeColor="text1"/>
              </w:rPr>
              <w:t>4</w:t>
            </w:r>
            <w:r>
              <w:rPr>
                <w:rFonts w:cs="굴림"/>
                <w:color w:val="000000" w:themeColor="text1"/>
              </w:rPr>
              <w:t>. Mi-band</w:t>
            </w:r>
            <w:r>
              <w:rPr>
                <w:rFonts w:cs="굴림" w:hint="eastAsia"/>
                <w:color w:val="000000" w:themeColor="text1"/>
              </w:rPr>
              <w:t xml:space="preserve">와 </w:t>
            </w:r>
            <w:r>
              <w:rPr>
                <w:rFonts w:cs="굴림"/>
                <w:color w:val="000000" w:themeColor="text1"/>
              </w:rPr>
              <w:t>Mi-fit application</w:t>
            </w:r>
            <w:r>
              <w:rPr>
                <w:rFonts w:cs="굴림" w:hint="eastAsia"/>
                <w:color w:val="000000" w:themeColor="text1"/>
              </w:rPr>
              <w:t>을 블루투스로 연결한다.</w:t>
            </w:r>
          </w:p>
          <w:p w14:paraId="35737DB1" w14:textId="6AFFB04B" w:rsidR="00C66B8B" w:rsidRDefault="0024295F" w:rsidP="00274B8C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</w:rPr>
            </w:pPr>
            <w:r>
              <w:rPr>
                <w:rFonts w:cs="굴림"/>
                <w:color w:val="000000" w:themeColor="text1"/>
              </w:rPr>
              <w:t>5</w:t>
            </w:r>
            <w:r w:rsidR="009C2408" w:rsidRPr="60145EE6">
              <w:rPr>
                <w:rFonts w:cs="굴림"/>
                <w:color w:val="000000" w:themeColor="text1"/>
              </w:rPr>
              <w:t>. Google fitness application</w:t>
            </w:r>
            <w:r w:rsidR="009C2408" w:rsidRPr="60145EE6">
              <w:rPr>
                <w:rFonts w:cs="굴림" w:hint="eastAsia"/>
                <w:color w:val="000000" w:themeColor="text1"/>
              </w:rPr>
              <w:t xml:space="preserve">에서 </w:t>
            </w:r>
            <w:r w:rsidR="00C216B3" w:rsidRPr="60145EE6">
              <w:rPr>
                <w:rFonts w:cs="굴림"/>
                <w:color w:val="000000" w:themeColor="text1"/>
              </w:rPr>
              <w:t>Google Fit API</w:t>
            </w:r>
            <w:r w:rsidR="00C216B3" w:rsidRPr="60145EE6">
              <w:rPr>
                <w:rFonts w:cs="굴림" w:hint="eastAsia"/>
                <w:color w:val="000000" w:themeColor="text1"/>
              </w:rPr>
              <w:t xml:space="preserve">를 통해 </w:t>
            </w:r>
            <w:r w:rsidR="009C2408" w:rsidRPr="60145EE6">
              <w:rPr>
                <w:rFonts w:cs="굴림"/>
                <w:color w:val="000000" w:themeColor="text1"/>
              </w:rPr>
              <w:t>Mi-</w:t>
            </w:r>
            <w:r w:rsidR="0067370D" w:rsidRPr="60145EE6">
              <w:rPr>
                <w:rFonts w:cs="굴림"/>
                <w:color w:val="000000" w:themeColor="text1"/>
              </w:rPr>
              <w:t>band</w:t>
            </w:r>
            <w:r w:rsidR="009C2408" w:rsidRPr="60145EE6">
              <w:rPr>
                <w:rFonts w:cs="굴림" w:hint="eastAsia"/>
                <w:color w:val="000000" w:themeColor="text1"/>
              </w:rPr>
              <w:t xml:space="preserve">의 </w:t>
            </w:r>
            <w:r w:rsidR="007D053A" w:rsidRPr="60145EE6">
              <w:rPr>
                <w:rFonts w:cs="굴림" w:hint="eastAsia"/>
                <w:color w:val="000000" w:themeColor="text1"/>
              </w:rPr>
              <w:t xml:space="preserve">정보를 </w:t>
            </w:r>
            <w:r w:rsidR="007D053A" w:rsidRPr="60145EE6">
              <w:rPr>
                <w:rFonts w:cs="굴림"/>
                <w:color w:val="000000" w:themeColor="text1"/>
              </w:rPr>
              <w:t>받아온다</w:t>
            </w:r>
            <w:r w:rsidR="007D053A" w:rsidRPr="60145EE6">
              <w:rPr>
                <w:rFonts w:cs="굴림" w:hint="eastAsia"/>
                <w:color w:val="000000" w:themeColor="text1"/>
              </w:rPr>
              <w:t>.</w:t>
            </w:r>
          </w:p>
          <w:p w14:paraId="5C53C01A" w14:textId="208C4A7B" w:rsidR="007D053A" w:rsidRPr="00C57EE5" w:rsidRDefault="0024295F" w:rsidP="00274B8C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>
              <w:rPr>
                <w:rFonts w:cs="굴림"/>
                <w:color w:val="000000"/>
                <w:szCs w:val="18"/>
              </w:rPr>
              <w:t>6</w:t>
            </w:r>
            <w:r w:rsidR="007D053A">
              <w:rPr>
                <w:rFonts w:cs="굴림"/>
                <w:color w:val="000000"/>
                <w:szCs w:val="18"/>
              </w:rPr>
              <w:t xml:space="preserve">. </w:t>
            </w:r>
            <w:r w:rsidR="007D053A">
              <w:rPr>
                <w:rFonts w:cs="굴림" w:hint="eastAsia"/>
                <w:color w:val="000000"/>
                <w:szCs w:val="18"/>
              </w:rPr>
              <w:t xml:space="preserve">받아온 정보에서 운동데이터를 추출하여 </w:t>
            </w:r>
            <w:r w:rsidR="007D053A">
              <w:rPr>
                <w:rFonts w:cs="굴림"/>
                <w:color w:val="000000"/>
                <w:szCs w:val="18"/>
              </w:rPr>
              <w:t>DB</w:t>
            </w:r>
            <w:r w:rsidR="007D053A">
              <w:rPr>
                <w:rFonts w:cs="굴림" w:hint="eastAsia"/>
                <w:color w:val="000000"/>
                <w:szCs w:val="18"/>
              </w:rPr>
              <w:t>에 저장한다.</w:t>
            </w:r>
          </w:p>
        </w:tc>
      </w:tr>
      <w:tr w:rsidR="00CD068C" w:rsidRPr="00C57EE5" w14:paraId="6918D452" w14:textId="77777777" w:rsidTr="147C69AE">
        <w:trPr>
          <w:trHeight w:val="370"/>
        </w:trPr>
        <w:tc>
          <w:tcPr>
            <w:tcW w:w="1984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0B6E0C" w14:textId="77777777" w:rsidR="00CD068C" w:rsidRPr="00C57EE5" w:rsidRDefault="00CD068C" w:rsidP="00CD068C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위험요소</w:t>
            </w:r>
          </w:p>
        </w:tc>
        <w:tc>
          <w:tcPr>
            <w:tcW w:w="7369" w:type="dxa"/>
            <w:gridSpan w:val="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AB80B9" w14:textId="35D9EDD8" w:rsidR="00CD068C" w:rsidRDefault="00861041" w:rsidP="00CD068C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>
              <w:rPr>
                <w:rFonts w:cs="굴림" w:hint="eastAsia"/>
                <w:color w:val="000000"/>
                <w:szCs w:val="18"/>
              </w:rPr>
              <w:t>1</w:t>
            </w:r>
            <w:r>
              <w:rPr>
                <w:rFonts w:cs="굴림"/>
                <w:color w:val="000000"/>
                <w:szCs w:val="18"/>
              </w:rPr>
              <w:t xml:space="preserve">. </w:t>
            </w:r>
            <w:r w:rsidR="00CD068C" w:rsidRPr="00C57EE5">
              <w:rPr>
                <w:rFonts w:cs="굴림" w:hint="eastAsia"/>
                <w:color w:val="000000"/>
                <w:szCs w:val="18"/>
              </w:rPr>
              <w:t>인터넷 환경 및 서버 환경 불안정에 따른 데이터 전송 오류</w:t>
            </w:r>
            <w:r w:rsidR="00B65F48">
              <w:rPr>
                <w:rFonts w:cs="굴림" w:hint="eastAsia"/>
                <w:color w:val="000000"/>
                <w:szCs w:val="18"/>
              </w:rPr>
              <w:t>.</w:t>
            </w:r>
          </w:p>
          <w:p w14:paraId="2E896C9F" w14:textId="3D70348E" w:rsidR="00B65F48" w:rsidRPr="00B65F48" w:rsidRDefault="00861041" w:rsidP="00CD068C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40ACD1" w:themeColor="hyperlink"/>
                <w:u w:val="single"/>
              </w:rPr>
            </w:pPr>
            <w:r>
              <w:rPr>
                <w:rFonts w:cs="굴림" w:hint="eastAsia"/>
                <w:color w:val="000000"/>
                <w:szCs w:val="18"/>
              </w:rPr>
              <w:t>2</w:t>
            </w:r>
            <w:r>
              <w:rPr>
                <w:rFonts w:cs="굴림"/>
                <w:color w:val="000000"/>
                <w:szCs w:val="18"/>
              </w:rPr>
              <w:t xml:space="preserve">. </w:t>
            </w:r>
            <w:r>
              <w:rPr>
                <w:rFonts w:cs="굴림" w:hint="eastAsia"/>
                <w:color w:val="000000"/>
                <w:szCs w:val="18"/>
              </w:rPr>
              <w:t>요구사항명</w:t>
            </w:r>
            <w:r w:rsidRPr="7D32284A">
              <w:rPr>
                <w:rFonts w:cs="굴림"/>
                <w:color w:val="000000" w:themeColor="text1"/>
              </w:rPr>
              <w:t xml:space="preserve"> </w:t>
            </w:r>
            <w:r w:rsidRPr="008B7E10">
              <w:rPr>
                <w:rStyle w:val="af3"/>
                <w:rFonts w:cs="굴림"/>
                <w:color w:val="000000" w:themeColor="text1"/>
              </w:rPr>
              <w:t>“Mi-fit application과 Google fitness application 연동”</w:t>
            </w:r>
            <w:r w:rsidR="00B65F48">
              <w:rPr>
                <w:rFonts w:cs="굴림" w:hint="eastAsia"/>
                <w:color w:val="000000"/>
                <w:szCs w:val="18"/>
              </w:rPr>
              <w:t>이 선행되지 않음.</w:t>
            </w:r>
          </w:p>
        </w:tc>
      </w:tr>
      <w:tr w:rsidR="00CD068C" w:rsidRPr="00C57EE5" w14:paraId="12A6304F" w14:textId="77777777" w:rsidTr="147C69AE">
        <w:trPr>
          <w:trHeight w:val="370"/>
        </w:trPr>
        <w:tc>
          <w:tcPr>
            <w:tcW w:w="1984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963AD8" w14:textId="77777777" w:rsidR="00CD068C" w:rsidRPr="00C57EE5" w:rsidRDefault="00CD068C" w:rsidP="00CD068C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pacing w:val="-8"/>
                <w:szCs w:val="18"/>
              </w:rPr>
              <w:t>위험요소 해결방안</w:t>
            </w:r>
          </w:p>
        </w:tc>
        <w:tc>
          <w:tcPr>
            <w:tcW w:w="7369" w:type="dxa"/>
            <w:gridSpan w:val="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EA6064" w14:textId="480D0086" w:rsidR="00CD068C" w:rsidRDefault="00B65F48" w:rsidP="00CD068C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>
              <w:rPr>
                <w:rFonts w:cs="굴림" w:hint="eastAsia"/>
                <w:color w:val="000000"/>
                <w:szCs w:val="18"/>
              </w:rPr>
              <w:t>1</w:t>
            </w:r>
            <w:r>
              <w:rPr>
                <w:rFonts w:cs="굴림"/>
                <w:color w:val="000000"/>
                <w:szCs w:val="18"/>
              </w:rPr>
              <w:t xml:space="preserve">. </w:t>
            </w:r>
            <w:r w:rsidR="00CD068C" w:rsidRPr="00C57EE5">
              <w:rPr>
                <w:rFonts w:cs="굴림" w:hint="eastAsia"/>
                <w:color w:val="000000"/>
                <w:szCs w:val="18"/>
              </w:rPr>
              <w:t>인터넷 가능한 환경인지 확인</w:t>
            </w:r>
            <w:r>
              <w:rPr>
                <w:rFonts w:cs="굴림" w:hint="eastAsia"/>
                <w:color w:val="000000"/>
                <w:szCs w:val="18"/>
              </w:rPr>
              <w:t>.</w:t>
            </w:r>
          </w:p>
          <w:p w14:paraId="365C6BF4" w14:textId="2BBB35D5" w:rsidR="00B65F48" w:rsidRPr="00C57EE5" w:rsidRDefault="00B65F48" w:rsidP="00CD068C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>
              <w:rPr>
                <w:rFonts w:cs="굴림" w:hint="eastAsia"/>
                <w:color w:val="000000"/>
                <w:szCs w:val="18"/>
              </w:rPr>
              <w:t>2</w:t>
            </w:r>
            <w:r>
              <w:rPr>
                <w:rFonts w:cs="굴림"/>
                <w:color w:val="000000"/>
                <w:szCs w:val="18"/>
              </w:rPr>
              <w:t xml:space="preserve">. </w:t>
            </w:r>
            <w:r>
              <w:rPr>
                <w:rFonts w:cs="굴림" w:hint="eastAsia"/>
                <w:color w:val="000000"/>
                <w:szCs w:val="18"/>
              </w:rPr>
              <w:t>요구사항명</w:t>
            </w:r>
            <w:r w:rsidRPr="7D32284A">
              <w:rPr>
                <w:rFonts w:cs="굴림"/>
                <w:color w:val="000000" w:themeColor="text1"/>
              </w:rPr>
              <w:t xml:space="preserve"> </w:t>
            </w:r>
            <w:r w:rsidRPr="008B7E10">
              <w:rPr>
                <w:rStyle w:val="af3"/>
                <w:rFonts w:cs="굴림"/>
                <w:color w:val="000000" w:themeColor="text1"/>
              </w:rPr>
              <w:t>“Mi-fit application과 Google fitness application 연동”</w:t>
            </w:r>
            <w:r>
              <w:rPr>
                <w:rFonts w:cs="굴림" w:hint="eastAsia"/>
                <w:color w:val="000000"/>
                <w:szCs w:val="18"/>
              </w:rPr>
              <w:t>을 선행.</w:t>
            </w:r>
          </w:p>
        </w:tc>
      </w:tr>
      <w:tr w:rsidR="00CD068C" w:rsidRPr="00C57EE5" w14:paraId="1D0C7EE0" w14:textId="77777777" w:rsidTr="147C69AE">
        <w:trPr>
          <w:trHeight w:val="370"/>
        </w:trPr>
        <w:tc>
          <w:tcPr>
            <w:tcW w:w="1984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97F0D0" w14:textId="77777777" w:rsidR="00CD068C" w:rsidRPr="00C57EE5" w:rsidRDefault="00CD068C" w:rsidP="00CD068C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관련요구사항</w:t>
            </w:r>
          </w:p>
        </w:tc>
        <w:tc>
          <w:tcPr>
            <w:tcW w:w="7369" w:type="dxa"/>
            <w:gridSpan w:val="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FE1230" w14:textId="77777777" w:rsidR="00CD068C" w:rsidRPr="00C57EE5" w:rsidRDefault="00CD068C" w:rsidP="00CD068C">
            <w:pPr>
              <w:widowControl w:val="0"/>
              <w:wordWrap w:val="0"/>
              <w:autoSpaceDE w:val="0"/>
              <w:autoSpaceDN w:val="0"/>
              <w:spacing w:after="0" w:line="384" w:lineRule="auto"/>
              <w:ind w:left="780" w:hanging="280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</w:p>
        </w:tc>
      </w:tr>
      <w:tr w:rsidR="00CD068C" w:rsidRPr="00C57EE5" w14:paraId="5B1CE844" w14:textId="77777777" w:rsidTr="147C69AE">
        <w:trPr>
          <w:trHeight w:val="930"/>
        </w:trPr>
        <w:tc>
          <w:tcPr>
            <w:tcW w:w="1984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6C1D23" w14:textId="77777777" w:rsidR="00CD068C" w:rsidRPr="00C57EE5" w:rsidRDefault="00CD068C" w:rsidP="00CD068C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lastRenderedPageBreak/>
              <w:t>시나리오</w:t>
            </w:r>
          </w:p>
        </w:tc>
        <w:tc>
          <w:tcPr>
            <w:tcW w:w="7369" w:type="dxa"/>
            <w:gridSpan w:val="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958B54" w14:textId="260DB708" w:rsidR="007D053A" w:rsidRDefault="60145EE6" w:rsidP="009237A6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</w:rPr>
            </w:pPr>
            <w:r w:rsidRPr="60145EE6">
              <w:rPr>
                <w:rFonts w:cs="굴림"/>
                <w:color w:val="000000" w:themeColor="text1"/>
              </w:rPr>
              <w:t xml:space="preserve">1. 요구사항명 </w:t>
            </w:r>
            <w:r w:rsidRPr="008B7E10">
              <w:rPr>
                <w:rStyle w:val="af3"/>
                <w:rFonts w:cs="굴림"/>
                <w:color w:val="000000" w:themeColor="text1"/>
              </w:rPr>
              <w:t>“Mi-fit application과 Google fitness application 연동”</w:t>
            </w:r>
            <w:r w:rsidRPr="008B7E10">
              <w:rPr>
                <w:rFonts w:cs="굴림"/>
                <w:color w:val="000000" w:themeColor="text1"/>
              </w:rPr>
              <w:t xml:space="preserve"> </w:t>
            </w:r>
            <w:r w:rsidRPr="60145EE6">
              <w:rPr>
                <w:rFonts w:cs="굴림"/>
                <w:color w:val="000000" w:themeColor="text1"/>
              </w:rPr>
              <w:t xml:space="preserve">이 선행되어야 </w:t>
            </w:r>
            <w:r w:rsidR="00180241">
              <w:rPr>
                <w:rFonts w:cs="굴림" w:hint="eastAsia"/>
                <w:color w:val="000000" w:themeColor="text1"/>
              </w:rPr>
              <w:t>하고,</w:t>
            </w:r>
            <w:r w:rsidR="00180241">
              <w:rPr>
                <w:rFonts w:cs="굴림"/>
                <w:color w:val="000000" w:themeColor="text1"/>
              </w:rPr>
              <w:t xml:space="preserve"> </w:t>
            </w:r>
            <w:r w:rsidR="00180241">
              <w:rPr>
                <w:rFonts w:cs="굴림" w:hint="eastAsia"/>
                <w:color w:val="000000" w:themeColor="text1"/>
              </w:rPr>
              <w:t xml:space="preserve">이를 통해 </w:t>
            </w:r>
            <w:r w:rsidR="00180241">
              <w:rPr>
                <w:rFonts w:cs="굴림"/>
                <w:color w:val="000000" w:themeColor="text1"/>
              </w:rPr>
              <w:t>Mi-fit application</w:t>
            </w:r>
            <w:r w:rsidR="00180241">
              <w:rPr>
                <w:rFonts w:cs="굴림" w:hint="eastAsia"/>
                <w:color w:val="000000" w:themeColor="text1"/>
              </w:rPr>
              <w:t xml:space="preserve">의 정보가 </w:t>
            </w:r>
            <w:r w:rsidR="00180241">
              <w:rPr>
                <w:rFonts w:cs="굴림"/>
                <w:color w:val="000000" w:themeColor="text1"/>
              </w:rPr>
              <w:t>Google fitness application</w:t>
            </w:r>
            <w:r w:rsidR="00180241">
              <w:rPr>
                <w:rFonts w:cs="굴림" w:hint="eastAsia"/>
                <w:color w:val="000000" w:themeColor="text1"/>
              </w:rPr>
              <w:t>에 동기화된다</w:t>
            </w:r>
            <w:r w:rsidRPr="60145EE6">
              <w:rPr>
                <w:rFonts w:cs="굴림"/>
                <w:color w:val="000000" w:themeColor="text1"/>
              </w:rPr>
              <w:t>.</w:t>
            </w:r>
          </w:p>
          <w:p w14:paraId="0AF2396D" w14:textId="195E8B97" w:rsidR="00180241" w:rsidRPr="00C57EE5" w:rsidRDefault="00180241" w:rsidP="00180241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</w:rPr>
            </w:pPr>
            <w:r w:rsidRPr="21B80006">
              <w:rPr>
                <w:rFonts w:cs="굴림"/>
                <w:color w:val="000000" w:themeColor="text1"/>
              </w:rPr>
              <w:t xml:space="preserve">2. </w:t>
            </w:r>
            <w:r w:rsidRPr="21B80006">
              <w:rPr>
                <w:rFonts w:cs="굴림" w:hint="eastAsia"/>
                <w:color w:val="000000" w:themeColor="text1"/>
              </w:rPr>
              <w:t>Mi-fit application과 Mi-band를 블루투스로 연결한다.</w:t>
            </w:r>
          </w:p>
          <w:p w14:paraId="4B0158EB" w14:textId="684B72CD" w:rsidR="009237A6" w:rsidRPr="00C57EE5" w:rsidRDefault="00180241" w:rsidP="009237A6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</w:rPr>
            </w:pPr>
            <w:r>
              <w:rPr>
                <w:rFonts w:cs="굴림"/>
                <w:color w:val="000000" w:themeColor="text1"/>
              </w:rPr>
              <w:t>3</w:t>
            </w:r>
            <w:r w:rsidR="007D053A" w:rsidRPr="60145EE6">
              <w:rPr>
                <w:rFonts w:cs="굴림"/>
                <w:color w:val="000000" w:themeColor="text1"/>
              </w:rPr>
              <w:t>.</w:t>
            </w:r>
            <w:r w:rsidR="002074AE" w:rsidRPr="60145EE6">
              <w:rPr>
                <w:rFonts w:cs="굴림"/>
                <w:color w:val="000000" w:themeColor="text1"/>
              </w:rPr>
              <w:t xml:space="preserve"> </w:t>
            </w:r>
            <w:r w:rsidR="00CD068C" w:rsidRPr="60145EE6">
              <w:rPr>
                <w:rFonts w:cs="굴림" w:hint="eastAsia"/>
                <w:color w:val="000000" w:themeColor="text1"/>
              </w:rPr>
              <w:t>Google fitness API를 통해 Google fitness application에서 사용자가 행한 운동 이름, 운동 시간, 그리고 소모한 칼로리를 받아</w:t>
            </w:r>
            <w:r w:rsidR="00901A25" w:rsidRPr="60145EE6">
              <w:rPr>
                <w:rFonts w:cs="굴림" w:hint="eastAsia"/>
                <w:color w:val="000000" w:themeColor="text1"/>
              </w:rPr>
              <w:t xml:space="preserve"> </w:t>
            </w:r>
            <w:r w:rsidR="000818FA">
              <w:rPr>
                <w:rFonts w:cs="굴림"/>
                <w:color w:val="000000" w:themeColor="text1"/>
              </w:rPr>
              <w:t>smart</w:t>
            </w:r>
            <w:r w:rsidR="002C1EC5">
              <w:rPr>
                <w:rFonts w:cs="굴림"/>
                <w:color w:val="000000" w:themeColor="text1"/>
              </w:rPr>
              <w:t>pt[</w:t>
            </w:r>
            <w:r w:rsidR="00901A25" w:rsidRPr="60145EE6">
              <w:rPr>
                <w:rFonts w:cs="굴림"/>
                <w:color w:val="000000" w:themeColor="text1"/>
              </w:rPr>
              <w:t>DB</w:t>
            </w:r>
            <w:r w:rsidR="002C1EC5">
              <w:rPr>
                <w:rFonts w:cs="굴림"/>
                <w:color w:val="000000" w:themeColor="text1"/>
              </w:rPr>
              <w:t>]</w:t>
            </w:r>
            <w:r w:rsidR="000818FA">
              <w:rPr>
                <w:rFonts w:cs="굴림" w:hint="eastAsia"/>
                <w:color w:val="000000" w:themeColor="text1"/>
              </w:rPr>
              <w:t>의 d</w:t>
            </w:r>
            <w:r w:rsidR="000818FA">
              <w:rPr>
                <w:rFonts w:cs="굴림"/>
                <w:color w:val="000000" w:themeColor="text1"/>
              </w:rPr>
              <w:t>oexercise</w:t>
            </w:r>
            <w:r w:rsidR="002C1EC5">
              <w:rPr>
                <w:rFonts w:cs="굴림"/>
                <w:color w:val="000000" w:themeColor="text1"/>
              </w:rPr>
              <w:t>[</w:t>
            </w:r>
            <w:r w:rsidR="000818FA">
              <w:rPr>
                <w:rFonts w:cs="굴림"/>
                <w:color w:val="000000" w:themeColor="text1"/>
              </w:rPr>
              <w:t>table</w:t>
            </w:r>
            <w:r w:rsidR="002C1EC5">
              <w:rPr>
                <w:rFonts w:cs="굴림"/>
                <w:color w:val="000000" w:themeColor="text1"/>
              </w:rPr>
              <w:t>]</w:t>
            </w:r>
            <w:r w:rsidR="00901A25" w:rsidRPr="60145EE6">
              <w:rPr>
                <w:rFonts w:cs="굴림" w:hint="eastAsia"/>
                <w:color w:val="000000" w:themeColor="text1"/>
              </w:rPr>
              <w:t>에 저장한다</w:t>
            </w:r>
            <w:r w:rsidR="00CD068C" w:rsidRPr="60145EE6">
              <w:rPr>
                <w:rFonts w:cs="굴림" w:hint="eastAsia"/>
                <w:color w:val="000000" w:themeColor="text1"/>
              </w:rPr>
              <w:t>.</w:t>
            </w:r>
          </w:p>
          <w:p w14:paraId="753A5D5E" w14:textId="74A20E65" w:rsidR="00CD068C" w:rsidRPr="00C57EE5" w:rsidRDefault="00180241" w:rsidP="002074AE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>
              <w:rPr>
                <w:rFonts w:cs="굴림"/>
                <w:color w:val="000000"/>
                <w:szCs w:val="18"/>
              </w:rPr>
              <w:t>4</w:t>
            </w:r>
            <w:r w:rsidR="002074AE">
              <w:rPr>
                <w:rFonts w:cs="굴림"/>
                <w:color w:val="000000"/>
                <w:szCs w:val="18"/>
              </w:rPr>
              <w:t xml:space="preserve">. </w:t>
            </w:r>
            <w:r w:rsidR="00CD068C" w:rsidRPr="00C57EE5">
              <w:rPr>
                <w:rFonts w:cs="굴림" w:hint="eastAsia"/>
                <w:color w:val="000000"/>
                <w:szCs w:val="18"/>
              </w:rPr>
              <w:t xml:space="preserve">사용자는 </w:t>
            </w:r>
            <w:r w:rsidR="006E29D6">
              <w:rPr>
                <w:rFonts w:cs="굴림" w:hint="eastAsia"/>
                <w:color w:val="000000"/>
                <w:szCs w:val="18"/>
              </w:rPr>
              <w:t>자정부터 현재시간까지(</w:t>
            </w:r>
            <w:r w:rsidR="004768F7">
              <w:rPr>
                <w:rFonts w:cs="굴림"/>
                <w:color w:val="000000"/>
                <w:szCs w:val="18"/>
              </w:rPr>
              <w:t>(</w:t>
            </w:r>
            <w:r w:rsidR="006E29D6">
              <w:rPr>
                <w:rFonts w:cs="굴림" w:hint="eastAsia"/>
                <w:color w:val="000000"/>
                <w:szCs w:val="18"/>
              </w:rPr>
              <w:t>예)</w:t>
            </w:r>
            <w:r w:rsidR="00620114">
              <w:rPr>
                <w:rFonts w:cs="굴림"/>
                <w:color w:val="000000"/>
                <w:szCs w:val="18"/>
              </w:rPr>
              <w:t>10</w:t>
            </w:r>
            <w:r w:rsidR="009027E1">
              <w:rPr>
                <w:rFonts w:cs="굴림" w:hint="eastAsia"/>
                <w:color w:val="000000"/>
                <w:szCs w:val="18"/>
              </w:rPr>
              <w:t>/</w:t>
            </w:r>
            <w:r w:rsidR="009027E1">
              <w:rPr>
                <w:rFonts w:cs="굴림"/>
                <w:color w:val="000000"/>
                <w:szCs w:val="18"/>
              </w:rPr>
              <w:t>0</w:t>
            </w:r>
            <w:r w:rsidR="00620114">
              <w:rPr>
                <w:rFonts w:cs="굴림"/>
                <w:color w:val="000000"/>
                <w:szCs w:val="18"/>
              </w:rPr>
              <w:t>1</w:t>
            </w:r>
            <w:r w:rsidR="009027E1">
              <w:rPr>
                <w:rFonts w:cs="굴림"/>
                <w:color w:val="000000"/>
                <w:szCs w:val="18"/>
              </w:rPr>
              <w:t>/</w:t>
            </w:r>
            <w:r w:rsidR="00620114">
              <w:rPr>
                <w:rFonts w:cs="굴림"/>
                <w:color w:val="000000"/>
                <w:szCs w:val="18"/>
              </w:rPr>
              <w:t>00</w:t>
            </w:r>
            <w:r w:rsidR="009027E1">
              <w:rPr>
                <w:rFonts w:cs="굴림"/>
                <w:color w:val="000000"/>
                <w:szCs w:val="18"/>
              </w:rPr>
              <w:t>:</w:t>
            </w:r>
            <w:r w:rsidR="00620114">
              <w:rPr>
                <w:rFonts w:cs="굴림"/>
                <w:color w:val="000000"/>
                <w:szCs w:val="18"/>
              </w:rPr>
              <w:t>00</w:t>
            </w:r>
            <w:r w:rsidR="00620114">
              <w:rPr>
                <w:rFonts w:cs="굴림" w:hint="eastAsia"/>
                <w:color w:val="000000"/>
                <w:szCs w:val="18"/>
              </w:rPr>
              <w:t>~</w:t>
            </w:r>
            <w:r w:rsidR="004768F7">
              <w:rPr>
                <w:rFonts w:cs="굴림"/>
                <w:color w:val="000000"/>
                <w:szCs w:val="18"/>
              </w:rPr>
              <w:t>10</w:t>
            </w:r>
            <w:r w:rsidR="009027E1">
              <w:rPr>
                <w:rFonts w:cs="굴림"/>
                <w:color w:val="000000"/>
                <w:szCs w:val="18"/>
              </w:rPr>
              <w:t>/0</w:t>
            </w:r>
            <w:r w:rsidR="004768F7">
              <w:rPr>
                <w:rFonts w:cs="굴림"/>
                <w:color w:val="000000"/>
                <w:szCs w:val="18"/>
              </w:rPr>
              <w:t>1</w:t>
            </w:r>
            <w:r w:rsidR="009027E1">
              <w:rPr>
                <w:rFonts w:cs="굴림"/>
                <w:color w:val="000000"/>
                <w:szCs w:val="18"/>
              </w:rPr>
              <w:t>/</w:t>
            </w:r>
            <w:r w:rsidR="004768F7">
              <w:rPr>
                <w:rFonts w:cs="굴림"/>
                <w:color w:val="000000"/>
                <w:szCs w:val="18"/>
              </w:rPr>
              <w:t>1</w:t>
            </w:r>
            <w:r w:rsidR="009027E1">
              <w:rPr>
                <w:rFonts w:cs="굴림"/>
                <w:color w:val="000000"/>
                <w:szCs w:val="18"/>
              </w:rPr>
              <w:t>6:40</w:t>
            </w:r>
            <w:r w:rsidR="006E29D6">
              <w:rPr>
                <w:rFonts w:cs="굴림"/>
                <w:color w:val="000000"/>
                <w:szCs w:val="18"/>
              </w:rPr>
              <w:t>)</w:t>
            </w:r>
            <w:r w:rsidR="00CD068C" w:rsidRPr="00C57EE5">
              <w:rPr>
                <w:rFonts w:cs="굴림" w:hint="eastAsia"/>
                <w:color w:val="000000"/>
                <w:szCs w:val="18"/>
              </w:rPr>
              <w:t xml:space="preserve"> Mi-band를 통해 기록된 운동 이름, 운동 시간, 그리고 소모한 칼로리를 어플리케이션에서 수치로 확인할 수 있다.</w:t>
            </w:r>
          </w:p>
        </w:tc>
      </w:tr>
    </w:tbl>
    <w:p w14:paraId="140643E1" w14:textId="4F66D6AB" w:rsidR="009A2DBA" w:rsidRDefault="009A2DBA" w:rsidP="009A2DBA"/>
    <w:p w14:paraId="37464659" w14:textId="5186AEAA" w:rsidR="009A2DBA" w:rsidRPr="009A2DBA" w:rsidRDefault="009A2DBA" w:rsidP="00420F5E">
      <w:bookmarkStart w:id="32" w:name="_Toc57128942"/>
      <w:r>
        <w:rPr>
          <w:rFonts w:hint="eastAsia"/>
        </w:rPr>
        <w:t xml:space="preserve">인바디 데이터 받아오기 </w:t>
      </w:r>
      <w:r>
        <w:t>(</w:t>
      </w:r>
      <w:r>
        <w:rPr>
          <w:rFonts w:hint="eastAsia"/>
        </w:rPr>
        <w:t>미스케일 연동)</w:t>
      </w:r>
      <w:bookmarkEnd w:id="32"/>
    </w:p>
    <w:tbl>
      <w:tblPr>
        <w:tblOverlap w:val="never"/>
        <w:tblW w:w="0" w:type="auto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4"/>
        <w:gridCol w:w="2833"/>
        <w:gridCol w:w="2040"/>
        <w:gridCol w:w="2493"/>
      </w:tblGrid>
      <w:tr w:rsidR="008D6A0A" w:rsidRPr="00C57EE5" w14:paraId="20BF81AA" w14:textId="77777777" w:rsidTr="0BCF600A">
        <w:trPr>
          <w:trHeight w:val="370"/>
        </w:trPr>
        <w:tc>
          <w:tcPr>
            <w:tcW w:w="1984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F22828" w14:textId="77777777" w:rsidR="008D6A0A" w:rsidRPr="00C57EE5" w:rsidRDefault="008D6A0A" w:rsidP="008D6A0A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요구사항명</w:t>
            </w:r>
          </w:p>
        </w:tc>
        <w:tc>
          <w:tcPr>
            <w:tcW w:w="28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FB86F5" w14:textId="77777777" w:rsidR="008D6A0A" w:rsidRPr="00C57EE5" w:rsidRDefault="008D6A0A" w:rsidP="008D6A0A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Mi-scale 연동</w:t>
            </w:r>
          </w:p>
        </w:tc>
        <w:tc>
          <w:tcPr>
            <w:tcW w:w="2041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754BBB" w14:textId="77777777" w:rsidR="008D6A0A" w:rsidRPr="00C57EE5" w:rsidRDefault="008D6A0A" w:rsidP="008D6A0A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요구사항번호</w:t>
            </w:r>
          </w:p>
        </w:tc>
        <w:tc>
          <w:tcPr>
            <w:tcW w:w="249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E71FE6" w14:textId="29CE8ABB" w:rsidR="008D6A0A" w:rsidRPr="00C57EE5" w:rsidRDefault="00A52D58" w:rsidP="147C69AE">
            <w:pPr>
              <w:widowControl w:val="0"/>
              <w:autoSpaceDE w:val="0"/>
              <w:autoSpaceDN w:val="0"/>
              <w:spacing w:after="0" w:line="384" w:lineRule="auto"/>
              <w:jc w:val="center"/>
              <w:textAlignment w:val="baseline"/>
              <w:rPr>
                <w:rFonts w:cs="굴림"/>
                <w:color w:val="000000"/>
              </w:rPr>
            </w:pPr>
            <w:r>
              <w:rPr>
                <w:sz w:val="16"/>
                <w:szCs w:val="16"/>
                <w:lang w:val="ko-KR"/>
              </w:rPr>
              <w:t>SP</w:t>
            </w:r>
            <w:r w:rsidR="00E600DE">
              <w:rPr>
                <w:sz w:val="16"/>
                <w:szCs w:val="16"/>
                <w:lang w:val="ko-KR"/>
              </w:rPr>
              <w:t>_</w:t>
            </w:r>
            <w:r w:rsidR="147C69AE" w:rsidRPr="147C69AE">
              <w:rPr>
                <w:rFonts w:cs="굴림"/>
                <w:color w:val="000000" w:themeColor="text1"/>
              </w:rPr>
              <w:t>UR</w:t>
            </w:r>
            <w:r w:rsidR="00E600DE">
              <w:rPr>
                <w:rFonts w:cs="굴림"/>
                <w:color w:val="000000" w:themeColor="text1"/>
              </w:rPr>
              <w:t>_</w:t>
            </w:r>
            <w:r w:rsidR="147C69AE" w:rsidRPr="147C69AE">
              <w:rPr>
                <w:rFonts w:cs="굴림"/>
                <w:color w:val="000000" w:themeColor="text1"/>
              </w:rPr>
              <w:t>0</w:t>
            </w:r>
            <w:r w:rsidR="008A0B13">
              <w:rPr>
                <w:rFonts w:cs="굴림"/>
                <w:color w:val="000000" w:themeColor="text1"/>
              </w:rPr>
              <w:t>10</w:t>
            </w:r>
          </w:p>
        </w:tc>
      </w:tr>
      <w:tr w:rsidR="008D6A0A" w:rsidRPr="00C57EE5" w14:paraId="1BC475BD" w14:textId="77777777" w:rsidTr="0BCF600A">
        <w:trPr>
          <w:trHeight w:val="370"/>
        </w:trPr>
        <w:tc>
          <w:tcPr>
            <w:tcW w:w="1984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DE18B1" w14:textId="77777777" w:rsidR="008D6A0A" w:rsidRPr="00C57EE5" w:rsidRDefault="008D6A0A" w:rsidP="008D6A0A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요구사항구분</w:t>
            </w:r>
          </w:p>
        </w:tc>
        <w:tc>
          <w:tcPr>
            <w:tcW w:w="283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663881" w14:textId="54A9C5C0" w:rsidR="008D6A0A" w:rsidRPr="00C57EE5" w:rsidRDefault="147C69AE" w:rsidP="147C69AE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</w:rPr>
            </w:pPr>
            <w:r w:rsidRPr="147C69AE">
              <w:rPr>
                <w:rFonts w:cs="굴림"/>
                <w:color w:val="000000" w:themeColor="text1"/>
              </w:rPr>
              <w:t>APP</w:t>
            </w:r>
          </w:p>
        </w:tc>
        <w:tc>
          <w:tcPr>
            <w:tcW w:w="2041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92B6F4" w14:textId="77777777" w:rsidR="008D6A0A" w:rsidRPr="00C57EE5" w:rsidRDefault="008D6A0A" w:rsidP="008D6A0A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작성자</w:t>
            </w:r>
          </w:p>
        </w:tc>
        <w:tc>
          <w:tcPr>
            <w:tcW w:w="249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81A5DA" w14:textId="77777777" w:rsidR="008D6A0A" w:rsidRPr="00C57EE5" w:rsidRDefault="008D6A0A" w:rsidP="008D6A0A">
            <w:pPr>
              <w:widowControl w:val="0"/>
              <w:autoSpaceDE w:val="0"/>
              <w:autoSpaceDN w:val="0"/>
              <w:spacing w:after="0" w:line="384" w:lineRule="auto"/>
              <w:jc w:val="center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정지영</w:t>
            </w:r>
          </w:p>
        </w:tc>
      </w:tr>
      <w:tr w:rsidR="00E1342E" w:rsidRPr="00C57EE5" w14:paraId="32D73761" w14:textId="77777777" w:rsidTr="0BCF600A">
        <w:trPr>
          <w:trHeight w:val="460"/>
        </w:trPr>
        <w:tc>
          <w:tcPr>
            <w:tcW w:w="1984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60AE80" w14:textId="5660CA94" w:rsidR="00E1342E" w:rsidRPr="00C57EE5" w:rsidRDefault="00E1342E" w:rsidP="008D6A0A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 xml:space="preserve">요구사항설명 </w:t>
            </w:r>
          </w:p>
        </w:tc>
        <w:tc>
          <w:tcPr>
            <w:tcW w:w="7369" w:type="dxa"/>
            <w:gridSpan w:val="3"/>
            <w:vAlign w:val="center"/>
          </w:tcPr>
          <w:p w14:paraId="5AE58975" w14:textId="7A4D65E5" w:rsidR="00E1342E" w:rsidRPr="00C57EE5" w:rsidRDefault="00E1342E" w:rsidP="008D6A0A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사용자의 인바디 정보(BMI, 체중, 지방량, 근육량)를 받아</w:t>
            </w:r>
            <w:r w:rsidR="00F10069">
              <w:rPr>
                <w:rFonts w:cs="굴림" w:hint="eastAsia"/>
                <w:color w:val="000000"/>
                <w:szCs w:val="18"/>
              </w:rPr>
              <w:t xml:space="preserve">와서 </w:t>
            </w:r>
            <w:r w:rsidR="00F10069">
              <w:rPr>
                <w:rFonts w:cs="굴림"/>
                <w:color w:val="000000"/>
                <w:szCs w:val="18"/>
              </w:rPr>
              <w:t>DB</w:t>
            </w:r>
            <w:r w:rsidR="00F10069">
              <w:rPr>
                <w:rFonts w:cs="굴림" w:hint="eastAsia"/>
                <w:color w:val="000000"/>
                <w:szCs w:val="18"/>
              </w:rPr>
              <w:t>에 저장한다.</w:t>
            </w:r>
          </w:p>
        </w:tc>
      </w:tr>
      <w:tr w:rsidR="00E1342E" w:rsidRPr="00C57EE5" w14:paraId="6DD51D2B" w14:textId="77777777" w:rsidTr="0BCF600A">
        <w:trPr>
          <w:trHeight w:val="970"/>
        </w:trPr>
        <w:tc>
          <w:tcPr>
            <w:tcW w:w="1984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93634D" w14:textId="2855B0AB" w:rsidR="00E1342E" w:rsidRPr="00C57EE5" w:rsidRDefault="00C57EE5" w:rsidP="00C57EE5">
            <w:pPr>
              <w:widowControl w:val="0"/>
              <w:wordWrap w:val="0"/>
              <w:autoSpaceDE w:val="0"/>
              <w:autoSpaceDN w:val="0"/>
              <w:spacing w:after="0" w:line="384" w:lineRule="auto"/>
              <w:textAlignment w:val="baseline"/>
              <w:rPr>
                <w:rFonts w:cs="굴림"/>
                <w:color w:val="000000"/>
                <w:szCs w:val="18"/>
              </w:rPr>
            </w:pPr>
            <w:r>
              <w:rPr>
                <w:rFonts w:cs="굴림" w:hint="eastAsia"/>
                <w:color w:val="000000"/>
                <w:szCs w:val="18"/>
              </w:rPr>
              <w:t>구현 시 고려사항</w:t>
            </w:r>
          </w:p>
        </w:tc>
        <w:tc>
          <w:tcPr>
            <w:tcW w:w="7369" w:type="dxa"/>
            <w:gridSpan w:val="3"/>
            <w:vAlign w:val="center"/>
          </w:tcPr>
          <w:p w14:paraId="717A1511" w14:textId="7C105740" w:rsidR="00E1342E" w:rsidRPr="00014550" w:rsidRDefault="00014550" w:rsidP="00014550">
            <w:pPr>
              <w:spacing w:after="0" w:line="384" w:lineRule="auto"/>
              <w:textAlignment w:val="baseline"/>
              <w:rPr>
                <w:rFonts w:cs="굴림"/>
                <w:color w:val="000000"/>
                <w:szCs w:val="18"/>
              </w:rPr>
            </w:pPr>
            <w:r>
              <w:rPr>
                <w:rFonts w:cs="굴림" w:hint="eastAsia"/>
                <w:color w:val="000000" w:themeColor="text1"/>
                <w:szCs w:val="18"/>
              </w:rPr>
              <w:t>1</w:t>
            </w:r>
            <w:r>
              <w:rPr>
                <w:rFonts w:cs="굴림"/>
                <w:color w:val="000000" w:themeColor="text1"/>
                <w:szCs w:val="18"/>
              </w:rPr>
              <w:t>.</w:t>
            </w:r>
            <w:r w:rsidR="00B5699C">
              <w:rPr>
                <w:rFonts w:cs="굴림"/>
                <w:color w:val="000000" w:themeColor="text1"/>
                <w:szCs w:val="18"/>
              </w:rPr>
              <w:t xml:space="preserve"> </w:t>
            </w:r>
            <w:r w:rsidR="0BCF600A" w:rsidRPr="00014550">
              <w:rPr>
                <w:rFonts w:cs="굴림"/>
                <w:color w:val="000000" w:themeColor="text1"/>
                <w:szCs w:val="18"/>
              </w:rPr>
              <w:t xml:space="preserve">사용자들이 쉽게 접근할 수 있는 무료 어플리케이션에서 사용자가 원할 때 </w:t>
            </w:r>
            <w:r w:rsidR="007C0279">
              <w:rPr>
                <w:rFonts w:cs="굴림" w:hint="eastAsia"/>
                <w:color w:val="000000" w:themeColor="text1"/>
                <w:szCs w:val="18"/>
              </w:rPr>
              <w:t>미스케일</w:t>
            </w:r>
            <w:r w:rsidR="0BCF600A" w:rsidRPr="00014550">
              <w:rPr>
                <w:rFonts w:cs="굴림"/>
                <w:color w:val="000000" w:themeColor="text1"/>
                <w:szCs w:val="18"/>
              </w:rPr>
              <w:t>을 통해 기록된 사용자의 인바디 정보를 받아온다.</w:t>
            </w:r>
          </w:p>
          <w:p w14:paraId="189ECEBF" w14:textId="6F5B4013" w:rsidR="00E1342E" w:rsidRDefault="00014550" w:rsidP="00014550">
            <w:pPr>
              <w:spacing w:after="0" w:line="384" w:lineRule="auto"/>
              <w:textAlignment w:val="baseline"/>
              <w:rPr>
                <w:rFonts w:cs="굴림"/>
                <w:color w:val="000000" w:themeColor="text1"/>
              </w:rPr>
            </w:pPr>
            <w:r w:rsidRPr="7766CC6E">
              <w:rPr>
                <w:rFonts w:cs="굴림"/>
                <w:color w:val="000000" w:themeColor="text1"/>
              </w:rPr>
              <w:t xml:space="preserve">2. </w:t>
            </w:r>
            <w:r w:rsidR="00F45230" w:rsidRPr="7766CC6E">
              <w:rPr>
                <w:rFonts w:cs="굴림"/>
                <w:color w:val="000000" w:themeColor="text1"/>
              </w:rPr>
              <w:t>사용자의</w:t>
            </w:r>
            <w:r w:rsidR="00F45230" w:rsidRPr="7766CC6E">
              <w:rPr>
                <w:rFonts w:cs="굴림" w:hint="eastAsia"/>
                <w:color w:val="000000" w:themeColor="text1"/>
              </w:rPr>
              <w:t xml:space="preserve"> </w:t>
            </w:r>
            <w:r w:rsidR="00F45230" w:rsidRPr="7766CC6E">
              <w:rPr>
                <w:rFonts w:cs="굴림"/>
                <w:color w:val="000000" w:themeColor="text1"/>
              </w:rPr>
              <w:t>인바디</w:t>
            </w:r>
            <w:r w:rsidR="00F45230" w:rsidRPr="7766CC6E">
              <w:rPr>
                <w:rFonts w:cs="굴림" w:hint="eastAsia"/>
                <w:color w:val="000000" w:themeColor="text1"/>
              </w:rPr>
              <w:t xml:space="preserve"> </w:t>
            </w:r>
            <w:r w:rsidR="00F45230" w:rsidRPr="7766CC6E">
              <w:rPr>
                <w:rFonts w:cs="굴림"/>
                <w:color w:val="000000" w:themeColor="text1"/>
              </w:rPr>
              <w:t>정보에는</w:t>
            </w:r>
            <w:r w:rsidR="00F45230" w:rsidRPr="7766CC6E">
              <w:rPr>
                <w:rFonts w:cs="굴림" w:hint="eastAsia"/>
                <w:color w:val="000000" w:themeColor="text1"/>
              </w:rPr>
              <w:t xml:space="preserve"> </w:t>
            </w:r>
            <w:r w:rsidR="00F45230" w:rsidRPr="7766CC6E">
              <w:rPr>
                <w:rFonts w:cs="굴림"/>
                <w:color w:val="000000" w:themeColor="text1"/>
              </w:rPr>
              <w:t>BMI(float 형식</w:t>
            </w:r>
            <w:r w:rsidR="00F45230" w:rsidRPr="7766CC6E">
              <w:rPr>
                <w:rFonts w:cs="굴림" w:hint="eastAsia"/>
                <w:color w:val="000000" w:themeColor="text1"/>
              </w:rPr>
              <w:t>)</w:t>
            </w:r>
            <w:r w:rsidR="00F45230" w:rsidRPr="7766CC6E">
              <w:rPr>
                <w:rFonts w:cs="굴림"/>
                <w:color w:val="000000" w:themeColor="text1"/>
              </w:rPr>
              <w:t>, 체중</w:t>
            </w:r>
            <w:r w:rsidR="00F45230" w:rsidRPr="7766CC6E">
              <w:rPr>
                <w:rFonts w:cs="굴림" w:hint="eastAsia"/>
                <w:color w:val="000000" w:themeColor="text1"/>
              </w:rPr>
              <w:t>(f</w:t>
            </w:r>
            <w:r w:rsidR="00F45230" w:rsidRPr="7766CC6E">
              <w:rPr>
                <w:rFonts w:cs="굴림"/>
                <w:color w:val="000000" w:themeColor="text1"/>
              </w:rPr>
              <w:t>loat 형식</w:t>
            </w:r>
            <w:r w:rsidR="00F45230" w:rsidRPr="7766CC6E">
              <w:rPr>
                <w:rFonts w:cs="굴림" w:hint="eastAsia"/>
                <w:color w:val="000000" w:themeColor="text1"/>
              </w:rPr>
              <w:t>)</w:t>
            </w:r>
            <w:r w:rsidR="00F45230" w:rsidRPr="7766CC6E">
              <w:rPr>
                <w:rFonts w:cs="굴림"/>
                <w:color w:val="000000" w:themeColor="text1"/>
              </w:rPr>
              <w:t>, 지방량</w:t>
            </w:r>
            <w:r w:rsidR="00F45230" w:rsidRPr="7766CC6E">
              <w:rPr>
                <w:rFonts w:cs="굴림" w:hint="eastAsia"/>
                <w:color w:val="000000" w:themeColor="text1"/>
              </w:rPr>
              <w:t>(</w:t>
            </w:r>
            <w:r w:rsidR="00F45230" w:rsidRPr="7766CC6E">
              <w:rPr>
                <w:rFonts w:cs="굴림"/>
                <w:color w:val="000000" w:themeColor="text1"/>
              </w:rPr>
              <w:t>float</w:t>
            </w:r>
            <w:r w:rsidR="00F45230" w:rsidRPr="7766CC6E">
              <w:rPr>
                <w:rFonts w:cs="굴림" w:hint="eastAsia"/>
                <w:color w:val="000000" w:themeColor="text1"/>
              </w:rPr>
              <w:t xml:space="preserve"> 형식)</w:t>
            </w:r>
            <w:r w:rsidR="00CB5908" w:rsidRPr="7766CC6E">
              <w:rPr>
                <w:rFonts w:cs="굴림"/>
                <w:color w:val="000000" w:themeColor="text1"/>
              </w:rPr>
              <w:t xml:space="preserve"> 그리고</w:t>
            </w:r>
            <w:r w:rsidR="00CB5908" w:rsidRPr="7766CC6E">
              <w:rPr>
                <w:rFonts w:cs="굴림" w:hint="eastAsia"/>
                <w:color w:val="000000" w:themeColor="text1"/>
              </w:rPr>
              <w:t xml:space="preserve"> 근육량(</w:t>
            </w:r>
            <w:r w:rsidR="00CB5908" w:rsidRPr="7766CC6E">
              <w:rPr>
                <w:rFonts w:cs="굴림"/>
                <w:color w:val="000000" w:themeColor="text1"/>
              </w:rPr>
              <w:t>float 형식</w:t>
            </w:r>
            <w:r w:rsidR="00CB5908" w:rsidRPr="7766CC6E">
              <w:rPr>
                <w:rFonts w:cs="굴림" w:hint="eastAsia"/>
                <w:color w:val="000000" w:themeColor="text1"/>
              </w:rPr>
              <w:t xml:space="preserve">)이 </w:t>
            </w:r>
            <w:r w:rsidR="00CB5908" w:rsidRPr="7766CC6E">
              <w:rPr>
                <w:rFonts w:cs="굴림"/>
                <w:color w:val="000000" w:themeColor="text1"/>
              </w:rPr>
              <w:t>있다</w:t>
            </w:r>
            <w:r w:rsidR="00CB5908" w:rsidRPr="7766CC6E">
              <w:rPr>
                <w:rFonts w:cs="굴림" w:hint="eastAsia"/>
                <w:color w:val="000000" w:themeColor="text1"/>
              </w:rPr>
              <w:t>.</w:t>
            </w:r>
          </w:p>
          <w:p w14:paraId="6B6A283C" w14:textId="414B664F" w:rsidR="0024295F" w:rsidRDefault="00E600DE" w:rsidP="00014550">
            <w:pPr>
              <w:spacing w:after="0" w:line="384" w:lineRule="auto"/>
              <w:textAlignment w:val="baseline"/>
              <w:rPr>
                <w:rFonts w:cs="굴림"/>
                <w:color w:val="000000" w:themeColor="text1"/>
              </w:rPr>
            </w:pPr>
            <w:r>
              <w:rPr>
                <w:rFonts w:cs="굴림"/>
                <w:color w:val="000000" w:themeColor="text1"/>
              </w:rPr>
              <w:t>3</w:t>
            </w:r>
            <w:r w:rsidR="0024295F">
              <w:rPr>
                <w:rFonts w:cs="굴림"/>
                <w:color w:val="000000" w:themeColor="text1"/>
              </w:rPr>
              <w:t xml:space="preserve">. </w:t>
            </w:r>
            <w:r w:rsidR="002E6444">
              <w:rPr>
                <w:rFonts w:cs="굴림" w:hint="eastAsia"/>
                <w:color w:val="000000" w:themeColor="text1"/>
              </w:rPr>
              <w:t xml:space="preserve">미스케일과 </w:t>
            </w:r>
            <w:r>
              <w:rPr>
                <w:rFonts w:cs="굴림"/>
                <w:color w:val="000000" w:themeColor="text1"/>
              </w:rPr>
              <w:t>A</w:t>
            </w:r>
            <w:r w:rsidR="0082373E">
              <w:rPr>
                <w:rFonts w:cs="굴림"/>
                <w:color w:val="000000" w:themeColor="text1"/>
              </w:rPr>
              <w:t>pplication</w:t>
            </w:r>
            <w:r w:rsidR="0082373E">
              <w:rPr>
                <w:rFonts w:cs="굴림" w:hint="eastAsia"/>
                <w:color w:val="000000" w:themeColor="text1"/>
              </w:rPr>
              <w:t>을 블루투스로 연결한</w:t>
            </w:r>
            <w:r>
              <w:rPr>
                <w:rFonts w:cs="굴림" w:hint="eastAsia"/>
                <w:color w:val="000000" w:themeColor="text1"/>
              </w:rPr>
              <w:t xml:space="preserve"> 후 미스케일의 기기 정보(기기명,</w:t>
            </w:r>
            <w:r>
              <w:rPr>
                <w:rFonts w:cs="굴림"/>
                <w:color w:val="000000" w:themeColor="text1"/>
              </w:rPr>
              <w:t xml:space="preserve"> </w:t>
            </w:r>
            <w:r>
              <w:rPr>
                <w:rFonts w:cs="굴림" w:hint="eastAsia"/>
                <w:color w:val="000000" w:themeColor="text1"/>
              </w:rPr>
              <w:t>주소)</w:t>
            </w:r>
            <w:r>
              <w:rPr>
                <w:rFonts w:cs="굴림"/>
                <w:color w:val="000000" w:themeColor="text1"/>
              </w:rPr>
              <w:t xml:space="preserve">를 </w:t>
            </w:r>
            <w:r>
              <w:rPr>
                <w:rFonts w:cs="굴림" w:hint="eastAsia"/>
                <w:color w:val="000000" w:themeColor="text1"/>
              </w:rPr>
              <w:t>받아와 저장한다</w:t>
            </w:r>
            <w:r w:rsidR="0082373E">
              <w:rPr>
                <w:rFonts w:cs="굴림" w:hint="eastAsia"/>
                <w:color w:val="000000" w:themeColor="text1"/>
              </w:rPr>
              <w:t>.</w:t>
            </w:r>
          </w:p>
          <w:p w14:paraId="27FE75B9" w14:textId="1DFD6525" w:rsidR="007C0279" w:rsidRDefault="00E600DE" w:rsidP="00E600DE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>
              <w:rPr>
                <w:rFonts w:cs="굴림"/>
                <w:color w:val="000000" w:themeColor="text1"/>
              </w:rPr>
              <w:t>4</w:t>
            </w:r>
            <w:r w:rsidR="00B724E0" w:rsidRPr="60145EE6">
              <w:rPr>
                <w:rFonts w:cs="굴림"/>
                <w:color w:val="000000" w:themeColor="text1"/>
              </w:rPr>
              <w:t xml:space="preserve">. </w:t>
            </w:r>
            <w:r>
              <w:rPr>
                <w:rFonts w:cs="굴림" w:hint="eastAsia"/>
                <w:color w:val="000000" w:themeColor="text1"/>
              </w:rPr>
              <w:t xml:space="preserve">블루투스를 통해 미스케일에서 측정한 인바디 정보를 받아 </w:t>
            </w:r>
            <w:r w:rsidR="003D4394">
              <w:rPr>
                <w:rFonts w:cs="굴림" w:hint="eastAsia"/>
                <w:color w:val="000000"/>
                <w:szCs w:val="18"/>
              </w:rPr>
              <w:t>s</w:t>
            </w:r>
            <w:r w:rsidR="003D4394">
              <w:rPr>
                <w:rFonts w:cs="굴림"/>
                <w:color w:val="000000"/>
                <w:szCs w:val="18"/>
              </w:rPr>
              <w:t>mart</w:t>
            </w:r>
            <w:r w:rsidR="002C1EC5">
              <w:rPr>
                <w:rFonts w:cs="굴림"/>
                <w:color w:val="000000"/>
                <w:szCs w:val="18"/>
              </w:rPr>
              <w:t>pt[</w:t>
            </w:r>
            <w:r w:rsidR="007C0279">
              <w:rPr>
                <w:rFonts w:cs="굴림"/>
                <w:color w:val="000000"/>
                <w:szCs w:val="18"/>
              </w:rPr>
              <w:t>DB</w:t>
            </w:r>
            <w:r w:rsidR="002C1EC5">
              <w:rPr>
                <w:rFonts w:cs="굴림"/>
                <w:color w:val="000000"/>
                <w:szCs w:val="18"/>
              </w:rPr>
              <w:t>]</w:t>
            </w:r>
            <w:r w:rsidR="003D4394">
              <w:rPr>
                <w:rFonts w:cs="굴림" w:hint="eastAsia"/>
                <w:color w:val="000000"/>
                <w:szCs w:val="18"/>
              </w:rPr>
              <w:t xml:space="preserve">의 </w:t>
            </w:r>
            <w:r w:rsidR="000818FA">
              <w:rPr>
                <w:rFonts w:cs="굴림"/>
                <w:color w:val="000000"/>
                <w:szCs w:val="18"/>
              </w:rPr>
              <w:t>inbody</w:t>
            </w:r>
            <w:r w:rsidR="00A7021F">
              <w:rPr>
                <w:rFonts w:cs="굴림"/>
                <w:color w:val="000000"/>
                <w:szCs w:val="18"/>
              </w:rPr>
              <w:t>[</w:t>
            </w:r>
            <w:r w:rsidR="000818FA">
              <w:rPr>
                <w:rFonts w:cs="굴림" w:hint="eastAsia"/>
                <w:color w:val="000000"/>
                <w:szCs w:val="18"/>
              </w:rPr>
              <w:t>t</w:t>
            </w:r>
            <w:r w:rsidR="000818FA">
              <w:rPr>
                <w:rFonts w:cs="굴림"/>
                <w:color w:val="000000"/>
                <w:szCs w:val="18"/>
              </w:rPr>
              <w:t>able</w:t>
            </w:r>
            <w:r w:rsidR="00A7021F">
              <w:rPr>
                <w:rFonts w:cs="굴림"/>
                <w:color w:val="000000"/>
                <w:szCs w:val="18"/>
              </w:rPr>
              <w:t>]</w:t>
            </w:r>
            <w:r w:rsidR="007C0279">
              <w:rPr>
                <w:rFonts w:cs="굴림" w:hint="eastAsia"/>
                <w:color w:val="000000"/>
                <w:szCs w:val="18"/>
              </w:rPr>
              <w:t>에 저장한다.</w:t>
            </w:r>
          </w:p>
          <w:p w14:paraId="66DE00E4" w14:textId="20DD384B" w:rsidR="004F282B" w:rsidRPr="00014550" w:rsidRDefault="00E600DE" w:rsidP="007C0279">
            <w:pPr>
              <w:spacing w:after="0" w:line="384" w:lineRule="auto"/>
              <w:textAlignment w:val="baseline"/>
              <w:rPr>
                <w:rFonts w:cs="굴림"/>
                <w:color w:val="000000"/>
                <w:szCs w:val="18"/>
              </w:rPr>
            </w:pPr>
            <w:r>
              <w:rPr>
                <w:rFonts w:cs="굴림"/>
                <w:color w:val="000000"/>
                <w:szCs w:val="18"/>
              </w:rPr>
              <w:t>5</w:t>
            </w:r>
            <w:r w:rsidR="004F282B">
              <w:rPr>
                <w:rFonts w:cs="굴림"/>
                <w:color w:val="000000"/>
                <w:szCs w:val="18"/>
              </w:rPr>
              <w:t>.</w:t>
            </w:r>
            <w:r w:rsidR="009171FE">
              <w:rPr>
                <w:rFonts w:cs="굴림"/>
                <w:color w:val="000000"/>
                <w:szCs w:val="18"/>
              </w:rPr>
              <w:t xml:space="preserve"> </w:t>
            </w:r>
            <w:r w:rsidR="009171FE">
              <w:rPr>
                <w:rFonts w:cs="굴림" w:hint="eastAsia"/>
                <w:color w:val="000000"/>
                <w:szCs w:val="18"/>
              </w:rPr>
              <w:t>인바디 정보를</w:t>
            </w:r>
            <w:r w:rsidR="00E040C5">
              <w:rPr>
                <w:rFonts w:cs="굴림" w:hint="eastAsia"/>
                <w:color w:val="000000"/>
                <w:szCs w:val="18"/>
              </w:rPr>
              <w:t xml:space="preserve"> 하루에(</w:t>
            </w:r>
            <w:r w:rsidR="006617F5">
              <w:rPr>
                <w:rFonts w:cs="굴림"/>
                <w:color w:val="000000"/>
                <w:szCs w:val="18"/>
              </w:rPr>
              <w:t>0</w:t>
            </w:r>
            <w:r w:rsidR="006617F5">
              <w:rPr>
                <w:rFonts w:cs="굴림" w:hint="eastAsia"/>
                <w:color w:val="000000"/>
                <w:szCs w:val="18"/>
              </w:rPr>
              <w:t>0:</w:t>
            </w:r>
            <w:r w:rsidR="006617F5">
              <w:rPr>
                <w:rFonts w:cs="굴림"/>
                <w:color w:val="000000"/>
                <w:szCs w:val="18"/>
              </w:rPr>
              <w:t>00</w:t>
            </w:r>
            <w:r w:rsidR="006617F5">
              <w:rPr>
                <w:rFonts w:cs="굴림" w:hint="eastAsia"/>
                <w:color w:val="000000"/>
                <w:szCs w:val="18"/>
              </w:rPr>
              <w:t>~</w:t>
            </w:r>
            <w:r w:rsidR="006617F5">
              <w:rPr>
                <w:rFonts w:cs="굴림"/>
                <w:color w:val="000000"/>
                <w:szCs w:val="18"/>
              </w:rPr>
              <w:t>23:59)</w:t>
            </w:r>
            <w:r w:rsidR="009171FE">
              <w:rPr>
                <w:rFonts w:cs="굴림" w:hint="eastAsia"/>
                <w:color w:val="000000"/>
                <w:szCs w:val="18"/>
              </w:rPr>
              <w:t xml:space="preserve"> 여러 번 저장</w:t>
            </w:r>
            <w:r w:rsidR="006617F5">
              <w:rPr>
                <w:rFonts w:cs="굴림" w:hint="eastAsia"/>
                <w:color w:val="000000"/>
                <w:szCs w:val="18"/>
              </w:rPr>
              <w:t xml:space="preserve"> 요청</w:t>
            </w:r>
            <w:r w:rsidR="004D22DE">
              <w:rPr>
                <w:rFonts w:cs="굴림" w:hint="eastAsia"/>
                <w:color w:val="000000"/>
                <w:szCs w:val="18"/>
              </w:rPr>
              <w:t>을</w:t>
            </w:r>
            <w:r w:rsidR="009171FE">
              <w:rPr>
                <w:rFonts w:cs="굴림" w:hint="eastAsia"/>
                <w:color w:val="000000"/>
                <w:szCs w:val="18"/>
              </w:rPr>
              <w:t xml:space="preserve"> 할 경우,</w:t>
            </w:r>
            <w:r w:rsidR="009171FE">
              <w:rPr>
                <w:rFonts w:cs="굴림"/>
                <w:color w:val="000000"/>
                <w:szCs w:val="18"/>
              </w:rPr>
              <w:t xml:space="preserve"> </w:t>
            </w:r>
            <w:r w:rsidR="004D22DE">
              <w:rPr>
                <w:rFonts w:cs="굴림" w:hint="eastAsia"/>
                <w:color w:val="000000"/>
                <w:szCs w:val="18"/>
              </w:rPr>
              <w:t>가장 최신의 것</w:t>
            </w:r>
            <w:r w:rsidR="00877EA5">
              <w:rPr>
                <w:rFonts w:cs="굴림" w:hint="eastAsia"/>
                <w:color w:val="000000"/>
                <w:szCs w:val="18"/>
              </w:rPr>
              <w:t>으로 갱신한다</w:t>
            </w:r>
            <w:r w:rsidR="00E040C5">
              <w:rPr>
                <w:rFonts w:cs="굴림" w:hint="eastAsia"/>
                <w:color w:val="000000"/>
                <w:szCs w:val="18"/>
              </w:rPr>
              <w:t>.</w:t>
            </w:r>
            <w:r w:rsidR="00877EA5">
              <w:rPr>
                <w:rFonts w:cs="굴림"/>
                <w:color w:val="000000"/>
                <w:szCs w:val="18"/>
              </w:rPr>
              <w:t xml:space="preserve"> </w:t>
            </w:r>
            <w:r w:rsidR="00877EA5">
              <w:rPr>
                <w:rFonts w:cs="굴림" w:hint="eastAsia"/>
                <w:color w:val="000000"/>
                <w:szCs w:val="18"/>
              </w:rPr>
              <w:t>즉,</w:t>
            </w:r>
            <w:r w:rsidR="00877EA5">
              <w:rPr>
                <w:rFonts w:cs="굴림"/>
                <w:color w:val="000000"/>
                <w:szCs w:val="18"/>
              </w:rPr>
              <w:t xml:space="preserve"> </w:t>
            </w:r>
            <w:r w:rsidR="00877EA5">
              <w:rPr>
                <w:rFonts w:cs="굴림" w:hint="eastAsia"/>
                <w:color w:val="000000"/>
                <w:szCs w:val="18"/>
              </w:rPr>
              <w:t>하루에 한</w:t>
            </w:r>
            <w:r w:rsidR="000B5748">
              <w:rPr>
                <w:rFonts w:cs="굴림" w:hint="eastAsia"/>
                <w:color w:val="000000"/>
                <w:szCs w:val="18"/>
              </w:rPr>
              <w:t>개</w:t>
            </w:r>
            <w:r w:rsidR="00877EA5">
              <w:rPr>
                <w:rFonts w:cs="굴림" w:hint="eastAsia"/>
                <w:color w:val="000000"/>
                <w:szCs w:val="18"/>
              </w:rPr>
              <w:t>만 저장된다.</w:t>
            </w:r>
          </w:p>
        </w:tc>
      </w:tr>
      <w:tr w:rsidR="008D6A0A" w:rsidRPr="00C57EE5" w14:paraId="7A6A3D1D" w14:textId="77777777" w:rsidTr="0BCF600A">
        <w:trPr>
          <w:trHeight w:val="370"/>
        </w:trPr>
        <w:tc>
          <w:tcPr>
            <w:tcW w:w="1984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CCDB81" w14:textId="77777777" w:rsidR="008D6A0A" w:rsidRPr="00C57EE5" w:rsidRDefault="008D6A0A" w:rsidP="008D6A0A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위험요소</w:t>
            </w:r>
          </w:p>
        </w:tc>
        <w:tc>
          <w:tcPr>
            <w:tcW w:w="7369" w:type="dxa"/>
            <w:gridSpan w:val="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B4F775" w14:textId="77777777" w:rsidR="00B452F5" w:rsidRDefault="00B452F5" w:rsidP="008D6A0A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>
              <w:rPr>
                <w:rFonts w:cs="굴림" w:hint="eastAsia"/>
                <w:color w:val="000000"/>
                <w:szCs w:val="18"/>
              </w:rPr>
              <w:t>1</w:t>
            </w:r>
            <w:r>
              <w:rPr>
                <w:rFonts w:cs="굴림"/>
                <w:color w:val="000000"/>
                <w:szCs w:val="18"/>
              </w:rPr>
              <w:t xml:space="preserve">. </w:t>
            </w:r>
            <w:r w:rsidR="008D6A0A" w:rsidRPr="00C57EE5">
              <w:rPr>
                <w:rFonts w:cs="굴림" w:hint="eastAsia"/>
                <w:color w:val="000000"/>
                <w:szCs w:val="18"/>
              </w:rPr>
              <w:t>인터넷 환경 및 서버 환경 불안정에 따른 데이터 전송 오류</w:t>
            </w:r>
            <w:r>
              <w:rPr>
                <w:rFonts w:cs="굴림" w:hint="eastAsia"/>
                <w:color w:val="000000"/>
                <w:szCs w:val="18"/>
              </w:rPr>
              <w:t>.</w:t>
            </w:r>
          </w:p>
          <w:p w14:paraId="050DB876" w14:textId="0C2B5B22" w:rsidR="00E600DE" w:rsidRPr="00E600DE" w:rsidRDefault="00E600DE" w:rsidP="008D6A0A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>
              <w:rPr>
                <w:rFonts w:cs="굴림"/>
                <w:color w:val="000000"/>
                <w:szCs w:val="18"/>
              </w:rPr>
              <w:lastRenderedPageBreak/>
              <w:t xml:space="preserve">2. </w:t>
            </w:r>
            <w:r>
              <w:rPr>
                <w:rFonts w:cs="굴림" w:hint="eastAsia"/>
                <w:color w:val="000000"/>
                <w:szCs w:val="18"/>
              </w:rPr>
              <w:t>블루투스 연동오류</w:t>
            </w:r>
          </w:p>
        </w:tc>
      </w:tr>
      <w:tr w:rsidR="008D6A0A" w:rsidRPr="00C57EE5" w14:paraId="686796B1" w14:textId="77777777" w:rsidTr="0BCF600A">
        <w:trPr>
          <w:trHeight w:val="370"/>
        </w:trPr>
        <w:tc>
          <w:tcPr>
            <w:tcW w:w="1984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B76EDB" w14:textId="77777777" w:rsidR="008D6A0A" w:rsidRPr="00C57EE5" w:rsidRDefault="008D6A0A" w:rsidP="008D6A0A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pacing w:val="-8"/>
                <w:szCs w:val="18"/>
              </w:rPr>
              <w:lastRenderedPageBreak/>
              <w:t>위험요소 해결방안</w:t>
            </w:r>
          </w:p>
        </w:tc>
        <w:tc>
          <w:tcPr>
            <w:tcW w:w="7369" w:type="dxa"/>
            <w:gridSpan w:val="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5AAB00" w14:textId="45E3F0AA" w:rsidR="008D6A0A" w:rsidRDefault="00B452F5" w:rsidP="008D6A0A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>
              <w:rPr>
                <w:rFonts w:cs="굴림" w:hint="eastAsia"/>
                <w:color w:val="000000"/>
                <w:szCs w:val="18"/>
              </w:rPr>
              <w:t>1</w:t>
            </w:r>
            <w:r>
              <w:rPr>
                <w:rFonts w:cs="굴림"/>
                <w:color w:val="000000"/>
                <w:szCs w:val="18"/>
              </w:rPr>
              <w:t xml:space="preserve">. </w:t>
            </w:r>
            <w:r w:rsidR="008D6A0A" w:rsidRPr="00C57EE5">
              <w:rPr>
                <w:rFonts w:cs="굴림" w:hint="eastAsia"/>
                <w:color w:val="000000"/>
                <w:szCs w:val="18"/>
              </w:rPr>
              <w:t>인터넷 가능한 환경인지 확인</w:t>
            </w:r>
            <w:r>
              <w:rPr>
                <w:rFonts w:cs="굴림" w:hint="eastAsia"/>
                <w:color w:val="000000"/>
                <w:szCs w:val="18"/>
              </w:rPr>
              <w:t>.</w:t>
            </w:r>
          </w:p>
          <w:p w14:paraId="1024A200" w14:textId="78E3C785" w:rsidR="00B452F5" w:rsidRPr="00C57EE5" w:rsidRDefault="00B452F5" w:rsidP="008D6A0A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>
              <w:rPr>
                <w:rFonts w:cs="굴림" w:hint="eastAsia"/>
                <w:color w:val="000000"/>
                <w:szCs w:val="18"/>
              </w:rPr>
              <w:t>2</w:t>
            </w:r>
            <w:r>
              <w:rPr>
                <w:rFonts w:cs="굴림"/>
                <w:color w:val="000000"/>
                <w:szCs w:val="18"/>
              </w:rPr>
              <w:t>.</w:t>
            </w:r>
            <w:r>
              <w:rPr>
                <w:rFonts w:cs="굴림" w:hint="eastAsia"/>
                <w:color w:val="000000"/>
                <w:szCs w:val="18"/>
              </w:rPr>
              <w:t xml:space="preserve"> </w:t>
            </w:r>
            <w:r w:rsidR="00E600DE">
              <w:rPr>
                <w:rFonts w:cs="굴림" w:hint="eastAsia"/>
                <w:color w:val="000000"/>
                <w:szCs w:val="18"/>
              </w:rPr>
              <w:t>블루투스 연결이 가능한 상태인지 확인.</w:t>
            </w:r>
          </w:p>
        </w:tc>
      </w:tr>
      <w:tr w:rsidR="008D6A0A" w:rsidRPr="00C57EE5" w14:paraId="2FF2D7ED" w14:textId="77777777" w:rsidTr="0BCF600A">
        <w:trPr>
          <w:trHeight w:val="370"/>
        </w:trPr>
        <w:tc>
          <w:tcPr>
            <w:tcW w:w="1984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0CE315" w14:textId="77777777" w:rsidR="008D6A0A" w:rsidRPr="00C57EE5" w:rsidRDefault="008D6A0A" w:rsidP="008D6A0A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관련요구사항</w:t>
            </w:r>
          </w:p>
        </w:tc>
        <w:tc>
          <w:tcPr>
            <w:tcW w:w="7369" w:type="dxa"/>
            <w:gridSpan w:val="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709437" w14:textId="77777777" w:rsidR="008D6A0A" w:rsidRPr="00C57EE5" w:rsidRDefault="008D6A0A" w:rsidP="008D6A0A">
            <w:pPr>
              <w:widowControl w:val="0"/>
              <w:wordWrap w:val="0"/>
              <w:autoSpaceDE w:val="0"/>
              <w:autoSpaceDN w:val="0"/>
              <w:spacing w:after="0" w:line="384" w:lineRule="auto"/>
              <w:ind w:left="780" w:hanging="280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</w:p>
        </w:tc>
      </w:tr>
      <w:tr w:rsidR="008D6A0A" w:rsidRPr="00C57EE5" w14:paraId="1318D17F" w14:textId="77777777" w:rsidTr="0BCF600A">
        <w:trPr>
          <w:trHeight w:val="930"/>
        </w:trPr>
        <w:tc>
          <w:tcPr>
            <w:tcW w:w="1984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525FB0" w14:textId="77777777" w:rsidR="008D6A0A" w:rsidRPr="00C57EE5" w:rsidRDefault="008D6A0A" w:rsidP="008D6A0A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 w:rsidRPr="00C57EE5">
              <w:rPr>
                <w:rFonts w:cs="굴림" w:hint="eastAsia"/>
                <w:color w:val="000000"/>
                <w:szCs w:val="18"/>
              </w:rPr>
              <w:t>시나리오</w:t>
            </w:r>
          </w:p>
        </w:tc>
        <w:tc>
          <w:tcPr>
            <w:tcW w:w="7369" w:type="dxa"/>
            <w:gridSpan w:val="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CBC3E6" w14:textId="233CD51E" w:rsidR="00B452F5" w:rsidRDefault="00B452F5" w:rsidP="00B452F5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</w:rPr>
            </w:pPr>
            <w:r w:rsidRPr="60145EE6">
              <w:rPr>
                <w:rFonts w:cs="굴림"/>
                <w:color w:val="000000" w:themeColor="text1"/>
              </w:rPr>
              <w:t xml:space="preserve">1. </w:t>
            </w:r>
            <w:r w:rsidR="00A52D58">
              <w:rPr>
                <w:rFonts w:cs="굴림" w:hint="eastAsia"/>
                <w:color w:val="000000" w:themeColor="text1"/>
              </w:rPr>
              <w:t>블루투스를 사용 가능한 상태여야 한다.</w:t>
            </w:r>
            <w:r w:rsidRPr="60145EE6">
              <w:rPr>
                <w:rFonts w:cs="굴림"/>
                <w:color w:val="000000" w:themeColor="text1"/>
              </w:rPr>
              <w:t>.</w:t>
            </w:r>
          </w:p>
          <w:p w14:paraId="37271669" w14:textId="1A34F429" w:rsidR="00B452F5" w:rsidRPr="00C57EE5" w:rsidRDefault="00B452F5" w:rsidP="00B452F5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</w:rPr>
            </w:pPr>
            <w:r w:rsidRPr="21B80006">
              <w:rPr>
                <w:rFonts w:cs="굴림"/>
                <w:color w:val="000000" w:themeColor="text1"/>
              </w:rPr>
              <w:t xml:space="preserve">2. </w:t>
            </w:r>
            <w:r w:rsidR="00A52D58">
              <w:rPr>
                <w:rFonts w:cs="굴림"/>
                <w:color w:val="000000" w:themeColor="text1"/>
              </w:rPr>
              <w:t>Ap</w:t>
            </w:r>
            <w:r w:rsidRPr="21B80006">
              <w:rPr>
                <w:rFonts w:cs="굴림" w:hint="eastAsia"/>
                <w:color w:val="000000" w:themeColor="text1"/>
              </w:rPr>
              <w:t xml:space="preserve">plication과 </w:t>
            </w:r>
            <w:r w:rsidR="00FC1A2A">
              <w:rPr>
                <w:rFonts w:cs="굴림" w:hint="eastAsia"/>
                <w:color w:val="000000" w:themeColor="text1"/>
              </w:rPr>
              <w:t>미스케일을</w:t>
            </w:r>
            <w:r w:rsidRPr="21B80006">
              <w:rPr>
                <w:rFonts w:cs="굴림" w:hint="eastAsia"/>
                <w:color w:val="000000" w:themeColor="text1"/>
              </w:rPr>
              <w:t xml:space="preserve"> 블루투스로 연결한다.</w:t>
            </w:r>
          </w:p>
          <w:p w14:paraId="71939B66" w14:textId="602EDAD4" w:rsidR="00B452F5" w:rsidRPr="00C57EE5" w:rsidRDefault="00B452F5" w:rsidP="00B452F5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</w:rPr>
            </w:pPr>
            <w:r>
              <w:rPr>
                <w:rFonts w:cs="굴림"/>
                <w:color w:val="000000" w:themeColor="text1"/>
              </w:rPr>
              <w:t>3</w:t>
            </w:r>
            <w:r w:rsidRPr="60145EE6">
              <w:rPr>
                <w:rFonts w:cs="굴림"/>
                <w:color w:val="000000" w:themeColor="text1"/>
              </w:rPr>
              <w:t xml:space="preserve">. </w:t>
            </w:r>
            <w:r w:rsidR="00A52D58">
              <w:rPr>
                <w:rFonts w:cs="굴림" w:hint="eastAsia"/>
                <w:color w:val="000000" w:themeColor="text1"/>
              </w:rPr>
              <w:t>블루투스</w:t>
            </w:r>
            <w:r w:rsidRPr="60145EE6">
              <w:rPr>
                <w:rFonts w:cs="굴림" w:hint="eastAsia"/>
                <w:color w:val="000000" w:themeColor="text1"/>
              </w:rPr>
              <w:t>를 통해</w:t>
            </w:r>
            <w:r w:rsidR="00A52D58">
              <w:rPr>
                <w:rFonts w:cs="굴림"/>
                <w:color w:val="000000" w:themeColor="text1"/>
              </w:rPr>
              <w:t xml:space="preserve"> </w:t>
            </w:r>
            <w:r w:rsidR="00A52D58">
              <w:rPr>
                <w:rFonts w:cs="굴림" w:hint="eastAsia"/>
                <w:color w:val="000000" w:themeColor="text1"/>
              </w:rPr>
              <w:t>미스케일</w:t>
            </w:r>
            <w:r w:rsidRPr="60145EE6">
              <w:rPr>
                <w:rFonts w:cs="굴림" w:hint="eastAsia"/>
                <w:color w:val="000000" w:themeColor="text1"/>
              </w:rPr>
              <w:t>에서 사용자</w:t>
            </w:r>
            <w:r w:rsidR="00FC1A2A">
              <w:rPr>
                <w:rFonts w:cs="굴림" w:hint="eastAsia"/>
                <w:color w:val="000000" w:themeColor="text1"/>
              </w:rPr>
              <w:t>의 인바디 정보</w:t>
            </w:r>
            <w:r w:rsidRPr="60145EE6">
              <w:rPr>
                <w:rFonts w:cs="굴림" w:hint="eastAsia"/>
                <w:color w:val="000000" w:themeColor="text1"/>
              </w:rPr>
              <w:t xml:space="preserve">를 받아 </w:t>
            </w:r>
            <w:r w:rsidRPr="60145EE6">
              <w:rPr>
                <w:rFonts w:cs="굴림"/>
                <w:color w:val="000000" w:themeColor="text1"/>
              </w:rPr>
              <w:t>DB</w:t>
            </w:r>
            <w:r w:rsidRPr="60145EE6">
              <w:rPr>
                <w:rFonts w:cs="굴림" w:hint="eastAsia"/>
                <w:color w:val="000000" w:themeColor="text1"/>
              </w:rPr>
              <w:t>에 저장한다.</w:t>
            </w:r>
          </w:p>
          <w:p w14:paraId="66638601" w14:textId="4BAF1F1B" w:rsidR="00B452F5" w:rsidRPr="00C57EE5" w:rsidRDefault="00B452F5" w:rsidP="00B452F5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/>
                <w:szCs w:val="18"/>
              </w:rPr>
            </w:pPr>
            <w:r>
              <w:rPr>
                <w:rFonts w:cs="굴림"/>
                <w:color w:val="000000"/>
                <w:szCs w:val="18"/>
              </w:rPr>
              <w:t xml:space="preserve">4. </w:t>
            </w:r>
            <w:r w:rsidRPr="00C57EE5">
              <w:rPr>
                <w:rFonts w:cs="굴림" w:hint="eastAsia"/>
                <w:color w:val="000000"/>
                <w:szCs w:val="18"/>
              </w:rPr>
              <w:t xml:space="preserve">사용자는 </w:t>
            </w:r>
            <w:r w:rsidR="009F2764">
              <w:rPr>
                <w:rFonts w:cs="굴림" w:hint="eastAsia"/>
                <w:color w:val="000000"/>
                <w:szCs w:val="18"/>
              </w:rPr>
              <w:t xml:space="preserve">과거부터 현재까지 </w:t>
            </w:r>
            <w:r w:rsidR="00EB3673">
              <w:rPr>
                <w:rFonts w:cs="굴림" w:hint="eastAsia"/>
                <w:color w:val="000000"/>
                <w:szCs w:val="18"/>
              </w:rPr>
              <w:t>미스케일을</w:t>
            </w:r>
            <w:r w:rsidRPr="00C57EE5">
              <w:rPr>
                <w:rFonts w:cs="굴림" w:hint="eastAsia"/>
                <w:color w:val="000000"/>
                <w:szCs w:val="18"/>
              </w:rPr>
              <w:t xml:space="preserve"> 통해 기록된 </w:t>
            </w:r>
            <w:r w:rsidR="00294C5D">
              <w:rPr>
                <w:rFonts w:cs="굴림" w:hint="eastAsia"/>
                <w:color w:val="000000"/>
                <w:szCs w:val="18"/>
              </w:rPr>
              <w:t>인바디 정보</w:t>
            </w:r>
            <w:r w:rsidR="00766840">
              <w:rPr>
                <w:rFonts w:cs="굴림" w:hint="eastAsia"/>
                <w:color w:val="000000"/>
                <w:szCs w:val="18"/>
              </w:rPr>
              <w:t>들을</w:t>
            </w:r>
            <w:r w:rsidRPr="00C57EE5">
              <w:rPr>
                <w:rFonts w:cs="굴림" w:hint="eastAsia"/>
                <w:color w:val="000000"/>
                <w:szCs w:val="18"/>
              </w:rPr>
              <w:t xml:space="preserve"> 어플리케이션에서 </w:t>
            </w:r>
            <w:r w:rsidR="00294C5D">
              <w:rPr>
                <w:rFonts w:cs="굴림" w:hint="eastAsia"/>
                <w:color w:val="000000"/>
                <w:szCs w:val="18"/>
              </w:rPr>
              <w:t>그래프</w:t>
            </w:r>
            <w:r w:rsidRPr="00C57EE5">
              <w:rPr>
                <w:rFonts w:cs="굴림" w:hint="eastAsia"/>
                <w:color w:val="000000"/>
                <w:szCs w:val="18"/>
              </w:rPr>
              <w:t>로 확인할 수 있다.</w:t>
            </w:r>
          </w:p>
        </w:tc>
      </w:tr>
    </w:tbl>
    <w:p w14:paraId="7E2C75BE" w14:textId="0AAE0086" w:rsidR="009A2DBA" w:rsidRDefault="009A2DBA" w:rsidP="009A2DBA"/>
    <w:p w14:paraId="5056C9F4" w14:textId="75FFD7F6" w:rsidR="009A2DBA" w:rsidRPr="009A2DBA" w:rsidRDefault="009A2DBA" w:rsidP="00420F5E">
      <w:bookmarkStart w:id="33" w:name="_Toc57128943"/>
      <w:r>
        <w:rPr>
          <w:rFonts w:hint="eastAsia"/>
        </w:rPr>
        <w:t>인바디 통게 제공</w:t>
      </w:r>
      <w:bookmarkEnd w:id="33"/>
    </w:p>
    <w:tbl>
      <w:tblPr>
        <w:tblStyle w:val="af4"/>
        <w:tblW w:w="9351" w:type="dxa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4A0" w:firstRow="1" w:lastRow="0" w:firstColumn="1" w:lastColumn="0" w:noHBand="0" w:noVBand="1"/>
      </w:tblPr>
      <w:tblGrid>
        <w:gridCol w:w="2254"/>
        <w:gridCol w:w="2277"/>
        <w:gridCol w:w="2231"/>
        <w:gridCol w:w="2589"/>
      </w:tblGrid>
      <w:tr w:rsidR="004D1595" w:rsidRPr="00C57EE5" w14:paraId="1DA564D6" w14:textId="77777777" w:rsidTr="0BCF600A">
        <w:tc>
          <w:tcPr>
            <w:tcW w:w="2254" w:type="dxa"/>
            <w:shd w:val="clear" w:color="auto" w:fill="DEEAF6" w:themeFill="accent1" w:themeFillTint="33"/>
          </w:tcPr>
          <w:p w14:paraId="1E5781BF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요구사항명</w:t>
            </w:r>
          </w:p>
        </w:tc>
        <w:tc>
          <w:tcPr>
            <w:tcW w:w="2277" w:type="dxa"/>
          </w:tcPr>
          <w:p w14:paraId="1E194E23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인바디 통계 제공</w:t>
            </w:r>
          </w:p>
        </w:tc>
        <w:tc>
          <w:tcPr>
            <w:tcW w:w="2231" w:type="dxa"/>
            <w:shd w:val="clear" w:color="auto" w:fill="DEEAF6" w:themeFill="accent1" w:themeFillTint="33"/>
          </w:tcPr>
          <w:p w14:paraId="4BD74EB5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요구사항번호</w:t>
            </w:r>
          </w:p>
        </w:tc>
        <w:tc>
          <w:tcPr>
            <w:tcW w:w="2589" w:type="dxa"/>
          </w:tcPr>
          <w:p w14:paraId="1DF36639" w14:textId="4A24F469" w:rsidR="004D1595" w:rsidRPr="00C57EE5" w:rsidRDefault="00A52D58" w:rsidP="004D1595">
            <w:pPr>
              <w:rPr>
                <w:sz w:val="18"/>
                <w:szCs w:val="18"/>
              </w:rPr>
            </w:pPr>
            <w:r>
              <w:rPr>
                <w:sz w:val="16"/>
                <w:szCs w:val="16"/>
                <w:lang w:val="ko-KR"/>
              </w:rPr>
              <w:t>SP_</w:t>
            </w:r>
            <w:r w:rsidR="147C69AE" w:rsidRPr="147C69AE">
              <w:rPr>
                <w:sz w:val="18"/>
                <w:szCs w:val="18"/>
              </w:rPr>
              <w:t>UR</w:t>
            </w:r>
            <w:r>
              <w:rPr>
                <w:sz w:val="18"/>
                <w:szCs w:val="18"/>
              </w:rPr>
              <w:t>_</w:t>
            </w:r>
            <w:r w:rsidR="147C69AE" w:rsidRPr="147C69AE">
              <w:rPr>
                <w:sz w:val="18"/>
                <w:szCs w:val="18"/>
              </w:rPr>
              <w:t>01</w:t>
            </w:r>
            <w:r w:rsidR="008A0B13">
              <w:rPr>
                <w:sz w:val="18"/>
                <w:szCs w:val="18"/>
              </w:rPr>
              <w:t>1</w:t>
            </w:r>
          </w:p>
        </w:tc>
      </w:tr>
      <w:tr w:rsidR="004D1595" w:rsidRPr="00C57EE5" w14:paraId="5240D084" w14:textId="77777777" w:rsidTr="0BCF600A">
        <w:trPr>
          <w:trHeight w:val="413"/>
        </w:trPr>
        <w:tc>
          <w:tcPr>
            <w:tcW w:w="2254" w:type="dxa"/>
            <w:shd w:val="clear" w:color="auto" w:fill="DEEAF6" w:themeFill="accent1" w:themeFillTint="33"/>
          </w:tcPr>
          <w:p w14:paraId="6D1A2E32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요구사항구분</w:t>
            </w:r>
          </w:p>
        </w:tc>
        <w:tc>
          <w:tcPr>
            <w:tcW w:w="2277" w:type="dxa"/>
          </w:tcPr>
          <w:p w14:paraId="206B26CE" w14:textId="0DBF2BEB" w:rsidR="004D1595" w:rsidRPr="00C57EE5" w:rsidRDefault="147C69AE" w:rsidP="004D1595">
            <w:pPr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>APP</w:t>
            </w:r>
          </w:p>
        </w:tc>
        <w:tc>
          <w:tcPr>
            <w:tcW w:w="2231" w:type="dxa"/>
            <w:shd w:val="clear" w:color="auto" w:fill="DEEAF6" w:themeFill="accent1" w:themeFillTint="33"/>
          </w:tcPr>
          <w:p w14:paraId="49BC8361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작성자</w:t>
            </w:r>
          </w:p>
        </w:tc>
        <w:tc>
          <w:tcPr>
            <w:tcW w:w="2589" w:type="dxa"/>
          </w:tcPr>
          <w:p w14:paraId="6008F235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황연주</w:t>
            </w:r>
          </w:p>
        </w:tc>
      </w:tr>
      <w:tr w:rsidR="004D1595" w:rsidRPr="00C57EE5" w14:paraId="18CE2F49" w14:textId="77777777" w:rsidTr="0BCF600A">
        <w:tc>
          <w:tcPr>
            <w:tcW w:w="2254" w:type="dxa"/>
            <w:shd w:val="clear" w:color="auto" w:fill="DEEAF6" w:themeFill="accent1" w:themeFillTint="33"/>
          </w:tcPr>
          <w:p w14:paraId="1B8C3C0F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 설명</w:t>
            </w:r>
          </w:p>
        </w:tc>
        <w:tc>
          <w:tcPr>
            <w:tcW w:w="7097" w:type="dxa"/>
            <w:gridSpan w:val="3"/>
          </w:tcPr>
          <w:p w14:paraId="6DE8D8B3" w14:textId="2AA4FFF1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사용자의 인바디 정보</w:t>
            </w:r>
            <w:r w:rsidRPr="00C57EE5">
              <w:rPr>
                <w:sz w:val="18"/>
                <w:szCs w:val="18"/>
              </w:rPr>
              <w:t>(</w:t>
            </w:r>
            <w:r w:rsidRPr="00C57EE5">
              <w:rPr>
                <w:rFonts w:hint="eastAsia"/>
                <w:sz w:val="18"/>
                <w:szCs w:val="18"/>
              </w:rPr>
              <w:t>근육량</w:t>
            </w:r>
            <w:r w:rsidR="57C3C36F" w:rsidRPr="57C3C36F">
              <w:rPr>
                <w:sz w:val="18"/>
                <w:szCs w:val="18"/>
              </w:rPr>
              <w:t xml:space="preserve"> (int형),</w:t>
            </w:r>
            <w:r w:rsidRPr="00C57EE5">
              <w:rPr>
                <w:sz w:val="18"/>
                <w:szCs w:val="18"/>
              </w:rPr>
              <w:t xml:space="preserve"> </w:t>
            </w:r>
            <w:r w:rsidRPr="00C57EE5">
              <w:rPr>
                <w:rFonts w:hint="eastAsia"/>
                <w:sz w:val="18"/>
                <w:szCs w:val="18"/>
              </w:rPr>
              <w:t>체지방량</w:t>
            </w:r>
            <w:r w:rsidR="57C3C36F" w:rsidRPr="57C3C36F">
              <w:rPr>
                <w:sz w:val="18"/>
                <w:szCs w:val="18"/>
              </w:rPr>
              <w:t xml:space="preserve"> (int형),</w:t>
            </w:r>
            <w:r w:rsidRPr="00C57EE5">
              <w:rPr>
                <w:sz w:val="18"/>
                <w:szCs w:val="18"/>
              </w:rPr>
              <w:t xml:space="preserve"> </w:t>
            </w:r>
            <w:r w:rsidRPr="00C57EE5">
              <w:rPr>
                <w:rFonts w:hint="eastAsia"/>
                <w:sz w:val="18"/>
                <w:szCs w:val="18"/>
              </w:rPr>
              <w:t>B</w:t>
            </w:r>
            <w:r w:rsidRPr="00C57EE5">
              <w:rPr>
                <w:sz w:val="18"/>
                <w:szCs w:val="18"/>
              </w:rPr>
              <w:t>MI</w:t>
            </w:r>
            <w:r w:rsidR="57C3C36F" w:rsidRPr="57C3C36F">
              <w:rPr>
                <w:sz w:val="18"/>
                <w:szCs w:val="18"/>
              </w:rPr>
              <w:t xml:space="preserve"> (int형),</w:t>
            </w:r>
            <w:r w:rsidRPr="00C57EE5">
              <w:rPr>
                <w:sz w:val="18"/>
                <w:szCs w:val="18"/>
              </w:rPr>
              <w:t xml:space="preserve"> </w:t>
            </w:r>
            <w:r w:rsidRPr="00C57EE5">
              <w:rPr>
                <w:rFonts w:hint="eastAsia"/>
                <w:sz w:val="18"/>
                <w:szCs w:val="18"/>
              </w:rPr>
              <w:t>체중</w:t>
            </w:r>
            <w:r w:rsidR="57C3C36F" w:rsidRPr="57C3C36F">
              <w:rPr>
                <w:sz w:val="18"/>
                <w:szCs w:val="18"/>
              </w:rPr>
              <w:t xml:space="preserve"> (int형))</w:t>
            </w:r>
            <w:r w:rsidR="0094015C">
              <w:rPr>
                <w:rFonts w:hint="eastAsia"/>
                <w:sz w:val="18"/>
                <w:szCs w:val="18"/>
              </w:rPr>
              <w:t xml:space="preserve">를 동기화를 실행한 날짜 </w:t>
            </w:r>
            <w:r w:rsidR="0094015C" w:rsidRPr="00C57EE5">
              <w:rPr>
                <w:rFonts w:hint="eastAsia"/>
                <w:sz w:val="18"/>
                <w:szCs w:val="18"/>
              </w:rPr>
              <w:t xml:space="preserve">별로 </w:t>
            </w:r>
            <w:r w:rsidRPr="00C57EE5">
              <w:rPr>
                <w:rFonts w:hint="eastAsia"/>
                <w:sz w:val="18"/>
                <w:szCs w:val="18"/>
              </w:rPr>
              <w:t>그래프로 시각화 하여 화면을 통해 보여준다.</w:t>
            </w:r>
          </w:p>
        </w:tc>
      </w:tr>
      <w:tr w:rsidR="00E05F0A" w:rsidRPr="00C57EE5" w14:paraId="4F4F5A42" w14:textId="77777777" w:rsidTr="0BCF600A">
        <w:tc>
          <w:tcPr>
            <w:tcW w:w="2254" w:type="dxa"/>
            <w:shd w:val="clear" w:color="auto" w:fill="DEEAF6" w:themeFill="accent1" w:themeFillTint="33"/>
          </w:tcPr>
          <w:p w14:paraId="5C46C123" w14:textId="50CCD5DE" w:rsidR="00E05F0A" w:rsidRPr="00C57EE5" w:rsidRDefault="00E05F0A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구현 시 고려사항</w:t>
            </w:r>
          </w:p>
        </w:tc>
        <w:tc>
          <w:tcPr>
            <w:tcW w:w="7097" w:type="dxa"/>
            <w:gridSpan w:val="3"/>
          </w:tcPr>
          <w:p w14:paraId="216C358E" w14:textId="737B5D3E" w:rsidR="00E20A6B" w:rsidRPr="00C57EE5" w:rsidRDefault="00E20A6B" w:rsidP="004D1595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인바디 데이터는 </w:t>
            </w:r>
            <w:r w:rsidR="60145EE6" w:rsidRPr="60145EE6">
              <w:rPr>
                <w:sz w:val="18"/>
                <w:szCs w:val="18"/>
              </w:rPr>
              <w:t>smartpt[DB] -&gt;</w:t>
            </w:r>
            <w:r w:rsidR="2E751F4E" w:rsidRPr="2E751F4E">
              <w:rPr>
                <w:sz w:val="18"/>
                <w:szCs w:val="18"/>
              </w:rPr>
              <w:t xml:space="preserve"> inbody</w:t>
            </w:r>
            <w:r w:rsidR="1A12FB18" w:rsidRPr="1A12FB18">
              <w:rPr>
                <w:sz w:val="18"/>
                <w:szCs w:val="18"/>
              </w:rPr>
              <w:t>[table]로부터</w:t>
            </w:r>
            <w:r>
              <w:rPr>
                <w:rFonts w:hint="eastAsia"/>
                <w:sz w:val="18"/>
                <w:szCs w:val="18"/>
              </w:rPr>
              <w:t xml:space="preserve"> 가져온다.</w:t>
            </w:r>
          </w:p>
        </w:tc>
      </w:tr>
      <w:tr w:rsidR="004D1595" w:rsidRPr="00C57EE5" w14:paraId="50F7C3E7" w14:textId="77777777" w:rsidTr="0BCF600A">
        <w:tc>
          <w:tcPr>
            <w:tcW w:w="2254" w:type="dxa"/>
            <w:shd w:val="clear" w:color="auto" w:fill="DEEAF6" w:themeFill="accent1" w:themeFillTint="33"/>
          </w:tcPr>
          <w:p w14:paraId="38F8B87F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위험요소</w:t>
            </w:r>
          </w:p>
        </w:tc>
        <w:tc>
          <w:tcPr>
            <w:tcW w:w="7097" w:type="dxa"/>
            <w:gridSpan w:val="3"/>
          </w:tcPr>
          <w:p w14:paraId="38CAA3B9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1</w:t>
            </w:r>
            <w:r w:rsidRPr="00C57EE5">
              <w:rPr>
                <w:sz w:val="18"/>
                <w:szCs w:val="18"/>
              </w:rPr>
              <w:t xml:space="preserve">. </w:t>
            </w:r>
            <w:r w:rsidRPr="00C57EE5">
              <w:rPr>
                <w:rFonts w:hint="eastAsia"/>
                <w:sz w:val="18"/>
                <w:szCs w:val="18"/>
              </w:rPr>
              <w:t>사용자가 미스케일(체중계)을 연동하지 않을 수 있다.</w:t>
            </w:r>
          </w:p>
        </w:tc>
      </w:tr>
      <w:tr w:rsidR="004D1595" w:rsidRPr="00C57EE5" w14:paraId="0A4FDD36" w14:textId="77777777" w:rsidTr="0BCF600A">
        <w:tc>
          <w:tcPr>
            <w:tcW w:w="2254" w:type="dxa"/>
            <w:shd w:val="clear" w:color="auto" w:fill="DEEAF6" w:themeFill="accent1" w:themeFillTint="33"/>
          </w:tcPr>
          <w:p w14:paraId="4C234AA3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해결방안</w:t>
            </w:r>
          </w:p>
        </w:tc>
        <w:tc>
          <w:tcPr>
            <w:tcW w:w="7097" w:type="dxa"/>
            <w:gridSpan w:val="3"/>
          </w:tcPr>
          <w:p w14:paraId="00F32144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1</w:t>
            </w:r>
            <w:r w:rsidRPr="00C57EE5">
              <w:rPr>
                <w:sz w:val="18"/>
                <w:szCs w:val="18"/>
              </w:rPr>
              <w:t xml:space="preserve">-1. </w:t>
            </w:r>
            <w:r w:rsidRPr="00C57EE5">
              <w:rPr>
                <w:rFonts w:hint="eastAsia"/>
                <w:sz w:val="18"/>
                <w:szCs w:val="18"/>
              </w:rPr>
              <w:t>인바디 통계정보를 제공하지 않는다.</w:t>
            </w:r>
          </w:p>
        </w:tc>
      </w:tr>
      <w:tr w:rsidR="004D1595" w:rsidRPr="00C57EE5" w14:paraId="5D0A5F87" w14:textId="77777777" w:rsidTr="0BCF600A">
        <w:tc>
          <w:tcPr>
            <w:tcW w:w="2254" w:type="dxa"/>
            <w:shd w:val="clear" w:color="auto" w:fill="DEEAF6" w:themeFill="accent1" w:themeFillTint="33"/>
          </w:tcPr>
          <w:p w14:paraId="7BD08F06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관련 요구사항</w:t>
            </w:r>
          </w:p>
        </w:tc>
        <w:tc>
          <w:tcPr>
            <w:tcW w:w="7097" w:type="dxa"/>
            <w:gridSpan w:val="3"/>
          </w:tcPr>
          <w:p w14:paraId="0B0BC17C" w14:textId="77777777" w:rsidR="004D1595" w:rsidRPr="00C57EE5" w:rsidRDefault="004D1595" w:rsidP="004D1595">
            <w:pPr>
              <w:rPr>
                <w:sz w:val="18"/>
                <w:szCs w:val="18"/>
              </w:rPr>
            </w:pPr>
          </w:p>
        </w:tc>
      </w:tr>
      <w:tr w:rsidR="004D1595" w:rsidRPr="00C57EE5" w14:paraId="3629AD86" w14:textId="77777777" w:rsidTr="0BCF600A">
        <w:tc>
          <w:tcPr>
            <w:tcW w:w="2254" w:type="dxa"/>
            <w:shd w:val="clear" w:color="auto" w:fill="DEEAF6" w:themeFill="accent1" w:themeFillTint="33"/>
          </w:tcPr>
          <w:p w14:paraId="71FFA1B2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시나리오</w:t>
            </w:r>
          </w:p>
        </w:tc>
        <w:tc>
          <w:tcPr>
            <w:tcW w:w="7097" w:type="dxa"/>
            <w:gridSpan w:val="3"/>
          </w:tcPr>
          <w:p w14:paraId="76EB19D4" w14:textId="2E4C8AE9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1</w:t>
            </w:r>
            <w:r w:rsidRPr="00C57EE5">
              <w:rPr>
                <w:sz w:val="18"/>
                <w:szCs w:val="18"/>
              </w:rPr>
              <w:t xml:space="preserve">. </w:t>
            </w:r>
            <w:r w:rsidRPr="00C57EE5">
              <w:rPr>
                <w:rFonts w:hint="eastAsia"/>
                <w:sz w:val="18"/>
                <w:szCs w:val="18"/>
              </w:rPr>
              <w:t>사용자가 미스케일이 연동된 경우,</w:t>
            </w:r>
            <w:r w:rsidRPr="00C57EE5">
              <w:rPr>
                <w:sz w:val="18"/>
                <w:szCs w:val="18"/>
              </w:rPr>
              <w:t xml:space="preserve"> </w:t>
            </w:r>
            <w:r w:rsidRPr="00C57EE5">
              <w:rPr>
                <w:rFonts w:hint="eastAsia"/>
                <w:sz w:val="18"/>
                <w:szCs w:val="18"/>
              </w:rPr>
              <w:t>동기화 버튼을 클릭한다.</w:t>
            </w:r>
          </w:p>
          <w:p w14:paraId="344AD712" w14:textId="34BD6922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2</w:t>
            </w:r>
            <w:r w:rsidRPr="00C57EE5">
              <w:rPr>
                <w:sz w:val="18"/>
                <w:szCs w:val="18"/>
              </w:rPr>
              <w:t xml:space="preserve">. </w:t>
            </w:r>
            <w:r w:rsidRPr="00C57EE5">
              <w:rPr>
                <w:rFonts w:hint="eastAsia"/>
                <w:sz w:val="18"/>
                <w:szCs w:val="18"/>
              </w:rPr>
              <w:t>g</w:t>
            </w:r>
            <w:r w:rsidRPr="00C57EE5">
              <w:rPr>
                <w:sz w:val="18"/>
                <w:szCs w:val="18"/>
              </w:rPr>
              <w:t xml:space="preserve">oogle fit </w:t>
            </w:r>
            <w:r w:rsidRPr="00C57EE5">
              <w:rPr>
                <w:rFonts w:hint="eastAsia"/>
                <w:sz w:val="18"/>
                <w:szCs w:val="18"/>
              </w:rPr>
              <w:t xml:space="preserve">으로부터 받아온 정보를 </w:t>
            </w:r>
            <w:r w:rsidR="00655ACD">
              <w:rPr>
                <w:rFonts w:hint="eastAsia"/>
                <w:sz w:val="18"/>
                <w:szCs w:val="18"/>
              </w:rPr>
              <w:t xml:space="preserve">동기화를 실행한 날짜 </w:t>
            </w:r>
            <w:r w:rsidRPr="00C57EE5">
              <w:rPr>
                <w:rFonts w:hint="eastAsia"/>
                <w:sz w:val="18"/>
                <w:szCs w:val="18"/>
              </w:rPr>
              <w:t>별로 그래프를 통해 제공한다.</w:t>
            </w:r>
          </w:p>
        </w:tc>
      </w:tr>
    </w:tbl>
    <w:p w14:paraId="3C01AEED" w14:textId="27A098BC" w:rsidR="009A2DBA" w:rsidRDefault="009A2DBA" w:rsidP="009A2DBA"/>
    <w:p w14:paraId="57102795" w14:textId="14BDBEC8" w:rsidR="009A2DBA" w:rsidRPr="009A2DBA" w:rsidRDefault="009A2DBA" w:rsidP="00420F5E">
      <w:bookmarkStart w:id="34" w:name="_Toc57128944"/>
      <w:r>
        <w:rPr>
          <w:rFonts w:hint="eastAsia"/>
        </w:rPr>
        <w:t>섭취한 음식 칼로리 통계 제공</w:t>
      </w:r>
      <w:bookmarkEnd w:id="34"/>
    </w:p>
    <w:tbl>
      <w:tblPr>
        <w:tblStyle w:val="af4"/>
        <w:tblW w:w="9351" w:type="dxa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4A0" w:firstRow="1" w:lastRow="0" w:firstColumn="1" w:lastColumn="0" w:noHBand="0" w:noVBand="1"/>
      </w:tblPr>
      <w:tblGrid>
        <w:gridCol w:w="2254"/>
        <w:gridCol w:w="2277"/>
        <w:gridCol w:w="2231"/>
        <w:gridCol w:w="2589"/>
      </w:tblGrid>
      <w:tr w:rsidR="004D1595" w:rsidRPr="00C57EE5" w14:paraId="385B37F1" w14:textId="77777777" w:rsidTr="147C69AE">
        <w:tc>
          <w:tcPr>
            <w:tcW w:w="2254" w:type="dxa"/>
            <w:shd w:val="clear" w:color="auto" w:fill="DEEAF6" w:themeFill="accent1" w:themeFillTint="33"/>
          </w:tcPr>
          <w:p w14:paraId="4D7541B5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요구사항명</w:t>
            </w:r>
          </w:p>
        </w:tc>
        <w:tc>
          <w:tcPr>
            <w:tcW w:w="2277" w:type="dxa"/>
          </w:tcPr>
          <w:p w14:paraId="2666A0B6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섭취한 음식 칼로리 통계 제공</w:t>
            </w:r>
          </w:p>
        </w:tc>
        <w:tc>
          <w:tcPr>
            <w:tcW w:w="2231" w:type="dxa"/>
            <w:shd w:val="clear" w:color="auto" w:fill="DEEAF6" w:themeFill="accent1" w:themeFillTint="33"/>
          </w:tcPr>
          <w:p w14:paraId="4A30256E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요구사항번호</w:t>
            </w:r>
          </w:p>
        </w:tc>
        <w:tc>
          <w:tcPr>
            <w:tcW w:w="2589" w:type="dxa"/>
          </w:tcPr>
          <w:p w14:paraId="3418D975" w14:textId="3DE5C9B4" w:rsidR="004D1595" w:rsidRPr="00C57EE5" w:rsidRDefault="00A52D58" w:rsidP="004D1595">
            <w:pPr>
              <w:rPr>
                <w:sz w:val="18"/>
                <w:szCs w:val="18"/>
              </w:rPr>
            </w:pPr>
            <w:r>
              <w:rPr>
                <w:sz w:val="16"/>
                <w:szCs w:val="16"/>
                <w:lang w:val="ko-KR"/>
              </w:rPr>
              <w:t>SP_</w:t>
            </w:r>
            <w:r w:rsidR="147C69AE" w:rsidRPr="147C69AE">
              <w:rPr>
                <w:sz w:val="18"/>
                <w:szCs w:val="18"/>
              </w:rPr>
              <w:t>UR</w:t>
            </w:r>
            <w:r>
              <w:rPr>
                <w:sz w:val="18"/>
                <w:szCs w:val="18"/>
              </w:rPr>
              <w:t>_</w:t>
            </w:r>
            <w:r w:rsidR="147C69AE" w:rsidRPr="147C69AE">
              <w:rPr>
                <w:sz w:val="18"/>
                <w:szCs w:val="18"/>
              </w:rPr>
              <w:t>01</w:t>
            </w:r>
            <w:r w:rsidR="008A0B13">
              <w:rPr>
                <w:sz w:val="18"/>
                <w:szCs w:val="18"/>
              </w:rPr>
              <w:t>2</w:t>
            </w:r>
          </w:p>
        </w:tc>
      </w:tr>
      <w:tr w:rsidR="004D1595" w:rsidRPr="00C57EE5" w14:paraId="3F74E8BA" w14:textId="77777777" w:rsidTr="147C69AE">
        <w:trPr>
          <w:trHeight w:val="413"/>
        </w:trPr>
        <w:tc>
          <w:tcPr>
            <w:tcW w:w="2254" w:type="dxa"/>
            <w:shd w:val="clear" w:color="auto" w:fill="DEEAF6" w:themeFill="accent1" w:themeFillTint="33"/>
          </w:tcPr>
          <w:p w14:paraId="1E7DFB9C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요구사항구분</w:t>
            </w:r>
          </w:p>
        </w:tc>
        <w:tc>
          <w:tcPr>
            <w:tcW w:w="2277" w:type="dxa"/>
          </w:tcPr>
          <w:p w14:paraId="622A4817" w14:textId="2304F50D" w:rsidR="004D1595" w:rsidRPr="00C57EE5" w:rsidRDefault="147C69AE" w:rsidP="004D1595">
            <w:pPr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>APP</w:t>
            </w:r>
          </w:p>
        </w:tc>
        <w:tc>
          <w:tcPr>
            <w:tcW w:w="2231" w:type="dxa"/>
            <w:shd w:val="clear" w:color="auto" w:fill="DEEAF6" w:themeFill="accent1" w:themeFillTint="33"/>
          </w:tcPr>
          <w:p w14:paraId="0B1C91F2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작성자</w:t>
            </w:r>
          </w:p>
        </w:tc>
        <w:tc>
          <w:tcPr>
            <w:tcW w:w="2589" w:type="dxa"/>
          </w:tcPr>
          <w:p w14:paraId="6217A07E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황연주</w:t>
            </w:r>
          </w:p>
        </w:tc>
      </w:tr>
      <w:tr w:rsidR="004D1595" w:rsidRPr="00C57EE5" w14:paraId="7E9A0126" w14:textId="77777777" w:rsidTr="147C69AE">
        <w:tc>
          <w:tcPr>
            <w:tcW w:w="2254" w:type="dxa"/>
            <w:shd w:val="clear" w:color="auto" w:fill="DEEAF6" w:themeFill="accent1" w:themeFillTint="33"/>
          </w:tcPr>
          <w:p w14:paraId="0310F114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 설명</w:t>
            </w:r>
          </w:p>
        </w:tc>
        <w:tc>
          <w:tcPr>
            <w:tcW w:w="7097" w:type="dxa"/>
            <w:gridSpan w:val="3"/>
          </w:tcPr>
          <w:p w14:paraId="3BFD4703" w14:textId="0D285DF1" w:rsidR="004D1595" w:rsidRPr="00C57EE5" w:rsidRDefault="147C69AE" w:rsidP="004D1595">
            <w:pPr>
              <w:ind w:left="540" w:hangingChars="300" w:hanging="540"/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>사용자가 섭취한 음식의 칼로리를 일/주/월 별로 그래프로 시각화 하여 화면을 통해 보여준다.</w:t>
            </w:r>
          </w:p>
        </w:tc>
      </w:tr>
      <w:tr w:rsidR="0063460D" w:rsidRPr="00C57EE5" w14:paraId="3C1092B8" w14:textId="77777777" w:rsidTr="147C69AE">
        <w:tc>
          <w:tcPr>
            <w:tcW w:w="2254" w:type="dxa"/>
            <w:shd w:val="clear" w:color="auto" w:fill="DEEAF6" w:themeFill="accent1" w:themeFillTint="33"/>
          </w:tcPr>
          <w:p w14:paraId="5394FC38" w14:textId="0F4E6976" w:rsidR="0063460D" w:rsidRPr="00C57EE5" w:rsidRDefault="0063460D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구현 시 고려사항</w:t>
            </w:r>
          </w:p>
        </w:tc>
        <w:tc>
          <w:tcPr>
            <w:tcW w:w="7097" w:type="dxa"/>
            <w:gridSpan w:val="3"/>
          </w:tcPr>
          <w:p w14:paraId="159CD127" w14:textId="2168AD7F" w:rsidR="0063460D" w:rsidRPr="00C57EE5" w:rsidRDefault="00E20A6B" w:rsidP="004D1595">
            <w:pPr>
              <w:ind w:left="540" w:hangingChars="300" w:hanging="54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음식 칼로리 데이터는 </w:t>
            </w:r>
            <w:r>
              <w:rPr>
                <w:sz w:val="18"/>
                <w:szCs w:val="18"/>
              </w:rPr>
              <w:t>D</w:t>
            </w:r>
            <w:r>
              <w:rPr>
                <w:rFonts w:hint="eastAsia"/>
                <w:sz w:val="18"/>
                <w:szCs w:val="18"/>
              </w:rPr>
              <w:t>B</w:t>
            </w:r>
            <w:r w:rsidR="2E751F4E" w:rsidRPr="2E751F4E">
              <w:rPr>
                <w:sz w:val="18"/>
                <w:szCs w:val="18"/>
              </w:rPr>
              <w:t>의 eatenfood 테이블로부터</w:t>
            </w:r>
            <w:r>
              <w:rPr>
                <w:rFonts w:hint="eastAsia"/>
                <w:sz w:val="18"/>
                <w:szCs w:val="18"/>
              </w:rPr>
              <w:t xml:space="preserve"> 가져온다.</w:t>
            </w:r>
          </w:p>
        </w:tc>
      </w:tr>
      <w:tr w:rsidR="004D1595" w:rsidRPr="00C57EE5" w14:paraId="66E041FC" w14:textId="77777777" w:rsidTr="147C69AE">
        <w:tc>
          <w:tcPr>
            <w:tcW w:w="2254" w:type="dxa"/>
            <w:shd w:val="clear" w:color="auto" w:fill="DEEAF6" w:themeFill="accent1" w:themeFillTint="33"/>
          </w:tcPr>
          <w:p w14:paraId="752B1573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위험요소</w:t>
            </w:r>
          </w:p>
        </w:tc>
        <w:tc>
          <w:tcPr>
            <w:tcW w:w="7097" w:type="dxa"/>
            <w:gridSpan w:val="3"/>
          </w:tcPr>
          <w:p w14:paraId="10E2C65B" w14:textId="77777777" w:rsidR="004D1595" w:rsidRPr="00C57EE5" w:rsidRDefault="004D1595" w:rsidP="004D1595">
            <w:pPr>
              <w:rPr>
                <w:sz w:val="18"/>
                <w:szCs w:val="18"/>
              </w:rPr>
            </w:pPr>
          </w:p>
        </w:tc>
      </w:tr>
      <w:tr w:rsidR="004D1595" w:rsidRPr="00C57EE5" w14:paraId="06E1F363" w14:textId="77777777" w:rsidTr="147C69AE">
        <w:tc>
          <w:tcPr>
            <w:tcW w:w="2254" w:type="dxa"/>
            <w:shd w:val="clear" w:color="auto" w:fill="DEEAF6" w:themeFill="accent1" w:themeFillTint="33"/>
          </w:tcPr>
          <w:p w14:paraId="445051D7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lastRenderedPageBreak/>
              <w:t>해결방안</w:t>
            </w:r>
          </w:p>
        </w:tc>
        <w:tc>
          <w:tcPr>
            <w:tcW w:w="7097" w:type="dxa"/>
            <w:gridSpan w:val="3"/>
          </w:tcPr>
          <w:p w14:paraId="58607128" w14:textId="77777777" w:rsidR="004D1595" w:rsidRPr="00C57EE5" w:rsidRDefault="004D1595" w:rsidP="004D1595">
            <w:pPr>
              <w:rPr>
                <w:sz w:val="18"/>
                <w:szCs w:val="18"/>
              </w:rPr>
            </w:pPr>
          </w:p>
        </w:tc>
      </w:tr>
      <w:tr w:rsidR="004D1595" w:rsidRPr="00C57EE5" w14:paraId="28C2FB68" w14:textId="77777777" w:rsidTr="147C69AE">
        <w:tc>
          <w:tcPr>
            <w:tcW w:w="2254" w:type="dxa"/>
            <w:shd w:val="clear" w:color="auto" w:fill="DEEAF6" w:themeFill="accent1" w:themeFillTint="33"/>
          </w:tcPr>
          <w:p w14:paraId="3CE71C42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관련 요구사항</w:t>
            </w:r>
          </w:p>
        </w:tc>
        <w:tc>
          <w:tcPr>
            <w:tcW w:w="7097" w:type="dxa"/>
            <w:gridSpan w:val="3"/>
          </w:tcPr>
          <w:p w14:paraId="0933F176" w14:textId="77777777" w:rsidR="004D1595" w:rsidRPr="00C57EE5" w:rsidRDefault="004D1595" w:rsidP="004D1595">
            <w:pPr>
              <w:rPr>
                <w:sz w:val="18"/>
                <w:szCs w:val="18"/>
              </w:rPr>
            </w:pPr>
          </w:p>
        </w:tc>
      </w:tr>
      <w:tr w:rsidR="004D1595" w:rsidRPr="00C57EE5" w14:paraId="4FB83D69" w14:textId="77777777" w:rsidTr="147C69AE">
        <w:tc>
          <w:tcPr>
            <w:tcW w:w="2254" w:type="dxa"/>
            <w:shd w:val="clear" w:color="auto" w:fill="DEEAF6" w:themeFill="accent1" w:themeFillTint="33"/>
          </w:tcPr>
          <w:p w14:paraId="5B339FD1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시나리오</w:t>
            </w:r>
          </w:p>
        </w:tc>
        <w:tc>
          <w:tcPr>
            <w:tcW w:w="7097" w:type="dxa"/>
            <w:gridSpan w:val="3"/>
          </w:tcPr>
          <w:p w14:paraId="6687095D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1</w:t>
            </w:r>
            <w:r w:rsidRPr="00C57EE5">
              <w:rPr>
                <w:sz w:val="18"/>
                <w:szCs w:val="18"/>
              </w:rPr>
              <w:t xml:space="preserve">. </w:t>
            </w:r>
            <w:r w:rsidRPr="00C57EE5">
              <w:rPr>
                <w:rFonts w:hint="eastAsia"/>
                <w:sz w:val="18"/>
                <w:szCs w:val="18"/>
              </w:rPr>
              <w:t xml:space="preserve">사용자가 섭취한 음식을 입력한다 </w:t>
            </w:r>
            <w:r w:rsidRPr="00C57EE5">
              <w:rPr>
                <w:sz w:val="18"/>
                <w:szCs w:val="18"/>
              </w:rPr>
              <w:t xml:space="preserve">( </w:t>
            </w:r>
            <w:r w:rsidRPr="00C57EE5">
              <w:rPr>
                <w:rFonts w:hint="eastAsia"/>
                <w:sz w:val="18"/>
                <w:szCs w:val="18"/>
              </w:rPr>
              <w:t xml:space="preserve">카메라 혹은 수기로 </w:t>
            </w:r>
            <w:r w:rsidRPr="00C57EE5">
              <w:rPr>
                <w:sz w:val="18"/>
                <w:szCs w:val="18"/>
              </w:rPr>
              <w:t>)</w:t>
            </w:r>
          </w:p>
          <w:p w14:paraId="657F18F6" w14:textId="5B4BE115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2</w:t>
            </w:r>
            <w:r w:rsidRPr="00C57EE5">
              <w:rPr>
                <w:sz w:val="18"/>
                <w:szCs w:val="18"/>
              </w:rPr>
              <w:t xml:space="preserve">. </w:t>
            </w:r>
            <w:r w:rsidRPr="00C57EE5">
              <w:rPr>
                <w:rFonts w:hint="eastAsia"/>
                <w:sz w:val="18"/>
                <w:szCs w:val="18"/>
              </w:rPr>
              <w:t xml:space="preserve">인식된 음식 정보는 </w:t>
            </w:r>
            <w:r w:rsidR="60145EE6" w:rsidRPr="60145EE6">
              <w:rPr>
                <w:sz w:val="18"/>
                <w:szCs w:val="18"/>
              </w:rPr>
              <w:t>smartpt[DB]-&gt;eatenfood[table]</w:t>
            </w:r>
            <w:r w:rsidRPr="00C57EE5">
              <w:rPr>
                <w:rFonts w:hint="eastAsia"/>
                <w:sz w:val="18"/>
                <w:szCs w:val="18"/>
              </w:rPr>
              <w:t xml:space="preserve"> 에 저장된다.</w:t>
            </w:r>
          </w:p>
          <w:p w14:paraId="57ED8FF3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sz w:val="18"/>
                <w:szCs w:val="18"/>
              </w:rPr>
              <w:t xml:space="preserve">3. </w:t>
            </w:r>
            <w:r w:rsidRPr="00C57EE5">
              <w:rPr>
                <w:rFonts w:hint="eastAsia"/>
                <w:sz w:val="18"/>
                <w:szCs w:val="18"/>
              </w:rPr>
              <w:t xml:space="preserve">음식 칼로리 정보를 일 </w:t>
            </w:r>
            <w:r w:rsidRPr="00C57EE5">
              <w:rPr>
                <w:sz w:val="18"/>
                <w:szCs w:val="18"/>
              </w:rPr>
              <w:t xml:space="preserve">/ </w:t>
            </w:r>
            <w:r w:rsidRPr="00C57EE5">
              <w:rPr>
                <w:rFonts w:hint="eastAsia"/>
                <w:sz w:val="18"/>
                <w:szCs w:val="18"/>
              </w:rPr>
              <w:t xml:space="preserve">주 </w:t>
            </w:r>
            <w:r w:rsidRPr="00C57EE5">
              <w:rPr>
                <w:sz w:val="18"/>
                <w:szCs w:val="18"/>
              </w:rPr>
              <w:t xml:space="preserve">/ </w:t>
            </w:r>
            <w:r w:rsidRPr="00C57EE5">
              <w:rPr>
                <w:rFonts w:hint="eastAsia"/>
                <w:sz w:val="18"/>
                <w:szCs w:val="18"/>
              </w:rPr>
              <w:t>월 별로 그래프를 통해 제공한다.</w:t>
            </w:r>
            <w:r w:rsidRPr="00C57EE5">
              <w:rPr>
                <w:sz w:val="18"/>
                <w:szCs w:val="18"/>
              </w:rPr>
              <w:t xml:space="preserve"> </w:t>
            </w:r>
          </w:p>
        </w:tc>
      </w:tr>
    </w:tbl>
    <w:p w14:paraId="5F880264" w14:textId="7FD0B2EE" w:rsidR="009A2DBA" w:rsidRDefault="009A2DBA" w:rsidP="009A2DBA"/>
    <w:p w14:paraId="046D574A" w14:textId="0A768BAA" w:rsidR="009A2DBA" w:rsidRPr="009A2DBA" w:rsidRDefault="009A2DBA" w:rsidP="00420F5E">
      <w:bookmarkStart w:id="35" w:name="_Toc57128945"/>
      <w:r>
        <w:rPr>
          <w:rFonts w:hint="eastAsia"/>
        </w:rPr>
        <w:t>섭취한 음식 정보 제공</w:t>
      </w:r>
      <w:bookmarkEnd w:id="35"/>
    </w:p>
    <w:tbl>
      <w:tblPr>
        <w:tblStyle w:val="af4"/>
        <w:tblW w:w="9351" w:type="dxa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4A0" w:firstRow="1" w:lastRow="0" w:firstColumn="1" w:lastColumn="0" w:noHBand="0" w:noVBand="1"/>
      </w:tblPr>
      <w:tblGrid>
        <w:gridCol w:w="2254"/>
        <w:gridCol w:w="2277"/>
        <w:gridCol w:w="2231"/>
        <w:gridCol w:w="2589"/>
      </w:tblGrid>
      <w:tr w:rsidR="004D1595" w:rsidRPr="00C57EE5" w14:paraId="50F3283D" w14:textId="77777777" w:rsidTr="0BCF600A">
        <w:tc>
          <w:tcPr>
            <w:tcW w:w="2254" w:type="dxa"/>
            <w:shd w:val="clear" w:color="auto" w:fill="DEEAF6" w:themeFill="accent1" w:themeFillTint="33"/>
          </w:tcPr>
          <w:p w14:paraId="1D256681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요구사항명</w:t>
            </w:r>
          </w:p>
        </w:tc>
        <w:tc>
          <w:tcPr>
            <w:tcW w:w="2277" w:type="dxa"/>
          </w:tcPr>
          <w:p w14:paraId="3EDA2FD1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섭취한 음식 정보 제공</w:t>
            </w:r>
          </w:p>
        </w:tc>
        <w:tc>
          <w:tcPr>
            <w:tcW w:w="2231" w:type="dxa"/>
            <w:shd w:val="clear" w:color="auto" w:fill="DEEAF6" w:themeFill="accent1" w:themeFillTint="33"/>
          </w:tcPr>
          <w:p w14:paraId="53692D4E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요구사항번호</w:t>
            </w:r>
          </w:p>
        </w:tc>
        <w:tc>
          <w:tcPr>
            <w:tcW w:w="2589" w:type="dxa"/>
          </w:tcPr>
          <w:p w14:paraId="04FBF503" w14:textId="15257E56" w:rsidR="004D1595" w:rsidRPr="00C57EE5" w:rsidRDefault="00A52D58" w:rsidP="004D1595">
            <w:pPr>
              <w:rPr>
                <w:sz w:val="18"/>
                <w:szCs w:val="18"/>
              </w:rPr>
            </w:pPr>
            <w:r>
              <w:rPr>
                <w:sz w:val="16"/>
                <w:szCs w:val="16"/>
                <w:lang w:val="ko-KR"/>
              </w:rPr>
              <w:t>SP_</w:t>
            </w:r>
            <w:r w:rsidR="147C69AE" w:rsidRPr="147C69AE">
              <w:rPr>
                <w:sz w:val="18"/>
                <w:szCs w:val="18"/>
              </w:rPr>
              <w:t>UR</w:t>
            </w:r>
            <w:r>
              <w:rPr>
                <w:sz w:val="18"/>
                <w:szCs w:val="18"/>
              </w:rPr>
              <w:t>_</w:t>
            </w:r>
            <w:r w:rsidR="147C69AE" w:rsidRPr="147C69AE">
              <w:rPr>
                <w:sz w:val="18"/>
                <w:szCs w:val="18"/>
              </w:rPr>
              <w:t>01</w:t>
            </w:r>
            <w:r w:rsidR="008A0B13">
              <w:rPr>
                <w:sz w:val="18"/>
                <w:szCs w:val="18"/>
              </w:rPr>
              <w:t>3</w:t>
            </w:r>
          </w:p>
        </w:tc>
      </w:tr>
      <w:tr w:rsidR="004D1595" w:rsidRPr="00C57EE5" w14:paraId="20AC6C67" w14:textId="77777777" w:rsidTr="0BCF600A">
        <w:trPr>
          <w:trHeight w:val="413"/>
        </w:trPr>
        <w:tc>
          <w:tcPr>
            <w:tcW w:w="2254" w:type="dxa"/>
            <w:shd w:val="clear" w:color="auto" w:fill="DEEAF6" w:themeFill="accent1" w:themeFillTint="33"/>
          </w:tcPr>
          <w:p w14:paraId="1B5B9630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요구사항구분</w:t>
            </w:r>
          </w:p>
        </w:tc>
        <w:tc>
          <w:tcPr>
            <w:tcW w:w="2277" w:type="dxa"/>
          </w:tcPr>
          <w:p w14:paraId="239D63BD" w14:textId="27442D78" w:rsidR="004D1595" w:rsidRPr="00C57EE5" w:rsidRDefault="147C69AE" w:rsidP="004D1595">
            <w:pPr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>APP</w:t>
            </w:r>
          </w:p>
        </w:tc>
        <w:tc>
          <w:tcPr>
            <w:tcW w:w="2231" w:type="dxa"/>
            <w:shd w:val="clear" w:color="auto" w:fill="DEEAF6" w:themeFill="accent1" w:themeFillTint="33"/>
          </w:tcPr>
          <w:p w14:paraId="68081B41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작성자</w:t>
            </w:r>
          </w:p>
        </w:tc>
        <w:tc>
          <w:tcPr>
            <w:tcW w:w="2589" w:type="dxa"/>
          </w:tcPr>
          <w:p w14:paraId="1A0A8566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황연주</w:t>
            </w:r>
          </w:p>
        </w:tc>
      </w:tr>
      <w:tr w:rsidR="004D1595" w:rsidRPr="00C57EE5" w14:paraId="2C0612CC" w14:textId="77777777" w:rsidTr="0BCF600A">
        <w:tc>
          <w:tcPr>
            <w:tcW w:w="2254" w:type="dxa"/>
            <w:shd w:val="clear" w:color="auto" w:fill="DEEAF6" w:themeFill="accent1" w:themeFillTint="33"/>
          </w:tcPr>
          <w:p w14:paraId="11C776CD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 설명</w:t>
            </w:r>
          </w:p>
        </w:tc>
        <w:tc>
          <w:tcPr>
            <w:tcW w:w="7097" w:type="dxa"/>
            <w:gridSpan w:val="3"/>
          </w:tcPr>
          <w:p w14:paraId="2C253F9C" w14:textId="3C1549E7" w:rsidR="004D1595" w:rsidRPr="00C57EE5" w:rsidRDefault="004D1595" w:rsidP="004D1595">
            <w:pPr>
              <w:ind w:left="360" w:hangingChars="200" w:hanging="360"/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하루동안 사용자가 섭취한 음식 정보(</w:t>
            </w:r>
            <w:r w:rsidRPr="00C57EE5">
              <w:rPr>
                <w:sz w:val="18"/>
                <w:szCs w:val="18"/>
              </w:rPr>
              <w:t xml:space="preserve"> </w:t>
            </w:r>
            <w:r w:rsidRPr="00C57EE5">
              <w:rPr>
                <w:rFonts w:hint="eastAsia"/>
                <w:sz w:val="18"/>
                <w:szCs w:val="18"/>
              </w:rPr>
              <w:t>칼로리,</w:t>
            </w:r>
            <w:r w:rsidRPr="00C57EE5">
              <w:rPr>
                <w:sz w:val="18"/>
                <w:szCs w:val="18"/>
              </w:rPr>
              <w:t xml:space="preserve"> </w:t>
            </w:r>
            <w:r w:rsidRPr="00C57EE5">
              <w:rPr>
                <w:rFonts w:hint="eastAsia"/>
                <w:sz w:val="18"/>
                <w:szCs w:val="18"/>
              </w:rPr>
              <w:t>탄수화물,</w:t>
            </w:r>
            <w:r w:rsidRPr="00C57EE5">
              <w:rPr>
                <w:sz w:val="18"/>
                <w:szCs w:val="18"/>
              </w:rPr>
              <w:t xml:space="preserve"> </w:t>
            </w:r>
            <w:r w:rsidRPr="00C57EE5">
              <w:rPr>
                <w:rFonts w:hint="eastAsia"/>
                <w:sz w:val="18"/>
                <w:szCs w:val="18"/>
              </w:rPr>
              <w:t>단백질,</w:t>
            </w:r>
            <w:r w:rsidRPr="00C57EE5">
              <w:rPr>
                <w:sz w:val="18"/>
                <w:szCs w:val="18"/>
              </w:rPr>
              <w:t xml:space="preserve"> </w:t>
            </w:r>
            <w:r w:rsidRPr="00C57EE5">
              <w:rPr>
                <w:rFonts w:hint="eastAsia"/>
                <w:sz w:val="18"/>
                <w:szCs w:val="18"/>
              </w:rPr>
              <w:t>지방)를 아침,</w:t>
            </w:r>
            <w:r w:rsidRPr="00C57EE5">
              <w:rPr>
                <w:sz w:val="18"/>
                <w:szCs w:val="18"/>
              </w:rPr>
              <w:t xml:space="preserve"> </w:t>
            </w:r>
            <w:r w:rsidRPr="00C57EE5">
              <w:rPr>
                <w:rFonts w:hint="eastAsia"/>
                <w:sz w:val="18"/>
                <w:szCs w:val="18"/>
              </w:rPr>
              <w:t>점심,</w:t>
            </w:r>
            <w:r w:rsidRPr="00C57EE5">
              <w:rPr>
                <w:sz w:val="18"/>
                <w:szCs w:val="18"/>
              </w:rPr>
              <w:t xml:space="preserve"> </w:t>
            </w:r>
            <w:r w:rsidRPr="00C57EE5">
              <w:rPr>
                <w:rFonts w:hint="eastAsia"/>
                <w:sz w:val="18"/>
                <w:szCs w:val="18"/>
              </w:rPr>
              <w:t>저녁으로 나누어 텍스트</w:t>
            </w:r>
            <w:r w:rsidR="00FF2FBE">
              <w:rPr>
                <w:rFonts w:hint="eastAsia"/>
                <w:sz w:val="18"/>
                <w:szCs w:val="18"/>
              </w:rPr>
              <w:t xml:space="preserve">와 그래프 </w:t>
            </w:r>
            <w:r w:rsidRPr="00C57EE5">
              <w:rPr>
                <w:rFonts w:hint="eastAsia"/>
                <w:sz w:val="18"/>
                <w:szCs w:val="18"/>
              </w:rPr>
              <w:t>형식으로 보여준다.</w:t>
            </w:r>
          </w:p>
        </w:tc>
      </w:tr>
      <w:tr w:rsidR="0063460D" w:rsidRPr="00C57EE5" w14:paraId="3686FDB2" w14:textId="77777777" w:rsidTr="0BCF600A">
        <w:tc>
          <w:tcPr>
            <w:tcW w:w="2254" w:type="dxa"/>
            <w:shd w:val="clear" w:color="auto" w:fill="DEEAF6" w:themeFill="accent1" w:themeFillTint="33"/>
          </w:tcPr>
          <w:p w14:paraId="55ACCFE2" w14:textId="44ECA248" w:rsidR="0063460D" w:rsidRPr="00C57EE5" w:rsidRDefault="0063460D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구현 시 고려사항</w:t>
            </w:r>
          </w:p>
        </w:tc>
        <w:tc>
          <w:tcPr>
            <w:tcW w:w="7097" w:type="dxa"/>
            <w:gridSpan w:val="3"/>
          </w:tcPr>
          <w:p w14:paraId="358DD4C1" w14:textId="74E37758" w:rsidR="0063460D" w:rsidRDefault="0BCF600A" w:rsidP="004D1595">
            <w:pPr>
              <w:ind w:left="360" w:hangingChars="200" w:hanging="360"/>
              <w:rPr>
                <w:sz w:val="18"/>
                <w:szCs w:val="18"/>
              </w:rPr>
            </w:pPr>
            <w:r w:rsidRPr="0BCF600A">
              <w:rPr>
                <w:sz w:val="18"/>
                <w:szCs w:val="18"/>
              </w:rPr>
              <w:t xml:space="preserve">1. 음식 정보는 </w:t>
            </w:r>
            <w:r w:rsidR="7D32284A" w:rsidRPr="7D32284A">
              <w:rPr>
                <w:sz w:val="18"/>
                <w:szCs w:val="18"/>
              </w:rPr>
              <w:t>smartpt[DB] -&gt;</w:t>
            </w:r>
            <w:r w:rsidR="2E751F4E" w:rsidRPr="2E751F4E">
              <w:rPr>
                <w:sz w:val="18"/>
                <w:szCs w:val="18"/>
              </w:rPr>
              <w:t xml:space="preserve"> foodinfo</w:t>
            </w:r>
            <w:r w:rsidR="7D32284A" w:rsidRPr="7D32284A">
              <w:rPr>
                <w:sz w:val="18"/>
                <w:szCs w:val="18"/>
              </w:rPr>
              <w:t>[table]로부터</w:t>
            </w:r>
            <w:r w:rsidRPr="0BCF600A">
              <w:rPr>
                <w:sz w:val="18"/>
                <w:szCs w:val="18"/>
              </w:rPr>
              <w:t xml:space="preserve"> 가져온다.</w:t>
            </w:r>
          </w:p>
          <w:p w14:paraId="6A0F9D7C" w14:textId="19B37E44" w:rsidR="00EA064A" w:rsidRDefault="00966132" w:rsidP="004D1595">
            <w:pPr>
              <w:ind w:left="360" w:hangingChars="200" w:hanging="36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  <w:r>
              <w:rPr>
                <w:sz w:val="18"/>
                <w:szCs w:val="18"/>
              </w:rPr>
              <w:t xml:space="preserve">. </w:t>
            </w:r>
            <w:r w:rsidR="00EA064A">
              <w:rPr>
                <w:rFonts w:hint="eastAsia"/>
                <w:sz w:val="18"/>
                <w:szCs w:val="18"/>
              </w:rPr>
              <w:t>음식 이름은 텍스트로,</w:t>
            </w:r>
            <w:r w:rsidR="00EA064A">
              <w:rPr>
                <w:sz w:val="18"/>
                <w:szCs w:val="18"/>
              </w:rPr>
              <w:t xml:space="preserve"> </w:t>
            </w:r>
            <w:r w:rsidR="00EA064A">
              <w:rPr>
                <w:rFonts w:hint="eastAsia"/>
                <w:sz w:val="18"/>
                <w:szCs w:val="18"/>
              </w:rPr>
              <w:t>칼로리,</w:t>
            </w:r>
            <w:r w:rsidR="00EA064A">
              <w:rPr>
                <w:sz w:val="18"/>
                <w:szCs w:val="18"/>
              </w:rPr>
              <w:t xml:space="preserve"> </w:t>
            </w:r>
            <w:r w:rsidR="00EA064A">
              <w:rPr>
                <w:rFonts w:hint="eastAsia"/>
                <w:sz w:val="18"/>
                <w:szCs w:val="18"/>
              </w:rPr>
              <w:t>탄수화물</w:t>
            </w:r>
            <w:r w:rsidR="00EA064A">
              <w:rPr>
                <w:sz w:val="18"/>
                <w:szCs w:val="18"/>
              </w:rPr>
              <w:t xml:space="preserve">, </w:t>
            </w:r>
            <w:r w:rsidR="00EA064A">
              <w:rPr>
                <w:rFonts w:hint="eastAsia"/>
                <w:sz w:val="18"/>
                <w:szCs w:val="18"/>
              </w:rPr>
              <w:t xml:space="preserve">단백질 </w:t>
            </w:r>
            <w:r w:rsidR="00EA064A">
              <w:rPr>
                <w:sz w:val="18"/>
                <w:szCs w:val="18"/>
              </w:rPr>
              <w:t>,</w:t>
            </w:r>
            <w:r w:rsidR="00EA064A">
              <w:rPr>
                <w:rFonts w:hint="eastAsia"/>
                <w:sz w:val="18"/>
                <w:szCs w:val="18"/>
              </w:rPr>
              <w:t>지방은 그래프로 보여준다.</w:t>
            </w:r>
          </w:p>
          <w:p w14:paraId="61AFF641" w14:textId="5515D58E" w:rsidR="00EA064A" w:rsidRPr="00C57EE5" w:rsidRDefault="71141E16" w:rsidP="004D1595">
            <w:pPr>
              <w:ind w:left="360" w:hangingChars="200" w:hanging="360"/>
              <w:rPr>
                <w:sz w:val="18"/>
                <w:szCs w:val="18"/>
              </w:rPr>
            </w:pPr>
            <w:r w:rsidRPr="71141E16">
              <w:rPr>
                <w:sz w:val="18"/>
                <w:szCs w:val="18"/>
              </w:rPr>
              <w:t xml:space="preserve">3. 섭취한 음식정보는 </w:t>
            </w:r>
            <w:r w:rsidR="7D32284A" w:rsidRPr="7D32284A">
              <w:rPr>
                <w:sz w:val="18"/>
                <w:szCs w:val="18"/>
              </w:rPr>
              <w:t>smartpt[DB] -&gt;</w:t>
            </w:r>
            <w:r w:rsidRPr="71141E16">
              <w:rPr>
                <w:sz w:val="18"/>
                <w:szCs w:val="18"/>
              </w:rPr>
              <w:t>eatenfood</w:t>
            </w:r>
            <w:r w:rsidR="7D32284A" w:rsidRPr="7D32284A">
              <w:rPr>
                <w:sz w:val="18"/>
                <w:szCs w:val="18"/>
              </w:rPr>
              <w:t>[table]에</w:t>
            </w:r>
            <w:r w:rsidRPr="71141E16">
              <w:rPr>
                <w:sz w:val="18"/>
                <w:szCs w:val="18"/>
              </w:rPr>
              <w:t xml:space="preserve"> 저장된다.</w:t>
            </w:r>
          </w:p>
        </w:tc>
      </w:tr>
      <w:tr w:rsidR="004D1595" w:rsidRPr="00C57EE5" w14:paraId="18B25A2B" w14:textId="77777777" w:rsidTr="0BCF600A">
        <w:tc>
          <w:tcPr>
            <w:tcW w:w="2254" w:type="dxa"/>
            <w:shd w:val="clear" w:color="auto" w:fill="DEEAF6" w:themeFill="accent1" w:themeFillTint="33"/>
          </w:tcPr>
          <w:p w14:paraId="000BEEC2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위험요소</w:t>
            </w:r>
          </w:p>
        </w:tc>
        <w:tc>
          <w:tcPr>
            <w:tcW w:w="7097" w:type="dxa"/>
            <w:gridSpan w:val="3"/>
          </w:tcPr>
          <w:p w14:paraId="64D3495D" w14:textId="2E05DF2E" w:rsidR="004D1595" w:rsidRPr="00C57EE5" w:rsidRDefault="004D1595" w:rsidP="004D1595">
            <w:pPr>
              <w:rPr>
                <w:sz w:val="18"/>
                <w:szCs w:val="18"/>
              </w:rPr>
            </w:pPr>
          </w:p>
        </w:tc>
      </w:tr>
      <w:tr w:rsidR="004D1595" w:rsidRPr="00C57EE5" w14:paraId="4EED4C0D" w14:textId="77777777" w:rsidTr="0BCF600A">
        <w:tc>
          <w:tcPr>
            <w:tcW w:w="2254" w:type="dxa"/>
            <w:shd w:val="clear" w:color="auto" w:fill="DEEAF6" w:themeFill="accent1" w:themeFillTint="33"/>
          </w:tcPr>
          <w:p w14:paraId="0D39DB85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해결방안</w:t>
            </w:r>
          </w:p>
        </w:tc>
        <w:tc>
          <w:tcPr>
            <w:tcW w:w="7097" w:type="dxa"/>
            <w:gridSpan w:val="3"/>
          </w:tcPr>
          <w:p w14:paraId="7FA7441F" w14:textId="77777777" w:rsidR="004D1595" w:rsidRPr="00C57EE5" w:rsidRDefault="004D1595" w:rsidP="004D1595">
            <w:pPr>
              <w:rPr>
                <w:sz w:val="18"/>
                <w:szCs w:val="18"/>
              </w:rPr>
            </w:pPr>
          </w:p>
        </w:tc>
      </w:tr>
      <w:tr w:rsidR="004D1595" w:rsidRPr="00C57EE5" w14:paraId="14C98F14" w14:textId="77777777" w:rsidTr="0BCF600A">
        <w:tc>
          <w:tcPr>
            <w:tcW w:w="2254" w:type="dxa"/>
            <w:shd w:val="clear" w:color="auto" w:fill="DEEAF6" w:themeFill="accent1" w:themeFillTint="33"/>
          </w:tcPr>
          <w:p w14:paraId="7F02AE4C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관련 요구사항</w:t>
            </w:r>
          </w:p>
        </w:tc>
        <w:tc>
          <w:tcPr>
            <w:tcW w:w="7097" w:type="dxa"/>
            <w:gridSpan w:val="3"/>
          </w:tcPr>
          <w:p w14:paraId="24E5891B" w14:textId="77777777" w:rsidR="004D1595" w:rsidRPr="00C57EE5" w:rsidRDefault="004D1595" w:rsidP="004D1595">
            <w:pPr>
              <w:rPr>
                <w:sz w:val="18"/>
                <w:szCs w:val="18"/>
              </w:rPr>
            </w:pPr>
          </w:p>
        </w:tc>
      </w:tr>
      <w:tr w:rsidR="004D1595" w:rsidRPr="00C57EE5" w14:paraId="10983991" w14:textId="77777777" w:rsidTr="0BCF600A">
        <w:tc>
          <w:tcPr>
            <w:tcW w:w="2254" w:type="dxa"/>
            <w:shd w:val="clear" w:color="auto" w:fill="DEEAF6" w:themeFill="accent1" w:themeFillTint="33"/>
          </w:tcPr>
          <w:p w14:paraId="1382A392" w14:textId="77777777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시나리오</w:t>
            </w:r>
          </w:p>
        </w:tc>
        <w:tc>
          <w:tcPr>
            <w:tcW w:w="7097" w:type="dxa"/>
            <w:gridSpan w:val="3"/>
          </w:tcPr>
          <w:p w14:paraId="15C9DF73" w14:textId="731F04B1" w:rsidR="004D1595" w:rsidRPr="00C57EE5" w:rsidRDefault="0BCF600A" w:rsidP="004D1595">
            <w:pPr>
              <w:rPr>
                <w:sz w:val="18"/>
                <w:szCs w:val="18"/>
              </w:rPr>
            </w:pPr>
            <w:r w:rsidRPr="0BCF600A">
              <w:rPr>
                <w:sz w:val="18"/>
                <w:szCs w:val="18"/>
              </w:rPr>
              <w:t>1. 사용자는 앱의 메인화면에서 아침, 점심</w:t>
            </w:r>
            <w:r w:rsidR="1B27AFB9" w:rsidRPr="1B27AFB9">
              <w:rPr>
                <w:sz w:val="18"/>
                <w:szCs w:val="18"/>
              </w:rPr>
              <w:t>,</w:t>
            </w:r>
            <w:r w:rsidR="47120A4D" w:rsidRPr="47120A4D">
              <w:rPr>
                <w:sz w:val="18"/>
                <w:szCs w:val="18"/>
              </w:rPr>
              <w:t xml:space="preserve"> </w:t>
            </w:r>
            <w:r w:rsidR="3AB7E229" w:rsidRPr="3AB7E229">
              <w:rPr>
                <w:sz w:val="18"/>
                <w:szCs w:val="18"/>
              </w:rPr>
              <w:t>저녁 버튼을 클릭하여</w:t>
            </w:r>
            <w:r w:rsidRPr="0BCF600A">
              <w:rPr>
                <w:sz w:val="18"/>
                <w:szCs w:val="18"/>
              </w:rPr>
              <w:t xml:space="preserve"> 먹은 음식을 카메라를 이용해 촬영하거나 수기로 입력한다.</w:t>
            </w:r>
          </w:p>
          <w:p w14:paraId="7C8DF639" w14:textId="3E543A53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2</w:t>
            </w:r>
            <w:r w:rsidRPr="00C57EE5">
              <w:rPr>
                <w:sz w:val="18"/>
                <w:szCs w:val="18"/>
              </w:rPr>
              <w:t xml:space="preserve">. </w:t>
            </w:r>
            <w:r w:rsidRPr="00C57EE5">
              <w:rPr>
                <w:rFonts w:hint="eastAsia"/>
                <w:sz w:val="18"/>
                <w:szCs w:val="18"/>
              </w:rPr>
              <w:t xml:space="preserve">해당되는 시간 </w:t>
            </w:r>
            <w:r w:rsidRPr="00C57EE5">
              <w:rPr>
                <w:sz w:val="18"/>
                <w:szCs w:val="18"/>
              </w:rPr>
              <w:t xml:space="preserve">( </w:t>
            </w:r>
            <w:r w:rsidRPr="00C57EE5">
              <w:rPr>
                <w:rFonts w:hint="eastAsia"/>
                <w:sz w:val="18"/>
                <w:szCs w:val="18"/>
              </w:rPr>
              <w:t>아침,</w:t>
            </w:r>
            <w:r w:rsidRPr="00C57EE5">
              <w:rPr>
                <w:sz w:val="18"/>
                <w:szCs w:val="18"/>
              </w:rPr>
              <w:t xml:space="preserve"> </w:t>
            </w:r>
            <w:r w:rsidRPr="00C57EE5">
              <w:rPr>
                <w:rFonts w:hint="eastAsia"/>
                <w:sz w:val="18"/>
                <w:szCs w:val="18"/>
              </w:rPr>
              <w:t>점심,</w:t>
            </w:r>
            <w:r w:rsidRPr="00C57EE5">
              <w:rPr>
                <w:sz w:val="18"/>
                <w:szCs w:val="18"/>
              </w:rPr>
              <w:t xml:space="preserve"> </w:t>
            </w:r>
            <w:r w:rsidRPr="00C57EE5">
              <w:rPr>
                <w:rFonts w:hint="eastAsia"/>
                <w:sz w:val="18"/>
                <w:szCs w:val="18"/>
              </w:rPr>
              <w:t xml:space="preserve">저녁 </w:t>
            </w:r>
            <w:r w:rsidRPr="00C57EE5">
              <w:rPr>
                <w:sz w:val="18"/>
                <w:szCs w:val="18"/>
              </w:rPr>
              <w:t xml:space="preserve">) </w:t>
            </w:r>
            <w:r w:rsidRPr="00C57EE5">
              <w:rPr>
                <w:rFonts w:hint="eastAsia"/>
                <w:sz w:val="18"/>
                <w:szCs w:val="18"/>
              </w:rPr>
              <w:t>에 따라 인식된 음식의 칼로리</w:t>
            </w:r>
            <w:r w:rsidR="04C4E5F4" w:rsidRPr="04C4E5F4">
              <w:rPr>
                <w:sz w:val="18"/>
                <w:szCs w:val="18"/>
              </w:rPr>
              <w:t>(int형)</w:t>
            </w:r>
            <w:r w:rsidRPr="00C57EE5">
              <w:rPr>
                <w:rFonts w:hint="eastAsia"/>
                <w:sz w:val="18"/>
                <w:szCs w:val="18"/>
              </w:rPr>
              <w:t xml:space="preserve"> </w:t>
            </w:r>
            <w:r w:rsidRPr="00C57EE5">
              <w:rPr>
                <w:sz w:val="18"/>
                <w:szCs w:val="18"/>
              </w:rPr>
              <w:t xml:space="preserve">, </w:t>
            </w:r>
            <w:r w:rsidRPr="00C57EE5">
              <w:rPr>
                <w:rFonts w:hint="eastAsia"/>
                <w:sz w:val="18"/>
                <w:szCs w:val="18"/>
              </w:rPr>
              <w:t xml:space="preserve">탄수화물 </w:t>
            </w:r>
            <w:r w:rsidR="57C3C36F" w:rsidRPr="57C3C36F">
              <w:rPr>
                <w:sz w:val="18"/>
                <w:szCs w:val="18"/>
              </w:rPr>
              <w:t>(int형),</w:t>
            </w:r>
            <w:r w:rsidRPr="00C57EE5">
              <w:rPr>
                <w:sz w:val="18"/>
                <w:szCs w:val="18"/>
              </w:rPr>
              <w:t xml:space="preserve"> </w:t>
            </w:r>
            <w:r w:rsidRPr="00C57EE5">
              <w:rPr>
                <w:rFonts w:hint="eastAsia"/>
                <w:sz w:val="18"/>
                <w:szCs w:val="18"/>
              </w:rPr>
              <w:t xml:space="preserve">단백질 </w:t>
            </w:r>
            <w:r w:rsidR="57C3C36F" w:rsidRPr="57C3C36F">
              <w:rPr>
                <w:sz w:val="18"/>
                <w:szCs w:val="18"/>
              </w:rPr>
              <w:t xml:space="preserve">(int형) </w:t>
            </w:r>
            <w:r w:rsidRPr="00C57EE5">
              <w:rPr>
                <w:sz w:val="18"/>
                <w:szCs w:val="18"/>
              </w:rPr>
              <w:t>,</w:t>
            </w:r>
            <w:r w:rsidRPr="00C57EE5">
              <w:rPr>
                <w:rFonts w:hint="eastAsia"/>
                <w:sz w:val="18"/>
                <w:szCs w:val="18"/>
              </w:rPr>
              <w:t xml:space="preserve">지방 </w:t>
            </w:r>
            <w:r w:rsidR="57C3C36F" w:rsidRPr="57C3C36F">
              <w:rPr>
                <w:sz w:val="18"/>
                <w:szCs w:val="18"/>
              </w:rPr>
              <w:t xml:space="preserve">(int형) </w:t>
            </w:r>
            <w:r w:rsidRPr="00C57EE5">
              <w:rPr>
                <w:rFonts w:hint="eastAsia"/>
                <w:sz w:val="18"/>
                <w:szCs w:val="18"/>
              </w:rPr>
              <w:t xml:space="preserve">함량을 메인화면에서 보여준다. 인식된 음식은 </w:t>
            </w:r>
            <w:r w:rsidR="002C6AEE">
              <w:rPr>
                <w:rFonts w:hint="eastAsia"/>
                <w:sz w:val="18"/>
                <w:szCs w:val="18"/>
              </w:rPr>
              <w:t xml:space="preserve"> D</w:t>
            </w:r>
            <w:r w:rsidR="002C6AEE">
              <w:rPr>
                <w:sz w:val="18"/>
                <w:szCs w:val="18"/>
              </w:rPr>
              <w:t>B</w:t>
            </w:r>
            <w:r w:rsidR="72843812" w:rsidRPr="72843812">
              <w:rPr>
                <w:sz w:val="18"/>
                <w:szCs w:val="18"/>
              </w:rPr>
              <w:t>의 eatenfood 테이블에</w:t>
            </w:r>
            <w:r w:rsidR="002C6AEE">
              <w:rPr>
                <w:rFonts w:hint="eastAsia"/>
                <w:sz w:val="18"/>
                <w:szCs w:val="18"/>
              </w:rPr>
              <w:t xml:space="preserve"> </w:t>
            </w:r>
            <w:r w:rsidR="51ADFB46" w:rsidRPr="51ADFB46">
              <w:rPr>
                <w:sz w:val="18"/>
                <w:szCs w:val="18"/>
              </w:rPr>
              <w:t>저장된다.</w:t>
            </w:r>
          </w:p>
          <w:p w14:paraId="4534AB30" w14:textId="34080642" w:rsidR="004D1595" w:rsidRPr="00C57EE5" w:rsidRDefault="004D1595" w:rsidP="004D1595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3</w:t>
            </w:r>
            <w:r w:rsidRPr="00C57EE5">
              <w:rPr>
                <w:sz w:val="18"/>
                <w:szCs w:val="18"/>
              </w:rPr>
              <w:t xml:space="preserve">. </w:t>
            </w:r>
            <w:r w:rsidRPr="00C57EE5">
              <w:rPr>
                <w:rFonts w:hint="eastAsia"/>
                <w:sz w:val="18"/>
                <w:szCs w:val="18"/>
              </w:rPr>
              <w:t xml:space="preserve">앱을 </w:t>
            </w:r>
            <w:r w:rsidR="00966132">
              <w:rPr>
                <w:rFonts w:hint="eastAsia"/>
                <w:sz w:val="18"/>
                <w:szCs w:val="18"/>
              </w:rPr>
              <w:t>껐</w:t>
            </w:r>
            <w:r w:rsidRPr="00C57EE5">
              <w:rPr>
                <w:rFonts w:hint="eastAsia"/>
                <w:sz w:val="18"/>
                <w:szCs w:val="18"/>
              </w:rPr>
              <w:t>다 키더라도 하루동안 정보는 유지된다.</w:t>
            </w:r>
          </w:p>
        </w:tc>
      </w:tr>
    </w:tbl>
    <w:p w14:paraId="09756424" w14:textId="778F5C71" w:rsidR="009A2DBA" w:rsidRDefault="009A2DBA" w:rsidP="009A2DBA"/>
    <w:p w14:paraId="51DA5110" w14:textId="00D8BEAC" w:rsidR="009A2DBA" w:rsidRPr="009A2DBA" w:rsidRDefault="009A2DBA" w:rsidP="00420F5E">
      <w:bookmarkStart w:id="36" w:name="_Toc57128946"/>
      <w:r>
        <w:rPr>
          <w:rFonts w:hint="eastAsia"/>
        </w:rPr>
        <w:t>운동 통계 제공</w:t>
      </w:r>
      <w:bookmarkEnd w:id="36"/>
    </w:p>
    <w:tbl>
      <w:tblPr>
        <w:tblStyle w:val="af4"/>
        <w:tblpPr w:leftFromText="142" w:rightFromText="142" w:vertAnchor="text" w:horzAnchor="margin" w:tblpY="51"/>
        <w:tblW w:w="9351" w:type="dxa"/>
        <w:tblLook w:val="04A0" w:firstRow="1" w:lastRow="0" w:firstColumn="1" w:lastColumn="0" w:noHBand="0" w:noVBand="1"/>
      </w:tblPr>
      <w:tblGrid>
        <w:gridCol w:w="2254"/>
        <w:gridCol w:w="2277"/>
        <w:gridCol w:w="2231"/>
        <w:gridCol w:w="2589"/>
      </w:tblGrid>
      <w:tr w:rsidR="004242AE" w:rsidRPr="00C57EE5" w14:paraId="5930E76E" w14:textId="77777777" w:rsidTr="147C69AE">
        <w:tc>
          <w:tcPr>
            <w:tcW w:w="225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</w:tcPr>
          <w:p w14:paraId="0C23D973" w14:textId="77777777" w:rsidR="004242AE" w:rsidRPr="00C57EE5" w:rsidRDefault="004242AE" w:rsidP="004242AE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요구사항명</w:t>
            </w:r>
          </w:p>
        </w:tc>
        <w:tc>
          <w:tcPr>
            <w:tcW w:w="227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5659BDCF" w14:textId="77777777" w:rsidR="004242AE" w:rsidRPr="00C57EE5" w:rsidRDefault="004242AE" w:rsidP="004242AE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운동 통계 제공</w:t>
            </w:r>
          </w:p>
        </w:tc>
        <w:tc>
          <w:tcPr>
            <w:tcW w:w="22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</w:tcPr>
          <w:p w14:paraId="4BD38E68" w14:textId="77777777" w:rsidR="004242AE" w:rsidRPr="00C57EE5" w:rsidRDefault="004242AE" w:rsidP="004242AE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요구사항번호</w:t>
            </w:r>
          </w:p>
        </w:tc>
        <w:tc>
          <w:tcPr>
            <w:tcW w:w="2589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0E0B0E51" w14:textId="0BB4BEEE" w:rsidR="004242AE" w:rsidRPr="00C57EE5" w:rsidRDefault="00A52D58" w:rsidP="004242AE">
            <w:pPr>
              <w:rPr>
                <w:sz w:val="18"/>
                <w:szCs w:val="18"/>
              </w:rPr>
            </w:pPr>
            <w:r>
              <w:rPr>
                <w:sz w:val="16"/>
                <w:szCs w:val="16"/>
                <w:lang w:val="ko-KR"/>
              </w:rPr>
              <w:t>SP_</w:t>
            </w:r>
            <w:r w:rsidR="147C69AE" w:rsidRPr="147C69AE">
              <w:rPr>
                <w:sz w:val="18"/>
                <w:szCs w:val="18"/>
              </w:rPr>
              <w:t>UR</w:t>
            </w:r>
            <w:r>
              <w:rPr>
                <w:sz w:val="18"/>
                <w:szCs w:val="18"/>
              </w:rPr>
              <w:t>_</w:t>
            </w:r>
            <w:r w:rsidR="147C69AE" w:rsidRPr="147C69AE">
              <w:rPr>
                <w:sz w:val="18"/>
                <w:szCs w:val="18"/>
              </w:rPr>
              <w:t>01</w:t>
            </w:r>
            <w:r w:rsidR="008A0B13">
              <w:rPr>
                <w:sz w:val="18"/>
                <w:szCs w:val="18"/>
              </w:rPr>
              <w:t>4</w:t>
            </w:r>
          </w:p>
        </w:tc>
      </w:tr>
      <w:tr w:rsidR="004242AE" w:rsidRPr="00C57EE5" w14:paraId="6479D6D7" w14:textId="77777777" w:rsidTr="147C69AE">
        <w:trPr>
          <w:trHeight w:val="413"/>
        </w:trPr>
        <w:tc>
          <w:tcPr>
            <w:tcW w:w="225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</w:tcPr>
          <w:p w14:paraId="442B5508" w14:textId="77777777" w:rsidR="004242AE" w:rsidRPr="00C57EE5" w:rsidRDefault="004242AE" w:rsidP="004242AE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요구사항구분</w:t>
            </w:r>
          </w:p>
        </w:tc>
        <w:tc>
          <w:tcPr>
            <w:tcW w:w="227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4D69E73A" w14:textId="0C3B9CFB" w:rsidR="004242AE" w:rsidRPr="00C57EE5" w:rsidRDefault="147C69AE" w:rsidP="004242AE">
            <w:pPr>
              <w:rPr>
                <w:sz w:val="18"/>
                <w:szCs w:val="18"/>
              </w:rPr>
            </w:pPr>
            <w:r w:rsidRPr="147C69AE">
              <w:rPr>
                <w:sz w:val="18"/>
                <w:szCs w:val="18"/>
              </w:rPr>
              <w:t>APP</w:t>
            </w:r>
          </w:p>
        </w:tc>
        <w:tc>
          <w:tcPr>
            <w:tcW w:w="22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</w:tcPr>
          <w:p w14:paraId="72D8754F" w14:textId="77777777" w:rsidR="004242AE" w:rsidRPr="00C57EE5" w:rsidRDefault="004242AE" w:rsidP="004242AE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작성자</w:t>
            </w:r>
          </w:p>
        </w:tc>
        <w:tc>
          <w:tcPr>
            <w:tcW w:w="2589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75193E59" w14:textId="77777777" w:rsidR="004242AE" w:rsidRPr="00C57EE5" w:rsidRDefault="004242AE" w:rsidP="004242AE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황연주</w:t>
            </w:r>
          </w:p>
        </w:tc>
      </w:tr>
      <w:tr w:rsidR="004242AE" w:rsidRPr="00C57EE5" w14:paraId="25632CC2" w14:textId="77777777" w:rsidTr="147C69AE">
        <w:tc>
          <w:tcPr>
            <w:tcW w:w="225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</w:tcPr>
          <w:p w14:paraId="3133CF59" w14:textId="77777777" w:rsidR="004242AE" w:rsidRPr="00C57EE5" w:rsidRDefault="004242AE" w:rsidP="004242AE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요구사항 설명</w:t>
            </w:r>
          </w:p>
        </w:tc>
        <w:tc>
          <w:tcPr>
            <w:tcW w:w="7097" w:type="dxa"/>
            <w:gridSpan w:val="3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2BA6499F" w14:textId="77777777" w:rsidR="004242AE" w:rsidRPr="00C57EE5" w:rsidRDefault="004242AE" w:rsidP="004242AE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 xml:space="preserve">하루동안 실행한 운동 정보 </w:t>
            </w:r>
            <w:r w:rsidRPr="00C57EE5">
              <w:rPr>
                <w:sz w:val="18"/>
                <w:szCs w:val="18"/>
              </w:rPr>
              <w:t xml:space="preserve">( </w:t>
            </w:r>
            <w:r w:rsidRPr="00C57EE5">
              <w:rPr>
                <w:rFonts w:hint="eastAsia"/>
                <w:sz w:val="18"/>
                <w:szCs w:val="18"/>
              </w:rPr>
              <w:t>운동이름,</w:t>
            </w:r>
            <w:r w:rsidRPr="00C57EE5">
              <w:rPr>
                <w:sz w:val="18"/>
                <w:szCs w:val="18"/>
              </w:rPr>
              <w:t xml:space="preserve"> </w:t>
            </w:r>
            <w:r w:rsidRPr="00C57EE5">
              <w:rPr>
                <w:rFonts w:hint="eastAsia"/>
                <w:sz w:val="18"/>
                <w:szCs w:val="18"/>
              </w:rPr>
              <w:t>운동시간,</w:t>
            </w:r>
            <w:r w:rsidRPr="00C57EE5">
              <w:rPr>
                <w:sz w:val="18"/>
                <w:szCs w:val="18"/>
              </w:rPr>
              <w:t xml:space="preserve"> </w:t>
            </w:r>
            <w:r w:rsidRPr="00C57EE5">
              <w:rPr>
                <w:rFonts w:hint="eastAsia"/>
                <w:sz w:val="18"/>
                <w:szCs w:val="18"/>
              </w:rPr>
              <w:t>소모칼로리)</w:t>
            </w:r>
            <w:r w:rsidRPr="00C57EE5">
              <w:rPr>
                <w:sz w:val="18"/>
                <w:szCs w:val="18"/>
              </w:rPr>
              <w:t xml:space="preserve"> </w:t>
            </w:r>
            <w:r w:rsidRPr="00C57EE5">
              <w:rPr>
                <w:rFonts w:hint="eastAsia"/>
                <w:sz w:val="18"/>
                <w:szCs w:val="18"/>
              </w:rPr>
              <w:t>를 화면을 통해 보여준다.</w:t>
            </w:r>
          </w:p>
        </w:tc>
      </w:tr>
      <w:tr w:rsidR="004242AE" w:rsidRPr="00C57EE5" w14:paraId="7C5318CA" w14:textId="77777777" w:rsidTr="147C69AE">
        <w:tc>
          <w:tcPr>
            <w:tcW w:w="225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</w:tcPr>
          <w:p w14:paraId="68B8D9B4" w14:textId="77777777" w:rsidR="004242AE" w:rsidRPr="00C57EE5" w:rsidRDefault="004242AE" w:rsidP="004242AE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구현 시 고려사항</w:t>
            </w:r>
          </w:p>
        </w:tc>
        <w:tc>
          <w:tcPr>
            <w:tcW w:w="7097" w:type="dxa"/>
            <w:gridSpan w:val="3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4AA5BE63" w14:textId="43ACEF79" w:rsidR="004242AE" w:rsidRDefault="00AB7A6F" w:rsidP="004242A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 xml:space="preserve">. </w:t>
            </w:r>
            <w:r w:rsidR="00F35F16">
              <w:rPr>
                <w:rFonts w:hint="eastAsia"/>
                <w:sz w:val="18"/>
                <w:szCs w:val="18"/>
              </w:rPr>
              <w:t xml:space="preserve">운동 정보는 </w:t>
            </w:r>
            <w:r w:rsidR="22D96437" w:rsidRPr="22D96437">
              <w:rPr>
                <w:sz w:val="18"/>
                <w:szCs w:val="18"/>
              </w:rPr>
              <w:t>smartpt[DB] -&gt;</w:t>
            </w:r>
            <w:r w:rsidR="00F35F16">
              <w:rPr>
                <w:sz w:val="18"/>
                <w:szCs w:val="18"/>
              </w:rPr>
              <w:t xml:space="preserve"> </w:t>
            </w:r>
            <w:r w:rsidR="7112CF02" w:rsidRPr="7112CF02">
              <w:rPr>
                <w:sz w:val="18"/>
                <w:szCs w:val="18"/>
              </w:rPr>
              <w:t>doexercise</w:t>
            </w:r>
            <w:r w:rsidR="7D32284A" w:rsidRPr="7D32284A">
              <w:rPr>
                <w:sz w:val="18"/>
                <w:szCs w:val="18"/>
              </w:rPr>
              <w:t>[table]로부터</w:t>
            </w:r>
            <w:r w:rsidR="00F35F16">
              <w:rPr>
                <w:rFonts w:hint="eastAsia"/>
                <w:sz w:val="18"/>
                <w:szCs w:val="18"/>
              </w:rPr>
              <w:t xml:space="preserve"> 가져온다.</w:t>
            </w:r>
          </w:p>
          <w:p w14:paraId="1684B652" w14:textId="10302525" w:rsidR="00AB7A6F" w:rsidRPr="00C57EE5" w:rsidRDefault="00AB7A6F" w:rsidP="004242A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  <w:r>
              <w:rPr>
                <w:sz w:val="18"/>
                <w:szCs w:val="18"/>
              </w:rPr>
              <w:t xml:space="preserve">. </w:t>
            </w:r>
            <w:r>
              <w:rPr>
                <w:rFonts w:hint="eastAsia"/>
                <w:sz w:val="18"/>
                <w:szCs w:val="18"/>
              </w:rPr>
              <w:t xml:space="preserve">동기화 버튼을 누르면 하루 누적 운동 정보가 갱신된다 </w:t>
            </w:r>
            <w:r>
              <w:rPr>
                <w:sz w:val="18"/>
                <w:szCs w:val="18"/>
              </w:rPr>
              <w:t>( Update )</w:t>
            </w:r>
          </w:p>
        </w:tc>
      </w:tr>
      <w:tr w:rsidR="004242AE" w:rsidRPr="00C57EE5" w14:paraId="6D526D1B" w14:textId="77777777" w:rsidTr="147C69AE">
        <w:tc>
          <w:tcPr>
            <w:tcW w:w="225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</w:tcPr>
          <w:p w14:paraId="1AEAF5A5" w14:textId="77777777" w:rsidR="004242AE" w:rsidRPr="00C57EE5" w:rsidRDefault="004242AE" w:rsidP="004242AE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위험요소</w:t>
            </w:r>
          </w:p>
        </w:tc>
        <w:tc>
          <w:tcPr>
            <w:tcW w:w="7097" w:type="dxa"/>
            <w:gridSpan w:val="3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42DE82F3" w14:textId="77777777" w:rsidR="004242AE" w:rsidRPr="00C57EE5" w:rsidRDefault="004242AE" w:rsidP="004242AE">
            <w:pPr>
              <w:rPr>
                <w:sz w:val="18"/>
                <w:szCs w:val="18"/>
              </w:rPr>
            </w:pPr>
          </w:p>
        </w:tc>
      </w:tr>
      <w:tr w:rsidR="004242AE" w:rsidRPr="00C57EE5" w14:paraId="5962E407" w14:textId="77777777" w:rsidTr="147C69AE">
        <w:tc>
          <w:tcPr>
            <w:tcW w:w="225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</w:tcPr>
          <w:p w14:paraId="0E3093EE" w14:textId="77777777" w:rsidR="004242AE" w:rsidRPr="00C57EE5" w:rsidRDefault="004242AE" w:rsidP="004242AE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위험요소 해결방안</w:t>
            </w:r>
          </w:p>
        </w:tc>
        <w:tc>
          <w:tcPr>
            <w:tcW w:w="7097" w:type="dxa"/>
            <w:gridSpan w:val="3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78A7D352" w14:textId="77777777" w:rsidR="004242AE" w:rsidRPr="00C57EE5" w:rsidRDefault="004242AE" w:rsidP="004242AE">
            <w:pPr>
              <w:rPr>
                <w:sz w:val="18"/>
                <w:szCs w:val="18"/>
              </w:rPr>
            </w:pPr>
          </w:p>
        </w:tc>
      </w:tr>
      <w:tr w:rsidR="004242AE" w:rsidRPr="00C57EE5" w14:paraId="0CB70144" w14:textId="77777777" w:rsidTr="147C69AE">
        <w:tc>
          <w:tcPr>
            <w:tcW w:w="225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</w:tcPr>
          <w:p w14:paraId="41D2C878" w14:textId="77777777" w:rsidR="004242AE" w:rsidRPr="00C57EE5" w:rsidRDefault="004242AE" w:rsidP="004242AE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관련 요구사항</w:t>
            </w:r>
          </w:p>
        </w:tc>
        <w:tc>
          <w:tcPr>
            <w:tcW w:w="7097" w:type="dxa"/>
            <w:gridSpan w:val="3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4E617AF6" w14:textId="77777777" w:rsidR="004242AE" w:rsidRPr="00C57EE5" w:rsidRDefault="004242AE" w:rsidP="004242AE">
            <w:pPr>
              <w:rPr>
                <w:sz w:val="18"/>
                <w:szCs w:val="18"/>
              </w:rPr>
            </w:pPr>
          </w:p>
        </w:tc>
      </w:tr>
      <w:tr w:rsidR="004242AE" w:rsidRPr="00C57EE5" w14:paraId="4A40B2FD" w14:textId="77777777" w:rsidTr="147C69AE">
        <w:tc>
          <w:tcPr>
            <w:tcW w:w="225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</w:tcPr>
          <w:p w14:paraId="63B855A2" w14:textId="77777777" w:rsidR="004242AE" w:rsidRPr="00C57EE5" w:rsidRDefault="004242AE" w:rsidP="004242AE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시나리오</w:t>
            </w:r>
          </w:p>
        </w:tc>
        <w:tc>
          <w:tcPr>
            <w:tcW w:w="7097" w:type="dxa"/>
            <w:gridSpan w:val="3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31BA1014" w14:textId="3D2B1869" w:rsidR="004242AE" w:rsidRPr="00C57EE5" w:rsidRDefault="004242AE" w:rsidP="004242AE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1</w:t>
            </w:r>
            <w:r w:rsidRPr="00C57EE5">
              <w:rPr>
                <w:sz w:val="18"/>
                <w:szCs w:val="18"/>
              </w:rPr>
              <w:t xml:space="preserve">. </w:t>
            </w:r>
            <w:r w:rsidRPr="00C57EE5">
              <w:rPr>
                <w:rFonts w:hint="eastAsia"/>
                <w:sz w:val="18"/>
                <w:szCs w:val="18"/>
              </w:rPr>
              <w:t>사용자가 동기화 버튼을 클릭한다.</w:t>
            </w:r>
          </w:p>
          <w:p w14:paraId="20FDF8DB" w14:textId="5ADA0332" w:rsidR="004242AE" w:rsidRPr="00C57EE5" w:rsidRDefault="004242AE" w:rsidP="004242AE">
            <w:pPr>
              <w:rPr>
                <w:sz w:val="18"/>
                <w:szCs w:val="18"/>
              </w:rPr>
            </w:pPr>
            <w:r w:rsidRPr="00C57EE5">
              <w:rPr>
                <w:rFonts w:hint="eastAsia"/>
                <w:sz w:val="18"/>
                <w:szCs w:val="18"/>
              </w:rPr>
              <w:t>2</w:t>
            </w:r>
            <w:r w:rsidRPr="00C57EE5">
              <w:rPr>
                <w:sz w:val="18"/>
                <w:szCs w:val="18"/>
              </w:rPr>
              <w:t xml:space="preserve">. </w:t>
            </w:r>
            <w:r w:rsidRPr="00C57EE5">
              <w:rPr>
                <w:rFonts w:hint="eastAsia"/>
                <w:sz w:val="18"/>
                <w:szCs w:val="18"/>
              </w:rPr>
              <w:t>g</w:t>
            </w:r>
            <w:r w:rsidRPr="00C57EE5">
              <w:rPr>
                <w:sz w:val="18"/>
                <w:szCs w:val="18"/>
              </w:rPr>
              <w:t>oogle fit</w:t>
            </w:r>
            <w:r w:rsidRPr="00C57EE5">
              <w:rPr>
                <w:rFonts w:hint="eastAsia"/>
                <w:sz w:val="18"/>
                <w:szCs w:val="18"/>
              </w:rPr>
              <w:t xml:space="preserve">으로부터 </w:t>
            </w:r>
            <w:r w:rsidR="00D267BD">
              <w:rPr>
                <w:rFonts w:hint="eastAsia"/>
                <w:sz w:val="18"/>
                <w:szCs w:val="18"/>
              </w:rPr>
              <w:t xml:space="preserve">하루동안 실행한 운동 정보를 받아와서 메인화면과 </w:t>
            </w:r>
            <w:r w:rsidR="00D267BD">
              <w:rPr>
                <w:sz w:val="18"/>
                <w:szCs w:val="18"/>
              </w:rPr>
              <w:t xml:space="preserve">Mi band </w:t>
            </w:r>
            <w:r w:rsidR="00D267BD">
              <w:rPr>
                <w:rFonts w:hint="eastAsia"/>
                <w:sz w:val="18"/>
                <w:szCs w:val="18"/>
              </w:rPr>
              <w:t>연동 화면에 그래프를 통해 보여준다.</w:t>
            </w:r>
          </w:p>
        </w:tc>
      </w:tr>
    </w:tbl>
    <w:p w14:paraId="5B25FB2E" w14:textId="045B4EC7" w:rsidR="00501242" w:rsidRDefault="00501242" w:rsidP="00501242">
      <w:pPr>
        <w:rPr>
          <w:lang w:val="ko-KR"/>
        </w:rPr>
      </w:pPr>
    </w:p>
    <w:p w14:paraId="509E554D" w14:textId="77777777" w:rsidR="00AD5BF1" w:rsidRDefault="00D805B5" w:rsidP="00AD5BF1">
      <w:pPr>
        <w:pStyle w:val="2"/>
        <w:rPr>
          <w:lang w:val="ko-KR"/>
        </w:rPr>
      </w:pPr>
      <w:bookmarkStart w:id="37" w:name="_Toc57322646"/>
      <w:r>
        <w:rPr>
          <w:rFonts w:hint="eastAsia"/>
          <w:lang w:val="ko-KR"/>
        </w:rPr>
        <w:t>2</w:t>
      </w:r>
      <w:r>
        <w:rPr>
          <w:lang w:val="ko-KR"/>
        </w:rPr>
        <w:t>.</w:t>
      </w:r>
      <w:r w:rsidR="000A355B">
        <w:rPr>
          <w:lang w:val="ko-KR"/>
        </w:rPr>
        <w:t xml:space="preserve">3 </w:t>
      </w:r>
      <w:r w:rsidR="000A355B">
        <w:rPr>
          <w:rFonts w:hint="eastAsia"/>
          <w:lang w:val="ko-KR"/>
        </w:rPr>
        <w:t>유스케이스 다이어그램</w:t>
      </w:r>
      <w:bookmarkEnd w:id="37"/>
    </w:p>
    <w:p w14:paraId="0F23401E" w14:textId="494AAB66" w:rsidR="000A355B" w:rsidRPr="00C26277" w:rsidRDefault="000A355B" w:rsidP="00AD5BF1">
      <w:pPr>
        <w:pStyle w:val="3"/>
        <w:ind w:left="900" w:hanging="360"/>
        <w:rPr>
          <w:b/>
          <w:bCs/>
          <w:lang w:val="ko-KR"/>
        </w:rPr>
      </w:pPr>
      <w:bookmarkStart w:id="38" w:name="_Toc57322647"/>
      <w:r w:rsidRPr="00C26277">
        <w:rPr>
          <w:rFonts w:hint="eastAsia"/>
          <w:b/>
          <w:bCs/>
          <w:lang w:val="ko-KR"/>
        </w:rPr>
        <w:t>2</w:t>
      </w:r>
      <w:r w:rsidRPr="00C26277">
        <w:rPr>
          <w:b/>
          <w:bCs/>
          <w:lang w:val="ko-KR"/>
        </w:rPr>
        <w:t xml:space="preserve">.3.1 </w:t>
      </w:r>
      <w:r w:rsidRPr="00C26277">
        <w:rPr>
          <w:rFonts w:hint="eastAsia"/>
          <w:b/>
          <w:bCs/>
          <w:lang w:val="ko-KR"/>
        </w:rPr>
        <w:t>유스케이스 다이어그램</w:t>
      </w:r>
      <w:bookmarkEnd w:id="38"/>
    </w:p>
    <w:p w14:paraId="3191B35D" w14:textId="391046C1" w:rsidR="00942605" w:rsidRDefault="00AD5BF1" w:rsidP="00942605"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65F0CD14" wp14:editId="11AC7DEA">
                <wp:simplePos x="0" y="0"/>
                <wp:positionH relativeFrom="margin">
                  <wp:align>right</wp:align>
                </wp:positionH>
                <wp:positionV relativeFrom="paragraph">
                  <wp:posOffset>99060</wp:posOffset>
                </wp:positionV>
                <wp:extent cx="4819650" cy="6439535"/>
                <wp:effectExtent l="19050" t="19050" r="19050" b="18415"/>
                <wp:wrapNone/>
                <wp:docPr id="2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9650" cy="6439535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D9F5C4" id="직사각형 29" o:spid="_x0000_s1026" style="position:absolute;left:0;text-align:left;margin-left:328.3pt;margin-top:7.8pt;width:379.5pt;height:507.05pt;z-index:25165825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" filled="f" strokecolor="black [3213]" strokeweight="2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6B8F85B" wp14:editId="47D4D983">
            <wp:extent cx="5943600" cy="6544310"/>
            <wp:effectExtent l="0" t="0" r="0" b="889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4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8EA23" w14:textId="385B652F" w:rsidR="00AD5BF1" w:rsidRPr="00C26277" w:rsidRDefault="00AD5BF1" w:rsidP="00AD5BF1">
      <w:pPr>
        <w:pStyle w:val="3"/>
        <w:ind w:left="900" w:hanging="360"/>
        <w:rPr>
          <w:b/>
          <w:bCs/>
          <w:lang w:val="ko-KR"/>
        </w:rPr>
      </w:pPr>
      <w:bookmarkStart w:id="39" w:name="_Toc57322648"/>
      <w:r w:rsidRPr="00C26277">
        <w:rPr>
          <w:rFonts w:hint="eastAsia"/>
          <w:b/>
          <w:bCs/>
          <w:lang w:val="ko-KR"/>
        </w:rPr>
        <w:lastRenderedPageBreak/>
        <w:t>2</w:t>
      </w:r>
      <w:r w:rsidRPr="00C26277">
        <w:rPr>
          <w:b/>
          <w:bCs/>
          <w:lang w:val="ko-KR"/>
        </w:rPr>
        <w:t xml:space="preserve">.3.2 </w:t>
      </w:r>
      <w:r w:rsidRPr="00C26277">
        <w:rPr>
          <w:rFonts w:hint="eastAsia"/>
          <w:b/>
          <w:bCs/>
          <w:lang w:val="ko-KR"/>
        </w:rPr>
        <w:t>세부 유스케이스 다이어그램</w:t>
      </w:r>
      <w:bookmarkEnd w:id="39"/>
    </w:p>
    <w:p w14:paraId="33639646" w14:textId="77777777" w:rsidR="00AD5BF1" w:rsidRDefault="00AD5BF1" w:rsidP="00942605"/>
    <w:p w14:paraId="74B17D3C" w14:textId="77777777" w:rsidR="00AD5BF1" w:rsidRDefault="00AD5BF1" w:rsidP="00AD5BF1">
      <w:r>
        <w:rPr>
          <w:noProof/>
        </w:rPr>
        <w:drawing>
          <wp:inline distT="0" distB="0" distL="0" distR="0" wp14:anchorId="2292EF0A" wp14:editId="2EDF77A3">
            <wp:extent cx="5943600" cy="1543050"/>
            <wp:effectExtent l="0" t="0" r="0" b="0"/>
            <wp:docPr id="1912027980" name="Picture 1912027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202798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CDDFD" wp14:editId="486D8D72">
            <wp:extent cx="5943600" cy="2225040"/>
            <wp:effectExtent l="0" t="0" r="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6EF1" w14:textId="77777777" w:rsidR="00AD5BF1" w:rsidRDefault="00AD5BF1" w:rsidP="00AD5BF1">
      <w:r>
        <w:rPr>
          <w:noProof/>
        </w:rPr>
        <w:drawing>
          <wp:inline distT="0" distB="0" distL="0" distR="0" wp14:anchorId="4820BB54" wp14:editId="2ABF62CE">
            <wp:extent cx="6530100" cy="2057400"/>
            <wp:effectExtent l="0" t="0" r="444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ntitled Diagram-Page-1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277" cy="205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3E31C9" wp14:editId="6C08A14B">
            <wp:extent cx="6553200" cy="1354748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agram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479" cy="136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2099B5" wp14:editId="57B5781D">
            <wp:extent cx="5943600" cy="3667125"/>
            <wp:effectExtent l="0" t="0" r="0" b="0"/>
            <wp:docPr id="526474690" name="Picture 526474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DD5B0" wp14:editId="5E8BA304">
            <wp:extent cx="3771900" cy="9779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iagram-Page-7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683" b="51204"/>
                    <a:stretch/>
                  </pic:blipFill>
                  <pic:spPr bwMode="auto">
                    <a:xfrm>
                      <a:off x="0" y="0"/>
                      <a:ext cx="3783486" cy="98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88E3B" w14:textId="572A358A" w:rsidR="00F33C91" w:rsidRPr="00C26277" w:rsidRDefault="00F33C91" w:rsidP="00F33C91">
      <w:pPr>
        <w:pStyle w:val="3"/>
        <w:ind w:left="900" w:hanging="360"/>
        <w:rPr>
          <w:b/>
          <w:bCs/>
          <w:lang w:val="ko-KR"/>
        </w:rPr>
      </w:pPr>
      <w:bookmarkStart w:id="40" w:name="_Toc57322649"/>
      <w:r w:rsidRPr="00C26277">
        <w:rPr>
          <w:rFonts w:hint="eastAsia"/>
          <w:b/>
          <w:bCs/>
          <w:lang w:val="ko-KR"/>
        </w:rPr>
        <w:t>2</w:t>
      </w:r>
      <w:r w:rsidRPr="00C26277">
        <w:rPr>
          <w:b/>
          <w:bCs/>
          <w:lang w:val="ko-KR"/>
        </w:rPr>
        <w:t xml:space="preserve">.3.3 </w:t>
      </w:r>
      <w:r w:rsidRPr="00C26277">
        <w:rPr>
          <w:rFonts w:hint="eastAsia"/>
          <w:b/>
          <w:bCs/>
          <w:lang w:val="ko-KR"/>
        </w:rPr>
        <w:t>유스케이스 기술서</w:t>
      </w:r>
      <w:bookmarkEnd w:id="40"/>
    </w:p>
    <w:p w14:paraId="076B6F1F" w14:textId="77777777" w:rsidR="00F33C91" w:rsidRDefault="00F33C91" w:rsidP="00C26277">
      <w:bookmarkStart w:id="41" w:name="_Toc53538385"/>
      <w:bookmarkStart w:id="42" w:name="_Toc53658798"/>
      <w:bookmarkStart w:id="43" w:name="_Toc53677542"/>
      <w:r>
        <w:t>섭취한 음식 등록</w:t>
      </w:r>
      <w:bookmarkEnd w:id="41"/>
      <w:bookmarkEnd w:id="42"/>
      <w:bookmarkEnd w:id="43"/>
    </w:p>
    <w:tbl>
      <w:tblPr>
        <w:tblOverlap w:val="never"/>
        <w:tblW w:w="0" w:type="auto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3"/>
        <w:gridCol w:w="7937"/>
      </w:tblGrid>
      <w:tr w:rsidR="00A52D58" w:rsidRPr="003C7891" w14:paraId="77B4C7EE" w14:textId="77777777" w:rsidTr="00265E39">
        <w:trPr>
          <w:trHeight w:val="3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D0FBC4A" w14:textId="072C3838" w:rsidR="00A52D58" w:rsidRPr="003C7891" w:rsidRDefault="00A52D58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>
              <w:rPr>
                <w:rFonts w:cs="굴림" w:hint="eastAsia"/>
                <w:color w:val="000000" w:themeColor="text1"/>
                <w:szCs w:val="18"/>
              </w:rPr>
              <w:t>코드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B757EC" w14:textId="0EED66C6" w:rsidR="00A52D58" w:rsidRPr="003C7891" w:rsidRDefault="00A52D58" w:rsidP="00265E39">
            <w:pPr>
              <w:widowControl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>
              <w:rPr>
                <w:rFonts w:cs="굴림" w:hint="eastAsia"/>
                <w:color w:val="000000" w:themeColor="text1"/>
                <w:szCs w:val="18"/>
              </w:rPr>
              <w:t>SP</w:t>
            </w:r>
            <w:r>
              <w:rPr>
                <w:rFonts w:cs="굴림"/>
                <w:color w:val="000000" w:themeColor="text1"/>
                <w:szCs w:val="18"/>
              </w:rPr>
              <w:t>_UD_001</w:t>
            </w:r>
          </w:p>
        </w:tc>
      </w:tr>
      <w:tr w:rsidR="00F33C91" w:rsidRPr="003C7891" w14:paraId="6DE1DAB2" w14:textId="77777777" w:rsidTr="00265E39">
        <w:trPr>
          <w:trHeight w:val="3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929D0D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유스케이스명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9FDCAD" w14:textId="77777777" w:rsidR="00F33C91" w:rsidRPr="003C7891" w:rsidRDefault="00F33C91" w:rsidP="00265E39">
            <w:pPr>
              <w:widowControl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섭취한 음식 등록</w:t>
            </w:r>
          </w:p>
        </w:tc>
      </w:tr>
      <w:tr w:rsidR="00F33C91" w:rsidRPr="003C7891" w14:paraId="25B7CF14" w14:textId="77777777" w:rsidTr="00265E39">
        <w:trPr>
          <w:trHeight w:val="3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8FD6A1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액터명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298AA0" w14:textId="77777777" w:rsidR="00F33C91" w:rsidRPr="003C7891" w:rsidRDefault="00F33C91" w:rsidP="00265E39">
            <w:pPr>
              <w:widowControl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 w:rsidRPr="26D2FE49">
              <w:rPr>
                <w:rFonts w:cs="굴림"/>
                <w:color w:val="000000" w:themeColor="text1"/>
              </w:rPr>
              <w:t>사용자, 카메라, DB</w:t>
            </w:r>
          </w:p>
        </w:tc>
      </w:tr>
      <w:tr w:rsidR="00F33C91" w:rsidRPr="003C7891" w14:paraId="69CC6830" w14:textId="77777777" w:rsidTr="00265E39">
        <w:trPr>
          <w:trHeight w:val="46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8FF986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개요</w:t>
            </w:r>
          </w:p>
        </w:tc>
        <w:tc>
          <w:tcPr>
            <w:tcW w:w="7937" w:type="dxa"/>
            <w:vAlign w:val="center"/>
          </w:tcPr>
          <w:p w14:paraId="0964598F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 xml:space="preserve">사용자는 하루동안 섭취한 음식을 스마트폰 카메라로 찍거나 </w:t>
            </w:r>
            <w:r>
              <w:rPr>
                <w:rFonts w:cs="굴림" w:hint="eastAsia"/>
                <w:color w:val="000000" w:themeColor="text1"/>
                <w:szCs w:val="18"/>
              </w:rPr>
              <w:t>검색</w:t>
            </w:r>
            <w:r w:rsidRPr="003C7891">
              <w:rPr>
                <w:rFonts w:cs="굴림" w:hint="eastAsia"/>
                <w:color w:val="000000" w:themeColor="text1"/>
                <w:szCs w:val="18"/>
              </w:rPr>
              <w:t>한다.</w:t>
            </w:r>
          </w:p>
        </w:tc>
      </w:tr>
      <w:tr w:rsidR="00F33C91" w:rsidRPr="003C7891" w14:paraId="68E42D34" w14:textId="77777777" w:rsidTr="00265E39">
        <w:trPr>
          <w:trHeight w:val="9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C5DDD7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사전조건</w:t>
            </w:r>
          </w:p>
        </w:tc>
        <w:tc>
          <w:tcPr>
            <w:tcW w:w="7937" w:type="dxa"/>
            <w:vAlign w:val="center"/>
          </w:tcPr>
          <w:p w14:paraId="7EDC6A3A" w14:textId="77777777" w:rsidR="00F33C91" w:rsidRPr="003C7891" w:rsidRDefault="00F33C91" w:rsidP="00265E39">
            <w:pPr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 w:rsidRPr="003C7891">
              <w:rPr>
                <w:rFonts w:cs="굴림"/>
                <w:color w:val="000000" w:themeColor="text1"/>
              </w:rPr>
              <w:t xml:space="preserve">사용자는 </w:t>
            </w:r>
            <w:r w:rsidRPr="003C7891">
              <w:rPr>
                <w:color w:val="000000" w:themeColor="text1"/>
              </w:rPr>
              <w:t xml:space="preserve">음식의 사진을 촬영할 수 있는 </w:t>
            </w:r>
            <w:r w:rsidRPr="003C7891">
              <w:rPr>
                <w:rFonts w:hint="eastAsia"/>
                <w:color w:val="000000" w:themeColor="text1"/>
              </w:rPr>
              <w:t>상태이거나,</w:t>
            </w:r>
            <w:r w:rsidRPr="003C7891">
              <w:rPr>
                <w:color w:val="000000" w:themeColor="text1"/>
              </w:rPr>
              <w:t xml:space="preserve"> </w:t>
            </w:r>
            <w:r w:rsidRPr="003C7891">
              <w:rPr>
                <w:rFonts w:hint="eastAsia"/>
                <w:color w:val="000000" w:themeColor="text1"/>
              </w:rPr>
              <w:t>음식명을 알고 있어야 한다.</w:t>
            </w:r>
          </w:p>
        </w:tc>
      </w:tr>
      <w:tr w:rsidR="00F33C91" w:rsidRPr="003C7891" w14:paraId="06CA5F54" w14:textId="77777777" w:rsidTr="00265E39">
        <w:trPr>
          <w:trHeight w:val="3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A700BB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사후조건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D3BB6E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앱에 사용자가 섭취한 음식이 등록되었다.</w:t>
            </w:r>
          </w:p>
        </w:tc>
      </w:tr>
      <w:tr w:rsidR="00F33C91" w:rsidRPr="003C7891" w14:paraId="4C07C5EE" w14:textId="77777777" w:rsidTr="00265E39">
        <w:trPr>
          <w:trHeight w:val="3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B7D05E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lastRenderedPageBreak/>
              <w:t>기본흐름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2C15820" w14:textId="77777777" w:rsidR="00F33C91" w:rsidRPr="003C7891" w:rsidRDefault="00F33C91" w:rsidP="00F33C91">
            <w:pPr>
              <w:pStyle w:val="af5"/>
              <w:numPr>
                <w:ilvl w:val="0"/>
                <w:numId w:val="7"/>
              </w:numPr>
              <w:spacing w:after="0" w:line="384" w:lineRule="auto"/>
              <w:ind w:leftChars="0"/>
              <w:textAlignment w:val="baseline"/>
              <w:rPr>
                <w:color w:val="000000" w:themeColor="text1"/>
                <w:sz w:val="18"/>
                <w:szCs w:val="18"/>
              </w:rPr>
            </w:pPr>
            <w:r w:rsidRPr="72E2AFD3">
              <w:rPr>
                <w:rFonts w:ascii="맑은 고딕" w:eastAsia="맑은 고딕" w:hAnsi="맑은 고딕" w:cs="맑은 고딕"/>
                <w:color w:val="000000" w:themeColor="text1"/>
                <w:sz w:val="18"/>
                <w:szCs w:val="18"/>
              </w:rPr>
              <w:t>사용자는</w:t>
            </w:r>
            <w:r w:rsidRPr="6D105235">
              <w:rPr>
                <w:rFonts w:ascii="맑은 고딕" w:eastAsia="맑은 고딕" w:hAnsi="맑은 고딕" w:cs="맑은 고딕"/>
                <w:color w:val="000000" w:themeColor="text1"/>
                <w:sz w:val="18"/>
                <w:szCs w:val="18"/>
              </w:rPr>
              <w:t xml:space="preserve"> 앱의 메인화면에서 해당 시간(아침, 점심 저녁)을 선택</w:t>
            </w:r>
          </w:p>
          <w:p w14:paraId="5E5EA362" w14:textId="77777777" w:rsidR="00F33C91" w:rsidRPr="003C7891" w:rsidRDefault="00F33C91" w:rsidP="00F33C91">
            <w:pPr>
              <w:pStyle w:val="af5"/>
              <w:numPr>
                <w:ilvl w:val="0"/>
                <w:numId w:val="7"/>
              </w:numPr>
              <w:spacing w:after="0" w:line="257" w:lineRule="auto"/>
              <w:ind w:leftChars="0"/>
              <w:textAlignment w:val="baseline"/>
              <w:rPr>
                <w:color w:val="000000" w:themeColor="text1"/>
                <w:sz w:val="18"/>
                <w:szCs w:val="18"/>
              </w:rPr>
            </w:pPr>
            <w:r w:rsidRPr="793C02D5">
              <w:rPr>
                <w:rFonts w:ascii="맑은 고딕" w:eastAsia="맑은 고딕" w:hAnsi="맑은 고딕" w:cs="맑은 고딕"/>
                <w:color w:val="000000" w:themeColor="text1"/>
                <w:sz w:val="18"/>
                <w:szCs w:val="18"/>
              </w:rPr>
              <w:t>먹은 음식을 카메라를 이용해 촬영한다.</w:t>
            </w:r>
          </w:p>
          <w:p w14:paraId="6FAEC5AF" w14:textId="77777777" w:rsidR="00F33C91" w:rsidRPr="00436D8D" w:rsidRDefault="00F33C91" w:rsidP="00F33C91">
            <w:pPr>
              <w:pStyle w:val="af5"/>
              <w:numPr>
                <w:ilvl w:val="0"/>
                <w:numId w:val="7"/>
              </w:numPr>
              <w:spacing w:after="0" w:line="257" w:lineRule="auto"/>
              <w:ind w:leftChars="0"/>
              <w:textAlignment w:val="baseline"/>
              <w:rPr>
                <w:rFonts w:ascii="맑은 고딕" w:eastAsia="맑은 고딕" w:hAnsi="맑은 고딕" w:cs="맑은 고딕"/>
                <w:color w:val="000000" w:themeColor="text1"/>
                <w:sz w:val="18"/>
                <w:szCs w:val="18"/>
              </w:rPr>
            </w:pPr>
            <w:r w:rsidRPr="793C02D5">
              <w:rPr>
                <w:rFonts w:ascii="맑은 고딕" w:eastAsia="맑은 고딕" w:hAnsi="맑은 고딕" w:cs="맑은 고딕"/>
                <w:color w:val="000000" w:themeColor="text1"/>
                <w:sz w:val="18"/>
                <w:szCs w:val="18"/>
              </w:rPr>
              <w:t>인식된 음식은 smartpt{DB} -&gt; eatenfood [table]에 저장</w:t>
            </w:r>
          </w:p>
          <w:p w14:paraId="1EE2B7AC" w14:textId="77777777" w:rsidR="00F33C91" w:rsidRPr="00436D8D" w:rsidRDefault="00F33C91" w:rsidP="00265E39">
            <w:pPr>
              <w:spacing w:after="0" w:line="257" w:lineRule="auto"/>
              <w:ind w:left="400"/>
              <w:rPr>
                <w:color w:val="000000" w:themeColor="text1"/>
              </w:rPr>
            </w:pPr>
            <w:r w:rsidRPr="793C02D5">
              <w:rPr>
                <w:color w:val="000000" w:themeColor="text1"/>
              </w:rPr>
              <w:t xml:space="preserve">  3-1. 음식 저장 format</w:t>
            </w:r>
          </w:p>
          <w:p w14:paraId="7AAD06F1" w14:textId="77777777" w:rsidR="00F33C91" w:rsidRPr="003C7891" w:rsidRDefault="00F33C91" w:rsidP="00265E39">
            <w:pPr>
              <w:spacing w:after="0" w:line="257" w:lineRule="auto"/>
              <w:ind w:left="400"/>
              <w:textAlignment w:val="baseline"/>
              <w:rPr>
                <w:color w:val="000000" w:themeColor="text1"/>
              </w:rPr>
            </w:pPr>
            <w:r w:rsidRPr="793C02D5">
              <w:rPr>
                <w:color w:val="000000" w:themeColor="text1"/>
              </w:rPr>
              <w:t xml:space="preserve">        음식id(INT) - userid(INT) - 먹은날(date) -먹은 시기(아침,점심,저녁)(INT) - 먹은 인분(INT)</w:t>
            </w:r>
          </w:p>
          <w:p w14:paraId="5AF03400" w14:textId="77777777" w:rsidR="00F33C91" w:rsidRPr="003C7891" w:rsidRDefault="00F33C91" w:rsidP="00265E39">
            <w:pPr>
              <w:pStyle w:val="af5"/>
              <w:spacing w:after="0" w:line="288" w:lineRule="auto"/>
              <w:ind w:leftChars="0"/>
              <w:textAlignment w:val="baseline"/>
              <w:rPr>
                <w:rFonts w:ascii="맑은 고딕" w:eastAsia="맑은 고딕" w:hAnsi="맑은 고딕" w:cs="맑은 고딕"/>
                <w:color w:val="000000" w:themeColor="text1"/>
                <w:sz w:val="18"/>
                <w:szCs w:val="18"/>
              </w:rPr>
            </w:pPr>
          </w:p>
        </w:tc>
      </w:tr>
      <w:tr w:rsidR="00F33C91" w:rsidRPr="003C7891" w14:paraId="1A36D2F2" w14:textId="77777777" w:rsidTr="00265E39">
        <w:trPr>
          <w:trHeight w:val="3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14124CF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대체흐름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2E01E0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 w:rsidRPr="003C7891">
              <w:rPr>
                <w:rFonts w:cs="굴림"/>
                <w:color w:val="000000" w:themeColor="text1"/>
              </w:rPr>
              <w:t>1</w:t>
            </w:r>
            <w:r w:rsidRPr="003C7891">
              <w:rPr>
                <w:rFonts w:cs="굴림" w:hint="eastAsia"/>
                <w:color w:val="000000" w:themeColor="text1"/>
              </w:rPr>
              <w:t>a</w:t>
            </w:r>
            <w:r w:rsidRPr="003C7891">
              <w:rPr>
                <w:rFonts w:cs="굴림"/>
                <w:color w:val="000000" w:themeColor="text1"/>
              </w:rPr>
              <w:t xml:space="preserve">. </w:t>
            </w:r>
            <w:r w:rsidRPr="003C7891">
              <w:rPr>
                <w:rFonts w:cs="굴림" w:hint="eastAsia"/>
                <w:color w:val="000000" w:themeColor="text1"/>
              </w:rPr>
              <w:t xml:space="preserve">음식 분석 알고리즘이 제공하는 음식 </w:t>
            </w:r>
            <w:r w:rsidRPr="003C7891">
              <w:rPr>
                <w:rFonts w:cs="굴림"/>
                <w:color w:val="000000" w:themeColor="text1"/>
              </w:rPr>
              <w:t xml:space="preserve">60 </w:t>
            </w:r>
            <w:r w:rsidRPr="003C7891">
              <w:rPr>
                <w:rFonts w:cs="굴림" w:hint="eastAsia"/>
                <w:color w:val="000000" w:themeColor="text1"/>
              </w:rPr>
              <w:t>가지 이외의 음식인 경우</w:t>
            </w:r>
          </w:p>
          <w:p w14:paraId="4F0ABEB3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 w:rsidRPr="32668E1B">
              <w:rPr>
                <w:rFonts w:cs="굴림"/>
                <w:color w:val="000000" w:themeColor="text1"/>
              </w:rPr>
              <w:t>1a-1.음식 이름을 DB 정보를 가지고있는 후보음식(1200가지) 에서 선택</w:t>
            </w:r>
            <w:r w:rsidRPr="3148A658">
              <w:rPr>
                <w:rFonts w:cs="굴림"/>
                <w:color w:val="000000" w:themeColor="text1"/>
              </w:rPr>
              <w:t>(클릭)</w:t>
            </w:r>
          </w:p>
          <w:p w14:paraId="6A42A813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 w:rsidRPr="502A63BD">
              <w:rPr>
                <w:rFonts w:cs="굴림" w:hint="eastAsia"/>
                <w:color w:val="000000" w:themeColor="text1"/>
              </w:rPr>
              <w:t>1a</w:t>
            </w:r>
            <w:r w:rsidRPr="502A63BD">
              <w:rPr>
                <w:rFonts w:cs="굴림"/>
                <w:color w:val="000000" w:themeColor="text1"/>
              </w:rPr>
              <w:t xml:space="preserve">-2. </w:t>
            </w:r>
            <w:r w:rsidRPr="502A63BD">
              <w:rPr>
                <w:rFonts w:cs="굴림" w:hint="eastAsia"/>
                <w:color w:val="000000" w:themeColor="text1"/>
              </w:rPr>
              <w:t>섭취한 음식정보가 저장되고 유스케이스는 종료된다</w:t>
            </w:r>
          </w:p>
        </w:tc>
      </w:tr>
    </w:tbl>
    <w:p w14:paraId="444752EC" w14:textId="77777777" w:rsidR="00F33C91" w:rsidRDefault="00F33C91" w:rsidP="00F33C91">
      <w:pPr>
        <w:rPr>
          <w:color w:val="000000" w:themeColor="text1"/>
        </w:rPr>
      </w:pPr>
    </w:p>
    <w:p w14:paraId="7F450CBC" w14:textId="77777777" w:rsidR="00F33C91" w:rsidRDefault="00F33C91" w:rsidP="00C26277">
      <w:bookmarkStart w:id="44" w:name="_Toc53677543"/>
      <w:r>
        <w:rPr>
          <w:rFonts w:hint="eastAsia"/>
        </w:rPr>
        <w:t>I</w:t>
      </w:r>
      <w:r>
        <w:t xml:space="preserve">oT </w:t>
      </w:r>
      <w:r>
        <w:rPr>
          <w:rFonts w:hint="eastAsia"/>
        </w:rPr>
        <w:t>기기 연결</w:t>
      </w:r>
      <w:bookmarkEnd w:id="44"/>
    </w:p>
    <w:tbl>
      <w:tblPr>
        <w:tblOverlap w:val="never"/>
        <w:tblW w:w="0" w:type="auto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3"/>
        <w:gridCol w:w="7937"/>
      </w:tblGrid>
      <w:tr w:rsidR="00A52D58" w:rsidRPr="003C7891" w14:paraId="6B19569C" w14:textId="77777777" w:rsidTr="00265E39">
        <w:trPr>
          <w:trHeight w:val="3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BD7337" w14:textId="4624325F" w:rsidR="00A52D58" w:rsidRPr="003C7891" w:rsidRDefault="00A52D58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>
              <w:rPr>
                <w:rFonts w:cs="굴림" w:hint="eastAsia"/>
                <w:color w:val="000000" w:themeColor="text1"/>
                <w:szCs w:val="18"/>
              </w:rPr>
              <w:t>코드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F9ED82" w14:textId="5B28769F" w:rsidR="00A52D58" w:rsidRDefault="00A52D58" w:rsidP="00265E39">
            <w:pPr>
              <w:widowControl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>
              <w:rPr>
                <w:rFonts w:cs="굴림" w:hint="eastAsia"/>
                <w:color w:val="000000" w:themeColor="text1"/>
                <w:szCs w:val="18"/>
              </w:rPr>
              <w:t>SP</w:t>
            </w:r>
            <w:r>
              <w:rPr>
                <w:rFonts w:cs="굴림"/>
                <w:color w:val="000000" w:themeColor="text1"/>
                <w:szCs w:val="18"/>
              </w:rPr>
              <w:t>_UD_002</w:t>
            </w:r>
          </w:p>
        </w:tc>
      </w:tr>
      <w:tr w:rsidR="00F33C91" w:rsidRPr="003C7891" w14:paraId="5757A98E" w14:textId="77777777" w:rsidTr="00265E39">
        <w:trPr>
          <w:trHeight w:val="3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0682CF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유스케이스명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D4F213" w14:textId="77777777" w:rsidR="00F33C91" w:rsidRPr="003C7891" w:rsidRDefault="00F33C91" w:rsidP="00265E39">
            <w:pPr>
              <w:widowControl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>
              <w:rPr>
                <w:rFonts w:cs="굴림" w:hint="eastAsia"/>
                <w:color w:val="000000" w:themeColor="text1"/>
                <w:szCs w:val="18"/>
              </w:rPr>
              <w:t>I</w:t>
            </w:r>
            <w:r>
              <w:rPr>
                <w:rFonts w:cs="굴림"/>
                <w:color w:val="000000" w:themeColor="text1"/>
                <w:szCs w:val="18"/>
              </w:rPr>
              <w:t xml:space="preserve">oT </w:t>
            </w:r>
            <w:r>
              <w:rPr>
                <w:rFonts w:cs="굴림" w:hint="eastAsia"/>
                <w:color w:val="000000" w:themeColor="text1"/>
                <w:szCs w:val="18"/>
              </w:rPr>
              <w:t>기기 연결</w:t>
            </w:r>
          </w:p>
        </w:tc>
      </w:tr>
      <w:tr w:rsidR="00F33C91" w:rsidRPr="003C7891" w14:paraId="267821C4" w14:textId="77777777" w:rsidTr="00265E39">
        <w:trPr>
          <w:trHeight w:val="3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1080BB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액터명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275F19" w14:textId="77777777" w:rsidR="00F33C91" w:rsidRPr="003C7891" w:rsidRDefault="00F33C91" w:rsidP="00265E39">
            <w:pPr>
              <w:widowControl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 w:rsidRPr="26D2FE49">
              <w:rPr>
                <w:rFonts w:cs="굴림"/>
                <w:color w:val="000000" w:themeColor="text1"/>
              </w:rPr>
              <w:t>사용자</w:t>
            </w:r>
          </w:p>
        </w:tc>
      </w:tr>
      <w:tr w:rsidR="00F33C91" w:rsidRPr="003C7891" w14:paraId="011A9708" w14:textId="77777777" w:rsidTr="00265E39">
        <w:trPr>
          <w:trHeight w:val="46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B43451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개요</w:t>
            </w:r>
          </w:p>
        </w:tc>
        <w:tc>
          <w:tcPr>
            <w:tcW w:w="7937" w:type="dxa"/>
            <w:vAlign w:val="center"/>
          </w:tcPr>
          <w:p w14:paraId="4147F8A5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>
              <w:rPr>
                <w:rFonts w:cs="굴림" w:hint="eastAsia"/>
                <w:color w:val="000000" w:themeColor="text1"/>
                <w:szCs w:val="18"/>
              </w:rPr>
              <w:t xml:space="preserve"> 사용자는 앱과 </w:t>
            </w:r>
            <w:r>
              <w:rPr>
                <w:rFonts w:cs="굴림"/>
                <w:color w:val="000000" w:themeColor="text1"/>
                <w:szCs w:val="18"/>
              </w:rPr>
              <w:t>IoT</w:t>
            </w:r>
            <w:r>
              <w:rPr>
                <w:rFonts w:cs="굴림" w:hint="eastAsia"/>
                <w:color w:val="000000" w:themeColor="text1"/>
                <w:szCs w:val="18"/>
              </w:rPr>
              <w:t>기기를 연결한다.</w:t>
            </w:r>
          </w:p>
        </w:tc>
      </w:tr>
      <w:tr w:rsidR="00F33C91" w:rsidRPr="003C7891" w14:paraId="162C19E2" w14:textId="77777777" w:rsidTr="00265E39">
        <w:trPr>
          <w:trHeight w:val="9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20AD26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사전조건</w:t>
            </w:r>
          </w:p>
        </w:tc>
        <w:tc>
          <w:tcPr>
            <w:tcW w:w="7937" w:type="dxa"/>
            <w:vAlign w:val="center"/>
          </w:tcPr>
          <w:p w14:paraId="249F8132" w14:textId="77777777" w:rsidR="00F33C91" w:rsidRPr="003C7891" w:rsidRDefault="00F33C91" w:rsidP="00265E39">
            <w:pPr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>
              <w:rPr>
                <w:rFonts w:cs="굴림" w:hint="eastAsia"/>
                <w:color w:val="000000" w:themeColor="text1"/>
              </w:rPr>
              <w:t xml:space="preserve"> 사용자는 블루투스를 이용할 수 있는 상황이어야 하며 어플(구글 피트니스/미핏</w:t>
            </w:r>
            <w:r>
              <w:rPr>
                <w:rFonts w:cs="굴림"/>
                <w:color w:val="000000" w:themeColor="text1"/>
              </w:rPr>
              <w:t>)</w:t>
            </w:r>
            <w:r>
              <w:rPr>
                <w:rFonts w:cs="굴림" w:hint="eastAsia"/>
                <w:color w:val="000000" w:themeColor="text1"/>
              </w:rPr>
              <w:t>을 다운받을 수 있는 상황이거나,</w:t>
            </w:r>
            <w:r>
              <w:rPr>
                <w:rFonts w:cs="굴림"/>
                <w:color w:val="000000" w:themeColor="text1"/>
              </w:rPr>
              <w:t xml:space="preserve"> </w:t>
            </w:r>
            <w:r>
              <w:rPr>
                <w:rFonts w:cs="굴림" w:hint="eastAsia"/>
                <w:color w:val="000000" w:themeColor="text1"/>
              </w:rPr>
              <w:t>해당 어플이 다운받아져 있어야한다.</w:t>
            </w:r>
          </w:p>
        </w:tc>
      </w:tr>
      <w:tr w:rsidR="00F33C91" w:rsidRPr="003C7891" w14:paraId="605CA337" w14:textId="77777777" w:rsidTr="00265E39">
        <w:trPr>
          <w:trHeight w:val="3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E9A7DA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사후조건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92B3E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>
              <w:rPr>
                <w:rFonts w:cs="굴림" w:hint="eastAsia"/>
                <w:color w:val="000000" w:themeColor="text1"/>
                <w:szCs w:val="18"/>
              </w:rPr>
              <w:t xml:space="preserve">앱에서 사용자의 </w:t>
            </w:r>
            <w:r>
              <w:rPr>
                <w:rFonts w:cs="굴림"/>
                <w:color w:val="000000" w:themeColor="text1"/>
                <w:szCs w:val="18"/>
              </w:rPr>
              <w:t>IoT</w:t>
            </w:r>
            <w:r>
              <w:rPr>
                <w:rFonts w:cs="굴림" w:hint="eastAsia"/>
                <w:color w:val="000000" w:themeColor="text1"/>
                <w:szCs w:val="18"/>
              </w:rPr>
              <w:t>에 기록된 정보들(소모칼로리,</w:t>
            </w:r>
            <w:r>
              <w:rPr>
                <w:rFonts w:cs="굴림"/>
                <w:color w:val="000000" w:themeColor="text1"/>
                <w:szCs w:val="18"/>
              </w:rPr>
              <w:t xml:space="preserve"> </w:t>
            </w:r>
            <w:r>
              <w:rPr>
                <w:rFonts w:cs="굴림" w:hint="eastAsia"/>
                <w:color w:val="000000" w:themeColor="text1"/>
                <w:szCs w:val="18"/>
              </w:rPr>
              <w:t>운동시간,</w:t>
            </w:r>
            <w:r>
              <w:rPr>
                <w:rFonts w:cs="굴림"/>
                <w:color w:val="000000" w:themeColor="text1"/>
                <w:szCs w:val="18"/>
              </w:rPr>
              <w:t xml:space="preserve"> </w:t>
            </w:r>
            <w:r>
              <w:rPr>
                <w:rFonts w:cs="굴림" w:hint="eastAsia"/>
                <w:color w:val="000000" w:themeColor="text1"/>
                <w:szCs w:val="18"/>
              </w:rPr>
              <w:t>인바디정보</w:t>
            </w:r>
            <w:r>
              <w:rPr>
                <w:rFonts w:cs="굴림"/>
                <w:color w:val="000000" w:themeColor="text1"/>
                <w:szCs w:val="18"/>
              </w:rPr>
              <w:t>)</w:t>
            </w:r>
            <w:r>
              <w:rPr>
                <w:rFonts w:cs="굴림" w:hint="eastAsia"/>
                <w:color w:val="000000" w:themeColor="text1"/>
                <w:szCs w:val="18"/>
              </w:rPr>
              <w:t>을 확인할 수 있다.</w:t>
            </w:r>
          </w:p>
        </w:tc>
      </w:tr>
      <w:tr w:rsidR="00F33C91" w:rsidRPr="003C7891" w14:paraId="400AF059" w14:textId="77777777" w:rsidTr="00265E39">
        <w:trPr>
          <w:trHeight w:val="3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EE6FF0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기본흐름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42493DCD" w14:textId="77777777" w:rsidR="00F33C91" w:rsidRDefault="00F33C91" w:rsidP="00F33C91">
            <w:pPr>
              <w:pStyle w:val="af5"/>
              <w:numPr>
                <w:ilvl w:val="0"/>
                <w:numId w:val="11"/>
              </w:numPr>
              <w:spacing w:after="0" w:line="384" w:lineRule="auto"/>
              <w:ind w:leftChars="0"/>
              <w:textAlignment w:val="baseline"/>
              <w:rPr>
                <w:color w:val="000000" w:themeColor="text1"/>
                <w:sz w:val="18"/>
                <w:szCs w:val="18"/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</w:rPr>
              <w:t>사용자는</w:t>
            </w:r>
            <w:r>
              <w:rPr>
                <w:rFonts w:hint="eastAsia"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color w:val="000000" w:themeColor="text1"/>
                <w:sz w:val="18"/>
                <w:szCs w:val="18"/>
              </w:rPr>
              <w:t>google fitness application</w:t>
            </w:r>
            <w:r>
              <w:rPr>
                <w:rFonts w:hint="eastAsia"/>
                <w:color w:val="000000" w:themeColor="text1"/>
                <w:sz w:val="18"/>
                <w:szCs w:val="18"/>
              </w:rPr>
              <w:t>을</w:t>
            </w:r>
            <w:r>
              <w:rPr>
                <w:rFonts w:hint="eastAsia"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hint="eastAsia"/>
                <w:color w:val="000000" w:themeColor="text1"/>
                <w:sz w:val="18"/>
                <w:szCs w:val="18"/>
              </w:rPr>
              <w:t>설치한다</w:t>
            </w:r>
          </w:p>
          <w:p w14:paraId="0ED4C5BB" w14:textId="77777777" w:rsidR="00F33C91" w:rsidRPr="003C7891" w:rsidRDefault="00F33C91" w:rsidP="00F33C91">
            <w:pPr>
              <w:pStyle w:val="af5"/>
              <w:numPr>
                <w:ilvl w:val="0"/>
                <w:numId w:val="11"/>
              </w:numPr>
              <w:spacing w:after="0" w:line="384" w:lineRule="auto"/>
              <w:ind w:leftChars="0"/>
              <w:textAlignment w:val="baseline"/>
              <w:rPr>
                <w:color w:val="000000" w:themeColor="text1"/>
                <w:sz w:val="18"/>
                <w:szCs w:val="18"/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</w:rPr>
              <w:t>사용자는</w:t>
            </w:r>
            <w:r>
              <w:rPr>
                <w:rFonts w:hint="eastAsia"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color w:val="000000" w:themeColor="text1"/>
                <w:sz w:val="18"/>
                <w:szCs w:val="18"/>
              </w:rPr>
              <w:t>Mi-fit application</w:t>
            </w:r>
            <w:r>
              <w:rPr>
                <w:rFonts w:hint="eastAsia"/>
                <w:color w:val="000000" w:themeColor="text1"/>
                <w:sz w:val="18"/>
                <w:szCs w:val="18"/>
              </w:rPr>
              <w:t>을</w:t>
            </w:r>
            <w:r>
              <w:rPr>
                <w:rFonts w:hint="eastAsia"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hint="eastAsia"/>
                <w:color w:val="000000" w:themeColor="text1"/>
                <w:sz w:val="18"/>
                <w:szCs w:val="18"/>
              </w:rPr>
              <w:t>설치한다</w:t>
            </w:r>
            <w:r>
              <w:rPr>
                <w:rFonts w:hint="eastAsia"/>
                <w:color w:val="000000" w:themeColor="text1"/>
                <w:sz w:val="18"/>
                <w:szCs w:val="18"/>
              </w:rPr>
              <w:t>.</w:t>
            </w:r>
          </w:p>
          <w:p w14:paraId="13B24BC3" w14:textId="77777777" w:rsidR="00F33C91" w:rsidRDefault="00F33C91" w:rsidP="00F33C91">
            <w:pPr>
              <w:pStyle w:val="af5"/>
              <w:numPr>
                <w:ilvl w:val="0"/>
                <w:numId w:val="11"/>
              </w:numPr>
              <w:spacing w:after="0" w:line="257" w:lineRule="auto"/>
              <w:ind w:leftChars="0"/>
              <w:textAlignment w:val="baseline"/>
              <w:rPr>
                <w:rFonts w:ascii="맑은 고딕" w:eastAsia="맑은 고딕" w:hAnsi="맑은 고딕" w:cs="맑은 고딕"/>
                <w:color w:val="000000" w:themeColor="text1"/>
                <w:sz w:val="18"/>
                <w:szCs w:val="18"/>
              </w:rPr>
            </w:pPr>
            <w:r>
              <w:rPr>
                <w:rFonts w:ascii="맑은 고딕" w:eastAsia="맑은 고딕" w:hAnsi="맑은 고딕" w:cs="맑은 고딕" w:hint="eastAsia"/>
                <w:color w:val="000000" w:themeColor="text1"/>
                <w:sz w:val="18"/>
                <w:szCs w:val="18"/>
              </w:rPr>
              <w:t xml:space="preserve">사용자는 </w:t>
            </w:r>
            <w:r>
              <w:rPr>
                <w:rFonts w:ascii="맑은 고딕" w:eastAsia="맑은 고딕" w:hAnsi="맑은 고딕" w:cs="맑은 고딕"/>
                <w:color w:val="000000" w:themeColor="text1"/>
                <w:sz w:val="18"/>
                <w:szCs w:val="18"/>
              </w:rPr>
              <w:t>google fitness application</w:t>
            </w:r>
            <w:r>
              <w:rPr>
                <w:rFonts w:ascii="맑은 고딕" w:eastAsia="맑은 고딕" w:hAnsi="맑은 고딕" w:cs="맑은 고딕" w:hint="eastAsia"/>
                <w:color w:val="000000" w:themeColor="text1"/>
                <w:sz w:val="18"/>
                <w:szCs w:val="18"/>
              </w:rPr>
              <w:t xml:space="preserve">에서 </w:t>
            </w:r>
            <w:r>
              <w:rPr>
                <w:rFonts w:ascii="맑은 고딕" w:eastAsia="맑은 고딕" w:hAnsi="맑은 고딕" w:cs="맑은 고딕"/>
                <w:color w:val="000000" w:themeColor="text1"/>
                <w:sz w:val="18"/>
                <w:szCs w:val="18"/>
              </w:rPr>
              <w:t>Mi-fit application</w:t>
            </w:r>
            <w:r>
              <w:rPr>
                <w:rFonts w:ascii="맑은 고딕" w:eastAsia="맑은 고딕" w:hAnsi="맑은 고딕" w:cs="맑은 고딕" w:hint="eastAsia"/>
                <w:color w:val="000000" w:themeColor="text1"/>
                <w:sz w:val="18"/>
                <w:szCs w:val="18"/>
              </w:rPr>
              <w:t>를 등록한다.</w:t>
            </w:r>
          </w:p>
          <w:p w14:paraId="3A112D7D" w14:textId="77777777" w:rsidR="00F33C91" w:rsidRPr="00664659" w:rsidRDefault="00F33C91" w:rsidP="00F33C91">
            <w:pPr>
              <w:pStyle w:val="af5"/>
              <w:numPr>
                <w:ilvl w:val="0"/>
                <w:numId w:val="11"/>
              </w:numPr>
              <w:spacing w:after="0" w:line="257" w:lineRule="auto"/>
              <w:ind w:leftChars="0"/>
              <w:textAlignment w:val="baseline"/>
              <w:rPr>
                <w:rFonts w:ascii="맑은 고딕" w:eastAsia="맑은 고딕" w:hAnsi="맑은 고딕" w:cs="맑은 고딕"/>
                <w:color w:val="000000" w:themeColor="text1"/>
                <w:sz w:val="18"/>
                <w:szCs w:val="18"/>
              </w:rPr>
            </w:pPr>
            <w:r>
              <w:rPr>
                <w:rFonts w:ascii="맑은 고딕" w:eastAsia="맑은 고딕" w:hAnsi="맑은 고딕" w:cs="맑은 고딕" w:hint="eastAsia"/>
                <w:color w:val="000000" w:themeColor="text1"/>
                <w:sz w:val="18"/>
                <w:szCs w:val="18"/>
              </w:rPr>
              <w:t>사용자는 M</w:t>
            </w:r>
            <w:r>
              <w:rPr>
                <w:rFonts w:ascii="맑은 고딕" w:eastAsia="맑은 고딕" w:hAnsi="맑은 고딕" w:cs="맑은 고딕"/>
                <w:color w:val="000000" w:themeColor="text1"/>
                <w:sz w:val="18"/>
                <w:szCs w:val="18"/>
              </w:rPr>
              <w:t>i-band</w:t>
            </w:r>
            <w:r>
              <w:rPr>
                <w:rFonts w:ascii="맑은 고딕" w:eastAsia="맑은 고딕" w:hAnsi="맑은 고딕" w:cs="맑은 고딕" w:hint="eastAsia"/>
                <w:color w:val="000000" w:themeColor="text1"/>
                <w:sz w:val="18"/>
                <w:szCs w:val="18"/>
              </w:rPr>
              <w:t xml:space="preserve">나 미스케일을 </w:t>
            </w:r>
            <w:r>
              <w:rPr>
                <w:rFonts w:ascii="맑은 고딕" w:eastAsia="맑은 고딕" w:hAnsi="맑은 고딕" w:cs="맑은 고딕"/>
                <w:color w:val="000000" w:themeColor="text1"/>
                <w:sz w:val="18"/>
                <w:szCs w:val="18"/>
              </w:rPr>
              <w:t>Mi-fit application</w:t>
            </w:r>
            <w:r>
              <w:rPr>
                <w:rFonts w:ascii="맑은 고딕" w:eastAsia="맑은 고딕" w:hAnsi="맑은 고딕" w:cs="맑은 고딕" w:hint="eastAsia"/>
                <w:color w:val="000000" w:themeColor="text1"/>
                <w:sz w:val="18"/>
                <w:szCs w:val="18"/>
              </w:rPr>
              <w:t>과 블루투스로 연결한다.</w:t>
            </w:r>
          </w:p>
        </w:tc>
      </w:tr>
    </w:tbl>
    <w:p w14:paraId="7EB35B4C" w14:textId="77777777" w:rsidR="00F33C91" w:rsidRPr="00350149" w:rsidRDefault="00F33C91" w:rsidP="00F33C91">
      <w:pPr>
        <w:rPr>
          <w:color w:val="000000" w:themeColor="text1"/>
        </w:rPr>
      </w:pPr>
    </w:p>
    <w:p w14:paraId="41C27210" w14:textId="77777777" w:rsidR="00F33C91" w:rsidRPr="003C7891" w:rsidRDefault="00F33C91" w:rsidP="00C26277">
      <w:bookmarkStart w:id="45" w:name="_Toc53538386"/>
      <w:bookmarkStart w:id="46" w:name="_Toc53658799"/>
      <w:bookmarkStart w:id="47" w:name="_Toc53677544"/>
      <w:r w:rsidRPr="003C7891">
        <w:rPr>
          <w:rFonts w:hint="eastAsia"/>
        </w:rPr>
        <w:t>개인정보 입력</w:t>
      </w:r>
      <w:bookmarkEnd w:id="45"/>
      <w:bookmarkEnd w:id="46"/>
      <w:bookmarkEnd w:id="47"/>
    </w:p>
    <w:tbl>
      <w:tblPr>
        <w:tblOverlap w:val="never"/>
        <w:tblW w:w="0" w:type="auto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3"/>
        <w:gridCol w:w="7937"/>
      </w:tblGrid>
      <w:tr w:rsidR="00A52D58" w:rsidRPr="003C7891" w14:paraId="2328C2F8" w14:textId="77777777" w:rsidTr="00265E39">
        <w:trPr>
          <w:trHeight w:val="3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D4C653" w14:textId="06FF8B0D" w:rsidR="00A52D58" w:rsidRPr="003C7891" w:rsidRDefault="00A52D58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>
              <w:rPr>
                <w:rFonts w:cs="굴림" w:hint="eastAsia"/>
                <w:color w:val="000000" w:themeColor="text1"/>
                <w:szCs w:val="18"/>
              </w:rPr>
              <w:t>코드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C921F7" w14:textId="69C46E0A" w:rsidR="00A52D58" w:rsidRPr="003C7891" w:rsidRDefault="00A52D58" w:rsidP="00265E39">
            <w:pPr>
              <w:widowControl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>
              <w:rPr>
                <w:rFonts w:cs="굴림" w:hint="eastAsia"/>
                <w:color w:val="000000" w:themeColor="text1"/>
                <w:szCs w:val="18"/>
              </w:rPr>
              <w:t>SP</w:t>
            </w:r>
            <w:r>
              <w:rPr>
                <w:rFonts w:cs="굴림"/>
                <w:color w:val="000000" w:themeColor="text1"/>
                <w:szCs w:val="18"/>
              </w:rPr>
              <w:t>_UD_003</w:t>
            </w:r>
          </w:p>
        </w:tc>
      </w:tr>
      <w:tr w:rsidR="00F33C91" w:rsidRPr="003C7891" w14:paraId="37674187" w14:textId="77777777" w:rsidTr="00265E39">
        <w:trPr>
          <w:trHeight w:val="3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9EA89A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유스케이스명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B6FF26" w14:textId="77777777" w:rsidR="00F33C91" w:rsidRPr="003C7891" w:rsidRDefault="00F33C91" w:rsidP="00265E39">
            <w:pPr>
              <w:widowControl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개인 정보 입력</w:t>
            </w:r>
          </w:p>
        </w:tc>
      </w:tr>
      <w:tr w:rsidR="00F33C91" w:rsidRPr="003C7891" w14:paraId="630669CF" w14:textId="77777777" w:rsidTr="00265E39">
        <w:trPr>
          <w:trHeight w:val="3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49A11A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lastRenderedPageBreak/>
              <w:t>액터명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B619BF" w14:textId="77777777" w:rsidR="00F33C91" w:rsidRPr="003C7891" w:rsidRDefault="00F33C91" w:rsidP="00265E39">
            <w:pPr>
              <w:widowControl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사용자</w:t>
            </w:r>
          </w:p>
        </w:tc>
      </w:tr>
      <w:tr w:rsidR="00F33C91" w:rsidRPr="003C7891" w14:paraId="13591031" w14:textId="77777777" w:rsidTr="00265E39">
        <w:trPr>
          <w:trHeight w:val="46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161799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개요</w:t>
            </w:r>
          </w:p>
        </w:tc>
        <w:tc>
          <w:tcPr>
            <w:tcW w:w="7937" w:type="dxa"/>
            <w:vAlign w:val="center"/>
          </w:tcPr>
          <w:p w14:paraId="5294038D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 w:rsidRPr="1313CB12">
              <w:rPr>
                <w:rFonts w:cs="굴림"/>
                <w:color w:val="000000" w:themeColor="text1"/>
              </w:rPr>
              <w:t xml:space="preserve">사용자는 앱에 자신의 </w:t>
            </w:r>
            <w:r w:rsidRPr="1313CB12">
              <w:rPr>
                <w:szCs w:val="18"/>
              </w:rPr>
              <w:t xml:space="preserve">키(INT), 체중(INT), 나이(INT), 성별(INT), 운동빈도(INT), 목표칼로리(INT), 체중계사용여부 (BLOB) </w:t>
            </w:r>
            <w:r w:rsidRPr="1313CB12">
              <w:rPr>
                <w:rFonts w:cs="굴림"/>
                <w:color w:val="000000" w:themeColor="text1"/>
              </w:rPr>
              <w:t>를 입력해야 한다.</w:t>
            </w:r>
          </w:p>
        </w:tc>
      </w:tr>
      <w:tr w:rsidR="00F33C91" w:rsidRPr="003C7891" w14:paraId="1DC340D9" w14:textId="77777777" w:rsidTr="00265E39">
        <w:trPr>
          <w:trHeight w:val="9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CEE4B7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사전조건</w:t>
            </w:r>
          </w:p>
        </w:tc>
        <w:tc>
          <w:tcPr>
            <w:tcW w:w="7937" w:type="dxa"/>
            <w:vAlign w:val="center"/>
          </w:tcPr>
          <w:p w14:paraId="4E29342B" w14:textId="77777777" w:rsidR="00F33C91" w:rsidRPr="003C7891" w:rsidRDefault="00F33C91" w:rsidP="00265E39">
            <w:pPr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사용자는 앱에 자신의 개인정보를 입력하지 않았거나 수정을 원한다.</w:t>
            </w:r>
          </w:p>
        </w:tc>
      </w:tr>
      <w:tr w:rsidR="00F33C91" w:rsidRPr="003C7891" w14:paraId="0B7C07F3" w14:textId="77777777" w:rsidTr="00265E39">
        <w:trPr>
          <w:trHeight w:val="3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9B7589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사후조건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F8E527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사용자의 개인정보가 앱에 등록되었다.</w:t>
            </w:r>
          </w:p>
        </w:tc>
      </w:tr>
      <w:tr w:rsidR="00F33C91" w:rsidRPr="003C7891" w14:paraId="340D6EBC" w14:textId="77777777" w:rsidTr="00265E39">
        <w:trPr>
          <w:trHeight w:val="3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49B5A4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기본흐름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16CA2F8B" w14:textId="77777777" w:rsidR="00F33C91" w:rsidRPr="003C7891" w:rsidRDefault="00F33C91" w:rsidP="00265E39">
            <w:pPr>
              <w:rPr>
                <w:rFonts w:cs="굴림"/>
                <w:color w:val="000000" w:themeColor="text1"/>
              </w:rPr>
            </w:pPr>
            <w:r w:rsidRPr="003C7891">
              <w:rPr>
                <w:rFonts w:cs="굴림" w:hint="eastAsia"/>
                <w:color w:val="000000" w:themeColor="text1"/>
              </w:rPr>
              <w:t>1. 유스케이스는 사용자가 자신의 개인정보를 입력/수정할 때 시작한다.</w:t>
            </w:r>
          </w:p>
          <w:p w14:paraId="658EAE9A" w14:textId="77777777" w:rsidR="00F33C91" w:rsidRPr="003C7891" w:rsidRDefault="00F33C91" w:rsidP="00265E39">
            <w:pPr>
              <w:rPr>
                <w:rFonts w:cs="굴림"/>
                <w:color w:val="000000" w:themeColor="text1"/>
              </w:rPr>
            </w:pPr>
            <w:r w:rsidRPr="003C7891">
              <w:rPr>
                <w:rFonts w:cs="굴림" w:hint="eastAsia"/>
                <w:color w:val="000000" w:themeColor="text1"/>
              </w:rPr>
              <w:t>2. 사용자는 개인정보란으로 이동한다.</w:t>
            </w:r>
          </w:p>
          <w:p w14:paraId="2DCD323F" w14:textId="77777777" w:rsidR="00F33C91" w:rsidRPr="003C7891" w:rsidRDefault="00F33C91" w:rsidP="00265E39">
            <w:pPr>
              <w:rPr>
                <w:rFonts w:cs="굴림"/>
                <w:color w:val="000000" w:themeColor="text1"/>
              </w:rPr>
            </w:pPr>
            <w:r w:rsidRPr="1B5FF1C3">
              <w:rPr>
                <w:rFonts w:cs="굴림"/>
                <w:color w:val="000000" w:themeColor="text1"/>
              </w:rPr>
              <w:t>3. 사용자는 자신의</w:t>
            </w:r>
            <w:r w:rsidRPr="1B5FF1C3">
              <w:rPr>
                <w:szCs w:val="18"/>
              </w:rPr>
              <w:t xml:space="preserve">키(INT), 체중(INT), 나이(INT), 성별(INT), 운동빈도(INT), 목표칼로리(INT), 체중계사용여부 (BLOB) </w:t>
            </w:r>
            <w:r w:rsidRPr="1B5FF1C3">
              <w:rPr>
                <w:rFonts w:cs="굴림"/>
                <w:color w:val="000000" w:themeColor="text1"/>
              </w:rPr>
              <w:t>를 입력함으로써 유스케이스는 종료된다.</w:t>
            </w:r>
          </w:p>
        </w:tc>
      </w:tr>
    </w:tbl>
    <w:p w14:paraId="025DDF98" w14:textId="77777777" w:rsidR="00F33C91" w:rsidRPr="003C7891" w:rsidRDefault="00F33C91" w:rsidP="00F33C91">
      <w:pPr>
        <w:rPr>
          <w:color w:val="000000" w:themeColor="text1"/>
        </w:rPr>
      </w:pPr>
    </w:p>
    <w:p w14:paraId="66576DA8" w14:textId="77777777" w:rsidR="00F33C91" w:rsidRPr="003C7891" w:rsidRDefault="00F33C91" w:rsidP="00C26277">
      <w:bookmarkStart w:id="48" w:name="_Toc53538387"/>
      <w:bookmarkStart w:id="49" w:name="_Toc53658800"/>
      <w:bookmarkStart w:id="50" w:name="_Toc53677545"/>
      <w:r w:rsidRPr="003C7891">
        <w:rPr>
          <w:rFonts w:hint="eastAsia"/>
        </w:rPr>
        <w:t>추천운동 확인</w:t>
      </w:r>
      <w:bookmarkEnd w:id="48"/>
      <w:bookmarkEnd w:id="49"/>
      <w:bookmarkEnd w:id="50"/>
    </w:p>
    <w:tbl>
      <w:tblPr>
        <w:tblOverlap w:val="never"/>
        <w:tblW w:w="9371" w:type="dxa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6"/>
        <w:gridCol w:w="7955"/>
      </w:tblGrid>
      <w:tr w:rsidR="00A52D58" w:rsidRPr="003C7891" w14:paraId="3EFFEC29" w14:textId="77777777" w:rsidTr="00265E39">
        <w:trPr>
          <w:trHeight w:val="365"/>
        </w:trPr>
        <w:tc>
          <w:tcPr>
            <w:tcW w:w="1416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EB9E15" w14:textId="6396F2D3" w:rsidR="00A52D58" w:rsidRPr="003C7891" w:rsidRDefault="00A52D58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>
              <w:rPr>
                <w:rFonts w:cs="굴림" w:hint="eastAsia"/>
                <w:color w:val="000000" w:themeColor="text1"/>
                <w:szCs w:val="18"/>
              </w:rPr>
              <w:t>코드</w:t>
            </w:r>
          </w:p>
        </w:tc>
        <w:tc>
          <w:tcPr>
            <w:tcW w:w="795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1C6FF5" w14:textId="36C17B2D" w:rsidR="00A52D58" w:rsidRPr="003C7891" w:rsidRDefault="00A52D58" w:rsidP="00265E39">
            <w:pPr>
              <w:widowControl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>
              <w:rPr>
                <w:rFonts w:cs="굴림" w:hint="eastAsia"/>
                <w:color w:val="000000" w:themeColor="text1"/>
                <w:szCs w:val="18"/>
              </w:rPr>
              <w:t>SP</w:t>
            </w:r>
            <w:r>
              <w:rPr>
                <w:rFonts w:cs="굴림"/>
                <w:color w:val="000000" w:themeColor="text1"/>
                <w:szCs w:val="18"/>
              </w:rPr>
              <w:t>_UD_004</w:t>
            </w:r>
          </w:p>
        </w:tc>
      </w:tr>
      <w:tr w:rsidR="00F33C91" w:rsidRPr="003C7891" w14:paraId="63732CFB" w14:textId="77777777" w:rsidTr="00265E39">
        <w:trPr>
          <w:trHeight w:val="365"/>
        </w:trPr>
        <w:tc>
          <w:tcPr>
            <w:tcW w:w="1416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16C304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유스케이스명</w:t>
            </w:r>
          </w:p>
        </w:tc>
        <w:tc>
          <w:tcPr>
            <w:tcW w:w="795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443A08" w14:textId="77777777" w:rsidR="00F33C91" w:rsidRPr="003C7891" w:rsidRDefault="00F33C91" w:rsidP="00265E39">
            <w:pPr>
              <w:widowControl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추천 운동 확인</w:t>
            </w:r>
          </w:p>
        </w:tc>
      </w:tr>
      <w:tr w:rsidR="00F33C91" w:rsidRPr="003C7891" w14:paraId="758293DA" w14:textId="77777777" w:rsidTr="00265E39">
        <w:trPr>
          <w:trHeight w:val="365"/>
        </w:trPr>
        <w:tc>
          <w:tcPr>
            <w:tcW w:w="1416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917E7C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액터명</w:t>
            </w:r>
          </w:p>
        </w:tc>
        <w:tc>
          <w:tcPr>
            <w:tcW w:w="795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AE4B10" w14:textId="77777777" w:rsidR="00F33C91" w:rsidRPr="003C7891" w:rsidRDefault="00F33C91" w:rsidP="00265E39">
            <w:pPr>
              <w:widowControl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사용자</w:t>
            </w:r>
          </w:p>
        </w:tc>
      </w:tr>
      <w:tr w:rsidR="00F33C91" w:rsidRPr="003C7891" w14:paraId="4E3D89E5" w14:textId="77777777" w:rsidTr="00265E39">
        <w:trPr>
          <w:trHeight w:val="454"/>
        </w:trPr>
        <w:tc>
          <w:tcPr>
            <w:tcW w:w="1416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6F19E4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개요</w:t>
            </w:r>
          </w:p>
        </w:tc>
        <w:tc>
          <w:tcPr>
            <w:tcW w:w="7955" w:type="dxa"/>
            <w:vAlign w:val="center"/>
          </w:tcPr>
          <w:p w14:paraId="1A4117DF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color w:val="000000" w:themeColor="text1"/>
              </w:rPr>
            </w:pPr>
            <w:r w:rsidRPr="003C7891">
              <w:rPr>
                <w:color w:val="000000" w:themeColor="text1"/>
              </w:rPr>
              <w:t xml:space="preserve">사용자는 앱으로부터 하루 </w:t>
            </w:r>
            <w:r w:rsidRPr="3C27AA0D">
              <w:rPr>
                <w:color w:val="000000" w:themeColor="text1"/>
              </w:rPr>
              <w:t>운동량(</w:t>
            </w:r>
            <w:r w:rsidRPr="02E5213E">
              <w:rPr>
                <w:color w:val="000000" w:themeColor="text1"/>
              </w:rPr>
              <w:t>INT)</w:t>
            </w:r>
            <w:r w:rsidRPr="3C27AA0D">
              <w:rPr>
                <w:color w:val="000000" w:themeColor="text1"/>
              </w:rPr>
              <w:t>과</w:t>
            </w:r>
            <w:r w:rsidRPr="003C7891">
              <w:rPr>
                <w:color w:val="000000" w:themeColor="text1"/>
              </w:rPr>
              <w:t xml:space="preserve"> 섭취한 </w:t>
            </w:r>
            <w:r w:rsidRPr="02E5213E">
              <w:rPr>
                <w:color w:val="000000" w:themeColor="text1"/>
              </w:rPr>
              <w:t>칼로리(INT)를</w:t>
            </w:r>
            <w:r w:rsidRPr="003C7891">
              <w:rPr>
                <w:color w:val="000000" w:themeColor="text1"/>
              </w:rPr>
              <w:t xml:space="preserve"> 기반으로, 초과 </w:t>
            </w:r>
            <w:r w:rsidRPr="02E5213E">
              <w:rPr>
                <w:color w:val="000000" w:themeColor="text1"/>
              </w:rPr>
              <w:t>칼로리(INT)에</w:t>
            </w:r>
            <w:r w:rsidRPr="003C7891">
              <w:rPr>
                <w:color w:val="000000" w:themeColor="text1"/>
              </w:rPr>
              <w:t xml:space="preserve"> 해당하는 운동을 추천받는다</w:t>
            </w:r>
          </w:p>
        </w:tc>
      </w:tr>
      <w:tr w:rsidR="00F33C91" w:rsidRPr="003C7891" w14:paraId="473AD747" w14:textId="77777777" w:rsidTr="00265E39">
        <w:trPr>
          <w:trHeight w:val="958"/>
        </w:trPr>
        <w:tc>
          <w:tcPr>
            <w:tcW w:w="1416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E005C3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전조건</w:t>
            </w:r>
          </w:p>
        </w:tc>
        <w:tc>
          <w:tcPr>
            <w:tcW w:w="7955" w:type="dxa"/>
            <w:vAlign w:val="center"/>
          </w:tcPr>
          <w:p w14:paraId="1249CF14" w14:textId="77777777" w:rsidR="00F33C91" w:rsidRDefault="00F33C91" w:rsidP="00265E39">
            <w:pPr>
              <w:spacing w:after="0" w:line="384" w:lineRule="auto"/>
              <w:jc w:val="both"/>
              <w:rPr>
                <w:color w:val="000000" w:themeColor="text1"/>
              </w:rPr>
            </w:pPr>
            <w:r w:rsidRPr="14DD73F5">
              <w:rPr>
                <w:color w:val="000000" w:themeColor="text1"/>
              </w:rPr>
              <w:t>섭취한 음식등록 유스케이스가 먼저실행되어있어야한다</w:t>
            </w:r>
          </w:p>
          <w:p w14:paraId="3499DF73" w14:textId="77777777" w:rsidR="00F33C91" w:rsidRPr="003C7891" w:rsidRDefault="00F33C91" w:rsidP="00265E39">
            <w:pPr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 w:rsidRPr="003C7891">
              <w:rPr>
                <w:rFonts w:cs="굴림"/>
                <w:color w:val="000000" w:themeColor="text1"/>
              </w:rPr>
              <w:t>사용자가 Mi band 를 사용하며 Mi fit 과 Google fit 이 연동 되어있는 상태이어야 함</w:t>
            </w:r>
          </w:p>
          <w:p w14:paraId="0E1E0690" w14:textId="77777777" w:rsidR="00F33C91" w:rsidRPr="003C7891" w:rsidRDefault="00F33C91" w:rsidP="00265E39">
            <w:pPr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 w:rsidRPr="003C7891">
              <w:rPr>
                <w:rFonts w:cs="굴림"/>
                <w:color w:val="000000" w:themeColor="text1"/>
              </w:rPr>
              <w:t>사용자가 동기화 버튼을 눌러야 함</w:t>
            </w:r>
          </w:p>
          <w:p w14:paraId="30EE763D" w14:textId="77777777" w:rsidR="00F33C91" w:rsidRPr="003C7891" w:rsidRDefault="00F33C91" w:rsidP="00265E39">
            <w:pPr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 w:rsidRPr="003C7891">
              <w:rPr>
                <w:rFonts w:cs="굴림"/>
                <w:color w:val="000000" w:themeColor="text1"/>
              </w:rPr>
              <w:t xml:space="preserve">목표 칼로리와 운동량을 </w:t>
            </w:r>
            <w:r w:rsidRPr="02E5213E">
              <w:rPr>
                <w:rFonts w:cs="굴림"/>
                <w:color w:val="000000" w:themeColor="text1"/>
              </w:rPr>
              <w:t>합친 것보다</w:t>
            </w:r>
            <w:r w:rsidRPr="003C7891">
              <w:rPr>
                <w:rFonts w:cs="굴림"/>
                <w:color w:val="000000" w:themeColor="text1"/>
              </w:rPr>
              <w:t xml:space="preserve"> 하루동안 섭취한 칼로리가 더 많아야 함</w:t>
            </w:r>
          </w:p>
        </w:tc>
      </w:tr>
      <w:tr w:rsidR="00F33C91" w:rsidRPr="003C7891" w14:paraId="3A6BCAD4" w14:textId="77777777" w:rsidTr="00265E39">
        <w:trPr>
          <w:trHeight w:val="365"/>
        </w:trPr>
        <w:tc>
          <w:tcPr>
            <w:tcW w:w="1416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61A5D2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사후조건</w:t>
            </w:r>
          </w:p>
        </w:tc>
        <w:tc>
          <w:tcPr>
            <w:tcW w:w="795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2339C3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 w:rsidRPr="003C7891">
              <w:rPr>
                <w:rFonts w:cs="굴림"/>
                <w:color w:val="000000" w:themeColor="text1"/>
              </w:rPr>
              <w:t>사용자는 초과한 칼로리를 소모 시킬 수 있는 운동을 알게 되었다.</w:t>
            </w:r>
          </w:p>
        </w:tc>
      </w:tr>
      <w:tr w:rsidR="00F33C91" w:rsidRPr="003C7891" w14:paraId="62CCAB40" w14:textId="77777777" w:rsidTr="00265E39">
        <w:trPr>
          <w:trHeight w:val="365"/>
        </w:trPr>
        <w:tc>
          <w:tcPr>
            <w:tcW w:w="1416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50EA73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기본흐름</w:t>
            </w:r>
          </w:p>
        </w:tc>
        <w:tc>
          <w:tcPr>
            <w:tcW w:w="7955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3F29E6" w14:textId="77777777" w:rsidR="00F33C91" w:rsidRDefault="00F33C91" w:rsidP="00265E39">
            <w:pPr>
              <w:rPr>
                <w:color w:val="000000" w:themeColor="text1"/>
              </w:rPr>
            </w:pPr>
            <w:r w:rsidRPr="14DD73F5">
              <w:rPr>
                <w:color w:val="000000" w:themeColor="text1"/>
              </w:rPr>
              <w:t xml:space="preserve">1. 섭취한 </w:t>
            </w:r>
            <w:r w:rsidRPr="4EB7FE08">
              <w:rPr>
                <w:color w:val="000000" w:themeColor="text1"/>
              </w:rPr>
              <w:t>칼로리(INT)가</w:t>
            </w:r>
            <w:r w:rsidRPr="14DD73F5">
              <w:rPr>
                <w:color w:val="000000" w:themeColor="text1"/>
              </w:rPr>
              <w:t xml:space="preserve"> 목표 칼로리를 넘어섰는지확인</w:t>
            </w:r>
          </w:p>
          <w:p w14:paraId="75373A83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 w:rsidRPr="481631FD">
              <w:rPr>
                <w:color w:val="000000" w:themeColor="text1"/>
              </w:rPr>
              <w:t xml:space="preserve">2. </w:t>
            </w:r>
            <w:r w:rsidRPr="481631FD">
              <w:rPr>
                <w:rFonts w:hint="eastAsia"/>
                <w:color w:val="000000" w:themeColor="text1"/>
              </w:rPr>
              <w:t xml:space="preserve">섭취한 </w:t>
            </w:r>
            <w:r w:rsidRPr="1DABD760">
              <w:rPr>
                <w:color w:val="000000" w:themeColor="text1"/>
              </w:rPr>
              <w:t>칼로리(INT)가 목표 칼로리(INT)를</w:t>
            </w:r>
            <w:r w:rsidRPr="481631FD">
              <w:rPr>
                <w:rFonts w:hint="eastAsia"/>
                <w:color w:val="000000" w:themeColor="text1"/>
              </w:rPr>
              <w:t xml:space="preserve"> 넘어선 시점에 </w:t>
            </w:r>
            <w:r w:rsidRPr="481631FD">
              <w:rPr>
                <w:color w:val="000000" w:themeColor="text1"/>
              </w:rPr>
              <w:t xml:space="preserve">mi band </w:t>
            </w:r>
            <w:r w:rsidRPr="481631FD">
              <w:rPr>
                <w:rFonts w:hint="eastAsia"/>
                <w:color w:val="000000" w:themeColor="text1"/>
              </w:rPr>
              <w:t xml:space="preserve">연동 화면에서 추천 운동 </w:t>
            </w:r>
            <w:r w:rsidRPr="481631FD">
              <w:rPr>
                <w:color w:val="000000" w:themeColor="text1"/>
              </w:rPr>
              <w:t>4</w:t>
            </w:r>
            <w:r w:rsidRPr="481631FD">
              <w:rPr>
                <w:rFonts w:hint="eastAsia"/>
                <w:color w:val="000000" w:themeColor="text1"/>
              </w:rPr>
              <w:lastRenderedPageBreak/>
              <w:t xml:space="preserve">가지를 </w:t>
            </w:r>
            <w:r w:rsidRPr="481631FD">
              <w:rPr>
                <w:color w:val="000000" w:themeColor="text1"/>
              </w:rPr>
              <w:t>‘</w:t>
            </w:r>
            <w:r w:rsidRPr="481631FD">
              <w:rPr>
                <w:rFonts w:hint="eastAsia"/>
                <w:color w:val="000000" w:themeColor="text1"/>
              </w:rPr>
              <w:t>섭취한 칼로리</w:t>
            </w:r>
            <w:r w:rsidRPr="1DABD760">
              <w:rPr>
                <w:color w:val="000000" w:themeColor="text1"/>
              </w:rPr>
              <w:t>(INT)</w:t>
            </w:r>
            <w:r w:rsidRPr="481631FD">
              <w:rPr>
                <w:rFonts w:hint="eastAsia"/>
                <w:color w:val="000000" w:themeColor="text1"/>
              </w:rPr>
              <w:t xml:space="preserve"> </w:t>
            </w:r>
            <w:r w:rsidRPr="481631FD">
              <w:rPr>
                <w:color w:val="000000" w:themeColor="text1"/>
              </w:rPr>
              <w:t xml:space="preserve">– </w:t>
            </w:r>
            <w:r w:rsidRPr="481631FD">
              <w:rPr>
                <w:rFonts w:hint="eastAsia"/>
                <w:color w:val="000000" w:themeColor="text1"/>
              </w:rPr>
              <w:t>목표 칼로리</w:t>
            </w:r>
            <w:r w:rsidRPr="1DABD760">
              <w:rPr>
                <w:color w:val="000000" w:themeColor="text1"/>
              </w:rPr>
              <w:t>(INT)</w:t>
            </w:r>
            <w:r w:rsidRPr="481631FD">
              <w:rPr>
                <w:color w:val="000000" w:themeColor="text1"/>
              </w:rPr>
              <w:t>’</w:t>
            </w:r>
            <w:r w:rsidRPr="481631FD">
              <w:rPr>
                <w:rFonts w:hint="eastAsia"/>
                <w:color w:val="000000" w:themeColor="text1"/>
              </w:rPr>
              <w:t>가 양의 정수인경우 해당하는 칼로리를 소비할 수 있는 시간만큼 추천해준다.</w:t>
            </w:r>
          </w:p>
        </w:tc>
      </w:tr>
    </w:tbl>
    <w:p w14:paraId="60D2933C" w14:textId="77777777" w:rsidR="00F33C91" w:rsidRPr="003C7891" w:rsidRDefault="00F33C91" w:rsidP="00C26277">
      <w:bookmarkStart w:id="51" w:name="_Toc53538388"/>
      <w:bookmarkStart w:id="52" w:name="_Toc53658801"/>
      <w:bookmarkStart w:id="53" w:name="_Toc53677546"/>
      <w:r w:rsidRPr="003C7891">
        <w:rPr>
          <w:rFonts w:hint="eastAsia"/>
        </w:rPr>
        <w:lastRenderedPageBreak/>
        <w:t>추천 식단 확인</w:t>
      </w:r>
      <w:bookmarkEnd w:id="51"/>
      <w:bookmarkEnd w:id="52"/>
      <w:bookmarkEnd w:id="53"/>
    </w:p>
    <w:tbl>
      <w:tblPr>
        <w:tblOverlap w:val="never"/>
        <w:tblW w:w="0" w:type="auto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3"/>
        <w:gridCol w:w="7937"/>
      </w:tblGrid>
      <w:tr w:rsidR="00A52D58" w:rsidRPr="003C7891" w14:paraId="304B991C" w14:textId="77777777" w:rsidTr="00265E39">
        <w:trPr>
          <w:trHeight w:val="3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E5D5BEC" w14:textId="51EA517F" w:rsidR="00A52D58" w:rsidRPr="003C7891" w:rsidRDefault="00A52D58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>
              <w:rPr>
                <w:rFonts w:cs="굴림" w:hint="eastAsia"/>
                <w:color w:val="000000" w:themeColor="text1"/>
                <w:szCs w:val="18"/>
              </w:rPr>
              <w:t>코드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E9C613F" w14:textId="73DF9517" w:rsidR="00A52D58" w:rsidRPr="003C7891" w:rsidRDefault="00A52D58" w:rsidP="00265E39">
            <w:pPr>
              <w:widowControl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>
              <w:rPr>
                <w:rFonts w:cs="굴림" w:hint="eastAsia"/>
                <w:color w:val="000000" w:themeColor="text1"/>
                <w:szCs w:val="18"/>
              </w:rPr>
              <w:t>SP</w:t>
            </w:r>
            <w:r>
              <w:rPr>
                <w:rFonts w:cs="굴림"/>
                <w:color w:val="000000" w:themeColor="text1"/>
                <w:szCs w:val="18"/>
              </w:rPr>
              <w:t>_UD_005</w:t>
            </w:r>
          </w:p>
        </w:tc>
      </w:tr>
      <w:tr w:rsidR="00F33C91" w:rsidRPr="003C7891" w14:paraId="1C562C91" w14:textId="77777777" w:rsidTr="00265E39">
        <w:trPr>
          <w:trHeight w:val="3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674E99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유스케이스명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3F0957" w14:textId="77777777" w:rsidR="00F33C91" w:rsidRPr="003C7891" w:rsidRDefault="00F33C91" w:rsidP="00265E39">
            <w:pPr>
              <w:widowControl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추천 식단 확인</w:t>
            </w:r>
          </w:p>
        </w:tc>
      </w:tr>
      <w:tr w:rsidR="00F33C91" w:rsidRPr="003C7891" w14:paraId="16D050FB" w14:textId="77777777" w:rsidTr="00265E39">
        <w:trPr>
          <w:trHeight w:val="3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F887F9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액터명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85385E" w14:textId="77777777" w:rsidR="00F33C91" w:rsidRPr="003C7891" w:rsidRDefault="00F33C91" w:rsidP="00265E39">
            <w:pPr>
              <w:widowControl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사용자</w:t>
            </w:r>
          </w:p>
        </w:tc>
      </w:tr>
      <w:tr w:rsidR="00F33C91" w:rsidRPr="003C7891" w14:paraId="3DC8E3E0" w14:textId="77777777" w:rsidTr="00265E39">
        <w:trPr>
          <w:trHeight w:val="46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BF7710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개요</w:t>
            </w:r>
          </w:p>
        </w:tc>
        <w:tc>
          <w:tcPr>
            <w:tcW w:w="7937" w:type="dxa"/>
            <w:vAlign w:val="center"/>
          </w:tcPr>
          <w:p w14:paraId="5C477E66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 w:rsidRPr="003C7891">
              <w:rPr>
                <w:rFonts w:cs="굴림"/>
                <w:color w:val="000000" w:themeColor="text1"/>
              </w:rPr>
              <w:t>사용자는 앱으로부터 현재 일일 음식 섭취상태에 따라 식단을 추천 받는다</w:t>
            </w:r>
          </w:p>
        </w:tc>
      </w:tr>
      <w:tr w:rsidR="00F33C91" w:rsidRPr="003C7891" w14:paraId="19463A48" w14:textId="77777777" w:rsidTr="00265E39">
        <w:trPr>
          <w:trHeight w:val="9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DAD387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사전조건</w:t>
            </w:r>
          </w:p>
        </w:tc>
        <w:tc>
          <w:tcPr>
            <w:tcW w:w="7937" w:type="dxa"/>
            <w:vAlign w:val="center"/>
          </w:tcPr>
          <w:p w14:paraId="0BF1C301" w14:textId="77777777" w:rsidR="00F33C91" w:rsidRPr="003C7891" w:rsidRDefault="00F33C91" w:rsidP="00265E39">
            <w:pPr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 w:rsidRPr="003C7891">
              <w:rPr>
                <w:rFonts w:cs="굴림"/>
                <w:color w:val="000000" w:themeColor="text1"/>
              </w:rPr>
              <w:t xml:space="preserve">사용자는 목표 </w:t>
            </w:r>
            <w:r w:rsidRPr="0EB6972C">
              <w:rPr>
                <w:rFonts w:cs="굴림"/>
                <w:color w:val="000000" w:themeColor="text1"/>
              </w:rPr>
              <w:t>칼로리(</w:t>
            </w:r>
            <w:r w:rsidRPr="0B767C60">
              <w:rPr>
                <w:rFonts w:cs="굴림"/>
                <w:color w:val="000000" w:themeColor="text1"/>
              </w:rPr>
              <w:t>INT)</w:t>
            </w:r>
            <w:r w:rsidRPr="0EB6972C">
              <w:rPr>
                <w:rFonts w:cs="굴림"/>
                <w:color w:val="000000" w:themeColor="text1"/>
              </w:rPr>
              <w:t>를</w:t>
            </w:r>
            <w:r w:rsidRPr="003C7891">
              <w:rPr>
                <w:rFonts w:cs="굴림"/>
                <w:color w:val="000000" w:themeColor="text1"/>
              </w:rPr>
              <w:t xml:space="preserve"> 설정해 놔야 함</w:t>
            </w:r>
          </w:p>
          <w:p w14:paraId="54D2B27D" w14:textId="77777777" w:rsidR="00F33C91" w:rsidRPr="003C7891" w:rsidRDefault="00F33C91" w:rsidP="00265E39">
            <w:pPr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 w:rsidRPr="003C7891">
              <w:rPr>
                <w:rFonts w:cs="굴림"/>
                <w:color w:val="000000" w:themeColor="text1"/>
              </w:rPr>
              <w:t>음식을 섭취한 경우, 음식 정보가 정확히 입력되어 있어야함</w:t>
            </w:r>
          </w:p>
          <w:p w14:paraId="321636EF" w14:textId="77777777" w:rsidR="00F33C91" w:rsidRPr="003C7891" w:rsidRDefault="00F33C91" w:rsidP="00265E39">
            <w:pPr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 w:rsidRPr="3D601650">
              <w:rPr>
                <w:rFonts w:cs="굴림" w:hint="eastAsia"/>
                <w:color w:val="000000" w:themeColor="text1"/>
              </w:rPr>
              <w:t xml:space="preserve">사용자는 첫 끼를 자유롭게 먹고, 섭취하고 싶은 </w:t>
            </w:r>
            <w:r w:rsidRPr="3D601650">
              <w:rPr>
                <w:rFonts w:cs="굴림"/>
                <w:color w:val="000000" w:themeColor="text1"/>
              </w:rPr>
              <w:t>칼로리(INT)를</w:t>
            </w:r>
            <w:r w:rsidRPr="3D601650">
              <w:rPr>
                <w:rFonts w:cs="굴림" w:hint="eastAsia"/>
                <w:color w:val="000000" w:themeColor="text1"/>
              </w:rPr>
              <w:t xml:space="preserve"> 입력함</w:t>
            </w:r>
          </w:p>
        </w:tc>
      </w:tr>
      <w:tr w:rsidR="00F33C91" w:rsidRPr="003C7891" w14:paraId="20334FFE" w14:textId="77777777" w:rsidTr="00265E39">
        <w:trPr>
          <w:trHeight w:val="3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368C43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사후조건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AFB157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 xml:space="preserve">식단 추천이 성공적으로 실행된 경우 시스템은 사용자의 조건에 맞는 최대 </w:t>
            </w:r>
            <w:r w:rsidRPr="003C7891">
              <w:rPr>
                <w:rFonts w:cs="굴림"/>
                <w:color w:val="000000" w:themeColor="text1"/>
                <w:szCs w:val="18"/>
              </w:rPr>
              <w:t>3</w:t>
            </w:r>
            <w:r w:rsidRPr="003C7891">
              <w:rPr>
                <w:rFonts w:cs="굴림" w:hint="eastAsia"/>
                <w:color w:val="000000" w:themeColor="text1"/>
                <w:szCs w:val="18"/>
              </w:rPr>
              <w:t>가지 음식을 추천해줌</w:t>
            </w:r>
          </w:p>
        </w:tc>
      </w:tr>
      <w:tr w:rsidR="00F33C91" w:rsidRPr="003C7891" w14:paraId="108861F1" w14:textId="77777777" w:rsidTr="00265E39">
        <w:trPr>
          <w:trHeight w:val="3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9080A3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기본흐름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A3E45A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1</w:t>
            </w:r>
            <w:r w:rsidRPr="003C7891">
              <w:rPr>
                <w:rFonts w:cs="굴림"/>
                <w:color w:val="000000" w:themeColor="text1"/>
                <w:szCs w:val="18"/>
              </w:rPr>
              <w:t xml:space="preserve">. </w:t>
            </w:r>
            <w:r w:rsidRPr="003C7891">
              <w:rPr>
                <w:rFonts w:cs="굴림" w:hint="eastAsia"/>
                <w:color w:val="000000" w:themeColor="text1"/>
                <w:szCs w:val="18"/>
              </w:rPr>
              <w:t>사용자는 식단 탭을 선택한다.</w:t>
            </w:r>
          </w:p>
          <w:p w14:paraId="277C2358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 w:rsidRPr="003C7891">
              <w:rPr>
                <w:rFonts w:cs="굴림" w:hint="eastAsia"/>
                <w:color w:val="000000" w:themeColor="text1"/>
              </w:rPr>
              <w:t>2</w:t>
            </w:r>
            <w:r w:rsidRPr="003C7891">
              <w:rPr>
                <w:rFonts w:cs="굴림"/>
                <w:color w:val="000000" w:themeColor="text1"/>
              </w:rPr>
              <w:t>. (</w:t>
            </w:r>
            <w:r w:rsidRPr="003C7891">
              <w:rPr>
                <w:rFonts w:cs="굴림" w:hint="eastAsia"/>
                <w:color w:val="000000" w:themeColor="text1"/>
              </w:rPr>
              <w:t>사용자의 목표 칼로리</w:t>
            </w:r>
            <w:r w:rsidRPr="3D601650">
              <w:rPr>
                <w:rFonts w:cs="굴림"/>
                <w:color w:val="000000" w:themeColor="text1"/>
              </w:rPr>
              <w:t>(INT)</w:t>
            </w:r>
            <w:r w:rsidRPr="003C7891">
              <w:rPr>
                <w:rFonts w:cs="굴림" w:hint="eastAsia"/>
                <w:color w:val="000000" w:themeColor="text1"/>
              </w:rPr>
              <w:t xml:space="preserve"> </w:t>
            </w:r>
            <w:r w:rsidRPr="003C7891">
              <w:rPr>
                <w:rFonts w:cs="굴림"/>
                <w:color w:val="000000" w:themeColor="text1"/>
              </w:rPr>
              <w:t>+ 운동칼로리</w:t>
            </w:r>
            <w:r w:rsidRPr="3D601650">
              <w:rPr>
                <w:rFonts w:cs="굴림"/>
                <w:color w:val="000000" w:themeColor="text1"/>
              </w:rPr>
              <w:t>(INT)</w:t>
            </w:r>
            <w:r w:rsidRPr="003C7891">
              <w:rPr>
                <w:rFonts w:cs="굴림"/>
                <w:color w:val="000000" w:themeColor="text1"/>
              </w:rPr>
              <w:t xml:space="preserve"> – </w:t>
            </w:r>
            <w:r w:rsidRPr="003C7891">
              <w:rPr>
                <w:rFonts w:cs="굴림" w:hint="eastAsia"/>
                <w:color w:val="000000" w:themeColor="text1"/>
              </w:rPr>
              <w:t>사용자가 오늘 하루 섭취한 칼로리</w:t>
            </w:r>
            <w:r w:rsidRPr="3D601650">
              <w:rPr>
                <w:rFonts w:cs="굴림"/>
                <w:color w:val="000000" w:themeColor="text1"/>
              </w:rPr>
              <w:t>(INT))</w:t>
            </w:r>
            <w:r w:rsidRPr="003C7891">
              <w:rPr>
                <w:rFonts w:cs="굴림"/>
                <w:color w:val="000000" w:themeColor="text1"/>
              </w:rPr>
              <w:t xml:space="preserve"> </w:t>
            </w:r>
            <w:r w:rsidRPr="003C7891">
              <w:rPr>
                <w:rFonts w:cs="굴림" w:hint="eastAsia"/>
                <w:color w:val="000000" w:themeColor="text1"/>
              </w:rPr>
              <w:t>내에서 사용자는 원하는 칼로리만큼 수기로 입력한다.</w:t>
            </w:r>
          </w:p>
          <w:p w14:paraId="6064A7DB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 w:rsidRPr="3D601650">
              <w:rPr>
                <w:rFonts w:cs="굴림" w:hint="eastAsia"/>
                <w:color w:val="000000" w:themeColor="text1"/>
              </w:rPr>
              <w:t>3</w:t>
            </w:r>
            <w:r w:rsidRPr="3D601650">
              <w:rPr>
                <w:rFonts w:cs="굴림"/>
                <w:color w:val="000000" w:themeColor="text1"/>
              </w:rPr>
              <w:t>.</w:t>
            </w:r>
            <w:r w:rsidRPr="04D3BEA4">
              <w:rPr>
                <w:rFonts w:cs="굴림"/>
                <w:color w:val="000000" w:themeColor="text1"/>
              </w:rPr>
              <w:t xml:space="preserve"> 사용자는</w:t>
            </w:r>
            <w:r w:rsidRPr="3D601650">
              <w:rPr>
                <w:rFonts w:cs="굴림"/>
                <w:color w:val="000000" w:themeColor="text1"/>
              </w:rPr>
              <w:t xml:space="preserve"> smartpt[</w:t>
            </w:r>
            <w:r w:rsidRPr="3D601650">
              <w:rPr>
                <w:rFonts w:cs="굴림" w:hint="eastAsia"/>
                <w:color w:val="000000" w:themeColor="text1"/>
              </w:rPr>
              <w:t>D</w:t>
            </w:r>
            <w:r w:rsidRPr="3D601650">
              <w:rPr>
                <w:rFonts w:cs="굴림"/>
                <w:color w:val="000000" w:themeColor="text1"/>
              </w:rPr>
              <w:t>B</w:t>
            </w:r>
            <w:r w:rsidRPr="70B43A96">
              <w:rPr>
                <w:rFonts w:cs="굴림"/>
                <w:color w:val="000000" w:themeColor="text1"/>
              </w:rPr>
              <w:t>]-</w:t>
            </w:r>
            <w:r w:rsidRPr="7BD7E36A">
              <w:rPr>
                <w:rFonts w:cs="굴림"/>
                <w:color w:val="000000" w:themeColor="text1"/>
              </w:rPr>
              <w:t xml:space="preserve"> diet[table]</w:t>
            </w:r>
            <w:r w:rsidRPr="3D601650">
              <w:rPr>
                <w:rFonts w:cs="굴림" w:hint="eastAsia"/>
                <w:color w:val="000000" w:themeColor="text1"/>
              </w:rPr>
              <w:t xml:space="preserve">로부터 해당 칼로리와 가장 근접한 식단 </w:t>
            </w:r>
            <w:r w:rsidRPr="3D601650">
              <w:rPr>
                <w:rFonts w:cs="굴림"/>
                <w:color w:val="000000" w:themeColor="text1"/>
              </w:rPr>
              <w:t>3</w:t>
            </w:r>
            <w:r w:rsidRPr="3D601650">
              <w:rPr>
                <w:rFonts w:cs="굴림" w:hint="eastAsia"/>
                <w:color w:val="000000" w:themeColor="text1"/>
              </w:rPr>
              <w:t xml:space="preserve">가지를 </w:t>
            </w:r>
            <w:r w:rsidRPr="04D3BEA4">
              <w:rPr>
                <w:rFonts w:cs="굴림"/>
                <w:color w:val="000000" w:themeColor="text1"/>
              </w:rPr>
              <w:t>추천받는다</w:t>
            </w:r>
            <w:r w:rsidRPr="3D601650">
              <w:rPr>
                <w:rFonts w:cs="굴림" w:hint="eastAsia"/>
                <w:color w:val="000000" w:themeColor="text1"/>
              </w:rPr>
              <w:t>.</w:t>
            </w:r>
          </w:p>
        </w:tc>
      </w:tr>
      <w:tr w:rsidR="00F33C91" w:rsidRPr="003C7891" w14:paraId="06E770CD" w14:textId="77777777" w:rsidTr="00265E39">
        <w:trPr>
          <w:trHeight w:val="3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2204CF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대체흐름1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1F641F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 w:rsidRPr="003C7891">
              <w:rPr>
                <w:rFonts w:cs="굴림" w:hint="eastAsia"/>
                <w:color w:val="000000" w:themeColor="text1"/>
              </w:rPr>
              <w:t>2</w:t>
            </w:r>
            <w:r w:rsidRPr="003C7891">
              <w:rPr>
                <w:rFonts w:cs="굴림"/>
                <w:color w:val="000000" w:themeColor="text1"/>
              </w:rPr>
              <w:t xml:space="preserve">a. </w:t>
            </w:r>
            <w:r w:rsidRPr="003C7891">
              <w:rPr>
                <w:rFonts w:cs="굴림" w:hint="eastAsia"/>
                <w:color w:val="000000" w:themeColor="text1"/>
              </w:rPr>
              <w:t xml:space="preserve">섭취할 수 있는 칼로리를 </w:t>
            </w:r>
            <w:r w:rsidRPr="003C7891">
              <w:rPr>
                <w:rFonts w:cs="굴림"/>
                <w:color w:val="000000" w:themeColor="text1"/>
              </w:rPr>
              <w:t>초과해서 섭취했을</w:t>
            </w:r>
            <w:r w:rsidRPr="003C7891">
              <w:rPr>
                <w:rFonts w:cs="굴림" w:hint="eastAsia"/>
                <w:color w:val="000000" w:themeColor="text1"/>
              </w:rPr>
              <w:t xml:space="preserve"> 시</w:t>
            </w:r>
          </w:p>
          <w:p w14:paraId="2650DAD2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 w:rsidRPr="04D3BEA4">
              <w:rPr>
                <w:rFonts w:cs="굴림" w:hint="eastAsia"/>
                <w:color w:val="000000" w:themeColor="text1"/>
              </w:rPr>
              <w:t>2a</w:t>
            </w:r>
            <w:r w:rsidRPr="04D3BEA4">
              <w:rPr>
                <w:rFonts w:cs="굴림"/>
                <w:color w:val="000000" w:themeColor="text1"/>
              </w:rPr>
              <w:t xml:space="preserve">-1. </w:t>
            </w:r>
            <w:r w:rsidRPr="04D3BEA4">
              <w:rPr>
                <w:rFonts w:cs="굴림" w:hint="eastAsia"/>
                <w:color w:val="000000" w:themeColor="text1"/>
              </w:rPr>
              <w:t xml:space="preserve">경고메시지를 </w:t>
            </w:r>
            <w:r w:rsidRPr="04D3BEA4">
              <w:rPr>
                <w:rFonts w:cs="굴림"/>
                <w:color w:val="000000" w:themeColor="text1"/>
              </w:rPr>
              <w:t xml:space="preserve">사용자가 </w:t>
            </w:r>
            <w:r w:rsidRPr="3BF3C713">
              <w:rPr>
                <w:rFonts w:cs="굴림"/>
                <w:color w:val="000000" w:themeColor="text1"/>
              </w:rPr>
              <w:t>섭취칼로리</w:t>
            </w:r>
            <w:r w:rsidRPr="22A507E1">
              <w:rPr>
                <w:rFonts w:cs="굴림"/>
                <w:color w:val="000000" w:themeColor="text1"/>
              </w:rPr>
              <w:t>(INT)/</w:t>
            </w:r>
            <w:r w:rsidRPr="0ADCB7CA">
              <w:rPr>
                <w:rFonts w:cs="굴림"/>
                <w:color w:val="000000" w:themeColor="text1"/>
              </w:rPr>
              <w:t>목표칼로리(</w:t>
            </w:r>
            <w:r w:rsidRPr="22A507E1">
              <w:rPr>
                <w:rFonts w:cs="굴림"/>
                <w:color w:val="000000" w:themeColor="text1"/>
              </w:rPr>
              <w:t>INT)</w:t>
            </w:r>
            <w:r w:rsidRPr="0ADCB7CA">
              <w:rPr>
                <w:rFonts w:cs="굴림"/>
                <w:color w:val="000000" w:themeColor="text1"/>
              </w:rPr>
              <w:t>를 확인하는 란에 하단에 띄워준다.</w:t>
            </w:r>
          </w:p>
        </w:tc>
      </w:tr>
      <w:tr w:rsidR="00F33C91" w:rsidRPr="003C7891" w14:paraId="680A474F" w14:textId="77777777" w:rsidTr="00265E39">
        <w:trPr>
          <w:trHeight w:val="3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DF1906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대체흐름2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44CFEFFE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color w:val="000000" w:themeColor="text1"/>
                <w:szCs w:val="18"/>
              </w:rPr>
            </w:pPr>
            <w:r w:rsidRPr="003C7891">
              <w:rPr>
                <w:rFonts w:hint="eastAsia"/>
                <w:color w:val="000000" w:themeColor="text1"/>
                <w:szCs w:val="18"/>
              </w:rPr>
              <w:t>2</w:t>
            </w:r>
            <w:r w:rsidRPr="003C7891">
              <w:rPr>
                <w:color w:val="000000" w:themeColor="text1"/>
                <w:szCs w:val="18"/>
              </w:rPr>
              <w:t xml:space="preserve">b. </w:t>
            </w:r>
            <w:r w:rsidRPr="003C7891">
              <w:rPr>
                <w:rFonts w:hint="eastAsia"/>
                <w:color w:val="000000" w:themeColor="text1"/>
                <w:szCs w:val="18"/>
              </w:rPr>
              <w:t>오늘 섭취한 음식이 없는 경우</w:t>
            </w:r>
          </w:p>
          <w:p w14:paraId="7836C401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hint="eastAsia"/>
                <w:color w:val="000000" w:themeColor="text1"/>
                <w:szCs w:val="18"/>
              </w:rPr>
              <w:t>2b</w:t>
            </w:r>
            <w:r w:rsidRPr="003C7891">
              <w:rPr>
                <w:color w:val="000000" w:themeColor="text1"/>
                <w:szCs w:val="18"/>
              </w:rPr>
              <w:t>-1.</w:t>
            </w:r>
            <w:r w:rsidRPr="003C7891">
              <w:rPr>
                <w:rFonts w:hint="eastAsia"/>
                <w:color w:val="000000" w:themeColor="text1"/>
                <w:szCs w:val="18"/>
              </w:rPr>
              <w:t xml:space="preserve"> 입력한 섭취할 목표 칼로리 기준으로 추천한다.</w:t>
            </w:r>
          </w:p>
        </w:tc>
      </w:tr>
      <w:tr w:rsidR="00F33C91" w:rsidRPr="003C7891" w14:paraId="4CFEC064" w14:textId="77777777" w:rsidTr="00265E39">
        <w:trPr>
          <w:trHeight w:val="3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5E7FBB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대체흐름3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5D572790" w14:textId="77777777" w:rsidR="00F33C91" w:rsidRPr="003C7891" w:rsidRDefault="00F33C91" w:rsidP="00265E39">
            <w:pPr>
              <w:rPr>
                <w:color w:val="000000" w:themeColor="text1"/>
                <w:szCs w:val="18"/>
              </w:rPr>
            </w:pPr>
            <w:r w:rsidRPr="003C7891">
              <w:rPr>
                <w:rFonts w:hint="eastAsia"/>
                <w:color w:val="000000" w:themeColor="text1"/>
                <w:szCs w:val="18"/>
              </w:rPr>
              <w:t>3a</w:t>
            </w:r>
            <w:r w:rsidRPr="003C7891">
              <w:rPr>
                <w:color w:val="000000" w:themeColor="text1"/>
                <w:szCs w:val="18"/>
              </w:rPr>
              <w:t xml:space="preserve">. </w:t>
            </w:r>
            <w:r w:rsidRPr="003C7891">
              <w:rPr>
                <w:rFonts w:hint="eastAsia"/>
                <w:color w:val="000000" w:themeColor="text1"/>
                <w:szCs w:val="18"/>
              </w:rPr>
              <w:t xml:space="preserve">같은 칼로리의 식단이 </w:t>
            </w:r>
            <w:r w:rsidRPr="003C7891">
              <w:rPr>
                <w:color w:val="000000" w:themeColor="text1"/>
                <w:szCs w:val="18"/>
              </w:rPr>
              <w:t>3</w:t>
            </w:r>
            <w:r w:rsidRPr="003C7891">
              <w:rPr>
                <w:rFonts w:hint="eastAsia"/>
                <w:color w:val="000000" w:themeColor="text1"/>
                <w:szCs w:val="18"/>
              </w:rPr>
              <w:t>개인 경우</w:t>
            </w:r>
          </w:p>
          <w:p w14:paraId="73959840" w14:textId="77777777" w:rsidR="00F33C91" w:rsidRPr="003C7891" w:rsidRDefault="00F33C91" w:rsidP="00265E39">
            <w:pPr>
              <w:rPr>
                <w:color w:val="000000" w:themeColor="text1"/>
                <w:szCs w:val="18"/>
              </w:rPr>
            </w:pPr>
            <w:r w:rsidRPr="003C7891">
              <w:rPr>
                <w:rFonts w:hint="eastAsia"/>
                <w:color w:val="000000" w:themeColor="text1"/>
                <w:szCs w:val="18"/>
              </w:rPr>
              <w:t>3a</w:t>
            </w:r>
            <w:r w:rsidRPr="003C7891">
              <w:rPr>
                <w:color w:val="000000" w:themeColor="text1"/>
                <w:szCs w:val="18"/>
              </w:rPr>
              <w:t xml:space="preserve">-1. </w:t>
            </w:r>
            <w:r w:rsidRPr="003C7891">
              <w:rPr>
                <w:rFonts w:hint="eastAsia"/>
                <w:color w:val="000000" w:themeColor="text1"/>
                <w:szCs w:val="18"/>
              </w:rPr>
              <w:t>영양소를 기준으로 필요한 영양소를 많이 포함한 음식 순으로 추천한다.</w:t>
            </w:r>
          </w:p>
        </w:tc>
      </w:tr>
    </w:tbl>
    <w:p w14:paraId="6427A0F4" w14:textId="77777777" w:rsidR="00F33C91" w:rsidRPr="003C7891" w:rsidRDefault="00F33C91" w:rsidP="00F33C91">
      <w:pPr>
        <w:rPr>
          <w:color w:val="000000" w:themeColor="text1"/>
        </w:rPr>
      </w:pPr>
    </w:p>
    <w:p w14:paraId="5F56AEAB" w14:textId="77777777" w:rsidR="00F33C91" w:rsidRPr="003C7891" w:rsidRDefault="00F33C91" w:rsidP="00C26277">
      <w:bookmarkStart w:id="54" w:name="_Toc53538389"/>
      <w:bookmarkStart w:id="55" w:name="_Toc53658802"/>
      <w:bookmarkStart w:id="56" w:name="_Toc53677547"/>
      <w:r w:rsidRPr="003C7891">
        <w:rPr>
          <w:rFonts w:hint="eastAsia"/>
        </w:rPr>
        <w:t>통계 정보 확인</w:t>
      </w:r>
      <w:bookmarkEnd w:id="54"/>
      <w:bookmarkEnd w:id="55"/>
      <w:bookmarkEnd w:id="56"/>
    </w:p>
    <w:tbl>
      <w:tblPr>
        <w:tblOverlap w:val="never"/>
        <w:tblW w:w="0" w:type="auto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3"/>
        <w:gridCol w:w="7937"/>
      </w:tblGrid>
      <w:tr w:rsidR="00A52D58" w:rsidRPr="003C7891" w14:paraId="53A9370C" w14:textId="77777777" w:rsidTr="00265E39">
        <w:trPr>
          <w:trHeight w:val="3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F91860" w14:textId="6F5DCB96" w:rsidR="00A52D58" w:rsidRPr="003C7891" w:rsidRDefault="00A52D58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>
              <w:rPr>
                <w:rFonts w:cs="굴림" w:hint="eastAsia"/>
                <w:color w:val="000000" w:themeColor="text1"/>
                <w:szCs w:val="18"/>
              </w:rPr>
              <w:t>코드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228D611" w14:textId="165E34AB" w:rsidR="00A52D58" w:rsidRPr="003C7891" w:rsidRDefault="00A52D58" w:rsidP="00265E39">
            <w:pPr>
              <w:widowControl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>
              <w:rPr>
                <w:rFonts w:cs="굴림" w:hint="eastAsia"/>
                <w:color w:val="000000" w:themeColor="text1"/>
                <w:szCs w:val="18"/>
              </w:rPr>
              <w:t>SP</w:t>
            </w:r>
            <w:r>
              <w:rPr>
                <w:rFonts w:cs="굴림"/>
                <w:color w:val="000000" w:themeColor="text1"/>
                <w:szCs w:val="18"/>
              </w:rPr>
              <w:t>_UD_006</w:t>
            </w:r>
          </w:p>
        </w:tc>
      </w:tr>
      <w:tr w:rsidR="00F33C91" w:rsidRPr="003C7891" w14:paraId="6F6A59F0" w14:textId="77777777" w:rsidTr="00265E39">
        <w:trPr>
          <w:trHeight w:val="3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77C3E5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유스케이스명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A2DFA3" w14:textId="77777777" w:rsidR="00F33C91" w:rsidRPr="003C7891" w:rsidRDefault="00F33C91" w:rsidP="00265E39">
            <w:pPr>
              <w:widowControl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통계 정보 확인</w:t>
            </w:r>
          </w:p>
        </w:tc>
      </w:tr>
      <w:tr w:rsidR="00F33C91" w:rsidRPr="003C7891" w14:paraId="79DDC899" w14:textId="77777777" w:rsidTr="00265E39">
        <w:trPr>
          <w:trHeight w:val="3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093157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액터명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B6B8D7" w14:textId="77777777" w:rsidR="00F33C91" w:rsidRPr="003C7891" w:rsidRDefault="00F33C91" w:rsidP="00265E39">
            <w:pPr>
              <w:widowControl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사용자</w:t>
            </w:r>
          </w:p>
        </w:tc>
      </w:tr>
      <w:tr w:rsidR="00F33C91" w:rsidRPr="003C7891" w14:paraId="14BA61BE" w14:textId="77777777" w:rsidTr="00265E39">
        <w:trPr>
          <w:trHeight w:val="46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659423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개요</w:t>
            </w:r>
          </w:p>
        </w:tc>
        <w:tc>
          <w:tcPr>
            <w:tcW w:w="7937" w:type="dxa"/>
            <w:vAlign w:val="center"/>
          </w:tcPr>
          <w:p w14:paraId="6FF0D49C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사용자는 앱으로부터 통계 정보를 확인한다</w:t>
            </w:r>
          </w:p>
          <w:p w14:paraId="051952F8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통계정보는</w:t>
            </w:r>
          </w:p>
          <w:p w14:paraId="3790B5F5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 w:rsidRPr="003C7891">
              <w:rPr>
                <w:rFonts w:cs="굴림"/>
                <w:color w:val="000000" w:themeColor="text1"/>
              </w:rPr>
              <w:t>1) 섭취한 음식정보 ( 칼로리, 탄/단/지 )</w:t>
            </w:r>
          </w:p>
          <w:p w14:paraId="45A144E1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2</w:t>
            </w:r>
            <w:r w:rsidRPr="003C7891">
              <w:rPr>
                <w:rFonts w:cs="굴림"/>
                <w:color w:val="000000" w:themeColor="text1"/>
                <w:szCs w:val="18"/>
              </w:rPr>
              <w:t xml:space="preserve">) </w:t>
            </w:r>
            <w:r w:rsidRPr="003C7891">
              <w:rPr>
                <w:rFonts w:cs="굴림" w:hint="eastAsia"/>
                <w:color w:val="000000" w:themeColor="text1"/>
                <w:szCs w:val="18"/>
              </w:rPr>
              <w:t xml:space="preserve">실행한 운동정보 </w:t>
            </w:r>
            <w:r w:rsidRPr="003C7891">
              <w:rPr>
                <w:rFonts w:cs="굴림"/>
                <w:color w:val="000000" w:themeColor="text1"/>
                <w:szCs w:val="18"/>
              </w:rPr>
              <w:t xml:space="preserve">( </w:t>
            </w:r>
            <w:r w:rsidRPr="003C7891">
              <w:rPr>
                <w:rFonts w:cs="굴림" w:hint="eastAsia"/>
                <w:color w:val="000000" w:themeColor="text1"/>
                <w:szCs w:val="18"/>
              </w:rPr>
              <w:t>운동이름,</w:t>
            </w:r>
            <w:r w:rsidRPr="003C7891">
              <w:rPr>
                <w:rFonts w:cs="굴림"/>
                <w:color w:val="000000" w:themeColor="text1"/>
                <w:szCs w:val="18"/>
              </w:rPr>
              <w:t xml:space="preserve"> </w:t>
            </w:r>
            <w:r w:rsidRPr="003C7891">
              <w:rPr>
                <w:rFonts w:cs="굴림" w:hint="eastAsia"/>
                <w:color w:val="000000" w:themeColor="text1"/>
                <w:szCs w:val="18"/>
              </w:rPr>
              <w:t>운동시간,</w:t>
            </w:r>
            <w:r w:rsidRPr="003C7891">
              <w:rPr>
                <w:rFonts w:cs="굴림"/>
                <w:color w:val="000000" w:themeColor="text1"/>
                <w:szCs w:val="18"/>
              </w:rPr>
              <w:t xml:space="preserve"> </w:t>
            </w:r>
            <w:r w:rsidRPr="003C7891">
              <w:rPr>
                <w:rFonts w:cs="굴림" w:hint="eastAsia"/>
                <w:color w:val="000000" w:themeColor="text1"/>
                <w:szCs w:val="18"/>
              </w:rPr>
              <w:t>소모한 칼로리)</w:t>
            </w:r>
          </w:p>
          <w:p w14:paraId="56DC5383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 w:rsidRPr="2DF17F2D">
              <w:rPr>
                <w:rFonts w:cs="굴림"/>
                <w:color w:val="000000" w:themeColor="text1"/>
              </w:rPr>
              <w:t xml:space="preserve">3) </w:t>
            </w:r>
            <w:r w:rsidRPr="2DF17F2D">
              <w:rPr>
                <w:rFonts w:cs="굴림" w:hint="eastAsia"/>
                <w:color w:val="000000" w:themeColor="text1"/>
              </w:rPr>
              <w:t xml:space="preserve">인바디 정보 </w:t>
            </w:r>
            <w:r w:rsidRPr="2DF17F2D">
              <w:rPr>
                <w:rFonts w:cs="굴림"/>
                <w:color w:val="000000" w:themeColor="text1"/>
              </w:rPr>
              <w:t>(</w:t>
            </w:r>
            <w:r w:rsidRPr="5DB388BE">
              <w:rPr>
                <w:rFonts w:cs="굴림"/>
                <w:color w:val="000000" w:themeColor="text1"/>
              </w:rPr>
              <w:t xml:space="preserve"> </w:t>
            </w:r>
            <w:r w:rsidRPr="2DF17F2D">
              <w:rPr>
                <w:rFonts w:cs="굴림" w:hint="eastAsia"/>
                <w:color w:val="000000" w:themeColor="text1"/>
              </w:rPr>
              <w:t>체중,</w:t>
            </w:r>
            <w:r w:rsidRPr="2DF17F2D">
              <w:rPr>
                <w:rFonts w:cs="굴림"/>
                <w:color w:val="000000" w:themeColor="text1"/>
              </w:rPr>
              <w:t xml:space="preserve"> </w:t>
            </w:r>
            <w:r w:rsidRPr="2DF17F2D">
              <w:rPr>
                <w:rFonts w:cs="굴림" w:hint="eastAsia"/>
                <w:color w:val="000000" w:themeColor="text1"/>
              </w:rPr>
              <w:t>근육량,</w:t>
            </w:r>
            <w:r w:rsidRPr="2DF17F2D">
              <w:rPr>
                <w:rFonts w:cs="굴림"/>
                <w:color w:val="000000" w:themeColor="text1"/>
              </w:rPr>
              <w:t xml:space="preserve"> </w:t>
            </w:r>
            <w:r w:rsidRPr="2DF17F2D">
              <w:rPr>
                <w:rFonts w:cs="굴림" w:hint="eastAsia"/>
                <w:color w:val="000000" w:themeColor="text1"/>
              </w:rPr>
              <w:t xml:space="preserve">체지방량 </w:t>
            </w:r>
            <w:r w:rsidRPr="2DF17F2D">
              <w:rPr>
                <w:rFonts w:cs="굴림"/>
                <w:color w:val="000000" w:themeColor="text1"/>
              </w:rPr>
              <w:t>,</w:t>
            </w:r>
            <w:r w:rsidRPr="2DF17F2D">
              <w:rPr>
                <w:rFonts w:cs="굴림" w:hint="eastAsia"/>
                <w:color w:val="000000" w:themeColor="text1"/>
              </w:rPr>
              <w:t xml:space="preserve"> </w:t>
            </w:r>
            <w:r w:rsidRPr="2DF17F2D">
              <w:rPr>
                <w:rFonts w:cs="굴림"/>
                <w:color w:val="000000" w:themeColor="text1"/>
              </w:rPr>
              <w:t>BMI )</w:t>
            </w:r>
          </w:p>
          <w:p w14:paraId="5D7CB862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로 구성된다.</w:t>
            </w:r>
          </w:p>
        </w:tc>
      </w:tr>
      <w:tr w:rsidR="00F33C91" w:rsidRPr="003C7891" w14:paraId="393A73E7" w14:textId="77777777" w:rsidTr="00265E39">
        <w:trPr>
          <w:trHeight w:val="97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447D34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사전조건</w:t>
            </w:r>
          </w:p>
        </w:tc>
        <w:tc>
          <w:tcPr>
            <w:tcW w:w="7937" w:type="dxa"/>
            <w:vAlign w:val="center"/>
          </w:tcPr>
          <w:p w14:paraId="57842328" w14:textId="77777777" w:rsidR="00F33C91" w:rsidRPr="003C7891" w:rsidRDefault="00F33C91" w:rsidP="00265E39">
            <w:pPr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 w:rsidRPr="003C7891">
              <w:rPr>
                <w:rFonts w:cs="굴림"/>
                <w:color w:val="000000" w:themeColor="text1"/>
              </w:rPr>
              <w:t>사용자가 Mi band 를 사용하며 Mi fit 과 Google fit 이 연동 되어있는 상태이어야 함</w:t>
            </w:r>
          </w:p>
          <w:p w14:paraId="0345AB9F" w14:textId="77777777" w:rsidR="00F33C91" w:rsidRPr="003C7891" w:rsidRDefault="00F33C91" w:rsidP="00265E39">
            <w:pPr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 w:rsidRPr="003C7891">
              <w:rPr>
                <w:rFonts w:cs="굴림"/>
                <w:color w:val="000000" w:themeColor="text1"/>
              </w:rPr>
              <w:t>인바디 정보의 경우 사용자는 미스케일을 사용해야 하며, 이는 Google fit 과 연동 되어있는 상태이어야 함</w:t>
            </w:r>
          </w:p>
          <w:p w14:paraId="22D5B06E" w14:textId="77777777" w:rsidR="00F33C91" w:rsidRPr="003C7891" w:rsidRDefault="00F33C91" w:rsidP="00265E39">
            <w:pPr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운동정보와 인바디 정보의 경우 사용자가 동기화 버튼을 눌러야 함</w:t>
            </w:r>
          </w:p>
          <w:p w14:paraId="7ADE323E" w14:textId="77777777" w:rsidR="00F33C91" w:rsidRPr="003C7891" w:rsidRDefault="00F33C91" w:rsidP="00265E39">
            <w:pPr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 w:rsidRPr="003C7891">
              <w:rPr>
                <w:rFonts w:cs="굴림"/>
                <w:color w:val="000000" w:themeColor="text1"/>
              </w:rPr>
              <w:t>섭취한 음식정보의 경우 사용자는 음식 정보를 입력해야 함</w:t>
            </w:r>
          </w:p>
        </w:tc>
      </w:tr>
      <w:tr w:rsidR="00F33C91" w:rsidRPr="003C7891" w14:paraId="795B2F7D" w14:textId="77777777" w:rsidTr="00265E39">
        <w:trPr>
          <w:trHeight w:val="340"/>
        </w:trPr>
        <w:tc>
          <w:tcPr>
            <w:tcW w:w="1413" w:type="dxa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7D36AB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사후조건</w:t>
            </w: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A6F81D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</w:rPr>
            </w:pPr>
            <w:r w:rsidRPr="003C7891">
              <w:rPr>
                <w:rFonts w:cs="굴림"/>
                <w:color w:val="000000" w:themeColor="text1"/>
              </w:rPr>
              <w:t>해당 없음</w:t>
            </w:r>
          </w:p>
          <w:p w14:paraId="68896100" w14:textId="77777777" w:rsidR="00F33C91" w:rsidRPr="003C7891" w:rsidRDefault="00F33C91" w:rsidP="00265E39">
            <w:pPr>
              <w:jc w:val="both"/>
              <w:rPr>
                <w:rFonts w:cs="굴림"/>
                <w:color w:val="000000" w:themeColor="text1"/>
                <w:szCs w:val="18"/>
              </w:rPr>
            </w:pPr>
          </w:p>
        </w:tc>
      </w:tr>
      <w:tr w:rsidR="00F33C91" w:rsidRPr="003C7891" w14:paraId="03179862" w14:textId="77777777" w:rsidTr="00A54E90">
        <w:trPr>
          <w:trHeight w:val="20"/>
        </w:trPr>
        <w:tc>
          <w:tcPr>
            <w:tcW w:w="1413" w:type="dxa"/>
            <w:vMerge w:val="restart"/>
            <w:shd w:val="clear" w:color="auto" w:fill="DEEAF6" w:themeFill="accent1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39BD3B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기본흐름</w:t>
            </w:r>
          </w:p>
        </w:tc>
        <w:tc>
          <w:tcPr>
            <w:tcW w:w="7937" w:type="dxa"/>
            <w:shd w:val="clear" w:color="auto" w:fill="9CC2E5" w:themeFill="accent1" w:themeFillTint="99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1D4CC9" w14:textId="77777777" w:rsidR="00F33C91" w:rsidRPr="003C7891" w:rsidRDefault="00F33C91" w:rsidP="00265E39">
            <w:pPr>
              <w:jc w:val="both"/>
              <w:rPr>
                <w:rFonts w:cs="굴림"/>
                <w:color w:val="000000" w:themeColor="text1"/>
                <w:szCs w:val="18"/>
              </w:rPr>
            </w:pPr>
            <w:r w:rsidRPr="003C7891">
              <w:rPr>
                <w:rFonts w:cs="굴림" w:hint="eastAsia"/>
                <w:color w:val="000000" w:themeColor="text1"/>
                <w:szCs w:val="18"/>
              </w:rPr>
              <w:t>섭취한 음식 정보</w:t>
            </w:r>
          </w:p>
        </w:tc>
      </w:tr>
      <w:tr w:rsidR="00F33C91" w:rsidRPr="003C7891" w14:paraId="78F1BFC2" w14:textId="77777777" w:rsidTr="00265E39">
        <w:trPr>
          <w:trHeight w:val="719"/>
        </w:trPr>
        <w:tc>
          <w:tcPr>
            <w:tcW w:w="141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3DA784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</w:p>
        </w:tc>
        <w:tc>
          <w:tcPr>
            <w:tcW w:w="7937" w:type="dxa"/>
            <w:shd w:val="clear" w:color="auto" w:fill="FFFFFF" w:themeFill="background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504A79" w14:textId="77777777" w:rsidR="00F33C91" w:rsidRPr="003C7891" w:rsidRDefault="00F33C91" w:rsidP="00265E39">
            <w:pPr>
              <w:jc w:val="both"/>
              <w:rPr>
                <w:color w:val="000000" w:themeColor="text1"/>
              </w:rPr>
            </w:pPr>
            <w:r w:rsidRPr="003C7891">
              <w:rPr>
                <w:color w:val="000000" w:themeColor="text1"/>
              </w:rPr>
              <w:t>1. 사용자는 앱의 메인 화면에서 해당 시간(아침, 점심 저녁)의 먹은 음식을 카메라를 이용해 촬영하거나 수기로 입력한다.</w:t>
            </w:r>
          </w:p>
          <w:p w14:paraId="6E45D46D" w14:textId="77777777" w:rsidR="00F33C91" w:rsidRPr="003C7891" w:rsidRDefault="00F33C91" w:rsidP="00265E39">
            <w:pPr>
              <w:jc w:val="both"/>
              <w:rPr>
                <w:color w:val="000000" w:themeColor="text1"/>
                <w:szCs w:val="18"/>
              </w:rPr>
            </w:pPr>
            <w:r w:rsidRPr="003C7891">
              <w:rPr>
                <w:color w:val="000000" w:themeColor="text1"/>
                <w:szCs w:val="18"/>
              </w:rPr>
              <w:t xml:space="preserve">2. </w:t>
            </w:r>
            <w:r w:rsidRPr="003C7891">
              <w:rPr>
                <w:rFonts w:hint="eastAsia"/>
                <w:color w:val="000000" w:themeColor="text1"/>
                <w:szCs w:val="18"/>
              </w:rPr>
              <w:t>시스템은 음식 인식 알고리즘을 이용하여 음식을 분석한다.</w:t>
            </w:r>
          </w:p>
          <w:p w14:paraId="07F35CF3" w14:textId="77777777" w:rsidR="00F33C91" w:rsidRPr="003C7891" w:rsidRDefault="00F33C91" w:rsidP="00265E39">
            <w:pPr>
              <w:jc w:val="both"/>
              <w:rPr>
                <w:color w:val="000000" w:themeColor="text1"/>
              </w:rPr>
            </w:pPr>
            <w:r w:rsidRPr="79CFE36D">
              <w:rPr>
                <w:color w:val="000000" w:themeColor="text1"/>
              </w:rPr>
              <w:t xml:space="preserve">3. </w:t>
            </w:r>
            <w:r w:rsidRPr="79CFE36D">
              <w:rPr>
                <w:rFonts w:hint="eastAsia"/>
                <w:color w:val="000000" w:themeColor="text1"/>
              </w:rPr>
              <w:t xml:space="preserve">분석된 음식과 일치하는 음식의 정보를 </w:t>
            </w:r>
            <w:r w:rsidRPr="79CFE36D">
              <w:rPr>
                <w:color w:val="000000" w:themeColor="text1"/>
              </w:rPr>
              <w:t>smartpt</w:t>
            </w:r>
            <w:r w:rsidRPr="6A05924F">
              <w:rPr>
                <w:color w:val="000000" w:themeColor="text1"/>
              </w:rPr>
              <w:t>[DB] -&gt; foodinfo[table]</w:t>
            </w:r>
            <w:r w:rsidRPr="79CFE36D">
              <w:rPr>
                <w:rFonts w:hint="eastAsia"/>
                <w:color w:val="000000" w:themeColor="text1"/>
              </w:rPr>
              <w:t>로부터 가져온다.</w:t>
            </w:r>
          </w:p>
          <w:p w14:paraId="1E4199CA" w14:textId="77777777" w:rsidR="00F33C91" w:rsidRPr="003C7891" w:rsidRDefault="00F33C91" w:rsidP="00265E39">
            <w:pPr>
              <w:jc w:val="both"/>
              <w:rPr>
                <w:color w:val="000000" w:themeColor="text1"/>
              </w:rPr>
            </w:pPr>
            <w:r w:rsidRPr="3AB3A034">
              <w:rPr>
                <w:color w:val="000000" w:themeColor="text1"/>
              </w:rPr>
              <w:t xml:space="preserve">4. </w:t>
            </w:r>
            <w:r w:rsidRPr="54B00FFF">
              <w:rPr>
                <w:color w:val="000000" w:themeColor="text1"/>
              </w:rPr>
              <w:t xml:space="preserve">섭취한 음식정보는 </w:t>
            </w:r>
            <w:r w:rsidRPr="3AB3A034">
              <w:rPr>
                <w:rFonts w:hint="eastAsia"/>
                <w:color w:val="000000" w:themeColor="text1"/>
              </w:rPr>
              <w:t xml:space="preserve"> </w:t>
            </w:r>
            <w:r w:rsidRPr="75EB5378">
              <w:rPr>
                <w:color w:val="000000" w:themeColor="text1"/>
              </w:rPr>
              <w:t>smartpt[</w:t>
            </w:r>
            <w:r w:rsidRPr="3AB3A034">
              <w:rPr>
                <w:rFonts w:hint="eastAsia"/>
                <w:color w:val="000000" w:themeColor="text1"/>
              </w:rPr>
              <w:t>D</w:t>
            </w:r>
            <w:r w:rsidRPr="3AB3A034">
              <w:rPr>
                <w:color w:val="000000" w:themeColor="text1"/>
              </w:rPr>
              <w:t>B</w:t>
            </w:r>
            <w:r w:rsidRPr="6869FF57">
              <w:rPr>
                <w:color w:val="000000" w:themeColor="text1"/>
              </w:rPr>
              <w:t>]-&gt; eatenfood[table]</w:t>
            </w:r>
            <w:r w:rsidRPr="3AB3A034">
              <w:rPr>
                <w:rFonts w:hint="eastAsia"/>
                <w:color w:val="000000" w:themeColor="text1"/>
              </w:rPr>
              <w:t>에 저장된다.</w:t>
            </w:r>
          </w:p>
          <w:p w14:paraId="55B5A71C" w14:textId="77777777" w:rsidR="00F33C91" w:rsidRPr="003C7891" w:rsidRDefault="00F33C91" w:rsidP="00265E39">
            <w:pPr>
              <w:jc w:val="both"/>
              <w:rPr>
                <w:color w:val="000000" w:themeColor="text1"/>
              </w:rPr>
            </w:pPr>
            <w:r w:rsidRPr="003C7891">
              <w:rPr>
                <w:color w:val="000000" w:themeColor="text1"/>
              </w:rPr>
              <w:lastRenderedPageBreak/>
              <w:t>5. 음식 정보 중 음식이름은 텍스트로, 칼로리와 탄수화물, 단백질 ,지방 함량은 그래프로 화면에 출력된다.</w:t>
            </w:r>
          </w:p>
          <w:p w14:paraId="34D8B703" w14:textId="77777777" w:rsidR="00F33C91" w:rsidRPr="003C7891" w:rsidRDefault="00F33C91" w:rsidP="00265E39">
            <w:pPr>
              <w:jc w:val="both"/>
              <w:rPr>
                <w:color w:val="000000" w:themeColor="text1"/>
              </w:rPr>
            </w:pPr>
            <w:r w:rsidRPr="003C7891">
              <w:rPr>
                <w:color w:val="000000" w:themeColor="text1"/>
              </w:rPr>
              <w:t>6. 앱을 껐다가 키더라도 하루 동안은 정보가 유지된다.</w:t>
            </w:r>
          </w:p>
        </w:tc>
      </w:tr>
      <w:tr w:rsidR="00F33C91" w:rsidRPr="003C7891" w14:paraId="20C6CD18" w14:textId="77777777" w:rsidTr="00265E39">
        <w:trPr>
          <w:trHeight w:val="715"/>
        </w:trPr>
        <w:tc>
          <w:tcPr>
            <w:tcW w:w="141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56753A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</w:p>
        </w:tc>
        <w:tc>
          <w:tcPr>
            <w:tcW w:w="7937" w:type="dxa"/>
            <w:shd w:val="clear" w:color="auto" w:fill="9CC2E5" w:themeFill="accent1" w:themeFillTint="99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DC26BC" w14:textId="77777777" w:rsidR="00F33C91" w:rsidRPr="003C7891" w:rsidRDefault="00F33C91" w:rsidP="00265E39">
            <w:pPr>
              <w:jc w:val="both"/>
              <w:rPr>
                <w:color w:val="000000" w:themeColor="text1"/>
                <w:szCs w:val="18"/>
              </w:rPr>
            </w:pPr>
            <w:r w:rsidRPr="003C7891">
              <w:rPr>
                <w:rFonts w:hint="eastAsia"/>
                <w:color w:val="000000" w:themeColor="text1"/>
                <w:szCs w:val="18"/>
              </w:rPr>
              <w:t>실행한 운동 정보</w:t>
            </w:r>
          </w:p>
        </w:tc>
      </w:tr>
      <w:tr w:rsidR="00F33C91" w:rsidRPr="003C7891" w14:paraId="0274E282" w14:textId="77777777" w:rsidTr="00265E39">
        <w:trPr>
          <w:trHeight w:val="715"/>
        </w:trPr>
        <w:tc>
          <w:tcPr>
            <w:tcW w:w="141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B6E08C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D111A2" w14:textId="77777777" w:rsidR="00F33C91" w:rsidRPr="003C7891" w:rsidRDefault="00F33C91" w:rsidP="00265E39">
            <w:pPr>
              <w:jc w:val="both"/>
              <w:rPr>
                <w:color w:val="000000" w:themeColor="text1"/>
                <w:szCs w:val="18"/>
              </w:rPr>
            </w:pPr>
            <w:r w:rsidRPr="003C7891">
              <w:rPr>
                <w:rFonts w:hint="eastAsia"/>
                <w:color w:val="000000" w:themeColor="text1"/>
                <w:szCs w:val="18"/>
              </w:rPr>
              <w:t>1</w:t>
            </w:r>
            <w:r w:rsidRPr="003C7891">
              <w:rPr>
                <w:color w:val="000000" w:themeColor="text1"/>
                <w:szCs w:val="18"/>
              </w:rPr>
              <w:t xml:space="preserve">. </w:t>
            </w:r>
            <w:r w:rsidRPr="003C7891">
              <w:rPr>
                <w:rFonts w:hint="eastAsia"/>
                <w:color w:val="000000" w:themeColor="text1"/>
                <w:szCs w:val="18"/>
              </w:rPr>
              <w:t>사용자가 동기화 버튼을 클릭한다.</w:t>
            </w:r>
          </w:p>
          <w:p w14:paraId="169E453A" w14:textId="77777777" w:rsidR="00F33C91" w:rsidRPr="003C7891" w:rsidRDefault="00F33C91" w:rsidP="00265E39">
            <w:pPr>
              <w:jc w:val="both"/>
              <w:rPr>
                <w:color w:val="000000" w:themeColor="text1"/>
              </w:rPr>
            </w:pPr>
            <w:r w:rsidRPr="003C7891">
              <w:rPr>
                <w:color w:val="000000" w:themeColor="text1"/>
              </w:rPr>
              <w:t>2. 시스템은google fit으로부터 운동정보( 운동이름, 운동시간, 소모 칼로리 )를 받아온다.</w:t>
            </w:r>
          </w:p>
          <w:p w14:paraId="50D27F96" w14:textId="77777777" w:rsidR="00F33C91" w:rsidRPr="003C7891" w:rsidRDefault="00F33C91" w:rsidP="00265E39">
            <w:pPr>
              <w:jc w:val="both"/>
              <w:rPr>
                <w:color w:val="000000" w:themeColor="text1"/>
              </w:rPr>
            </w:pPr>
            <w:r w:rsidRPr="4C07B4B0">
              <w:rPr>
                <w:color w:val="000000" w:themeColor="text1"/>
              </w:rPr>
              <w:t xml:space="preserve">3. </w:t>
            </w:r>
            <w:r w:rsidRPr="4C07B4B0">
              <w:rPr>
                <w:rFonts w:hint="eastAsia"/>
                <w:color w:val="000000" w:themeColor="text1"/>
              </w:rPr>
              <w:t xml:space="preserve">운동정보는 </w:t>
            </w:r>
            <w:r w:rsidRPr="4C07B4B0">
              <w:rPr>
                <w:color w:val="000000" w:themeColor="text1"/>
              </w:rPr>
              <w:t>smartpt[DB] -&gt; doexercise[tabe]</w:t>
            </w:r>
            <w:r w:rsidRPr="4C07B4B0">
              <w:rPr>
                <w:rFonts w:hint="eastAsia"/>
                <w:color w:val="000000" w:themeColor="text1"/>
              </w:rPr>
              <w:t>에 저장된다.</w:t>
            </w:r>
          </w:p>
          <w:p w14:paraId="36757C34" w14:textId="77777777" w:rsidR="00F33C91" w:rsidRPr="003C7891" w:rsidRDefault="00F33C91" w:rsidP="00265E39">
            <w:pPr>
              <w:jc w:val="both"/>
              <w:rPr>
                <w:color w:val="000000" w:themeColor="text1"/>
              </w:rPr>
            </w:pPr>
            <w:r w:rsidRPr="4C07B4B0">
              <w:rPr>
                <w:rFonts w:hint="eastAsia"/>
                <w:color w:val="000000" w:themeColor="text1"/>
              </w:rPr>
              <w:t>4</w:t>
            </w:r>
            <w:r w:rsidRPr="4C07B4B0">
              <w:rPr>
                <w:color w:val="000000" w:themeColor="text1"/>
              </w:rPr>
              <w:t xml:space="preserve">. </w:t>
            </w:r>
            <w:r w:rsidRPr="4C07B4B0">
              <w:rPr>
                <w:rFonts w:hint="eastAsia"/>
                <w:color w:val="000000" w:themeColor="text1"/>
              </w:rPr>
              <w:t>운동정보는 화면에 출력된다.</w:t>
            </w:r>
          </w:p>
          <w:p w14:paraId="542AA125" w14:textId="77777777" w:rsidR="00F33C91" w:rsidRPr="003C7891" w:rsidRDefault="00F33C91" w:rsidP="00265E39">
            <w:pPr>
              <w:jc w:val="both"/>
              <w:rPr>
                <w:color w:val="000000" w:themeColor="text1"/>
              </w:rPr>
            </w:pPr>
            <w:r w:rsidRPr="4C07B4B0">
              <w:rPr>
                <w:color w:val="000000" w:themeColor="text1"/>
              </w:rPr>
              <w:t xml:space="preserve">   4-1. 운동종류(text) / 운동시간(분) / </w:t>
            </w:r>
            <w:r w:rsidRPr="43678677">
              <w:rPr>
                <w:color w:val="000000" w:themeColor="text1"/>
              </w:rPr>
              <w:t>소모칼로리(INT)</w:t>
            </w:r>
          </w:p>
        </w:tc>
      </w:tr>
      <w:tr w:rsidR="00F33C91" w:rsidRPr="003C7891" w14:paraId="1E7AEE9F" w14:textId="77777777" w:rsidTr="00265E39">
        <w:trPr>
          <w:trHeight w:val="715"/>
        </w:trPr>
        <w:tc>
          <w:tcPr>
            <w:tcW w:w="141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9225570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</w:p>
        </w:tc>
        <w:tc>
          <w:tcPr>
            <w:tcW w:w="7937" w:type="dxa"/>
            <w:shd w:val="clear" w:color="auto" w:fill="9CC2E5" w:themeFill="accent1" w:themeFillTint="99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349D15" w14:textId="77777777" w:rsidR="00F33C91" w:rsidRPr="003C7891" w:rsidRDefault="00F33C91" w:rsidP="00265E39">
            <w:pPr>
              <w:jc w:val="both"/>
              <w:rPr>
                <w:color w:val="000000" w:themeColor="text1"/>
                <w:szCs w:val="18"/>
              </w:rPr>
            </w:pPr>
            <w:r w:rsidRPr="003C7891">
              <w:rPr>
                <w:rFonts w:hint="eastAsia"/>
                <w:color w:val="000000" w:themeColor="text1"/>
                <w:szCs w:val="18"/>
              </w:rPr>
              <w:t>인바디 정보</w:t>
            </w:r>
          </w:p>
        </w:tc>
      </w:tr>
      <w:tr w:rsidR="00F33C91" w:rsidRPr="003C7891" w14:paraId="441966AD" w14:textId="77777777" w:rsidTr="00265E39">
        <w:trPr>
          <w:trHeight w:val="715"/>
        </w:trPr>
        <w:tc>
          <w:tcPr>
            <w:tcW w:w="1413" w:type="dxa"/>
            <w:vMerge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101E1" w14:textId="77777777" w:rsidR="00F33C91" w:rsidRPr="003C7891" w:rsidRDefault="00F33C91" w:rsidP="00265E39">
            <w:pPr>
              <w:widowControl w:val="0"/>
              <w:wordWrap w:val="0"/>
              <w:autoSpaceDE w:val="0"/>
              <w:autoSpaceDN w:val="0"/>
              <w:spacing w:after="0" w:line="384" w:lineRule="auto"/>
              <w:jc w:val="both"/>
              <w:textAlignment w:val="baseline"/>
              <w:rPr>
                <w:rFonts w:cs="굴림"/>
                <w:color w:val="000000" w:themeColor="text1"/>
                <w:szCs w:val="18"/>
              </w:rPr>
            </w:pPr>
          </w:p>
        </w:tc>
        <w:tc>
          <w:tcPr>
            <w:tcW w:w="7937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65216D1" w14:textId="77777777" w:rsidR="00F33C91" w:rsidRPr="003C7891" w:rsidRDefault="00F33C91" w:rsidP="00265E39">
            <w:pPr>
              <w:jc w:val="both"/>
              <w:rPr>
                <w:color w:val="000000" w:themeColor="text1"/>
                <w:szCs w:val="18"/>
              </w:rPr>
            </w:pPr>
            <w:r w:rsidRPr="003C7891">
              <w:rPr>
                <w:rFonts w:hint="eastAsia"/>
                <w:color w:val="000000" w:themeColor="text1"/>
                <w:szCs w:val="18"/>
              </w:rPr>
              <w:t>1</w:t>
            </w:r>
            <w:r w:rsidRPr="003C7891">
              <w:rPr>
                <w:color w:val="000000" w:themeColor="text1"/>
                <w:szCs w:val="18"/>
              </w:rPr>
              <w:t xml:space="preserve">. </w:t>
            </w:r>
            <w:r w:rsidRPr="003C7891">
              <w:rPr>
                <w:rFonts w:hint="eastAsia"/>
                <w:color w:val="000000" w:themeColor="text1"/>
                <w:szCs w:val="18"/>
              </w:rPr>
              <w:t>사용자가 미스케일이 연동된 경우,</w:t>
            </w:r>
            <w:r w:rsidRPr="003C7891">
              <w:rPr>
                <w:color w:val="000000" w:themeColor="text1"/>
                <w:szCs w:val="18"/>
              </w:rPr>
              <w:t xml:space="preserve"> </w:t>
            </w:r>
            <w:r w:rsidRPr="003C7891">
              <w:rPr>
                <w:rFonts w:hint="eastAsia"/>
                <w:color w:val="000000" w:themeColor="text1"/>
                <w:szCs w:val="18"/>
              </w:rPr>
              <w:t>동기화 버튼을 클릭한다.</w:t>
            </w:r>
          </w:p>
          <w:p w14:paraId="36420FFE" w14:textId="77777777" w:rsidR="00F33C91" w:rsidRPr="003C7891" w:rsidRDefault="00F33C91" w:rsidP="00265E39">
            <w:pPr>
              <w:jc w:val="both"/>
              <w:rPr>
                <w:color w:val="000000" w:themeColor="text1"/>
              </w:rPr>
            </w:pPr>
            <w:r w:rsidRPr="003C7891">
              <w:rPr>
                <w:color w:val="000000" w:themeColor="text1"/>
              </w:rPr>
              <w:t>2. 시스템은 google fit으로부터 인바디 정보( 체중, 근육량, 체지방량 ,BMI )를 받아온다.</w:t>
            </w:r>
          </w:p>
          <w:p w14:paraId="1F6C425E" w14:textId="77777777" w:rsidR="00F33C91" w:rsidRPr="003C7891" w:rsidRDefault="00F33C91" w:rsidP="00265E39">
            <w:pPr>
              <w:jc w:val="both"/>
              <w:rPr>
                <w:color w:val="000000" w:themeColor="text1"/>
              </w:rPr>
            </w:pPr>
            <w:r w:rsidRPr="556806BE">
              <w:rPr>
                <w:color w:val="000000" w:themeColor="text1"/>
              </w:rPr>
              <w:t xml:space="preserve">3. </w:t>
            </w:r>
            <w:r w:rsidRPr="556806BE">
              <w:rPr>
                <w:rFonts w:hint="eastAsia"/>
                <w:color w:val="000000" w:themeColor="text1"/>
              </w:rPr>
              <w:t xml:space="preserve">인바디 정보는 </w:t>
            </w:r>
            <w:r w:rsidRPr="556806BE">
              <w:rPr>
                <w:color w:val="000000" w:themeColor="text1"/>
              </w:rPr>
              <w:t>smartpt[DB] -&gt; inbody[table</w:t>
            </w:r>
            <w:r w:rsidRPr="3E3E445B">
              <w:rPr>
                <w:color w:val="000000" w:themeColor="text1"/>
              </w:rPr>
              <w:t>]</w:t>
            </w:r>
            <w:r w:rsidRPr="556806BE">
              <w:rPr>
                <w:rFonts w:hint="eastAsia"/>
                <w:color w:val="000000" w:themeColor="text1"/>
              </w:rPr>
              <w:t>에 업데이트된다.</w:t>
            </w:r>
          </w:p>
          <w:p w14:paraId="173AC161" w14:textId="77777777" w:rsidR="00F33C91" w:rsidRPr="003C7891" w:rsidRDefault="00F33C91" w:rsidP="00265E39">
            <w:pPr>
              <w:jc w:val="both"/>
              <w:rPr>
                <w:color w:val="000000" w:themeColor="text1"/>
                <w:szCs w:val="18"/>
              </w:rPr>
            </w:pPr>
            <w:r w:rsidRPr="003C7891">
              <w:rPr>
                <w:rFonts w:hint="eastAsia"/>
                <w:color w:val="000000" w:themeColor="text1"/>
                <w:szCs w:val="18"/>
              </w:rPr>
              <w:t>4</w:t>
            </w:r>
            <w:r w:rsidRPr="003C7891">
              <w:rPr>
                <w:color w:val="000000" w:themeColor="text1"/>
                <w:szCs w:val="18"/>
              </w:rPr>
              <w:t xml:space="preserve">. </w:t>
            </w:r>
            <w:r w:rsidRPr="003C7891">
              <w:rPr>
                <w:rFonts w:hint="eastAsia"/>
                <w:color w:val="000000" w:themeColor="text1"/>
                <w:szCs w:val="18"/>
              </w:rPr>
              <w:t>통계화면에서 동기화를 실행한 날짜 별로 그래프로 화면에 출력된다.</w:t>
            </w:r>
          </w:p>
        </w:tc>
      </w:tr>
    </w:tbl>
    <w:p w14:paraId="1D84DCC8" w14:textId="6507436F" w:rsidR="00F33C91" w:rsidRDefault="00F33C91" w:rsidP="00F33C91"/>
    <w:p w14:paraId="1FCFAC73" w14:textId="6507436F" w:rsidR="00A54E90" w:rsidRDefault="00A54E90" w:rsidP="00F33C91"/>
    <w:p w14:paraId="65339E3C" w14:textId="6C47D187" w:rsidR="00F33C91" w:rsidRDefault="00F33C91" w:rsidP="00F33C91">
      <w:pPr>
        <w:pStyle w:val="2"/>
        <w:rPr>
          <w:lang w:val="ko-KR"/>
        </w:rPr>
      </w:pPr>
      <w:bookmarkStart w:id="57" w:name="_Toc53677548"/>
      <w:bookmarkStart w:id="58" w:name="_Toc57322650"/>
      <w:r>
        <w:rPr>
          <w:rFonts w:hint="eastAsia"/>
          <w:lang w:val="ko-KR"/>
        </w:rPr>
        <w:lastRenderedPageBreak/>
        <w:t>2</w:t>
      </w:r>
      <w:r>
        <w:rPr>
          <w:lang w:val="ko-KR"/>
        </w:rPr>
        <w:t xml:space="preserve">.4 </w:t>
      </w:r>
      <w:r>
        <w:rPr>
          <w:rFonts w:hint="eastAsia"/>
          <w:lang w:val="ko-KR"/>
        </w:rPr>
        <w:t>클래스 다이어그램</w:t>
      </w:r>
      <w:bookmarkEnd w:id="57"/>
      <w:bookmarkEnd w:id="58"/>
    </w:p>
    <w:p w14:paraId="598479B5" w14:textId="3D8130C1" w:rsidR="00F33C91" w:rsidRDefault="00F33C91" w:rsidP="00F33C91">
      <w:pPr>
        <w:pStyle w:val="3"/>
        <w:ind w:left="900" w:hanging="360"/>
        <w:rPr>
          <w:b/>
          <w:bCs/>
          <w:lang w:val="ko-KR"/>
        </w:rPr>
      </w:pPr>
      <w:bookmarkStart w:id="59" w:name="_Toc53677549"/>
      <w:bookmarkStart w:id="60" w:name="_Toc57322651"/>
      <w:r w:rsidRPr="00084B74">
        <w:rPr>
          <w:rFonts w:hint="eastAsia"/>
          <w:b/>
          <w:bCs/>
          <w:lang w:val="ko-KR"/>
        </w:rPr>
        <w:t>2</w:t>
      </w:r>
      <w:r w:rsidRPr="00084B74">
        <w:rPr>
          <w:b/>
          <w:bCs/>
          <w:lang w:val="ko-KR"/>
        </w:rPr>
        <w:t>.</w:t>
      </w:r>
      <w:r>
        <w:rPr>
          <w:b/>
          <w:bCs/>
          <w:lang w:val="ko-KR"/>
        </w:rPr>
        <w:t>4</w:t>
      </w:r>
      <w:r w:rsidRPr="00084B74">
        <w:rPr>
          <w:b/>
          <w:bCs/>
          <w:lang w:val="ko-KR"/>
        </w:rPr>
        <w:t xml:space="preserve">.1 </w:t>
      </w:r>
      <w:r w:rsidRPr="00084B74">
        <w:rPr>
          <w:rFonts w:hint="eastAsia"/>
          <w:b/>
          <w:bCs/>
          <w:lang w:val="ko-KR"/>
        </w:rPr>
        <w:t>설계 클래스</w:t>
      </w:r>
      <w:r>
        <w:rPr>
          <w:rFonts w:hint="eastAsia"/>
          <w:b/>
          <w:bCs/>
          <w:lang w:val="ko-KR"/>
        </w:rPr>
        <w:t>도</w:t>
      </w:r>
      <w:bookmarkEnd w:id="59"/>
      <w:bookmarkEnd w:id="60"/>
    </w:p>
    <w:p w14:paraId="0954CD65" w14:textId="32C7B213" w:rsidR="00F33C91" w:rsidRPr="00F33C91" w:rsidRDefault="00F33C91" w:rsidP="00F33C91">
      <w:r>
        <w:rPr>
          <w:noProof/>
        </w:rPr>
        <w:drawing>
          <wp:inline distT="0" distB="0" distL="0" distR="0" wp14:anchorId="32074451" wp14:editId="578B3B80">
            <wp:extent cx="4388348" cy="7448982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8" cy="744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B2ED" w14:textId="562036A2" w:rsidR="00D805B5" w:rsidRDefault="00D805B5" w:rsidP="00D805B5">
      <w:pPr>
        <w:pStyle w:val="2"/>
        <w:rPr>
          <w:lang w:val="ko-KR"/>
        </w:rPr>
      </w:pPr>
      <w:bookmarkStart w:id="61" w:name="_Toc57322652"/>
      <w:r>
        <w:rPr>
          <w:rFonts w:hint="eastAsia"/>
          <w:lang w:val="ko-KR"/>
        </w:rPr>
        <w:lastRenderedPageBreak/>
        <w:t>2</w:t>
      </w:r>
      <w:r>
        <w:rPr>
          <w:lang w:val="ko-KR"/>
        </w:rPr>
        <w:t>.</w:t>
      </w:r>
      <w:r w:rsidR="00F33C91">
        <w:rPr>
          <w:lang w:val="ko-KR"/>
        </w:rPr>
        <w:t>5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시퀀스 다이어그램</w:t>
      </w:r>
      <w:bookmarkEnd w:id="61"/>
    </w:p>
    <w:p w14:paraId="3D1B58B0" w14:textId="2E553DE7" w:rsidR="00AB3A96" w:rsidRPr="00E315FF" w:rsidRDefault="001F69FA" w:rsidP="00CC583B">
      <w:pPr>
        <w:pStyle w:val="3"/>
        <w:ind w:left="900" w:hanging="360"/>
        <w:rPr>
          <w:b/>
          <w:bCs/>
          <w:lang w:val="ko-KR"/>
        </w:rPr>
      </w:pPr>
      <w:bookmarkStart w:id="62" w:name="_Toc57322653"/>
      <w:r w:rsidRPr="00E315FF">
        <w:rPr>
          <w:rFonts w:hint="eastAsia"/>
          <w:b/>
          <w:bCs/>
          <w:lang w:val="ko-KR"/>
        </w:rPr>
        <w:t>2</w:t>
      </w:r>
      <w:r w:rsidRPr="00E315FF">
        <w:rPr>
          <w:b/>
          <w:bCs/>
          <w:lang w:val="ko-KR"/>
        </w:rPr>
        <w:t>.</w:t>
      </w:r>
      <w:r w:rsidR="00F33C91" w:rsidRPr="00E315FF">
        <w:rPr>
          <w:b/>
          <w:bCs/>
          <w:lang w:val="ko-KR"/>
        </w:rPr>
        <w:t>5</w:t>
      </w:r>
      <w:r w:rsidRPr="00E315FF">
        <w:rPr>
          <w:b/>
          <w:bCs/>
          <w:lang w:val="ko-KR"/>
        </w:rPr>
        <w:t>.1</w:t>
      </w:r>
      <w:r w:rsidR="00380BF8" w:rsidRPr="00E315FF">
        <w:rPr>
          <w:b/>
          <w:bCs/>
          <w:lang w:val="ko-KR"/>
        </w:rPr>
        <w:t xml:space="preserve"> </w:t>
      </w:r>
      <w:r w:rsidR="00E150D7" w:rsidRPr="00E315FF">
        <w:rPr>
          <w:rFonts w:hint="eastAsia"/>
          <w:b/>
          <w:bCs/>
          <w:lang w:val="ko-KR"/>
        </w:rPr>
        <w:t>시퀀스</w:t>
      </w:r>
      <w:r w:rsidR="009A1139" w:rsidRPr="00E315FF">
        <w:rPr>
          <w:rFonts w:hint="eastAsia"/>
          <w:b/>
          <w:bCs/>
          <w:lang w:val="ko-KR"/>
        </w:rPr>
        <w:t xml:space="preserve"> 목록</w:t>
      </w:r>
      <w:bookmarkEnd w:id="62"/>
    </w:p>
    <w:tbl>
      <w:tblPr>
        <w:tblStyle w:val="af4"/>
        <w:tblW w:w="0" w:type="auto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6A0" w:firstRow="1" w:lastRow="0" w:firstColumn="1" w:lastColumn="0" w:noHBand="1" w:noVBand="1"/>
      </w:tblPr>
      <w:tblGrid>
        <w:gridCol w:w="2122"/>
        <w:gridCol w:w="2268"/>
        <w:gridCol w:w="4960"/>
      </w:tblGrid>
      <w:tr w:rsidR="00E56873" w14:paraId="00533678" w14:textId="24AF756B" w:rsidTr="00E56873">
        <w:trPr>
          <w:trHeight w:val="254"/>
        </w:trPr>
        <w:tc>
          <w:tcPr>
            <w:tcW w:w="2122" w:type="dxa"/>
            <w:shd w:val="clear" w:color="auto" w:fill="DEEAF6" w:themeFill="accent1" w:themeFillTint="33"/>
          </w:tcPr>
          <w:p w14:paraId="6892C48F" w14:textId="49CD7980" w:rsidR="00E56873" w:rsidRPr="0070653A" w:rsidRDefault="00E56873" w:rsidP="0070653A">
            <w:pPr>
              <w:jc w:val="center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>시퀀스</w:t>
            </w:r>
            <w:r w:rsidRPr="0070653A">
              <w:rPr>
                <w:rFonts w:hint="eastAsia"/>
                <w:sz w:val="18"/>
                <w:szCs w:val="20"/>
                <w:lang w:val="ko-KR"/>
              </w:rPr>
              <w:t xml:space="preserve"> </w:t>
            </w:r>
            <w:r w:rsidRPr="0070653A">
              <w:rPr>
                <w:sz w:val="18"/>
                <w:szCs w:val="20"/>
                <w:lang w:val="ko-KR"/>
              </w:rPr>
              <w:t>ID</w:t>
            </w:r>
          </w:p>
        </w:tc>
        <w:tc>
          <w:tcPr>
            <w:tcW w:w="2268" w:type="dxa"/>
            <w:shd w:val="clear" w:color="auto" w:fill="DEEAF6" w:themeFill="accent1" w:themeFillTint="33"/>
          </w:tcPr>
          <w:p w14:paraId="618BA0CD" w14:textId="39D2056D" w:rsidR="00E56873" w:rsidRPr="0070653A" w:rsidRDefault="00E56873" w:rsidP="0070653A">
            <w:pPr>
              <w:jc w:val="center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>시퀀스</w:t>
            </w:r>
            <w:r w:rsidRPr="0070653A">
              <w:rPr>
                <w:rFonts w:hint="eastAsia"/>
                <w:sz w:val="18"/>
                <w:szCs w:val="20"/>
                <w:lang w:val="ko-KR"/>
              </w:rPr>
              <w:t xml:space="preserve"> 명</w:t>
            </w:r>
          </w:p>
        </w:tc>
        <w:tc>
          <w:tcPr>
            <w:tcW w:w="4960" w:type="dxa"/>
            <w:shd w:val="clear" w:color="auto" w:fill="DEEAF6" w:themeFill="accent1" w:themeFillTint="33"/>
          </w:tcPr>
          <w:p w14:paraId="7A3860DC" w14:textId="0160F12B" w:rsidR="00E56873" w:rsidRPr="00E56873" w:rsidRDefault="00E56873" w:rsidP="0070653A">
            <w:pPr>
              <w:jc w:val="center"/>
              <w:rPr>
                <w:sz w:val="18"/>
                <w:szCs w:val="20"/>
                <w:lang w:val="ko-KR"/>
              </w:rPr>
            </w:pPr>
            <w:r w:rsidRPr="00E56873">
              <w:rPr>
                <w:rFonts w:hint="eastAsia"/>
                <w:sz w:val="18"/>
                <w:szCs w:val="20"/>
                <w:lang w:val="ko-KR"/>
              </w:rPr>
              <w:t>시퀀스 설명</w:t>
            </w:r>
          </w:p>
        </w:tc>
      </w:tr>
      <w:tr w:rsidR="00E56873" w14:paraId="532A3A92" w14:textId="5FE8D3B4" w:rsidTr="00E56873">
        <w:trPr>
          <w:trHeight w:val="254"/>
        </w:trPr>
        <w:tc>
          <w:tcPr>
            <w:tcW w:w="2122" w:type="dxa"/>
          </w:tcPr>
          <w:p w14:paraId="135D3AB7" w14:textId="08560309" w:rsidR="00E56873" w:rsidRPr="0070653A" w:rsidRDefault="00A52D58" w:rsidP="0070653A">
            <w:pPr>
              <w:jc w:val="center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>SP</w:t>
            </w:r>
            <w:r w:rsidR="00E56873">
              <w:rPr>
                <w:sz w:val="18"/>
                <w:szCs w:val="20"/>
                <w:lang w:val="ko-KR"/>
              </w:rPr>
              <w:t>_SD</w:t>
            </w:r>
            <w:r w:rsidR="00E56873" w:rsidRPr="0070653A">
              <w:rPr>
                <w:sz w:val="18"/>
                <w:szCs w:val="20"/>
                <w:lang w:val="ko-KR"/>
              </w:rPr>
              <w:t>_</w:t>
            </w:r>
            <w:r w:rsidRPr="0070653A">
              <w:rPr>
                <w:sz w:val="18"/>
                <w:szCs w:val="20"/>
                <w:lang w:val="ko-KR"/>
              </w:rPr>
              <w:t xml:space="preserve"> </w:t>
            </w:r>
            <w:r w:rsidR="00E56873" w:rsidRPr="0070653A">
              <w:rPr>
                <w:sz w:val="18"/>
                <w:szCs w:val="20"/>
                <w:lang w:val="ko-KR"/>
              </w:rPr>
              <w:t>0</w:t>
            </w:r>
            <w:r>
              <w:rPr>
                <w:sz w:val="18"/>
                <w:szCs w:val="20"/>
                <w:lang w:val="ko-KR"/>
              </w:rPr>
              <w:t>01</w:t>
            </w:r>
          </w:p>
        </w:tc>
        <w:tc>
          <w:tcPr>
            <w:tcW w:w="2268" w:type="dxa"/>
          </w:tcPr>
          <w:p w14:paraId="7AA23CE5" w14:textId="0723C743" w:rsidR="00E56873" w:rsidRPr="0070653A" w:rsidRDefault="00E56873" w:rsidP="0070653A">
            <w:pPr>
              <w:jc w:val="center"/>
              <w:rPr>
                <w:sz w:val="18"/>
                <w:szCs w:val="20"/>
                <w:lang w:val="ko-KR"/>
              </w:rPr>
            </w:pPr>
            <w:r w:rsidRPr="0070653A">
              <w:rPr>
                <w:rFonts w:hint="eastAsia"/>
                <w:sz w:val="18"/>
                <w:szCs w:val="20"/>
                <w:lang w:val="ko-KR"/>
              </w:rPr>
              <w:t>개인정보 입력</w:t>
            </w:r>
          </w:p>
        </w:tc>
        <w:tc>
          <w:tcPr>
            <w:tcW w:w="4960" w:type="dxa"/>
          </w:tcPr>
          <w:p w14:paraId="692F0AF9" w14:textId="77777777" w:rsidR="00E56873" w:rsidRDefault="00E56873" w:rsidP="00192F84">
            <w:pPr>
              <w:jc w:val="left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>1</w:t>
            </w:r>
            <w:r>
              <w:rPr>
                <w:sz w:val="18"/>
                <w:szCs w:val="20"/>
                <w:lang w:val="ko-KR"/>
              </w:rPr>
              <w:t xml:space="preserve">. </w:t>
            </w:r>
            <w:r>
              <w:rPr>
                <w:rFonts w:hint="eastAsia"/>
                <w:sz w:val="18"/>
                <w:szCs w:val="20"/>
                <w:lang w:val="ko-KR"/>
              </w:rPr>
              <w:t>사용자는 앱의 개인정보 입력란에서 개인정보를 입력한다.</w:t>
            </w:r>
          </w:p>
          <w:p w14:paraId="020E7CEE" w14:textId="4AD24885" w:rsidR="00E56873" w:rsidRPr="00E56873" w:rsidRDefault="00E56873" w:rsidP="00192F84">
            <w:pPr>
              <w:jc w:val="left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>2</w:t>
            </w:r>
            <w:r>
              <w:rPr>
                <w:sz w:val="18"/>
                <w:szCs w:val="20"/>
                <w:lang w:val="ko-KR"/>
              </w:rPr>
              <w:t xml:space="preserve">. </w:t>
            </w:r>
            <w:r>
              <w:rPr>
                <w:rFonts w:hint="eastAsia"/>
                <w:sz w:val="18"/>
                <w:szCs w:val="20"/>
                <w:lang w:val="ko-KR"/>
              </w:rPr>
              <w:t xml:space="preserve">해당 개인정보는 </w:t>
            </w:r>
            <w:r>
              <w:rPr>
                <w:sz w:val="18"/>
                <w:szCs w:val="20"/>
                <w:lang w:val="ko-KR"/>
              </w:rPr>
              <w:t>DB</w:t>
            </w:r>
            <w:r>
              <w:rPr>
                <w:rFonts w:hint="eastAsia"/>
                <w:sz w:val="18"/>
                <w:szCs w:val="20"/>
                <w:lang w:val="ko-KR"/>
              </w:rPr>
              <w:t>에 저장된다.</w:t>
            </w:r>
          </w:p>
        </w:tc>
      </w:tr>
      <w:tr w:rsidR="00E56873" w14:paraId="13413A3F" w14:textId="00DB7674" w:rsidTr="00E56873">
        <w:trPr>
          <w:trHeight w:val="254"/>
        </w:trPr>
        <w:tc>
          <w:tcPr>
            <w:tcW w:w="2122" w:type="dxa"/>
          </w:tcPr>
          <w:p w14:paraId="1615C35D" w14:textId="439E434E" w:rsidR="00E56873" w:rsidRPr="0070653A" w:rsidRDefault="00E56873" w:rsidP="0070653A">
            <w:pPr>
              <w:jc w:val="center"/>
              <w:rPr>
                <w:sz w:val="18"/>
                <w:szCs w:val="20"/>
                <w:lang w:val="ko-KR"/>
              </w:rPr>
            </w:pPr>
            <w:r w:rsidRPr="0070653A">
              <w:rPr>
                <w:rFonts w:hint="eastAsia"/>
                <w:sz w:val="18"/>
                <w:szCs w:val="20"/>
                <w:lang w:val="ko-KR"/>
              </w:rPr>
              <w:t>S</w:t>
            </w:r>
            <w:r w:rsidR="00A52D58">
              <w:rPr>
                <w:sz w:val="18"/>
                <w:szCs w:val="20"/>
                <w:lang w:val="ko-KR"/>
              </w:rPr>
              <w:t>P</w:t>
            </w:r>
            <w:r w:rsidRPr="0070653A">
              <w:rPr>
                <w:sz w:val="18"/>
                <w:szCs w:val="20"/>
                <w:lang w:val="ko-KR"/>
              </w:rPr>
              <w:t>_</w:t>
            </w:r>
            <w:r>
              <w:rPr>
                <w:sz w:val="18"/>
                <w:szCs w:val="20"/>
                <w:lang w:val="ko-KR"/>
              </w:rPr>
              <w:t>SD_</w:t>
            </w:r>
            <w:r w:rsidRPr="0070653A">
              <w:rPr>
                <w:sz w:val="18"/>
                <w:szCs w:val="20"/>
                <w:lang w:val="ko-KR"/>
              </w:rPr>
              <w:t>00</w:t>
            </w:r>
            <w:r w:rsidR="00A52D58">
              <w:rPr>
                <w:sz w:val="18"/>
                <w:szCs w:val="20"/>
                <w:lang w:val="ko-KR"/>
              </w:rPr>
              <w:t>2</w:t>
            </w:r>
          </w:p>
        </w:tc>
        <w:tc>
          <w:tcPr>
            <w:tcW w:w="2268" w:type="dxa"/>
          </w:tcPr>
          <w:p w14:paraId="5BF495D5" w14:textId="75D5461B" w:rsidR="00E56873" w:rsidRPr="0070653A" w:rsidRDefault="00E56873" w:rsidP="0070653A">
            <w:pPr>
              <w:jc w:val="center"/>
              <w:rPr>
                <w:sz w:val="18"/>
                <w:szCs w:val="20"/>
                <w:lang w:val="ko-KR"/>
              </w:rPr>
            </w:pPr>
            <w:r w:rsidRPr="0070653A">
              <w:rPr>
                <w:rFonts w:hint="eastAsia"/>
                <w:sz w:val="18"/>
                <w:szCs w:val="20"/>
                <w:lang w:val="ko-KR"/>
              </w:rPr>
              <w:t>섭취한 음식 등록</w:t>
            </w:r>
          </w:p>
        </w:tc>
        <w:tc>
          <w:tcPr>
            <w:tcW w:w="4960" w:type="dxa"/>
          </w:tcPr>
          <w:p w14:paraId="48A41969" w14:textId="77777777" w:rsidR="00E56873" w:rsidRDefault="00E56873" w:rsidP="00192F84">
            <w:pPr>
              <w:jc w:val="left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>1</w:t>
            </w:r>
            <w:r>
              <w:rPr>
                <w:sz w:val="18"/>
                <w:szCs w:val="20"/>
                <w:lang w:val="ko-KR"/>
              </w:rPr>
              <w:t xml:space="preserve">. </w:t>
            </w:r>
            <w:r>
              <w:rPr>
                <w:rFonts w:hint="eastAsia"/>
                <w:sz w:val="18"/>
                <w:szCs w:val="20"/>
                <w:lang w:val="ko-KR"/>
              </w:rPr>
              <w:t>사용자는 음식을 등록하기 위해 음식을 촬영한다.</w:t>
            </w:r>
          </w:p>
          <w:p w14:paraId="5DE6B178" w14:textId="77777777" w:rsidR="00E56873" w:rsidRDefault="00E56873" w:rsidP="00192F84">
            <w:pPr>
              <w:jc w:val="left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>2</w:t>
            </w:r>
            <w:r>
              <w:rPr>
                <w:sz w:val="18"/>
                <w:szCs w:val="20"/>
                <w:lang w:val="ko-KR"/>
              </w:rPr>
              <w:t xml:space="preserve">. </w:t>
            </w:r>
            <w:r>
              <w:rPr>
                <w:rFonts w:hint="eastAsia"/>
                <w:sz w:val="18"/>
                <w:szCs w:val="20"/>
                <w:lang w:val="ko-KR"/>
              </w:rPr>
              <w:t>인공지능에서 해당 사진이 어떤음식인지 구별한다.</w:t>
            </w:r>
          </w:p>
          <w:p w14:paraId="25F82474" w14:textId="76DC6BC6" w:rsidR="00E56873" w:rsidRDefault="00E56873" w:rsidP="00192F84">
            <w:pPr>
              <w:jc w:val="left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>3</w:t>
            </w:r>
            <w:r>
              <w:rPr>
                <w:sz w:val="18"/>
                <w:szCs w:val="20"/>
                <w:lang w:val="ko-KR"/>
              </w:rPr>
              <w:t xml:space="preserve">. </w:t>
            </w:r>
            <w:r>
              <w:rPr>
                <w:rFonts w:hint="eastAsia"/>
                <w:sz w:val="18"/>
                <w:szCs w:val="20"/>
                <w:lang w:val="ko-KR"/>
              </w:rPr>
              <w:t>구별된 음식이 맞을 경우</w:t>
            </w:r>
            <w:r w:rsidR="006E79CC">
              <w:rPr>
                <w:rFonts w:hint="eastAsia"/>
                <w:sz w:val="18"/>
                <w:szCs w:val="20"/>
                <w:lang w:val="ko-KR"/>
              </w:rPr>
              <w:t xml:space="preserve"> D</w:t>
            </w:r>
            <w:r w:rsidR="006E79CC">
              <w:rPr>
                <w:sz w:val="18"/>
                <w:szCs w:val="20"/>
                <w:lang w:val="ko-KR"/>
              </w:rPr>
              <w:t>B</w:t>
            </w:r>
            <w:r w:rsidR="006E79CC">
              <w:rPr>
                <w:rFonts w:hint="eastAsia"/>
                <w:sz w:val="18"/>
                <w:szCs w:val="20"/>
                <w:lang w:val="ko-KR"/>
              </w:rPr>
              <w:t>에</w:t>
            </w:r>
            <w:r>
              <w:rPr>
                <w:rFonts w:hint="eastAsia"/>
                <w:sz w:val="18"/>
                <w:szCs w:val="20"/>
                <w:lang w:val="ko-KR"/>
              </w:rPr>
              <w:t xml:space="preserve"> 등록되고,</w:t>
            </w:r>
            <w:r>
              <w:rPr>
                <w:sz w:val="18"/>
                <w:szCs w:val="20"/>
                <w:lang w:val="ko-KR"/>
              </w:rPr>
              <w:t xml:space="preserve"> </w:t>
            </w:r>
            <w:r>
              <w:rPr>
                <w:rFonts w:hint="eastAsia"/>
                <w:sz w:val="18"/>
                <w:szCs w:val="20"/>
                <w:lang w:val="ko-KR"/>
              </w:rPr>
              <w:t>그렇지 않을 경우 음식선택란으로 전환된다.</w:t>
            </w:r>
          </w:p>
          <w:p w14:paraId="1B4DB4F2" w14:textId="340823AA" w:rsidR="00E56873" w:rsidRDefault="00E56873" w:rsidP="00192F84">
            <w:pPr>
              <w:jc w:val="left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>4</w:t>
            </w:r>
            <w:r>
              <w:rPr>
                <w:sz w:val="18"/>
                <w:szCs w:val="20"/>
                <w:lang w:val="ko-KR"/>
              </w:rPr>
              <w:t xml:space="preserve">. </w:t>
            </w:r>
            <w:r>
              <w:rPr>
                <w:rFonts w:hint="eastAsia"/>
                <w:sz w:val="18"/>
                <w:szCs w:val="20"/>
                <w:lang w:val="ko-KR"/>
              </w:rPr>
              <w:t xml:space="preserve">음식선택란에서 선택된 음식이 </w:t>
            </w:r>
            <w:r w:rsidR="006E79CC">
              <w:rPr>
                <w:sz w:val="18"/>
                <w:szCs w:val="20"/>
                <w:lang w:val="ko-KR"/>
              </w:rPr>
              <w:t>DB</w:t>
            </w:r>
            <w:r w:rsidR="006E79CC">
              <w:rPr>
                <w:rFonts w:hint="eastAsia"/>
                <w:sz w:val="18"/>
                <w:szCs w:val="20"/>
                <w:lang w:val="ko-KR"/>
              </w:rPr>
              <w:t xml:space="preserve">에 </w:t>
            </w:r>
            <w:r>
              <w:rPr>
                <w:rFonts w:hint="eastAsia"/>
                <w:sz w:val="18"/>
                <w:szCs w:val="20"/>
                <w:lang w:val="ko-KR"/>
              </w:rPr>
              <w:t>등록된다.</w:t>
            </w:r>
          </w:p>
          <w:p w14:paraId="7E5BF843" w14:textId="17FF1D9E" w:rsidR="00E56873" w:rsidRPr="00E56873" w:rsidRDefault="00E56873" w:rsidP="00192F84">
            <w:pPr>
              <w:jc w:val="left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>5</w:t>
            </w:r>
            <w:r>
              <w:rPr>
                <w:sz w:val="18"/>
                <w:szCs w:val="20"/>
                <w:lang w:val="ko-KR"/>
              </w:rPr>
              <w:t>.</w:t>
            </w:r>
            <w:r w:rsidR="006E79CC">
              <w:rPr>
                <w:sz w:val="18"/>
                <w:szCs w:val="20"/>
                <w:lang w:val="ko-KR"/>
              </w:rPr>
              <w:t xml:space="preserve"> DB</w:t>
            </w:r>
            <w:r w:rsidR="006E79CC">
              <w:rPr>
                <w:rFonts w:hint="eastAsia"/>
                <w:sz w:val="18"/>
                <w:szCs w:val="20"/>
                <w:lang w:val="ko-KR"/>
              </w:rPr>
              <w:t>에</w:t>
            </w:r>
            <w:r>
              <w:rPr>
                <w:sz w:val="18"/>
                <w:szCs w:val="20"/>
                <w:lang w:val="ko-KR"/>
              </w:rPr>
              <w:t xml:space="preserve"> </w:t>
            </w:r>
            <w:r>
              <w:rPr>
                <w:rFonts w:hint="eastAsia"/>
                <w:sz w:val="18"/>
                <w:szCs w:val="20"/>
                <w:lang w:val="ko-KR"/>
              </w:rPr>
              <w:t>등록된 음식은 메인화면에 칼로리와 탄단지 정보가 출력된다.</w:t>
            </w:r>
          </w:p>
        </w:tc>
      </w:tr>
      <w:tr w:rsidR="00E56873" w14:paraId="20ACA1A2" w14:textId="2950150D" w:rsidTr="00E56873">
        <w:trPr>
          <w:trHeight w:val="254"/>
        </w:trPr>
        <w:tc>
          <w:tcPr>
            <w:tcW w:w="2122" w:type="dxa"/>
          </w:tcPr>
          <w:p w14:paraId="48644187" w14:textId="31937EFA" w:rsidR="00E56873" w:rsidRPr="00B80072" w:rsidRDefault="00E56873" w:rsidP="0070653A">
            <w:pPr>
              <w:jc w:val="center"/>
              <w:rPr>
                <w:sz w:val="18"/>
                <w:szCs w:val="18"/>
                <w:lang w:val="ko-KR"/>
              </w:rPr>
            </w:pPr>
            <w:r w:rsidRPr="00B80072">
              <w:rPr>
                <w:rFonts w:hint="eastAsia"/>
                <w:sz w:val="18"/>
                <w:szCs w:val="18"/>
                <w:lang w:val="ko-KR"/>
              </w:rPr>
              <w:t>S</w:t>
            </w:r>
            <w:r w:rsidR="00A52D58">
              <w:rPr>
                <w:sz w:val="18"/>
                <w:szCs w:val="18"/>
                <w:lang w:val="ko-KR"/>
              </w:rPr>
              <w:t>P</w:t>
            </w:r>
            <w:r w:rsidRPr="00B80072">
              <w:rPr>
                <w:sz w:val="18"/>
                <w:szCs w:val="18"/>
                <w:lang w:val="ko-KR"/>
              </w:rPr>
              <w:t>_SD</w:t>
            </w:r>
            <w:r w:rsidR="00A52D58">
              <w:rPr>
                <w:sz w:val="18"/>
                <w:szCs w:val="18"/>
                <w:lang w:val="ko-KR"/>
              </w:rPr>
              <w:t>_003</w:t>
            </w:r>
          </w:p>
        </w:tc>
        <w:tc>
          <w:tcPr>
            <w:tcW w:w="2268" w:type="dxa"/>
          </w:tcPr>
          <w:p w14:paraId="4932AC30" w14:textId="7CC14ECE" w:rsidR="00E56873" w:rsidRPr="00B80072" w:rsidRDefault="00E56873" w:rsidP="0070653A">
            <w:pPr>
              <w:jc w:val="center"/>
              <w:rPr>
                <w:sz w:val="18"/>
                <w:szCs w:val="18"/>
                <w:lang w:val="ko-KR"/>
              </w:rPr>
            </w:pPr>
            <w:r w:rsidRPr="00B80072">
              <w:rPr>
                <w:rFonts w:hint="eastAsia"/>
                <w:sz w:val="18"/>
                <w:szCs w:val="18"/>
                <w:lang w:val="ko-KR"/>
              </w:rPr>
              <w:t>I</w:t>
            </w:r>
            <w:r w:rsidRPr="00B80072">
              <w:rPr>
                <w:sz w:val="18"/>
                <w:szCs w:val="18"/>
                <w:lang w:val="ko-KR"/>
              </w:rPr>
              <w:t>oT</w:t>
            </w:r>
            <w:r w:rsidRPr="00B80072">
              <w:rPr>
                <w:rFonts w:hint="eastAsia"/>
                <w:sz w:val="18"/>
                <w:szCs w:val="18"/>
                <w:lang w:val="ko-KR"/>
              </w:rPr>
              <w:t xml:space="preserve"> 연동</w:t>
            </w:r>
          </w:p>
        </w:tc>
        <w:tc>
          <w:tcPr>
            <w:tcW w:w="4960" w:type="dxa"/>
          </w:tcPr>
          <w:p w14:paraId="52FB12F1" w14:textId="1493ADDD" w:rsidR="00E56873" w:rsidRDefault="00E56873" w:rsidP="00192F84">
            <w:pPr>
              <w:jc w:val="left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>1</w:t>
            </w:r>
            <w:r>
              <w:rPr>
                <w:sz w:val="18"/>
                <w:szCs w:val="20"/>
                <w:lang w:val="ko-KR"/>
              </w:rPr>
              <w:t xml:space="preserve">. </w:t>
            </w:r>
            <w:r>
              <w:rPr>
                <w:rFonts w:hint="eastAsia"/>
                <w:sz w:val="18"/>
                <w:szCs w:val="20"/>
                <w:lang w:val="ko-KR"/>
              </w:rPr>
              <w:t>사용자는 미핏과 구</w:t>
            </w:r>
            <w:r w:rsidR="006E79CC">
              <w:rPr>
                <w:rFonts w:hint="eastAsia"/>
                <w:sz w:val="18"/>
                <w:szCs w:val="20"/>
                <w:lang w:val="ko-KR"/>
              </w:rPr>
              <w:t>글 피트니스</w:t>
            </w:r>
            <w:r>
              <w:rPr>
                <w:rFonts w:hint="eastAsia"/>
                <w:sz w:val="18"/>
                <w:szCs w:val="20"/>
                <w:lang w:val="ko-KR"/>
              </w:rPr>
              <w:t xml:space="preserve"> 어플을 다운받는다.</w:t>
            </w:r>
          </w:p>
          <w:p w14:paraId="7A0BD5D2" w14:textId="77777777" w:rsidR="00E56873" w:rsidRDefault="00E56873" w:rsidP="00192F84">
            <w:pPr>
              <w:jc w:val="left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>2</w:t>
            </w:r>
            <w:r>
              <w:rPr>
                <w:sz w:val="18"/>
                <w:szCs w:val="20"/>
                <w:lang w:val="ko-KR"/>
              </w:rPr>
              <w:t xml:space="preserve">. </w:t>
            </w:r>
            <w:r w:rsidR="006E79CC">
              <w:rPr>
                <w:rFonts w:hint="eastAsia"/>
                <w:sz w:val="18"/>
                <w:szCs w:val="20"/>
                <w:lang w:val="ko-KR"/>
              </w:rPr>
              <w:t>미핏 어플에서 구글 피트니스 어플을 등록한다.</w:t>
            </w:r>
          </w:p>
          <w:p w14:paraId="00445DFB" w14:textId="1CA9DB1C" w:rsidR="006E79CC" w:rsidRPr="00E56873" w:rsidRDefault="006E79CC" w:rsidP="00192F84">
            <w:pPr>
              <w:jc w:val="left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>3</w:t>
            </w:r>
            <w:r>
              <w:rPr>
                <w:sz w:val="18"/>
                <w:szCs w:val="20"/>
                <w:lang w:val="ko-KR"/>
              </w:rPr>
              <w:t xml:space="preserve">. </w:t>
            </w:r>
            <w:r>
              <w:rPr>
                <w:rFonts w:hint="eastAsia"/>
                <w:sz w:val="18"/>
                <w:szCs w:val="20"/>
                <w:lang w:val="ko-KR"/>
              </w:rPr>
              <w:t>미핏 어플과 I</w:t>
            </w:r>
            <w:r>
              <w:rPr>
                <w:sz w:val="18"/>
                <w:szCs w:val="20"/>
                <w:lang w:val="ko-KR"/>
              </w:rPr>
              <w:t>oT</w:t>
            </w:r>
            <w:r>
              <w:rPr>
                <w:rFonts w:hint="eastAsia"/>
                <w:sz w:val="18"/>
                <w:szCs w:val="20"/>
                <w:lang w:val="ko-KR"/>
              </w:rPr>
              <w:t>는 블루투스로 연결한다.</w:t>
            </w:r>
          </w:p>
        </w:tc>
      </w:tr>
      <w:tr w:rsidR="00E56873" w14:paraId="59F2AAE2" w14:textId="59D619E2" w:rsidTr="00E56873">
        <w:trPr>
          <w:trHeight w:val="254"/>
        </w:trPr>
        <w:tc>
          <w:tcPr>
            <w:tcW w:w="2122" w:type="dxa"/>
          </w:tcPr>
          <w:p w14:paraId="1E20D8BE" w14:textId="7EF37F9F" w:rsidR="00E56873" w:rsidRPr="00B80072" w:rsidRDefault="00E56873" w:rsidP="0070653A">
            <w:pPr>
              <w:jc w:val="center"/>
              <w:rPr>
                <w:sz w:val="18"/>
                <w:szCs w:val="18"/>
                <w:lang w:val="ko-KR"/>
              </w:rPr>
            </w:pPr>
            <w:r w:rsidRPr="00B80072">
              <w:rPr>
                <w:rFonts w:hint="eastAsia"/>
                <w:sz w:val="18"/>
                <w:szCs w:val="18"/>
                <w:lang w:val="ko-KR"/>
              </w:rPr>
              <w:t>S</w:t>
            </w:r>
            <w:r w:rsidR="00A52D58">
              <w:rPr>
                <w:sz w:val="18"/>
                <w:szCs w:val="18"/>
                <w:lang w:val="ko-KR"/>
              </w:rPr>
              <w:t>P</w:t>
            </w:r>
            <w:r w:rsidRPr="00B80072">
              <w:rPr>
                <w:sz w:val="18"/>
                <w:szCs w:val="18"/>
                <w:lang w:val="ko-KR"/>
              </w:rPr>
              <w:t>_SD_00</w:t>
            </w:r>
            <w:r w:rsidR="00A52D58">
              <w:rPr>
                <w:sz w:val="18"/>
                <w:szCs w:val="18"/>
                <w:lang w:val="ko-KR"/>
              </w:rPr>
              <w:t>4</w:t>
            </w:r>
          </w:p>
        </w:tc>
        <w:tc>
          <w:tcPr>
            <w:tcW w:w="2268" w:type="dxa"/>
          </w:tcPr>
          <w:p w14:paraId="6D27C04C" w14:textId="25162379" w:rsidR="00E56873" w:rsidRPr="00B80072" w:rsidRDefault="00E56873" w:rsidP="0070653A">
            <w:pPr>
              <w:jc w:val="center"/>
              <w:rPr>
                <w:sz w:val="18"/>
                <w:szCs w:val="18"/>
                <w:lang w:val="ko-KR"/>
              </w:rPr>
            </w:pPr>
            <w:r w:rsidRPr="00B80072">
              <w:rPr>
                <w:rFonts w:hint="eastAsia"/>
                <w:sz w:val="18"/>
                <w:szCs w:val="18"/>
                <w:lang w:val="ko-KR"/>
              </w:rPr>
              <w:t>I</w:t>
            </w:r>
            <w:r w:rsidRPr="00B80072">
              <w:rPr>
                <w:sz w:val="18"/>
                <w:szCs w:val="18"/>
                <w:lang w:val="ko-KR"/>
              </w:rPr>
              <w:t xml:space="preserve">oT </w:t>
            </w:r>
            <w:r>
              <w:rPr>
                <w:rFonts w:hint="eastAsia"/>
                <w:sz w:val="18"/>
                <w:szCs w:val="18"/>
                <w:lang w:val="ko-KR"/>
              </w:rPr>
              <w:t>데이터</w:t>
            </w:r>
            <w:r w:rsidRPr="00B80072">
              <w:rPr>
                <w:rFonts w:hint="eastAsia"/>
                <w:sz w:val="18"/>
                <w:szCs w:val="18"/>
                <w:lang w:val="ko-KR"/>
              </w:rPr>
              <w:t xml:space="preserve"> 저장</w:t>
            </w:r>
          </w:p>
        </w:tc>
        <w:tc>
          <w:tcPr>
            <w:tcW w:w="4960" w:type="dxa"/>
          </w:tcPr>
          <w:p w14:paraId="28BE82B0" w14:textId="77777777" w:rsidR="00E56873" w:rsidRDefault="006E79CC" w:rsidP="00192F84">
            <w:pPr>
              <w:jc w:val="left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>1</w:t>
            </w:r>
            <w:r>
              <w:rPr>
                <w:sz w:val="18"/>
                <w:szCs w:val="20"/>
                <w:lang w:val="ko-KR"/>
              </w:rPr>
              <w:t xml:space="preserve">. </w:t>
            </w:r>
            <w:r>
              <w:rPr>
                <w:rFonts w:hint="eastAsia"/>
                <w:sz w:val="18"/>
                <w:szCs w:val="20"/>
                <w:lang w:val="ko-KR"/>
              </w:rPr>
              <w:t>사용자가 데이터 동기화 버튼을 누른다.</w:t>
            </w:r>
          </w:p>
          <w:p w14:paraId="59A2F5AA" w14:textId="77777777" w:rsidR="006E79CC" w:rsidRDefault="006E79CC" w:rsidP="00192F84">
            <w:pPr>
              <w:jc w:val="left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>2</w:t>
            </w:r>
            <w:r>
              <w:rPr>
                <w:sz w:val="18"/>
                <w:szCs w:val="20"/>
                <w:lang w:val="ko-KR"/>
              </w:rPr>
              <w:t xml:space="preserve">. </w:t>
            </w:r>
            <w:r>
              <w:rPr>
                <w:rFonts w:hint="eastAsia"/>
                <w:sz w:val="18"/>
                <w:szCs w:val="20"/>
                <w:lang w:val="ko-KR"/>
              </w:rPr>
              <w:t>앱에서 구글 피트니스에 정보를 요청한다.</w:t>
            </w:r>
          </w:p>
          <w:p w14:paraId="05ABD9AF" w14:textId="3BFF9BBF" w:rsidR="006E79CC" w:rsidRPr="00E56873" w:rsidRDefault="006E79CC" w:rsidP="00192F84">
            <w:pPr>
              <w:jc w:val="left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>3</w:t>
            </w:r>
            <w:r>
              <w:rPr>
                <w:sz w:val="18"/>
                <w:szCs w:val="20"/>
                <w:lang w:val="ko-KR"/>
              </w:rPr>
              <w:t xml:space="preserve">. </w:t>
            </w:r>
            <w:r>
              <w:rPr>
                <w:rFonts w:hint="eastAsia"/>
                <w:sz w:val="18"/>
                <w:szCs w:val="20"/>
                <w:lang w:val="ko-KR"/>
              </w:rPr>
              <w:t xml:space="preserve">해당 정보는 </w:t>
            </w:r>
            <w:r>
              <w:rPr>
                <w:sz w:val="18"/>
                <w:szCs w:val="20"/>
                <w:lang w:val="ko-KR"/>
              </w:rPr>
              <w:t>DB</w:t>
            </w:r>
            <w:r>
              <w:rPr>
                <w:rFonts w:hint="eastAsia"/>
                <w:sz w:val="18"/>
                <w:szCs w:val="20"/>
                <w:lang w:val="ko-KR"/>
              </w:rPr>
              <w:t>에 저장된다.</w:t>
            </w:r>
          </w:p>
        </w:tc>
      </w:tr>
      <w:tr w:rsidR="00E56873" w14:paraId="7A8EFB93" w14:textId="2CCAC3A0" w:rsidTr="00E56873">
        <w:trPr>
          <w:trHeight w:val="254"/>
        </w:trPr>
        <w:tc>
          <w:tcPr>
            <w:tcW w:w="2122" w:type="dxa"/>
          </w:tcPr>
          <w:p w14:paraId="19C1759B" w14:textId="3DBED7CB" w:rsidR="00E56873" w:rsidRPr="0070653A" w:rsidRDefault="00E56873" w:rsidP="0070653A">
            <w:pPr>
              <w:jc w:val="center"/>
              <w:rPr>
                <w:sz w:val="18"/>
                <w:szCs w:val="20"/>
                <w:lang w:val="ko-KR"/>
              </w:rPr>
            </w:pPr>
            <w:r w:rsidRPr="0070653A">
              <w:rPr>
                <w:rFonts w:hint="eastAsia"/>
                <w:sz w:val="18"/>
                <w:szCs w:val="20"/>
                <w:lang w:val="ko-KR"/>
              </w:rPr>
              <w:t>S</w:t>
            </w:r>
            <w:r w:rsidR="00A52D58">
              <w:rPr>
                <w:sz w:val="18"/>
                <w:szCs w:val="20"/>
                <w:lang w:val="ko-KR"/>
              </w:rPr>
              <w:t>P</w:t>
            </w:r>
            <w:r w:rsidRPr="0070653A">
              <w:rPr>
                <w:sz w:val="18"/>
                <w:szCs w:val="20"/>
                <w:lang w:val="ko-KR"/>
              </w:rPr>
              <w:t>_</w:t>
            </w:r>
            <w:r>
              <w:rPr>
                <w:sz w:val="18"/>
                <w:szCs w:val="20"/>
                <w:lang w:val="ko-KR"/>
              </w:rPr>
              <w:t>SD</w:t>
            </w:r>
            <w:r w:rsidR="00A52D58">
              <w:rPr>
                <w:sz w:val="18"/>
                <w:szCs w:val="20"/>
                <w:lang w:val="ko-KR"/>
              </w:rPr>
              <w:t xml:space="preserve"> </w:t>
            </w:r>
            <w:r>
              <w:rPr>
                <w:sz w:val="18"/>
                <w:szCs w:val="20"/>
                <w:lang w:val="ko-KR"/>
              </w:rPr>
              <w:t>_0</w:t>
            </w:r>
            <w:r w:rsidR="00A52D58">
              <w:rPr>
                <w:sz w:val="18"/>
                <w:szCs w:val="20"/>
                <w:lang w:val="ko-KR"/>
              </w:rPr>
              <w:t>05</w:t>
            </w:r>
          </w:p>
        </w:tc>
        <w:tc>
          <w:tcPr>
            <w:tcW w:w="2268" w:type="dxa"/>
          </w:tcPr>
          <w:p w14:paraId="2DC9862A" w14:textId="0AE68376" w:rsidR="00E56873" w:rsidRPr="0070653A" w:rsidRDefault="00E56873" w:rsidP="0070653A">
            <w:pPr>
              <w:jc w:val="center"/>
              <w:rPr>
                <w:sz w:val="18"/>
                <w:szCs w:val="20"/>
                <w:lang w:val="ko-KR"/>
              </w:rPr>
            </w:pPr>
            <w:r w:rsidRPr="0070653A">
              <w:rPr>
                <w:rFonts w:hint="eastAsia"/>
                <w:sz w:val="18"/>
                <w:szCs w:val="20"/>
                <w:lang w:val="ko-KR"/>
              </w:rPr>
              <w:t>통계 정보 확인</w:t>
            </w:r>
          </w:p>
        </w:tc>
        <w:tc>
          <w:tcPr>
            <w:tcW w:w="4960" w:type="dxa"/>
          </w:tcPr>
          <w:p w14:paraId="13930E89" w14:textId="77777777" w:rsidR="00E56873" w:rsidRDefault="006E79CC" w:rsidP="00192F84">
            <w:pPr>
              <w:jc w:val="left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>1</w:t>
            </w:r>
            <w:r>
              <w:rPr>
                <w:sz w:val="18"/>
                <w:szCs w:val="20"/>
                <w:lang w:val="ko-KR"/>
              </w:rPr>
              <w:t xml:space="preserve">. </w:t>
            </w:r>
            <w:r>
              <w:rPr>
                <w:rFonts w:hint="eastAsia"/>
                <w:sz w:val="18"/>
                <w:szCs w:val="20"/>
                <w:lang w:val="ko-KR"/>
              </w:rPr>
              <w:t>D</w:t>
            </w:r>
            <w:r>
              <w:rPr>
                <w:sz w:val="18"/>
                <w:szCs w:val="20"/>
                <w:lang w:val="ko-KR"/>
              </w:rPr>
              <w:t>B</w:t>
            </w:r>
            <w:r>
              <w:rPr>
                <w:rFonts w:hint="eastAsia"/>
                <w:sz w:val="18"/>
                <w:szCs w:val="20"/>
                <w:lang w:val="ko-KR"/>
              </w:rPr>
              <w:t>에 사용자의 칼로리/몸무게/인바디 정보를 요청한다.</w:t>
            </w:r>
          </w:p>
          <w:p w14:paraId="79BF9BAD" w14:textId="52B6138A" w:rsidR="006E79CC" w:rsidRPr="00E56873" w:rsidRDefault="006E79CC" w:rsidP="00192F84">
            <w:pPr>
              <w:jc w:val="left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>2</w:t>
            </w:r>
            <w:r>
              <w:rPr>
                <w:sz w:val="18"/>
                <w:szCs w:val="20"/>
                <w:lang w:val="ko-KR"/>
              </w:rPr>
              <w:t xml:space="preserve">. </w:t>
            </w:r>
            <w:r>
              <w:rPr>
                <w:rFonts w:hint="eastAsia"/>
                <w:sz w:val="18"/>
                <w:szCs w:val="20"/>
                <w:lang w:val="ko-KR"/>
              </w:rPr>
              <w:t>해당 정보를 앱에 그래프 형식으로 출력한다.</w:t>
            </w:r>
          </w:p>
        </w:tc>
      </w:tr>
      <w:tr w:rsidR="00E56873" w14:paraId="280CDC0E" w14:textId="46C431C9" w:rsidTr="00E56873">
        <w:trPr>
          <w:trHeight w:val="254"/>
        </w:trPr>
        <w:tc>
          <w:tcPr>
            <w:tcW w:w="2122" w:type="dxa"/>
          </w:tcPr>
          <w:p w14:paraId="2E020537" w14:textId="75721B07" w:rsidR="00E56873" w:rsidRPr="00F51F0C" w:rsidRDefault="00E56873" w:rsidP="0070653A">
            <w:pPr>
              <w:jc w:val="center"/>
              <w:rPr>
                <w:sz w:val="18"/>
                <w:szCs w:val="20"/>
                <w:lang w:val="ko-KR"/>
              </w:rPr>
            </w:pPr>
            <w:r w:rsidRPr="00F51F0C">
              <w:rPr>
                <w:rFonts w:hint="eastAsia"/>
                <w:sz w:val="18"/>
                <w:szCs w:val="20"/>
                <w:lang w:val="ko-KR"/>
              </w:rPr>
              <w:t>S</w:t>
            </w:r>
            <w:r w:rsidR="00A52D58">
              <w:rPr>
                <w:sz w:val="18"/>
                <w:szCs w:val="20"/>
                <w:lang w:val="ko-KR"/>
              </w:rPr>
              <w:t>P</w:t>
            </w:r>
            <w:r w:rsidRPr="00F51F0C">
              <w:rPr>
                <w:sz w:val="18"/>
                <w:szCs w:val="20"/>
                <w:lang w:val="ko-KR"/>
              </w:rPr>
              <w:t>_SD</w:t>
            </w:r>
            <w:r w:rsidR="00A52D58">
              <w:rPr>
                <w:sz w:val="18"/>
                <w:szCs w:val="20"/>
                <w:lang w:val="ko-KR"/>
              </w:rPr>
              <w:t>_006</w:t>
            </w:r>
          </w:p>
        </w:tc>
        <w:tc>
          <w:tcPr>
            <w:tcW w:w="2268" w:type="dxa"/>
          </w:tcPr>
          <w:p w14:paraId="1E8EE8D3" w14:textId="58476F57" w:rsidR="00E56873" w:rsidRPr="00F51F0C" w:rsidRDefault="00E56873" w:rsidP="0070653A">
            <w:pPr>
              <w:jc w:val="center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 xml:space="preserve">추천 운동 </w:t>
            </w:r>
            <w:r w:rsidR="007F7FE4">
              <w:rPr>
                <w:rFonts w:hint="eastAsia"/>
                <w:sz w:val="18"/>
                <w:szCs w:val="20"/>
                <w:lang w:val="ko-KR"/>
              </w:rPr>
              <w:t>조회</w:t>
            </w:r>
          </w:p>
        </w:tc>
        <w:tc>
          <w:tcPr>
            <w:tcW w:w="4960" w:type="dxa"/>
          </w:tcPr>
          <w:p w14:paraId="145253CB" w14:textId="77777777" w:rsidR="00E56873" w:rsidRDefault="006E79CC" w:rsidP="00192F84">
            <w:pPr>
              <w:jc w:val="left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>1</w:t>
            </w:r>
            <w:r>
              <w:rPr>
                <w:sz w:val="18"/>
                <w:szCs w:val="20"/>
                <w:lang w:val="ko-KR"/>
              </w:rPr>
              <w:t xml:space="preserve">. </w:t>
            </w:r>
            <w:r>
              <w:rPr>
                <w:rFonts w:hint="eastAsia"/>
                <w:sz w:val="18"/>
                <w:szCs w:val="20"/>
                <w:lang w:val="ko-KR"/>
              </w:rPr>
              <w:t>섭취칼로리&gt;</w:t>
            </w:r>
            <w:r>
              <w:rPr>
                <w:sz w:val="18"/>
                <w:szCs w:val="20"/>
                <w:lang w:val="ko-KR"/>
              </w:rPr>
              <w:t>(</w:t>
            </w:r>
            <w:r>
              <w:rPr>
                <w:rFonts w:hint="eastAsia"/>
                <w:sz w:val="18"/>
                <w:szCs w:val="20"/>
                <w:lang w:val="ko-KR"/>
              </w:rPr>
              <w:t>운동칼로리+목표칼로리)</w:t>
            </w:r>
            <w:r>
              <w:rPr>
                <w:sz w:val="18"/>
                <w:szCs w:val="20"/>
                <w:lang w:val="ko-KR"/>
              </w:rPr>
              <w:t xml:space="preserve"> </w:t>
            </w:r>
            <w:r>
              <w:rPr>
                <w:rFonts w:hint="eastAsia"/>
                <w:sz w:val="18"/>
                <w:szCs w:val="20"/>
                <w:lang w:val="ko-KR"/>
              </w:rPr>
              <w:t>의 경우 초과된 칼로리를 바탕으로 운동을 추천한다.</w:t>
            </w:r>
          </w:p>
          <w:p w14:paraId="6FB6C242" w14:textId="7C9D2180" w:rsidR="006E79CC" w:rsidRPr="00E56873" w:rsidRDefault="006E79CC" w:rsidP="00192F84">
            <w:pPr>
              <w:jc w:val="left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>2</w:t>
            </w:r>
            <w:r>
              <w:rPr>
                <w:sz w:val="18"/>
                <w:szCs w:val="20"/>
                <w:lang w:val="ko-KR"/>
              </w:rPr>
              <w:t xml:space="preserve">. </w:t>
            </w:r>
            <w:r>
              <w:rPr>
                <w:rFonts w:hint="eastAsia"/>
                <w:sz w:val="18"/>
                <w:szCs w:val="20"/>
                <w:lang w:val="ko-KR"/>
              </w:rPr>
              <w:t>섭취칼로리&gt;</w:t>
            </w:r>
            <w:r>
              <w:rPr>
                <w:sz w:val="18"/>
                <w:szCs w:val="20"/>
                <w:lang w:val="ko-KR"/>
              </w:rPr>
              <w:t>(</w:t>
            </w:r>
            <w:r>
              <w:rPr>
                <w:rFonts w:hint="eastAsia"/>
                <w:sz w:val="18"/>
                <w:szCs w:val="20"/>
                <w:lang w:val="ko-KR"/>
              </w:rPr>
              <w:t>운동칼로리+목표칼로리)</w:t>
            </w:r>
            <w:r>
              <w:rPr>
                <w:sz w:val="18"/>
                <w:szCs w:val="20"/>
                <w:lang w:val="ko-KR"/>
              </w:rPr>
              <w:t xml:space="preserve"> </w:t>
            </w:r>
            <w:r>
              <w:rPr>
                <w:rFonts w:hint="eastAsia"/>
                <w:sz w:val="18"/>
                <w:szCs w:val="20"/>
                <w:lang w:val="ko-KR"/>
              </w:rPr>
              <w:t>의 경우 추천운동을 제공하지 않는다.</w:t>
            </w:r>
          </w:p>
        </w:tc>
      </w:tr>
      <w:tr w:rsidR="00E56873" w14:paraId="0C104727" w14:textId="514760CD" w:rsidTr="00E56873">
        <w:trPr>
          <w:trHeight w:val="254"/>
        </w:trPr>
        <w:tc>
          <w:tcPr>
            <w:tcW w:w="2122" w:type="dxa"/>
          </w:tcPr>
          <w:p w14:paraId="64AEA107" w14:textId="26F4DF09" w:rsidR="00E56873" w:rsidRPr="00F51F0C" w:rsidRDefault="00E56873" w:rsidP="0070653A">
            <w:pPr>
              <w:jc w:val="center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>S</w:t>
            </w:r>
            <w:r w:rsidR="00A52D58">
              <w:rPr>
                <w:sz w:val="18"/>
                <w:szCs w:val="20"/>
                <w:lang w:val="ko-KR"/>
              </w:rPr>
              <w:t>P</w:t>
            </w:r>
            <w:r>
              <w:rPr>
                <w:sz w:val="18"/>
                <w:szCs w:val="20"/>
                <w:lang w:val="ko-KR"/>
              </w:rPr>
              <w:t>_SD</w:t>
            </w:r>
            <w:r w:rsidR="00A52D58">
              <w:rPr>
                <w:sz w:val="18"/>
                <w:szCs w:val="20"/>
                <w:lang w:val="ko-KR"/>
              </w:rPr>
              <w:t>_007</w:t>
            </w:r>
          </w:p>
        </w:tc>
        <w:tc>
          <w:tcPr>
            <w:tcW w:w="2268" w:type="dxa"/>
          </w:tcPr>
          <w:p w14:paraId="1A64840E" w14:textId="756E0AE1" w:rsidR="00E56873" w:rsidRPr="00F51F0C" w:rsidRDefault="00E56873" w:rsidP="0070653A">
            <w:pPr>
              <w:jc w:val="center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>추천 식단 확인</w:t>
            </w:r>
          </w:p>
        </w:tc>
        <w:tc>
          <w:tcPr>
            <w:tcW w:w="4960" w:type="dxa"/>
          </w:tcPr>
          <w:p w14:paraId="71323072" w14:textId="3D223CDD" w:rsidR="00E56873" w:rsidRDefault="006E79CC" w:rsidP="00192F84">
            <w:pPr>
              <w:jc w:val="left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>1</w:t>
            </w:r>
            <w:r>
              <w:rPr>
                <w:sz w:val="18"/>
                <w:szCs w:val="20"/>
                <w:lang w:val="ko-KR"/>
              </w:rPr>
              <w:t xml:space="preserve">. </w:t>
            </w:r>
            <w:r>
              <w:rPr>
                <w:rFonts w:hint="eastAsia"/>
                <w:sz w:val="18"/>
                <w:szCs w:val="20"/>
                <w:lang w:val="ko-KR"/>
              </w:rPr>
              <w:t xml:space="preserve">목표칼로리&lt;섭취칼로리 인 </w:t>
            </w:r>
            <w:r w:rsidR="0015482C">
              <w:rPr>
                <w:rFonts w:hint="eastAsia"/>
                <w:sz w:val="18"/>
                <w:szCs w:val="20"/>
                <w:lang w:val="ko-KR"/>
              </w:rPr>
              <w:t>경우</w:t>
            </w:r>
            <w:r>
              <w:rPr>
                <w:rFonts w:hint="eastAsia"/>
                <w:sz w:val="18"/>
                <w:szCs w:val="20"/>
                <w:lang w:val="ko-KR"/>
              </w:rPr>
              <w:t>경고메세지를 출력한다.</w:t>
            </w:r>
          </w:p>
          <w:p w14:paraId="3E49D396" w14:textId="77777777" w:rsidR="006E79CC" w:rsidRDefault="006E79CC" w:rsidP="00192F84">
            <w:pPr>
              <w:jc w:val="left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>2</w:t>
            </w:r>
            <w:r>
              <w:rPr>
                <w:sz w:val="18"/>
                <w:szCs w:val="20"/>
                <w:lang w:val="ko-KR"/>
              </w:rPr>
              <w:t xml:space="preserve">. </w:t>
            </w:r>
            <w:r>
              <w:rPr>
                <w:rFonts w:hint="eastAsia"/>
                <w:sz w:val="18"/>
                <w:szCs w:val="20"/>
                <w:lang w:val="ko-KR"/>
              </w:rPr>
              <w:t>그렇지 않은 경우 섭취칼로리와 입력칼로리를 비교한다.</w:t>
            </w:r>
          </w:p>
          <w:p w14:paraId="57EFCF3A" w14:textId="77777777" w:rsidR="006E79CC" w:rsidRDefault="006E79CC" w:rsidP="00192F84">
            <w:pPr>
              <w:jc w:val="left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>3</w:t>
            </w:r>
            <w:r>
              <w:rPr>
                <w:sz w:val="18"/>
                <w:szCs w:val="20"/>
                <w:lang w:val="ko-KR"/>
              </w:rPr>
              <w:t xml:space="preserve">. </w:t>
            </w:r>
            <w:r>
              <w:rPr>
                <w:rFonts w:hint="eastAsia"/>
                <w:sz w:val="18"/>
                <w:szCs w:val="20"/>
                <w:lang w:val="ko-KR"/>
              </w:rPr>
              <w:t>섭취칼로리</w:t>
            </w:r>
            <w:r w:rsidR="0015482C">
              <w:rPr>
                <w:rFonts w:hint="eastAsia"/>
                <w:sz w:val="18"/>
                <w:szCs w:val="20"/>
                <w:lang w:val="ko-KR"/>
              </w:rPr>
              <w:t>&lt;</w:t>
            </w:r>
            <w:r>
              <w:rPr>
                <w:rFonts w:hint="eastAsia"/>
                <w:sz w:val="18"/>
                <w:szCs w:val="20"/>
                <w:lang w:val="ko-KR"/>
              </w:rPr>
              <w:t>입력칼</w:t>
            </w:r>
            <w:r w:rsidR="0015482C">
              <w:rPr>
                <w:rFonts w:hint="eastAsia"/>
                <w:sz w:val="18"/>
                <w:szCs w:val="20"/>
                <w:lang w:val="ko-KR"/>
              </w:rPr>
              <w:t>로리의 경우 경고메세지를 출력한다.</w:t>
            </w:r>
          </w:p>
          <w:p w14:paraId="3C629101" w14:textId="77777777" w:rsidR="0015482C" w:rsidRDefault="0015482C" w:rsidP="00192F84">
            <w:pPr>
              <w:jc w:val="left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>4</w:t>
            </w:r>
            <w:r>
              <w:rPr>
                <w:sz w:val="18"/>
                <w:szCs w:val="20"/>
                <w:lang w:val="ko-KR"/>
              </w:rPr>
              <w:t xml:space="preserve">. </w:t>
            </w:r>
            <w:r>
              <w:rPr>
                <w:rFonts w:hint="eastAsia"/>
                <w:sz w:val="18"/>
                <w:szCs w:val="20"/>
                <w:lang w:val="ko-KR"/>
              </w:rPr>
              <w:t>그렇지 않은 경우 점심용 식단을 3가지 추천한다.</w:t>
            </w:r>
          </w:p>
          <w:p w14:paraId="3A597802" w14:textId="361C1998" w:rsidR="0015482C" w:rsidRPr="00E56873" w:rsidRDefault="0015482C" w:rsidP="00192F84">
            <w:pPr>
              <w:jc w:val="left"/>
              <w:rPr>
                <w:sz w:val="18"/>
                <w:szCs w:val="20"/>
                <w:lang w:val="ko-KR"/>
              </w:rPr>
            </w:pPr>
            <w:r>
              <w:rPr>
                <w:rFonts w:hint="eastAsia"/>
                <w:sz w:val="18"/>
                <w:szCs w:val="20"/>
                <w:lang w:val="ko-KR"/>
              </w:rPr>
              <w:t>5</w:t>
            </w:r>
            <w:r>
              <w:rPr>
                <w:sz w:val="18"/>
                <w:szCs w:val="20"/>
                <w:lang w:val="ko-KR"/>
              </w:rPr>
              <w:t xml:space="preserve">. </w:t>
            </w:r>
            <w:r>
              <w:rPr>
                <w:rFonts w:hint="eastAsia"/>
                <w:sz w:val="18"/>
                <w:szCs w:val="20"/>
                <w:lang w:val="ko-KR"/>
              </w:rPr>
              <w:t xml:space="preserve">점심 식단을 선택하면 해당 칼로리를 바탕으로 저녁용 식단을 </w:t>
            </w:r>
            <w:r>
              <w:rPr>
                <w:sz w:val="18"/>
                <w:szCs w:val="20"/>
                <w:lang w:val="ko-KR"/>
              </w:rPr>
              <w:t>3</w:t>
            </w:r>
            <w:r>
              <w:rPr>
                <w:rFonts w:hint="eastAsia"/>
                <w:sz w:val="18"/>
                <w:szCs w:val="20"/>
                <w:lang w:val="ko-KR"/>
              </w:rPr>
              <w:t>가지 추천한다.</w:t>
            </w:r>
          </w:p>
        </w:tc>
      </w:tr>
    </w:tbl>
    <w:p w14:paraId="0422CB76" w14:textId="17AAAFC2" w:rsidR="00A304EA" w:rsidRDefault="00A304EA" w:rsidP="008C19EB">
      <w:pPr>
        <w:rPr>
          <w:lang w:val="ko-KR"/>
        </w:rPr>
      </w:pPr>
    </w:p>
    <w:p w14:paraId="731F6D22" w14:textId="584ABDDC" w:rsidR="008C19EB" w:rsidRPr="008C19EB" w:rsidRDefault="00A304EA" w:rsidP="008C19EB">
      <w:pPr>
        <w:rPr>
          <w:lang w:val="ko-KR"/>
        </w:rPr>
      </w:pPr>
      <w:r>
        <w:rPr>
          <w:lang w:val="ko-KR"/>
        </w:rPr>
        <w:br w:type="page"/>
      </w:r>
    </w:p>
    <w:p w14:paraId="341DA797" w14:textId="5C5D9E25" w:rsidR="009A1139" w:rsidRPr="00192F84" w:rsidRDefault="009A1139" w:rsidP="009A1139">
      <w:pPr>
        <w:pStyle w:val="3"/>
        <w:ind w:left="900" w:hanging="360"/>
        <w:rPr>
          <w:b/>
          <w:bCs/>
          <w:lang w:val="ko-KR"/>
        </w:rPr>
      </w:pPr>
      <w:bookmarkStart w:id="63" w:name="_Toc57128960"/>
      <w:bookmarkStart w:id="64" w:name="_Toc57322654"/>
      <w:r w:rsidRPr="00192F84">
        <w:rPr>
          <w:rFonts w:hint="eastAsia"/>
          <w:b/>
          <w:bCs/>
          <w:lang w:val="ko-KR"/>
        </w:rPr>
        <w:lastRenderedPageBreak/>
        <w:t>2</w:t>
      </w:r>
      <w:r w:rsidRPr="00192F84">
        <w:rPr>
          <w:b/>
          <w:bCs/>
          <w:lang w:val="ko-KR"/>
        </w:rPr>
        <w:t>.</w:t>
      </w:r>
      <w:r w:rsidR="00F33C91" w:rsidRPr="00192F84">
        <w:rPr>
          <w:b/>
          <w:bCs/>
          <w:lang w:val="ko-KR"/>
        </w:rPr>
        <w:t>5</w:t>
      </w:r>
      <w:r w:rsidRPr="00192F84">
        <w:rPr>
          <w:b/>
          <w:bCs/>
          <w:lang w:val="ko-KR"/>
        </w:rPr>
        <w:t xml:space="preserve">.2 </w:t>
      </w:r>
      <w:r w:rsidRPr="00192F84">
        <w:rPr>
          <w:rFonts w:hint="eastAsia"/>
          <w:b/>
          <w:bCs/>
          <w:lang w:val="ko-KR"/>
        </w:rPr>
        <w:t>시퀀스 다이어그램</w:t>
      </w:r>
      <w:bookmarkEnd w:id="63"/>
      <w:bookmarkEnd w:id="64"/>
    </w:p>
    <w:p w14:paraId="64B88AE3" w14:textId="1D729552" w:rsidR="00F33C91" w:rsidRDefault="00F33C91" w:rsidP="00F33C91">
      <w:pPr>
        <w:pStyle w:val="4"/>
        <w:ind w:leftChars="40" w:left="472" w:hangingChars="222" w:hanging="400"/>
      </w:pPr>
      <w:bookmarkStart w:id="65" w:name="_Toc53677553"/>
      <w:bookmarkStart w:id="66" w:name="_Toc57322655"/>
      <w:r>
        <w:rPr>
          <w:rFonts w:hint="eastAsia"/>
        </w:rPr>
        <w:t>개인정보 입력</w:t>
      </w:r>
      <w:bookmarkEnd w:id="65"/>
      <w:bookmarkEnd w:id="66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36"/>
        <w:gridCol w:w="2501"/>
        <w:gridCol w:w="2236"/>
        <w:gridCol w:w="2377"/>
      </w:tblGrid>
      <w:tr w:rsidR="00F33C91" w14:paraId="3B63B04E" w14:textId="77777777" w:rsidTr="267024DD">
        <w:tc>
          <w:tcPr>
            <w:tcW w:w="233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</w:tcPr>
          <w:p w14:paraId="16B5125D" w14:textId="77777777" w:rsidR="00F33C91" w:rsidRDefault="00F33C91" w:rsidP="00265E39">
            <w:r>
              <w:rPr>
                <w:rFonts w:hint="eastAsia"/>
              </w:rPr>
              <w:t xml:space="preserve">시퀀스 </w:t>
            </w:r>
            <w:r>
              <w:t>ID</w:t>
            </w:r>
          </w:p>
        </w:tc>
        <w:tc>
          <w:tcPr>
            <w:tcW w:w="233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3B8E42D7" w14:textId="514A0BA5" w:rsidR="00F33C91" w:rsidRPr="00DA059A" w:rsidRDefault="00F33C91" w:rsidP="00265E39">
            <w:r>
              <w:t>S</w:t>
            </w:r>
            <w:r w:rsidR="00A52D58">
              <w:t>P</w:t>
            </w:r>
            <w:r>
              <w:t>_SD_0</w:t>
            </w:r>
            <w:r w:rsidR="00A52D58">
              <w:t>01</w:t>
            </w:r>
          </w:p>
        </w:tc>
        <w:tc>
          <w:tcPr>
            <w:tcW w:w="233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</w:tcPr>
          <w:p w14:paraId="5BA70FC4" w14:textId="77777777" w:rsidR="00F33C91" w:rsidRDefault="00F33C91" w:rsidP="00265E39">
            <w:r>
              <w:rPr>
                <w:rFonts w:hint="eastAsia"/>
              </w:rPr>
              <w:t>시퀀스 명</w:t>
            </w:r>
          </w:p>
        </w:tc>
        <w:tc>
          <w:tcPr>
            <w:tcW w:w="233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3314ADFE" w14:textId="77777777" w:rsidR="00F33C91" w:rsidRDefault="00F33C91" w:rsidP="00265E39">
            <w:r>
              <w:rPr>
                <w:rFonts w:hint="eastAsia"/>
              </w:rPr>
              <w:t>개인정보 입력</w:t>
            </w:r>
          </w:p>
        </w:tc>
      </w:tr>
      <w:tr w:rsidR="00F33C91" w14:paraId="22CE5517" w14:textId="77777777" w:rsidTr="267024DD">
        <w:tc>
          <w:tcPr>
            <w:tcW w:w="9350" w:type="dxa"/>
            <w:gridSpan w:val="4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7A6F81AA" w14:textId="77777777" w:rsidR="00F33C91" w:rsidRDefault="00F33C91" w:rsidP="00265E39">
            <w:r>
              <w:rPr>
                <w:noProof/>
              </w:rPr>
              <w:drawing>
                <wp:inline distT="0" distB="0" distL="0" distR="0" wp14:anchorId="594D56EB" wp14:editId="5239090B">
                  <wp:extent cx="5943600" cy="4319905"/>
                  <wp:effectExtent l="0" t="0" r="0" b="444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3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19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A3106C" w14:textId="77777777" w:rsidR="00F33C91" w:rsidRDefault="00F33C91" w:rsidP="00F33C91"/>
    <w:p w14:paraId="6AB9DA7F" w14:textId="77777777" w:rsidR="00F33C91" w:rsidRPr="00CB25B7" w:rsidRDefault="00F33C91" w:rsidP="00F33C91">
      <w:r>
        <w:br w:type="page"/>
      </w:r>
    </w:p>
    <w:p w14:paraId="77001D1D" w14:textId="4FD734E4" w:rsidR="00F33C91" w:rsidRPr="009F02B7" w:rsidRDefault="00F33C91" w:rsidP="00F33C91">
      <w:pPr>
        <w:pStyle w:val="4"/>
        <w:ind w:leftChars="49" w:left="488" w:hangingChars="222" w:hanging="400"/>
      </w:pPr>
      <w:bookmarkStart w:id="67" w:name="_Toc53677554"/>
      <w:bookmarkStart w:id="68" w:name="_Toc57322656"/>
      <w:r>
        <w:rPr>
          <w:rFonts w:hint="eastAsia"/>
        </w:rPr>
        <w:lastRenderedPageBreak/>
        <w:t>섭취한 음식 등록</w:t>
      </w:r>
      <w:bookmarkEnd w:id="67"/>
      <w:bookmarkEnd w:id="68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70"/>
        <w:gridCol w:w="2540"/>
        <w:gridCol w:w="2270"/>
        <w:gridCol w:w="2270"/>
      </w:tblGrid>
      <w:tr w:rsidR="00F33C91" w14:paraId="25C1EE1D" w14:textId="77777777" w:rsidTr="267024DD">
        <w:tc>
          <w:tcPr>
            <w:tcW w:w="233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</w:tcPr>
          <w:p w14:paraId="5A69DFB7" w14:textId="77777777" w:rsidR="00F33C91" w:rsidRDefault="00F33C91" w:rsidP="00265E39">
            <w:r>
              <w:rPr>
                <w:rFonts w:hint="eastAsia"/>
              </w:rPr>
              <w:t xml:space="preserve">시퀀스 </w:t>
            </w:r>
            <w:r>
              <w:t>ID</w:t>
            </w:r>
          </w:p>
        </w:tc>
        <w:tc>
          <w:tcPr>
            <w:tcW w:w="233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2AB844D3" w14:textId="7E594DEF" w:rsidR="00F33C91" w:rsidRPr="00DA059A" w:rsidRDefault="00A52D58" w:rsidP="00265E39">
            <w:r>
              <w:t>SP_SD_002</w:t>
            </w:r>
          </w:p>
        </w:tc>
        <w:tc>
          <w:tcPr>
            <w:tcW w:w="233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</w:tcPr>
          <w:p w14:paraId="7A352838" w14:textId="77777777" w:rsidR="00F33C91" w:rsidRDefault="00F33C91" w:rsidP="00265E39">
            <w:r>
              <w:rPr>
                <w:rFonts w:hint="eastAsia"/>
              </w:rPr>
              <w:t>시퀀스 명</w:t>
            </w:r>
          </w:p>
        </w:tc>
        <w:tc>
          <w:tcPr>
            <w:tcW w:w="233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6454D6D1" w14:textId="77777777" w:rsidR="00F33C91" w:rsidRDefault="00F33C91" w:rsidP="00265E39">
            <w:r>
              <w:rPr>
                <w:rFonts w:hint="eastAsia"/>
              </w:rPr>
              <w:t>섭취한 음식 등록</w:t>
            </w:r>
          </w:p>
        </w:tc>
      </w:tr>
      <w:tr w:rsidR="00F33C91" w14:paraId="5DDAC96C" w14:textId="77777777" w:rsidTr="267024DD">
        <w:tc>
          <w:tcPr>
            <w:tcW w:w="9350" w:type="dxa"/>
            <w:gridSpan w:val="4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1BD88E60" w14:textId="77777777" w:rsidR="00F33C91" w:rsidRDefault="00F33C91" w:rsidP="00265E39">
            <w:r>
              <w:rPr>
                <w:noProof/>
              </w:rPr>
              <w:drawing>
                <wp:inline distT="0" distB="0" distL="0" distR="0" wp14:anchorId="00ABE0BF" wp14:editId="22622E42">
                  <wp:extent cx="5943600" cy="5186047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31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86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6E1831" w14:textId="77777777" w:rsidR="00F33C91" w:rsidRDefault="00F33C91" w:rsidP="00F33C91"/>
    <w:p w14:paraId="73A2CF1D" w14:textId="77777777" w:rsidR="00F33C91" w:rsidRPr="00D230FB" w:rsidRDefault="00F33C91" w:rsidP="00F33C91">
      <w:r>
        <w:br w:type="page"/>
      </w:r>
    </w:p>
    <w:p w14:paraId="47F07808" w14:textId="0E150152" w:rsidR="00F33C91" w:rsidRDefault="00F33C91" w:rsidP="00F33C91">
      <w:pPr>
        <w:pStyle w:val="4"/>
        <w:ind w:leftChars="88" w:left="558" w:hangingChars="222" w:hanging="400"/>
      </w:pPr>
      <w:bookmarkStart w:id="69" w:name="_Toc53677555"/>
      <w:bookmarkStart w:id="70" w:name="_Toc57322657"/>
      <w:r>
        <w:rPr>
          <w:rFonts w:hint="eastAsia"/>
        </w:rPr>
        <w:lastRenderedPageBreak/>
        <w:t>I</w:t>
      </w:r>
      <w:r>
        <w:t xml:space="preserve">oT </w:t>
      </w:r>
      <w:r>
        <w:rPr>
          <w:rFonts w:hint="eastAsia"/>
        </w:rPr>
        <w:t>연동</w:t>
      </w:r>
      <w:bookmarkEnd w:id="69"/>
      <w:bookmarkEnd w:id="70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305"/>
        <w:gridCol w:w="2579"/>
        <w:gridCol w:w="2306"/>
        <w:gridCol w:w="2160"/>
      </w:tblGrid>
      <w:tr w:rsidR="00F33C91" w14:paraId="10A0365E" w14:textId="77777777" w:rsidTr="267024DD">
        <w:tc>
          <w:tcPr>
            <w:tcW w:w="233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</w:tcPr>
          <w:p w14:paraId="6F39A558" w14:textId="77777777" w:rsidR="00F33C91" w:rsidRDefault="00F33C91" w:rsidP="00265E39">
            <w:pPr>
              <w:tabs>
                <w:tab w:val="right" w:pos="2121"/>
              </w:tabs>
            </w:pPr>
            <w:r>
              <w:rPr>
                <w:rFonts w:hint="eastAsia"/>
              </w:rPr>
              <w:t xml:space="preserve">시퀀스 </w:t>
            </w:r>
            <w:r>
              <w:t>ID</w:t>
            </w:r>
          </w:p>
        </w:tc>
        <w:tc>
          <w:tcPr>
            <w:tcW w:w="233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11890407" w14:textId="614CE3BF" w:rsidR="00F33C91" w:rsidRPr="00DA059A" w:rsidRDefault="00A52D58" w:rsidP="00265E39">
            <w:r>
              <w:t>SP_SD_003</w:t>
            </w:r>
          </w:p>
        </w:tc>
        <w:tc>
          <w:tcPr>
            <w:tcW w:w="233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</w:tcPr>
          <w:p w14:paraId="506C391D" w14:textId="77777777" w:rsidR="00F33C91" w:rsidRDefault="00F33C91" w:rsidP="00265E39">
            <w:r>
              <w:rPr>
                <w:rFonts w:hint="eastAsia"/>
              </w:rPr>
              <w:t>시퀀스 명</w:t>
            </w:r>
          </w:p>
        </w:tc>
        <w:tc>
          <w:tcPr>
            <w:tcW w:w="233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62D7ECB1" w14:textId="77777777" w:rsidR="00F33C91" w:rsidRDefault="00F33C91" w:rsidP="00265E39">
            <w:r>
              <w:rPr>
                <w:rFonts w:hint="eastAsia"/>
              </w:rPr>
              <w:t>I</w:t>
            </w:r>
            <w:r>
              <w:t>oT</w:t>
            </w:r>
            <w:r>
              <w:rPr>
                <w:rFonts w:hint="eastAsia"/>
              </w:rPr>
              <w:t xml:space="preserve"> 연동</w:t>
            </w:r>
          </w:p>
        </w:tc>
      </w:tr>
      <w:tr w:rsidR="00F33C91" w14:paraId="0F71FEE0" w14:textId="77777777" w:rsidTr="267024DD">
        <w:tc>
          <w:tcPr>
            <w:tcW w:w="9350" w:type="dxa"/>
            <w:gridSpan w:val="4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6D52757C" w14:textId="77777777" w:rsidR="00F33C91" w:rsidRDefault="00F33C91" w:rsidP="00265E39">
            <w:r>
              <w:rPr>
                <w:noProof/>
              </w:rPr>
              <w:drawing>
                <wp:inline distT="0" distB="0" distL="0" distR="0" wp14:anchorId="274DB2D9" wp14:editId="76690621">
                  <wp:extent cx="5834324" cy="4779034"/>
                  <wp:effectExtent l="0" t="0" r="0" b="254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4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4324" cy="4779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4B8F59" w14:textId="77777777" w:rsidR="00F33C91" w:rsidRDefault="00F33C91" w:rsidP="00F33C91"/>
    <w:p w14:paraId="24C7171C" w14:textId="77777777" w:rsidR="00F33C91" w:rsidRDefault="00F33C91" w:rsidP="00F33C91">
      <w:r>
        <w:br w:type="page"/>
      </w:r>
    </w:p>
    <w:p w14:paraId="04CE557B" w14:textId="56E06F3E" w:rsidR="00F33C91" w:rsidRDefault="00F33C91" w:rsidP="00F33C91">
      <w:pPr>
        <w:pStyle w:val="4"/>
        <w:ind w:leftChars="88" w:left="558" w:hangingChars="222" w:hanging="400"/>
      </w:pPr>
      <w:bookmarkStart w:id="71" w:name="_Toc53677556"/>
      <w:bookmarkStart w:id="72" w:name="_Toc57322658"/>
      <w:r>
        <w:rPr>
          <w:rFonts w:hint="eastAsia"/>
        </w:rPr>
        <w:lastRenderedPageBreak/>
        <w:t>I</w:t>
      </w:r>
      <w:r>
        <w:t>oT</w:t>
      </w:r>
      <w:r>
        <w:rPr>
          <w:rFonts w:hint="eastAsia"/>
        </w:rPr>
        <w:t xml:space="preserve"> 데이터 저장</w:t>
      </w:r>
      <w:bookmarkEnd w:id="71"/>
      <w:bookmarkEnd w:id="72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70"/>
        <w:gridCol w:w="2540"/>
        <w:gridCol w:w="2270"/>
        <w:gridCol w:w="2270"/>
      </w:tblGrid>
      <w:tr w:rsidR="00F33C91" w14:paraId="6BEEC890" w14:textId="77777777" w:rsidTr="267024DD">
        <w:tc>
          <w:tcPr>
            <w:tcW w:w="233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</w:tcPr>
          <w:p w14:paraId="7AB20E05" w14:textId="77777777" w:rsidR="00F33C91" w:rsidRDefault="00F33C91" w:rsidP="00265E39">
            <w:pPr>
              <w:tabs>
                <w:tab w:val="right" w:pos="2121"/>
              </w:tabs>
            </w:pPr>
            <w:r>
              <w:rPr>
                <w:rFonts w:hint="eastAsia"/>
              </w:rPr>
              <w:t xml:space="preserve">시퀀스 </w:t>
            </w:r>
            <w:r>
              <w:t>ID</w:t>
            </w:r>
          </w:p>
        </w:tc>
        <w:tc>
          <w:tcPr>
            <w:tcW w:w="233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1BD0DAD1" w14:textId="6D6492A1" w:rsidR="00F33C91" w:rsidRPr="00DA059A" w:rsidRDefault="00A52D58" w:rsidP="00265E39">
            <w:r>
              <w:t>SP_SD_004</w:t>
            </w:r>
          </w:p>
        </w:tc>
        <w:tc>
          <w:tcPr>
            <w:tcW w:w="233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</w:tcPr>
          <w:p w14:paraId="3667474A" w14:textId="77777777" w:rsidR="00F33C91" w:rsidRDefault="00F33C91" w:rsidP="00265E39">
            <w:r>
              <w:rPr>
                <w:rFonts w:hint="eastAsia"/>
              </w:rPr>
              <w:t>시퀀스 명</w:t>
            </w:r>
          </w:p>
        </w:tc>
        <w:tc>
          <w:tcPr>
            <w:tcW w:w="233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3326A0AD" w14:textId="77777777" w:rsidR="00F33C91" w:rsidRDefault="00F33C91" w:rsidP="00265E39">
            <w:r>
              <w:rPr>
                <w:rFonts w:hint="eastAsia"/>
              </w:rPr>
              <w:t>I</w:t>
            </w:r>
            <w:r>
              <w:t>oT</w:t>
            </w:r>
            <w:r>
              <w:rPr>
                <w:rFonts w:hint="eastAsia"/>
              </w:rPr>
              <w:t xml:space="preserve"> 데이터 저장</w:t>
            </w:r>
          </w:p>
        </w:tc>
      </w:tr>
      <w:tr w:rsidR="00F33C91" w14:paraId="57755503" w14:textId="77777777" w:rsidTr="267024DD">
        <w:tc>
          <w:tcPr>
            <w:tcW w:w="9350" w:type="dxa"/>
            <w:gridSpan w:val="4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42913399" w14:textId="77777777" w:rsidR="00F33C91" w:rsidRDefault="00F33C91" w:rsidP="00265E39">
            <w:r>
              <w:rPr>
                <w:noProof/>
              </w:rPr>
              <w:drawing>
                <wp:inline distT="0" distB="0" distL="0" distR="0" wp14:anchorId="396E6948" wp14:editId="5294D043">
                  <wp:extent cx="5857098" cy="3579962"/>
                  <wp:effectExtent l="0" t="0" r="0" b="190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5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098" cy="3579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4B4B86" w14:textId="77777777" w:rsidR="00F33C91" w:rsidRDefault="00F33C91" w:rsidP="00F33C91"/>
    <w:p w14:paraId="229D420D" w14:textId="77777777" w:rsidR="00F33C91" w:rsidRPr="00B80072" w:rsidRDefault="00F33C91" w:rsidP="00F33C91">
      <w:r>
        <w:br w:type="page"/>
      </w:r>
    </w:p>
    <w:p w14:paraId="05FBB58F" w14:textId="7B189029" w:rsidR="00F33C91" w:rsidRDefault="00F33C91" w:rsidP="00F33C91">
      <w:pPr>
        <w:pStyle w:val="4"/>
        <w:ind w:leftChars="88" w:left="558" w:hangingChars="222" w:hanging="400"/>
      </w:pPr>
      <w:bookmarkStart w:id="73" w:name="_Toc53677557"/>
      <w:bookmarkStart w:id="74" w:name="_Toc57322659"/>
      <w:r>
        <w:rPr>
          <w:rFonts w:hint="eastAsia"/>
        </w:rPr>
        <w:lastRenderedPageBreak/>
        <w:t>통계 정보 확인</w:t>
      </w:r>
      <w:bookmarkEnd w:id="73"/>
      <w:bookmarkEnd w:id="74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306"/>
        <w:gridCol w:w="2579"/>
        <w:gridCol w:w="2305"/>
        <w:gridCol w:w="2160"/>
      </w:tblGrid>
      <w:tr w:rsidR="00F33C91" w14:paraId="2077348F" w14:textId="77777777" w:rsidTr="267024DD">
        <w:tc>
          <w:tcPr>
            <w:tcW w:w="233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</w:tcPr>
          <w:p w14:paraId="2470D158" w14:textId="77777777" w:rsidR="00F33C91" w:rsidRDefault="00F33C91" w:rsidP="00265E39">
            <w:r>
              <w:rPr>
                <w:rFonts w:hint="eastAsia"/>
              </w:rPr>
              <w:t xml:space="preserve">시퀀스 </w:t>
            </w:r>
            <w:r>
              <w:t>ID</w:t>
            </w:r>
          </w:p>
        </w:tc>
        <w:tc>
          <w:tcPr>
            <w:tcW w:w="233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171BDEC2" w14:textId="70C7E891" w:rsidR="00F33C91" w:rsidRPr="00DA059A" w:rsidRDefault="00A52D58" w:rsidP="00265E39">
            <w:r>
              <w:t>SP_SD_005</w:t>
            </w:r>
          </w:p>
        </w:tc>
        <w:tc>
          <w:tcPr>
            <w:tcW w:w="233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</w:tcPr>
          <w:p w14:paraId="233D7E63" w14:textId="77777777" w:rsidR="00F33C91" w:rsidRDefault="00F33C91" w:rsidP="00265E39">
            <w:r>
              <w:rPr>
                <w:rFonts w:hint="eastAsia"/>
              </w:rPr>
              <w:t>시퀀스 명</w:t>
            </w:r>
          </w:p>
        </w:tc>
        <w:tc>
          <w:tcPr>
            <w:tcW w:w="233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09266181" w14:textId="77777777" w:rsidR="00F33C91" w:rsidRDefault="00F33C91" w:rsidP="00265E39">
            <w:r>
              <w:rPr>
                <w:rFonts w:hint="eastAsia"/>
              </w:rPr>
              <w:t>통계 정보 확인</w:t>
            </w:r>
          </w:p>
        </w:tc>
      </w:tr>
      <w:tr w:rsidR="00F33C91" w14:paraId="52F791AC" w14:textId="77777777" w:rsidTr="267024DD">
        <w:tc>
          <w:tcPr>
            <w:tcW w:w="9350" w:type="dxa"/>
            <w:gridSpan w:val="4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18280940" w14:textId="77777777" w:rsidR="00F33C91" w:rsidRDefault="00F33C91" w:rsidP="00265E39">
            <w:r>
              <w:rPr>
                <w:noProof/>
              </w:rPr>
              <w:drawing>
                <wp:inline distT="0" distB="0" distL="0" distR="0" wp14:anchorId="680B267A" wp14:editId="2FC87493">
                  <wp:extent cx="5943600" cy="4647566"/>
                  <wp:effectExtent l="0" t="0" r="0" b="635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34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647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3C91" w14:paraId="503D7912" w14:textId="77777777" w:rsidTr="267024DD">
        <w:tc>
          <w:tcPr>
            <w:tcW w:w="9350" w:type="dxa"/>
            <w:gridSpan w:val="4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7E9C60E0" w14:textId="77777777" w:rsidR="00F33C91" w:rsidRDefault="00F33C91" w:rsidP="00265E39">
            <w:pPr>
              <w:rPr>
                <w:noProof/>
              </w:rPr>
            </w:pPr>
          </w:p>
        </w:tc>
      </w:tr>
    </w:tbl>
    <w:p w14:paraId="615A7F94" w14:textId="77777777" w:rsidR="00F33C91" w:rsidRDefault="00F33C91" w:rsidP="00F33C91"/>
    <w:p w14:paraId="67DD3B03" w14:textId="77777777" w:rsidR="00F33C91" w:rsidRDefault="00F33C91" w:rsidP="00F33C91">
      <w:r>
        <w:br w:type="page"/>
      </w:r>
    </w:p>
    <w:p w14:paraId="2D2DD1A9" w14:textId="785F71A6" w:rsidR="00F33C91" w:rsidRDefault="00F33C91" w:rsidP="00F33C91">
      <w:pPr>
        <w:pStyle w:val="4"/>
        <w:ind w:leftChars="63" w:left="513" w:hangingChars="222" w:hanging="400"/>
      </w:pPr>
      <w:bookmarkStart w:id="75" w:name="_Toc53677558"/>
      <w:bookmarkStart w:id="76" w:name="_Toc57322660"/>
      <w:r>
        <w:rPr>
          <w:rFonts w:hint="eastAsia"/>
        </w:rPr>
        <w:lastRenderedPageBreak/>
        <w:t xml:space="preserve">추천 운동 </w:t>
      </w:r>
      <w:bookmarkEnd w:id="75"/>
      <w:r>
        <w:rPr>
          <w:rFonts w:hint="eastAsia"/>
        </w:rPr>
        <w:t>조회</w:t>
      </w:r>
      <w:bookmarkEnd w:id="76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306"/>
        <w:gridCol w:w="2579"/>
        <w:gridCol w:w="2305"/>
        <w:gridCol w:w="2160"/>
      </w:tblGrid>
      <w:tr w:rsidR="00F33C91" w14:paraId="74518335" w14:textId="77777777" w:rsidTr="267024DD">
        <w:tc>
          <w:tcPr>
            <w:tcW w:w="233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</w:tcPr>
          <w:p w14:paraId="51D105A1" w14:textId="77777777" w:rsidR="00F33C91" w:rsidRDefault="00F33C91" w:rsidP="00265E39">
            <w:r>
              <w:rPr>
                <w:rFonts w:hint="eastAsia"/>
              </w:rPr>
              <w:t xml:space="preserve">시퀀스 </w:t>
            </w:r>
            <w:r>
              <w:t>ID</w:t>
            </w:r>
          </w:p>
        </w:tc>
        <w:tc>
          <w:tcPr>
            <w:tcW w:w="233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5AD1C508" w14:textId="7BC42442" w:rsidR="00F33C91" w:rsidRPr="00DA059A" w:rsidRDefault="00A52D58" w:rsidP="00265E39">
            <w:r>
              <w:t>SP_SD_006</w:t>
            </w:r>
          </w:p>
        </w:tc>
        <w:tc>
          <w:tcPr>
            <w:tcW w:w="233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</w:tcPr>
          <w:p w14:paraId="3C80B20D" w14:textId="77777777" w:rsidR="00F33C91" w:rsidRDefault="00F33C91" w:rsidP="00265E39">
            <w:r>
              <w:rPr>
                <w:rFonts w:hint="eastAsia"/>
              </w:rPr>
              <w:t>시퀀스 명</w:t>
            </w:r>
          </w:p>
        </w:tc>
        <w:tc>
          <w:tcPr>
            <w:tcW w:w="233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303B7703" w14:textId="77777777" w:rsidR="00F33C91" w:rsidRDefault="00F33C91" w:rsidP="00265E39">
            <w:r>
              <w:rPr>
                <w:rFonts w:hint="eastAsia"/>
              </w:rPr>
              <w:t>추천 운동 조회</w:t>
            </w:r>
          </w:p>
        </w:tc>
      </w:tr>
      <w:tr w:rsidR="00F33C91" w14:paraId="2F5BF66C" w14:textId="77777777" w:rsidTr="267024DD">
        <w:tc>
          <w:tcPr>
            <w:tcW w:w="9350" w:type="dxa"/>
            <w:gridSpan w:val="4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76236F47" w14:textId="77777777" w:rsidR="00F33C91" w:rsidRDefault="00F33C91" w:rsidP="00265E39">
            <w:r>
              <w:rPr>
                <w:noProof/>
              </w:rPr>
              <w:drawing>
                <wp:inline distT="0" distB="0" distL="0" distR="0" wp14:anchorId="5EFA2FFD" wp14:editId="43F7B0D5">
                  <wp:extent cx="5943600" cy="4407535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6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07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70EDB4" w14:textId="77777777" w:rsidR="00F33C91" w:rsidRDefault="00F33C91" w:rsidP="00265E39"/>
        </w:tc>
      </w:tr>
    </w:tbl>
    <w:p w14:paraId="76095384" w14:textId="77777777" w:rsidR="00F33C91" w:rsidRDefault="00F33C91" w:rsidP="00F33C91"/>
    <w:p w14:paraId="5ED5D754" w14:textId="77777777" w:rsidR="00F33C91" w:rsidRDefault="00F33C91" w:rsidP="00F33C91">
      <w:r>
        <w:br w:type="page"/>
      </w:r>
    </w:p>
    <w:p w14:paraId="4CB28C67" w14:textId="0097D7C8" w:rsidR="00F33C91" w:rsidRPr="009D063B" w:rsidRDefault="00F33C91" w:rsidP="00F33C91">
      <w:pPr>
        <w:pStyle w:val="4"/>
        <w:ind w:leftChars="88" w:left="558" w:hangingChars="222" w:hanging="400"/>
      </w:pPr>
      <w:bookmarkStart w:id="77" w:name="_Toc53677559"/>
      <w:bookmarkStart w:id="78" w:name="_Toc57322661"/>
      <w:r>
        <w:rPr>
          <w:rFonts w:hint="eastAsia"/>
        </w:rPr>
        <w:lastRenderedPageBreak/>
        <w:t>추천 식단 확인</w:t>
      </w:r>
      <w:bookmarkEnd w:id="77"/>
      <w:bookmarkEnd w:id="78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F33C91" w14:paraId="33B5DED5" w14:textId="77777777" w:rsidTr="267024DD">
        <w:tc>
          <w:tcPr>
            <w:tcW w:w="233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</w:tcPr>
          <w:p w14:paraId="78C131EB" w14:textId="77777777" w:rsidR="00F33C91" w:rsidRDefault="00F33C91" w:rsidP="00265E39">
            <w:r>
              <w:rPr>
                <w:rFonts w:hint="eastAsia"/>
              </w:rPr>
              <w:t xml:space="preserve">시퀀스 </w:t>
            </w:r>
            <w:r>
              <w:t>ID</w:t>
            </w:r>
          </w:p>
        </w:tc>
        <w:tc>
          <w:tcPr>
            <w:tcW w:w="233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26A4F0CB" w14:textId="2797E07F" w:rsidR="00F33C91" w:rsidRPr="00DA059A" w:rsidRDefault="00A52D58" w:rsidP="00265E39">
            <w:r>
              <w:t>SP_SD_007</w:t>
            </w:r>
          </w:p>
        </w:tc>
        <w:tc>
          <w:tcPr>
            <w:tcW w:w="233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</w:tcPr>
          <w:p w14:paraId="20B66F4B" w14:textId="77777777" w:rsidR="00F33C91" w:rsidRDefault="00F33C91" w:rsidP="00265E39">
            <w:r>
              <w:rPr>
                <w:rFonts w:hint="eastAsia"/>
              </w:rPr>
              <w:t>시퀀스 명</w:t>
            </w:r>
          </w:p>
        </w:tc>
        <w:tc>
          <w:tcPr>
            <w:tcW w:w="233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11D85808" w14:textId="77777777" w:rsidR="00F33C91" w:rsidRDefault="00F33C91" w:rsidP="00265E39">
            <w:r>
              <w:rPr>
                <w:rFonts w:hint="eastAsia"/>
              </w:rPr>
              <w:t>추</w:t>
            </w:r>
            <w:r>
              <w:t xml:space="preserve">천 </w:t>
            </w:r>
            <w:r>
              <w:rPr>
                <w:rFonts w:hint="eastAsia"/>
              </w:rPr>
              <w:t>식단 확인</w:t>
            </w:r>
          </w:p>
        </w:tc>
      </w:tr>
      <w:tr w:rsidR="00F33C91" w14:paraId="1F92FD2A" w14:textId="77777777" w:rsidTr="267024DD">
        <w:tc>
          <w:tcPr>
            <w:tcW w:w="9350" w:type="dxa"/>
            <w:gridSpan w:val="4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6332667F" w14:textId="77777777" w:rsidR="00F33C91" w:rsidRDefault="00F33C91" w:rsidP="00265E39">
            <w:r>
              <w:rPr>
                <w:noProof/>
              </w:rPr>
              <w:drawing>
                <wp:inline distT="0" distB="0" distL="0" distR="0" wp14:anchorId="617429F7" wp14:editId="16942638">
                  <wp:extent cx="4532089" cy="7617126"/>
                  <wp:effectExtent l="0" t="0" r="1905" b="317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8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2089" cy="7617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0704BB" w14:textId="77777777" w:rsidR="00F33C91" w:rsidRDefault="00F33C91" w:rsidP="00F33C91"/>
    <w:p w14:paraId="0FD92882" w14:textId="186BD079" w:rsidR="00192F84" w:rsidRPr="00192F84" w:rsidRDefault="002A23D9" w:rsidP="00192F84">
      <w:pPr>
        <w:pStyle w:val="2"/>
      </w:pPr>
      <w:bookmarkStart w:id="79" w:name="_Toc57322662"/>
      <w:r>
        <w:rPr>
          <w:rFonts w:hint="eastAsia"/>
        </w:rPr>
        <w:t>2</w:t>
      </w:r>
      <w:r>
        <w:t xml:space="preserve">.6 </w:t>
      </w:r>
      <w:r>
        <w:rPr>
          <w:rFonts w:hint="eastAsia"/>
        </w:rPr>
        <w:t>데이터베이스 설계도</w:t>
      </w:r>
      <w:bookmarkEnd w:id="79"/>
    </w:p>
    <w:p w14:paraId="01D22650" w14:textId="186BD079" w:rsidR="00CC1F23" w:rsidRPr="00D805B5" w:rsidRDefault="00CC1F23" w:rsidP="00F33C91">
      <w:r>
        <w:rPr>
          <w:noProof/>
        </w:rPr>
        <w:drawing>
          <wp:inline distT="0" distB="0" distL="0" distR="0" wp14:anchorId="668A58CA" wp14:editId="46217C44">
            <wp:extent cx="5884365" cy="2762382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365" cy="276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DD4D" w14:textId="3C259898" w:rsidR="00107D5F" w:rsidRDefault="00EC3B57" w:rsidP="00F33C91">
      <w:r>
        <w:rPr>
          <w:rFonts w:hint="eastAsia"/>
        </w:rPr>
        <w:t>테이블 명세</w:t>
      </w:r>
    </w:p>
    <w:tbl>
      <w:tblPr>
        <w:tblStyle w:val="af4"/>
        <w:tblW w:w="0" w:type="auto"/>
        <w:tbl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single" w:sz="4" w:space="0" w:color="5B9BD5"/>
          <w:insideV w:val="single" w:sz="4" w:space="0" w:color="5B9BD5"/>
        </w:tblBorders>
        <w:tblLook w:val="04A0" w:firstRow="1" w:lastRow="0" w:firstColumn="1" w:lastColumn="0" w:noHBand="0" w:noVBand="1"/>
      </w:tblPr>
      <w:tblGrid>
        <w:gridCol w:w="1816"/>
        <w:gridCol w:w="2015"/>
        <w:gridCol w:w="1490"/>
        <w:gridCol w:w="1432"/>
        <w:gridCol w:w="1298"/>
        <w:gridCol w:w="11"/>
        <w:gridCol w:w="1288"/>
      </w:tblGrid>
      <w:tr w:rsidR="00691915" w14:paraId="006824C8" w14:textId="77777777" w:rsidTr="00691915">
        <w:tc>
          <w:tcPr>
            <w:tcW w:w="1816" w:type="dxa"/>
            <w:shd w:val="clear" w:color="auto" w:fill="DEEAF6" w:themeFill="accent1" w:themeFillTint="33"/>
          </w:tcPr>
          <w:p w14:paraId="50634EE0" w14:textId="6A107191" w:rsidR="00F051D3" w:rsidRDefault="00F051D3" w:rsidP="00F33C91">
            <w:r>
              <w:rPr>
                <w:rFonts w:hint="eastAsia"/>
              </w:rPr>
              <w:t>데이터베이스명</w:t>
            </w:r>
          </w:p>
        </w:tc>
        <w:tc>
          <w:tcPr>
            <w:tcW w:w="3034" w:type="dxa"/>
            <w:gridSpan w:val="2"/>
          </w:tcPr>
          <w:p w14:paraId="02CC0557" w14:textId="1BCB6D78" w:rsidR="00F051D3" w:rsidRDefault="00786A1D" w:rsidP="00F33C91">
            <w:r>
              <w:rPr>
                <w:rFonts w:hint="eastAsia"/>
              </w:rPr>
              <w:t>s</w:t>
            </w:r>
            <w:r>
              <w:t>martPT</w:t>
            </w:r>
          </w:p>
        </w:tc>
        <w:tc>
          <w:tcPr>
            <w:tcW w:w="1524" w:type="dxa"/>
            <w:shd w:val="clear" w:color="auto" w:fill="DEEAF6" w:themeFill="accent1" w:themeFillTint="33"/>
          </w:tcPr>
          <w:p w14:paraId="67F59AD1" w14:textId="71C7E52C" w:rsidR="00F051D3" w:rsidRDefault="00786A1D" w:rsidP="00F33C91">
            <w:r>
              <w:rPr>
                <w:rFonts w:hint="eastAsia"/>
              </w:rPr>
              <w:t>테이블명</w:t>
            </w:r>
          </w:p>
        </w:tc>
        <w:tc>
          <w:tcPr>
            <w:tcW w:w="2976" w:type="dxa"/>
            <w:gridSpan w:val="3"/>
          </w:tcPr>
          <w:p w14:paraId="64F404C7" w14:textId="39613008" w:rsidR="00F051D3" w:rsidRDefault="00037E70" w:rsidP="00F33C91">
            <w:r>
              <w:rPr>
                <w:rFonts w:hint="eastAsia"/>
              </w:rPr>
              <w:t>u</w:t>
            </w:r>
            <w:r>
              <w:t>ser</w:t>
            </w:r>
          </w:p>
        </w:tc>
      </w:tr>
      <w:tr w:rsidR="00F051D3" w14:paraId="2DD2B65A" w14:textId="77777777" w:rsidTr="00691915">
        <w:tc>
          <w:tcPr>
            <w:tcW w:w="1816" w:type="dxa"/>
            <w:shd w:val="clear" w:color="auto" w:fill="DEEAF6" w:themeFill="accent1" w:themeFillTint="33"/>
          </w:tcPr>
          <w:p w14:paraId="3657C202" w14:textId="2B4118C5" w:rsidR="00F051D3" w:rsidRDefault="00F051D3" w:rsidP="00F33C91">
            <w:r>
              <w:rPr>
                <w:rFonts w:hint="eastAsia"/>
              </w:rPr>
              <w:t>테이블 설명</w:t>
            </w:r>
          </w:p>
        </w:tc>
        <w:tc>
          <w:tcPr>
            <w:tcW w:w="7534" w:type="dxa"/>
            <w:gridSpan w:val="6"/>
          </w:tcPr>
          <w:p w14:paraId="62067C12" w14:textId="1FE1C8D9" w:rsidR="00F051D3" w:rsidRDefault="00037E70" w:rsidP="00F33C91">
            <w:r>
              <w:rPr>
                <w:rFonts w:hint="eastAsia"/>
              </w:rPr>
              <w:t>유저 테이블</w:t>
            </w:r>
          </w:p>
        </w:tc>
      </w:tr>
      <w:tr w:rsidR="00691915" w14:paraId="1B408D59" w14:textId="77777777" w:rsidTr="00691915">
        <w:tc>
          <w:tcPr>
            <w:tcW w:w="4850" w:type="dxa"/>
            <w:gridSpan w:val="3"/>
            <w:shd w:val="clear" w:color="auto" w:fill="DEEAF6" w:themeFill="accent1" w:themeFillTint="33"/>
          </w:tcPr>
          <w:p w14:paraId="07AA5F2F" w14:textId="58FDE581" w:rsidR="00DC70E8" w:rsidRDefault="00DC70E8" w:rsidP="00F33C91">
            <w:r>
              <w:rPr>
                <w:rFonts w:hint="eastAsia"/>
              </w:rPr>
              <w:t>초기건수</w:t>
            </w:r>
          </w:p>
        </w:tc>
        <w:tc>
          <w:tcPr>
            <w:tcW w:w="4500" w:type="dxa"/>
            <w:gridSpan w:val="4"/>
            <w:shd w:val="clear" w:color="auto" w:fill="DEEAF6" w:themeFill="accent1" w:themeFillTint="33"/>
          </w:tcPr>
          <w:p w14:paraId="0803F7A8" w14:textId="2D11B2FC" w:rsidR="00DC70E8" w:rsidRDefault="00DC70E8" w:rsidP="00F33C91">
            <w:r>
              <w:rPr>
                <w:rFonts w:hint="eastAsia"/>
              </w:rPr>
              <w:t>보</w:t>
            </w:r>
            <w:r w:rsidRPr="00094B48">
              <w:rPr>
                <w:rFonts w:hint="eastAsia"/>
                <w:shd w:val="clear" w:color="auto" w:fill="DEEAF6" w:themeFill="accent1" w:themeFillTint="33"/>
              </w:rPr>
              <w:t>관주기</w:t>
            </w:r>
          </w:p>
        </w:tc>
      </w:tr>
      <w:tr w:rsidR="00907686" w14:paraId="2EA7629B" w14:textId="77777777" w:rsidTr="00691915">
        <w:tc>
          <w:tcPr>
            <w:tcW w:w="4850" w:type="dxa"/>
            <w:gridSpan w:val="3"/>
          </w:tcPr>
          <w:p w14:paraId="167B5458" w14:textId="5B7FD282" w:rsidR="00DC70E8" w:rsidRDefault="00DC3A0B" w:rsidP="00F33C91">
            <w:r>
              <w:rPr>
                <w:rFonts w:hint="eastAsia"/>
              </w:rPr>
              <w:t>0</w:t>
            </w:r>
          </w:p>
        </w:tc>
        <w:tc>
          <w:tcPr>
            <w:tcW w:w="4500" w:type="dxa"/>
            <w:gridSpan w:val="4"/>
          </w:tcPr>
          <w:p w14:paraId="57B3FABF" w14:textId="68F21D1D" w:rsidR="00DC70E8" w:rsidRDefault="00DC3A0B" w:rsidP="00F33C91">
            <w:r>
              <w:rPr>
                <w:rFonts w:hint="eastAsia"/>
              </w:rPr>
              <w:t>영속</w:t>
            </w:r>
          </w:p>
        </w:tc>
      </w:tr>
      <w:tr w:rsidR="00691915" w14:paraId="2FFAFF2D" w14:textId="77777777" w:rsidTr="00691915">
        <w:tc>
          <w:tcPr>
            <w:tcW w:w="1816" w:type="dxa"/>
            <w:shd w:val="clear" w:color="auto" w:fill="DEEAF6" w:themeFill="accent1" w:themeFillTint="33"/>
          </w:tcPr>
          <w:p w14:paraId="667E9964" w14:textId="600590A2" w:rsidR="00612E2F" w:rsidRDefault="00DC70E8" w:rsidP="00F33C91">
            <w:r>
              <w:rPr>
                <w:rFonts w:hint="eastAsia"/>
              </w:rPr>
              <w:t>컬럼명</w:t>
            </w:r>
          </w:p>
        </w:tc>
        <w:tc>
          <w:tcPr>
            <w:tcW w:w="1535" w:type="dxa"/>
            <w:shd w:val="clear" w:color="auto" w:fill="DEEAF6" w:themeFill="accent1" w:themeFillTint="33"/>
          </w:tcPr>
          <w:p w14:paraId="21CF7D4D" w14:textId="64C1F129" w:rsidR="00612E2F" w:rsidRDefault="00DC70E8" w:rsidP="00F33C91">
            <w:r>
              <w:rPr>
                <w:rFonts w:hint="eastAsia"/>
              </w:rPr>
              <w:t>컬럼I</w:t>
            </w:r>
            <w:r>
              <w:t>D</w:t>
            </w:r>
          </w:p>
        </w:tc>
        <w:tc>
          <w:tcPr>
            <w:tcW w:w="1499" w:type="dxa"/>
            <w:shd w:val="clear" w:color="auto" w:fill="DEEAF6" w:themeFill="accent1" w:themeFillTint="33"/>
          </w:tcPr>
          <w:p w14:paraId="3006C2FF" w14:textId="3E3C06C0" w:rsidR="00612E2F" w:rsidRDefault="00DC70E8" w:rsidP="00F33C91">
            <w:r>
              <w:rPr>
                <w:rFonts w:hint="eastAsia"/>
              </w:rPr>
              <w:t>타입 및 길이</w:t>
            </w:r>
          </w:p>
        </w:tc>
        <w:tc>
          <w:tcPr>
            <w:tcW w:w="1524" w:type="dxa"/>
            <w:shd w:val="clear" w:color="auto" w:fill="DEEAF6" w:themeFill="accent1" w:themeFillTint="33"/>
          </w:tcPr>
          <w:p w14:paraId="0E738A2E" w14:textId="43C5FC06" w:rsidR="00612E2F" w:rsidRDefault="00DC70E8" w:rsidP="00F33C91">
            <w:r>
              <w:rPr>
                <w:rFonts w:hint="eastAsia"/>
              </w:rPr>
              <w:t>N</w:t>
            </w:r>
            <w:r>
              <w:t>ot Null</w:t>
            </w:r>
          </w:p>
        </w:tc>
        <w:tc>
          <w:tcPr>
            <w:tcW w:w="1499" w:type="dxa"/>
            <w:gridSpan w:val="2"/>
            <w:shd w:val="clear" w:color="auto" w:fill="DEEAF6" w:themeFill="accent1" w:themeFillTint="33"/>
          </w:tcPr>
          <w:p w14:paraId="0188BC83" w14:textId="7810647A" w:rsidR="00612E2F" w:rsidRDefault="00EF0C42" w:rsidP="00F33C91">
            <w:r>
              <w:rPr>
                <w:rFonts w:hint="eastAsia"/>
              </w:rPr>
              <w:t>P</w:t>
            </w:r>
            <w:r>
              <w:t>K</w:t>
            </w:r>
          </w:p>
        </w:tc>
        <w:tc>
          <w:tcPr>
            <w:tcW w:w="1477" w:type="dxa"/>
            <w:shd w:val="clear" w:color="auto" w:fill="DEEAF6" w:themeFill="accent1" w:themeFillTint="33"/>
          </w:tcPr>
          <w:p w14:paraId="75B4B119" w14:textId="154DCD84" w:rsidR="00612E2F" w:rsidRDefault="00EF0C42" w:rsidP="00F33C91">
            <w:r>
              <w:rPr>
                <w:rFonts w:hint="eastAsia"/>
              </w:rPr>
              <w:t>F</w:t>
            </w:r>
            <w:r>
              <w:t>K</w:t>
            </w:r>
          </w:p>
        </w:tc>
      </w:tr>
      <w:tr w:rsidR="00691915" w14:paraId="529718A3" w14:textId="77777777" w:rsidTr="00691915">
        <w:tc>
          <w:tcPr>
            <w:tcW w:w="1816" w:type="dxa"/>
          </w:tcPr>
          <w:p w14:paraId="4B1C205D" w14:textId="6DD2B0FE" w:rsidR="00612E2F" w:rsidRDefault="002D2076" w:rsidP="00F33C91">
            <w:r>
              <w:rPr>
                <w:rFonts w:hint="eastAsia"/>
              </w:rPr>
              <w:t>사용자번호</w:t>
            </w:r>
          </w:p>
        </w:tc>
        <w:tc>
          <w:tcPr>
            <w:tcW w:w="1535" w:type="dxa"/>
          </w:tcPr>
          <w:p w14:paraId="11126069" w14:textId="68F25A56" w:rsidR="00612E2F" w:rsidRDefault="00691915" w:rsidP="00F33C91">
            <w:r>
              <w:t>u</w:t>
            </w:r>
            <w:r w:rsidR="002D2076">
              <w:t>ser_id</w:t>
            </w:r>
          </w:p>
        </w:tc>
        <w:tc>
          <w:tcPr>
            <w:tcW w:w="1499" w:type="dxa"/>
          </w:tcPr>
          <w:p w14:paraId="090960B5" w14:textId="475C60EC" w:rsidR="00612E2F" w:rsidRDefault="00691915" w:rsidP="00F33C91">
            <w:r>
              <w:rPr>
                <w:rFonts w:hint="eastAsia"/>
              </w:rPr>
              <w:t>I</w:t>
            </w:r>
            <w:r>
              <w:t>NT(11)</w:t>
            </w:r>
          </w:p>
        </w:tc>
        <w:tc>
          <w:tcPr>
            <w:tcW w:w="1524" w:type="dxa"/>
          </w:tcPr>
          <w:p w14:paraId="47CFBAF2" w14:textId="4F19C27E" w:rsidR="00612E2F" w:rsidRDefault="002870D6" w:rsidP="00F33C91">
            <w:r>
              <w:rPr>
                <w:rFonts w:hint="eastAsia"/>
              </w:rPr>
              <w:t>O</w:t>
            </w:r>
          </w:p>
        </w:tc>
        <w:tc>
          <w:tcPr>
            <w:tcW w:w="1499" w:type="dxa"/>
            <w:gridSpan w:val="2"/>
          </w:tcPr>
          <w:p w14:paraId="0743C2CA" w14:textId="1DA85830" w:rsidR="00612E2F" w:rsidRDefault="002870D6" w:rsidP="00F33C91">
            <w:r>
              <w:rPr>
                <w:rFonts w:hint="eastAsia"/>
              </w:rPr>
              <w:t>O</w:t>
            </w:r>
          </w:p>
        </w:tc>
        <w:tc>
          <w:tcPr>
            <w:tcW w:w="1477" w:type="dxa"/>
          </w:tcPr>
          <w:p w14:paraId="4D946FF0" w14:textId="77777777" w:rsidR="00612E2F" w:rsidRDefault="00612E2F" w:rsidP="00F33C91"/>
        </w:tc>
      </w:tr>
      <w:tr w:rsidR="00691915" w14:paraId="6D71B804" w14:textId="77777777" w:rsidTr="00691915">
        <w:trPr>
          <w:trHeight w:val="44"/>
        </w:trPr>
        <w:tc>
          <w:tcPr>
            <w:tcW w:w="1816" w:type="dxa"/>
          </w:tcPr>
          <w:p w14:paraId="548FDCC4" w14:textId="041818FB" w:rsidR="00DC3A0B" w:rsidRDefault="002D2076" w:rsidP="00F33C91">
            <w:r>
              <w:rPr>
                <w:rFonts w:hint="eastAsia"/>
              </w:rPr>
              <w:t>사용자코드</w:t>
            </w:r>
          </w:p>
        </w:tc>
        <w:tc>
          <w:tcPr>
            <w:tcW w:w="1535" w:type="dxa"/>
          </w:tcPr>
          <w:p w14:paraId="2E1540EB" w14:textId="43231166" w:rsidR="00DC3A0B" w:rsidRDefault="00691915" w:rsidP="00F33C91">
            <w:r>
              <w:t>u</w:t>
            </w:r>
            <w:r w:rsidR="002D2076">
              <w:t>ser_code</w:t>
            </w:r>
          </w:p>
        </w:tc>
        <w:tc>
          <w:tcPr>
            <w:tcW w:w="1499" w:type="dxa"/>
          </w:tcPr>
          <w:p w14:paraId="00683890" w14:textId="773D6171" w:rsidR="00DC3A0B" w:rsidRDefault="00691915" w:rsidP="00F33C91">
            <w:r>
              <w:rPr>
                <w:rFonts w:hint="eastAsia"/>
              </w:rPr>
              <w:t>V</w:t>
            </w:r>
            <w:r>
              <w:t>ARCHAR(45)</w:t>
            </w:r>
          </w:p>
        </w:tc>
        <w:tc>
          <w:tcPr>
            <w:tcW w:w="1524" w:type="dxa"/>
          </w:tcPr>
          <w:p w14:paraId="394EA0D7" w14:textId="2A473564" w:rsidR="00DC3A0B" w:rsidRDefault="002870D6" w:rsidP="00F33C91">
            <w:r>
              <w:rPr>
                <w:rFonts w:hint="eastAsia"/>
              </w:rPr>
              <w:t>O</w:t>
            </w:r>
          </w:p>
        </w:tc>
        <w:tc>
          <w:tcPr>
            <w:tcW w:w="1487" w:type="dxa"/>
          </w:tcPr>
          <w:p w14:paraId="187D1840" w14:textId="77777777" w:rsidR="00DC3A0B" w:rsidRDefault="00DC3A0B" w:rsidP="00F33C91"/>
        </w:tc>
        <w:tc>
          <w:tcPr>
            <w:tcW w:w="1489" w:type="dxa"/>
            <w:gridSpan w:val="2"/>
          </w:tcPr>
          <w:p w14:paraId="2E50D114" w14:textId="7BD925E6" w:rsidR="00DC3A0B" w:rsidRDefault="00DC3A0B" w:rsidP="00F33C91"/>
        </w:tc>
      </w:tr>
      <w:tr w:rsidR="00691915" w14:paraId="6D1C5986" w14:textId="77777777" w:rsidTr="00691915">
        <w:trPr>
          <w:trHeight w:val="43"/>
        </w:trPr>
        <w:tc>
          <w:tcPr>
            <w:tcW w:w="1816" w:type="dxa"/>
          </w:tcPr>
          <w:p w14:paraId="0E5B2A97" w14:textId="4AEC782E" w:rsidR="00DC3A0B" w:rsidRDefault="002D2076" w:rsidP="00F33C91">
            <w:r>
              <w:rPr>
                <w:rFonts w:hint="eastAsia"/>
              </w:rPr>
              <w:t>사용자성별</w:t>
            </w:r>
          </w:p>
        </w:tc>
        <w:tc>
          <w:tcPr>
            <w:tcW w:w="1535" w:type="dxa"/>
          </w:tcPr>
          <w:p w14:paraId="5A7DA58A" w14:textId="7DD01B83" w:rsidR="00DC3A0B" w:rsidRDefault="00691915" w:rsidP="00F33C91">
            <w:r>
              <w:t>u</w:t>
            </w:r>
            <w:r w:rsidR="002D2076">
              <w:t>ser_</w:t>
            </w:r>
            <w:r>
              <w:t>gender</w:t>
            </w:r>
          </w:p>
        </w:tc>
        <w:tc>
          <w:tcPr>
            <w:tcW w:w="1499" w:type="dxa"/>
          </w:tcPr>
          <w:p w14:paraId="2144924D" w14:textId="3863D3F6" w:rsidR="00DC3A0B" w:rsidRDefault="00691915" w:rsidP="00F33C91">
            <w:r>
              <w:rPr>
                <w:rFonts w:hint="eastAsia"/>
              </w:rPr>
              <w:t>I</w:t>
            </w:r>
            <w:r>
              <w:t>NT(11)</w:t>
            </w:r>
          </w:p>
        </w:tc>
        <w:tc>
          <w:tcPr>
            <w:tcW w:w="1524" w:type="dxa"/>
          </w:tcPr>
          <w:p w14:paraId="5EAD4E6A" w14:textId="4DF5FF0F" w:rsidR="00DC3A0B" w:rsidRDefault="002870D6" w:rsidP="00F33C91">
            <w:r>
              <w:rPr>
                <w:rFonts w:hint="eastAsia"/>
              </w:rPr>
              <w:t>O</w:t>
            </w:r>
          </w:p>
        </w:tc>
        <w:tc>
          <w:tcPr>
            <w:tcW w:w="1487" w:type="dxa"/>
          </w:tcPr>
          <w:p w14:paraId="39A62C6C" w14:textId="77777777" w:rsidR="00DC3A0B" w:rsidRDefault="00DC3A0B" w:rsidP="00F33C91"/>
        </w:tc>
        <w:tc>
          <w:tcPr>
            <w:tcW w:w="1489" w:type="dxa"/>
            <w:gridSpan w:val="2"/>
          </w:tcPr>
          <w:p w14:paraId="7B6F04E9" w14:textId="35A4CD0D" w:rsidR="00DC3A0B" w:rsidRDefault="00DC3A0B" w:rsidP="00F33C91"/>
        </w:tc>
      </w:tr>
      <w:tr w:rsidR="00691915" w14:paraId="5E80DC17" w14:textId="77777777" w:rsidTr="00691915">
        <w:trPr>
          <w:trHeight w:val="43"/>
        </w:trPr>
        <w:tc>
          <w:tcPr>
            <w:tcW w:w="1816" w:type="dxa"/>
          </w:tcPr>
          <w:p w14:paraId="3506108A" w14:textId="026833B8" w:rsidR="00DC3A0B" w:rsidRDefault="002D2076" w:rsidP="00F33C91">
            <w:r>
              <w:rPr>
                <w:rFonts w:hint="eastAsia"/>
              </w:rPr>
              <w:t>사용자나이</w:t>
            </w:r>
          </w:p>
        </w:tc>
        <w:tc>
          <w:tcPr>
            <w:tcW w:w="1535" w:type="dxa"/>
          </w:tcPr>
          <w:p w14:paraId="44B55E6A" w14:textId="69CADCEB" w:rsidR="00DC3A0B" w:rsidRDefault="00691915" w:rsidP="00F33C91">
            <w:r>
              <w:rPr>
                <w:rFonts w:hint="eastAsia"/>
              </w:rPr>
              <w:t>u</w:t>
            </w:r>
            <w:r>
              <w:t>ser_age</w:t>
            </w:r>
          </w:p>
        </w:tc>
        <w:tc>
          <w:tcPr>
            <w:tcW w:w="1499" w:type="dxa"/>
          </w:tcPr>
          <w:p w14:paraId="7CF3F201" w14:textId="1F9AC3C4" w:rsidR="00DC3A0B" w:rsidRDefault="00691915" w:rsidP="00F33C91">
            <w:r>
              <w:rPr>
                <w:rFonts w:hint="eastAsia"/>
              </w:rPr>
              <w:t>I</w:t>
            </w:r>
            <w:r>
              <w:t>NT(11)</w:t>
            </w:r>
          </w:p>
        </w:tc>
        <w:tc>
          <w:tcPr>
            <w:tcW w:w="1524" w:type="dxa"/>
          </w:tcPr>
          <w:p w14:paraId="359806FA" w14:textId="04DBC805" w:rsidR="00DC3A0B" w:rsidRDefault="002870D6" w:rsidP="00F33C91">
            <w:r>
              <w:rPr>
                <w:rFonts w:hint="eastAsia"/>
              </w:rPr>
              <w:t>O</w:t>
            </w:r>
          </w:p>
        </w:tc>
        <w:tc>
          <w:tcPr>
            <w:tcW w:w="1487" w:type="dxa"/>
          </w:tcPr>
          <w:p w14:paraId="24506CFA" w14:textId="77777777" w:rsidR="00DC3A0B" w:rsidRDefault="00DC3A0B" w:rsidP="00F33C91"/>
        </w:tc>
        <w:tc>
          <w:tcPr>
            <w:tcW w:w="1489" w:type="dxa"/>
            <w:gridSpan w:val="2"/>
          </w:tcPr>
          <w:p w14:paraId="73A365AF" w14:textId="64FF6657" w:rsidR="00DC3A0B" w:rsidRDefault="00DC3A0B" w:rsidP="00F33C91"/>
        </w:tc>
      </w:tr>
      <w:tr w:rsidR="00691915" w14:paraId="55F49B6B" w14:textId="77777777" w:rsidTr="00691915">
        <w:trPr>
          <w:trHeight w:val="43"/>
        </w:trPr>
        <w:tc>
          <w:tcPr>
            <w:tcW w:w="1816" w:type="dxa"/>
          </w:tcPr>
          <w:p w14:paraId="33D7D30A" w14:textId="3F7D9F75" w:rsidR="00691915" w:rsidRDefault="00691915" w:rsidP="00691915">
            <w:r>
              <w:rPr>
                <w:rFonts w:hint="eastAsia"/>
              </w:rPr>
              <w:t>사용자키</w:t>
            </w:r>
          </w:p>
        </w:tc>
        <w:tc>
          <w:tcPr>
            <w:tcW w:w="1535" w:type="dxa"/>
          </w:tcPr>
          <w:p w14:paraId="79C805CA" w14:textId="02140851" w:rsidR="00691915" w:rsidRDefault="00691915" w:rsidP="00691915">
            <w:r>
              <w:rPr>
                <w:rFonts w:hint="eastAsia"/>
              </w:rPr>
              <w:t>u</w:t>
            </w:r>
            <w:r>
              <w:t>ser_height</w:t>
            </w:r>
          </w:p>
        </w:tc>
        <w:tc>
          <w:tcPr>
            <w:tcW w:w="1499" w:type="dxa"/>
          </w:tcPr>
          <w:p w14:paraId="09930A73" w14:textId="0F550794" w:rsidR="00691915" w:rsidRDefault="00691915" w:rsidP="00691915">
            <w:r>
              <w:rPr>
                <w:rFonts w:hint="eastAsia"/>
              </w:rPr>
              <w:t>I</w:t>
            </w:r>
            <w:r>
              <w:t>NT(11)</w:t>
            </w:r>
          </w:p>
        </w:tc>
        <w:tc>
          <w:tcPr>
            <w:tcW w:w="1524" w:type="dxa"/>
          </w:tcPr>
          <w:p w14:paraId="69049F30" w14:textId="570FFEFB" w:rsidR="00691915" w:rsidRDefault="002870D6" w:rsidP="00691915">
            <w:r>
              <w:rPr>
                <w:rFonts w:hint="eastAsia"/>
              </w:rPr>
              <w:t>O</w:t>
            </w:r>
          </w:p>
        </w:tc>
        <w:tc>
          <w:tcPr>
            <w:tcW w:w="1487" w:type="dxa"/>
          </w:tcPr>
          <w:p w14:paraId="715BE43A" w14:textId="77777777" w:rsidR="00691915" w:rsidRDefault="00691915" w:rsidP="00691915"/>
        </w:tc>
        <w:tc>
          <w:tcPr>
            <w:tcW w:w="1489" w:type="dxa"/>
            <w:gridSpan w:val="2"/>
          </w:tcPr>
          <w:p w14:paraId="10883F64" w14:textId="3BB1ECD7" w:rsidR="00691915" w:rsidRDefault="00691915" w:rsidP="00691915"/>
        </w:tc>
      </w:tr>
      <w:tr w:rsidR="00691915" w14:paraId="7A91780A" w14:textId="77777777" w:rsidTr="00691915">
        <w:trPr>
          <w:trHeight w:val="43"/>
        </w:trPr>
        <w:tc>
          <w:tcPr>
            <w:tcW w:w="1816" w:type="dxa"/>
          </w:tcPr>
          <w:p w14:paraId="2B25B272" w14:textId="79F9BAD3" w:rsidR="00691915" w:rsidRDefault="00691915" w:rsidP="00691915">
            <w:r>
              <w:rPr>
                <w:rFonts w:hint="eastAsia"/>
              </w:rPr>
              <w:t>사용자몸무게</w:t>
            </w:r>
          </w:p>
        </w:tc>
        <w:tc>
          <w:tcPr>
            <w:tcW w:w="1535" w:type="dxa"/>
          </w:tcPr>
          <w:p w14:paraId="603B8865" w14:textId="4118AF0C" w:rsidR="00691915" w:rsidRDefault="00691915" w:rsidP="00691915">
            <w:r>
              <w:rPr>
                <w:rFonts w:hint="eastAsia"/>
              </w:rPr>
              <w:t>u</w:t>
            </w:r>
            <w:r>
              <w:t>ser_weight</w:t>
            </w:r>
          </w:p>
        </w:tc>
        <w:tc>
          <w:tcPr>
            <w:tcW w:w="1499" w:type="dxa"/>
          </w:tcPr>
          <w:p w14:paraId="66EC6162" w14:textId="4C107648" w:rsidR="00691915" w:rsidRDefault="00691915" w:rsidP="00691915">
            <w:r>
              <w:rPr>
                <w:rFonts w:hint="eastAsia"/>
              </w:rPr>
              <w:t>I</w:t>
            </w:r>
            <w:r>
              <w:t>NT(11)</w:t>
            </w:r>
          </w:p>
        </w:tc>
        <w:tc>
          <w:tcPr>
            <w:tcW w:w="1524" w:type="dxa"/>
          </w:tcPr>
          <w:p w14:paraId="1560CC83" w14:textId="2E2F81A4" w:rsidR="00691915" w:rsidRDefault="002870D6" w:rsidP="00691915">
            <w:r>
              <w:rPr>
                <w:rFonts w:hint="eastAsia"/>
              </w:rPr>
              <w:t>O</w:t>
            </w:r>
          </w:p>
        </w:tc>
        <w:tc>
          <w:tcPr>
            <w:tcW w:w="1487" w:type="dxa"/>
          </w:tcPr>
          <w:p w14:paraId="3D92843F" w14:textId="77777777" w:rsidR="00691915" w:rsidRDefault="00691915" w:rsidP="00691915"/>
        </w:tc>
        <w:tc>
          <w:tcPr>
            <w:tcW w:w="1489" w:type="dxa"/>
            <w:gridSpan w:val="2"/>
          </w:tcPr>
          <w:p w14:paraId="23FB4BA3" w14:textId="0CFEEF0E" w:rsidR="00691915" w:rsidRDefault="00691915" w:rsidP="00691915"/>
        </w:tc>
      </w:tr>
      <w:tr w:rsidR="00691915" w14:paraId="3F11CA63" w14:textId="77777777" w:rsidTr="00691915">
        <w:trPr>
          <w:trHeight w:val="43"/>
        </w:trPr>
        <w:tc>
          <w:tcPr>
            <w:tcW w:w="1816" w:type="dxa"/>
          </w:tcPr>
          <w:p w14:paraId="1A83D246" w14:textId="174149A3" w:rsidR="00691915" w:rsidRDefault="00691915" w:rsidP="00691915">
            <w:r>
              <w:rPr>
                <w:rFonts w:hint="eastAsia"/>
              </w:rPr>
              <w:t>사용자목표칼로리</w:t>
            </w:r>
          </w:p>
        </w:tc>
        <w:tc>
          <w:tcPr>
            <w:tcW w:w="1535" w:type="dxa"/>
          </w:tcPr>
          <w:p w14:paraId="4E268D6A" w14:textId="0D493856" w:rsidR="00691915" w:rsidRDefault="00691915" w:rsidP="00691915">
            <w:r>
              <w:rPr>
                <w:rFonts w:hint="eastAsia"/>
              </w:rPr>
              <w:t>u</w:t>
            </w:r>
            <w:r>
              <w:t>ser_goal</w:t>
            </w:r>
          </w:p>
        </w:tc>
        <w:tc>
          <w:tcPr>
            <w:tcW w:w="1499" w:type="dxa"/>
          </w:tcPr>
          <w:p w14:paraId="380BE803" w14:textId="2E9686DE" w:rsidR="00691915" w:rsidRDefault="00691915" w:rsidP="00691915">
            <w:r>
              <w:rPr>
                <w:rFonts w:hint="eastAsia"/>
              </w:rPr>
              <w:t>I</w:t>
            </w:r>
            <w:r>
              <w:t>NT(11)</w:t>
            </w:r>
          </w:p>
        </w:tc>
        <w:tc>
          <w:tcPr>
            <w:tcW w:w="1524" w:type="dxa"/>
          </w:tcPr>
          <w:p w14:paraId="3BD08006" w14:textId="516ADE35" w:rsidR="00691915" w:rsidRDefault="002870D6" w:rsidP="00691915">
            <w:r>
              <w:rPr>
                <w:rFonts w:hint="eastAsia"/>
              </w:rPr>
              <w:t>O</w:t>
            </w:r>
          </w:p>
        </w:tc>
        <w:tc>
          <w:tcPr>
            <w:tcW w:w="1487" w:type="dxa"/>
          </w:tcPr>
          <w:p w14:paraId="48CC4437" w14:textId="77777777" w:rsidR="00691915" w:rsidRDefault="00691915" w:rsidP="00691915"/>
        </w:tc>
        <w:tc>
          <w:tcPr>
            <w:tcW w:w="1489" w:type="dxa"/>
            <w:gridSpan w:val="2"/>
          </w:tcPr>
          <w:p w14:paraId="39B710F1" w14:textId="1A53C39B" w:rsidR="00691915" w:rsidRDefault="00691915" w:rsidP="00691915"/>
        </w:tc>
      </w:tr>
      <w:tr w:rsidR="00691915" w14:paraId="6D9B7A03" w14:textId="77777777" w:rsidTr="00691915">
        <w:trPr>
          <w:trHeight w:val="43"/>
        </w:trPr>
        <w:tc>
          <w:tcPr>
            <w:tcW w:w="1816" w:type="dxa"/>
          </w:tcPr>
          <w:p w14:paraId="7D15679D" w14:textId="5720EB53" w:rsidR="00691915" w:rsidRDefault="00691915" w:rsidP="00691915">
            <w:r>
              <w:rPr>
                <w:rFonts w:hint="eastAsia"/>
              </w:rPr>
              <w:t>체중계사용여부</w:t>
            </w:r>
          </w:p>
        </w:tc>
        <w:tc>
          <w:tcPr>
            <w:tcW w:w="1535" w:type="dxa"/>
          </w:tcPr>
          <w:p w14:paraId="3934EDBE" w14:textId="3DA8BC60" w:rsidR="00691915" w:rsidRDefault="00691915" w:rsidP="00691915">
            <w:r>
              <w:rPr>
                <w:rFonts w:hint="eastAsia"/>
              </w:rPr>
              <w:t>u</w:t>
            </w:r>
            <w:r>
              <w:t>ser_check_inbody</w:t>
            </w:r>
          </w:p>
        </w:tc>
        <w:tc>
          <w:tcPr>
            <w:tcW w:w="1499" w:type="dxa"/>
          </w:tcPr>
          <w:p w14:paraId="3E9167AB" w14:textId="690A3DEE" w:rsidR="00691915" w:rsidRDefault="00691915" w:rsidP="00691915">
            <w:r>
              <w:rPr>
                <w:rFonts w:hint="eastAsia"/>
              </w:rPr>
              <w:t>B</w:t>
            </w:r>
            <w:r>
              <w:t>LOB</w:t>
            </w:r>
          </w:p>
        </w:tc>
        <w:tc>
          <w:tcPr>
            <w:tcW w:w="1524" w:type="dxa"/>
          </w:tcPr>
          <w:p w14:paraId="6B42D632" w14:textId="6AC17844" w:rsidR="00691915" w:rsidRDefault="002870D6" w:rsidP="00691915">
            <w:r>
              <w:rPr>
                <w:rFonts w:hint="eastAsia"/>
              </w:rPr>
              <w:t>O</w:t>
            </w:r>
          </w:p>
        </w:tc>
        <w:tc>
          <w:tcPr>
            <w:tcW w:w="1487" w:type="dxa"/>
          </w:tcPr>
          <w:p w14:paraId="7E203C83" w14:textId="77777777" w:rsidR="00691915" w:rsidRDefault="00691915" w:rsidP="00691915"/>
        </w:tc>
        <w:tc>
          <w:tcPr>
            <w:tcW w:w="1489" w:type="dxa"/>
            <w:gridSpan w:val="2"/>
          </w:tcPr>
          <w:p w14:paraId="288E13D4" w14:textId="6D58A741" w:rsidR="00691915" w:rsidRDefault="00691915" w:rsidP="00691915"/>
        </w:tc>
      </w:tr>
      <w:tr w:rsidR="00691915" w14:paraId="4CB2FA19" w14:textId="77777777" w:rsidTr="00691915">
        <w:trPr>
          <w:trHeight w:val="43"/>
        </w:trPr>
        <w:tc>
          <w:tcPr>
            <w:tcW w:w="1816" w:type="dxa"/>
          </w:tcPr>
          <w:p w14:paraId="10B89E8F" w14:textId="49BB88D6" w:rsidR="00691915" w:rsidRDefault="00691915" w:rsidP="00691915">
            <w:r>
              <w:rPr>
                <w:rFonts w:hint="eastAsia"/>
              </w:rPr>
              <w:t>사용자운동빈도</w:t>
            </w:r>
          </w:p>
        </w:tc>
        <w:tc>
          <w:tcPr>
            <w:tcW w:w="1535" w:type="dxa"/>
          </w:tcPr>
          <w:p w14:paraId="15A78255" w14:textId="277C0FC2" w:rsidR="00691915" w:rsidRDefault="00691915" w:rsidP="00691915">
            <w:r>
              <w:t>User_check_exercise</w:t>
            </w:r>
          </w:p>
        </w:tc>
        <w:tc>
          <w:tcPr>
            <w:tcW w:w="1499" w:type="dxa"/>
          </w:tcPr>
          <w:p w14:paraId="563FBB10" w14:textId="5FC0BCE7" w:rsidR="00691915" w:rsidRDefault="00691915" w:rsidP="00691915">
            <w:r>
              <w:rPr>
                <w:rFonts w:hint="eastAsia"/>
              </w:rPr>
              <w:t>I</w:t>
            </w:r>
            <w:r>
              <w:t>NT(11)</w:t>
            </w:r>
          </w:p>
        </w:tc>
        <w:tc>
          <w:tcPr>
            <w:tcW w:w="1524" w:type="dxa"/>
          </w:tcPr>
          <w:p w14:paraId="65F839E4" w14:textId="2472B3B5" w:rsidR="00691915" w:rsidRDefault="002870D6" w:rsidP="00691915">
            <w:r>
              <w:rPr>
                <w:rFonts w:hint="eastAsia"/>
              </w:rPr>
              <w:t>O</w:t>
            </w:r>
          </w:p>
        </w:tc>
        <w:tc>
          <w:tcPr>
            <w:tcW w:w="1487" w:type="dxa"/>
          </w:tcPr>
          <w:p w14:paraId="7ED1BAF0" w14:textId="77777777" w:rsidR="00691915" w:rsidRDefault="00691915" w:rsidP="00691915"/>
        </w:tc>
        <w:tc>
          <w:tcPr>
            <w:tcW w:w="1489" w:type="dxa"/>
            <w:gridSpan w:val="2"/>
          </w:tcPr>
          <w:p w14:paraId="00A4C8AB" w14:textId="7B6FF28A" w:rsidR="00691915" w:rsidRDefault="00691915" w:rsidP="00691915"/>
        </w:tc>
      </w:tr>
    </w:tbl>
    <w:p w14:paraId="051E5FEB" w14:textId="77777777" w:rsidR="00EC3B57" w:rsidRDefault="00EC3B57" w:rsidP="00F33C91"/>
    <w:tbl>
      <w:tblPr>
        <w:tblStyle w:val="af4"/>
        <w:tblW w:w="0" w:type="auto"/>
        <w:tbl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single" w:sz="4" w:space="0" w:color="5B9BD5"/>
          <w:insideV w:val="single" w:sz="4" w:space="0" w:color="5B9BD5"/>
        </w:tblBorders>
        <w:tblLook w:val="04A0" w:firstRow="1" w:lastRow="0" w:firstColumn="1" w:lastColumn="0" w:noHBand="0" w:noVBand="1"/>
      </w:tblPr>
      <w:tblGrid>
        <w:gridCol w:w="1816"/>
        <w:gridCol w:w="1535"/>
        <w:gridCol w:w="1499"/>
        <w:gridCol w:w="1524"/>
        <w:gridCol w:w="1487"/>
        <w:gridCol w:w="12"/>
        <w:gridCol w:w="1477"/>
      </w:tblGrid>
      <w:tr w:rsidR="002870D6" w14:paraId="5B8B09A4" w14:textId="77777777" w:rsidTr="00A866D3">
        <w:tc>
          <w:tcPr>
            <w:tcW w:w="1816" w:type="dxa"/>
            <w:shd w:val="clear" w:color="auto" w:fill="DEEAF6" w:themeFill="accent1" w:themeFillTint="33"/>
          </w:tcPr>
          <w:p w14:paraId="67AABF92" w14:textId="77777777" w:rsidR="002870D6" w:rsidRDefault="002870D6" w:rsidP="00A866D3">
            <w:r>
              <w:rPr>
                <w:rFonts w:hint="eastAsia"/>
              </w:rPr>
              <w:t>데이터베이스명</w:t>
            </w:r>
          </w:p>
        </w:tc>
        <w:tc>
          <w:tcPr>
            <w:tcW w:w="3034" w:type="dxa"/>
            <w:gridSpan w:val="2"/>
          </w:tcPr>
          <w:p w14:paraId="1C8429F2" w14:textId="77777777" w:rsidR="002870D6" w:rsidRDefault="002870D6" w:rsidP="00A866D3">
            <w:r>
              <w:rPr>
                <w:rFonts w:hint="eastAsia"/>
              </w:rPr>
              <w:t>s</w:t>
            </w:r>
            <w:r>
              <w:t>martPT</w:t>
            </w:r>
          </w:p>
        </w:tc>
        <w:tc>
          <w:tcPr>
            <w:tcW w:w="1524" w:type="dxa"/>
            <w:shd w:val="clear" w:color="auto" w:fill="DEEAF6" w:themeFill="accent1" w:themeFillTint="33"/>
          </w:tcPr>
          <w:p w14:paraId="1549DD97" w14:textId="77777777" w:rsidR="002870D6" w:rsidRDefault="002870D6" w:rsidP="00A866D3">
            <w:r>
              <w:rPr>
                <w:rFonts w:hint="eastAsia"/>
              </w:rPr>
              <w:t>테이블명</w:t>
            </w:r>
          </w:p>
        </w:tc>
        <w:tc>
          <w:tcPr>
            <w:tcW w:w="2976" w:type="dxa"/>
            <w:gridSpan w:val="3"/>
          </w:tcPr>
          <w:p w14:paraId="4DC6B7EE" w14:textId="18275ADB" w:rsidR="002870D6" w:rsidRDefault="002870D6" w:rsidP="00A866D3">
            <w:r>
              <w:rPr>
                <w:rFonts w:hint="eastAsia"/>
              </w:rPr>
              <w:t>f</w:t>
            </w:r>
            <w:r>
              <w:t>oodinfo</w:t>
            </w:r>
          </w:p>
        </w:tc>
      </w:tr>
      <w:tr w:rsidR="002870D6" w14:paraId="06F29C2A" w14:textId="77777777" w:rsidTr="00A866D3">
        <w:tc>
          <w:tcPr>
            <w:tcW w:w="1816" w:type="dxa"/>
            <w:shd w:val="clear" w:color="auto" w:fill="DEEAF6" w:themeFill="accent1" w:themeFillTint="33"/>
          </w:tcPr>
          <w:p w14:paraId="7FFDACCB" w14:textId="77777777" w:rsidR="002870D6" w:rsidRDefault="002870D6" w:rsidP="00A866D3">
            <w:r>
              <w:rPr>
                <w:rFonts w:hint="eastAsia"/>
              </w:rPr>
              <w:t>테이블 설명</w:t>
            </w:r>
          </w:p>
        </w:tc>
        <w:tc>
          <w:tcPr>
            <w:tcW w:w="7534" w:type="dxa"/>
            <w:gridSpan w:val="6"/>
          </w:tcPr>
          <w:p w14:paraId="41DAEE3E" w14:textId="573E5E6C" w:rsidR="002870D6" w:rsidRDefault="002870D6" w:rsidP="00A866D3">
            <w:r>
              <w:rPr>
                <w:rFonts w:hint="eastAsia"/>
              </w:rPr>
              <w:t>음식 정보 테이블</w:t>
            </w:r>
          </w:p>
        </w:tc>
      </w:tr>
      <w:tr w:rsidR="002870D6" w14:paraId="67516C48" w14:textId="77777777" w:rsidTr="00A866D3">
        <w:tc>
          <w:tcPr>
            <w:tcW w:w="4850" w:type="dxa"/>
            <w:gridSpan w:val="3"/>
            <w:shd w:val="clear" w:color="auto" w:fill="DEEAF6" w:themeFill="accent1" w:themeFillTint="33"/>
          </w:tcPr>
          <w:p w14:paraId="245DB05B" w14:textId="77777777" w:rsidR="002870D6" w:rsidRDefault="002870D6" w:rsidP="00A866D3">
            <w:r>
              <w:rPr>
                <w:rFonts w:hint="eastAsia"/>
              </w:rPr>
              <w:lastRenderedPageBreak/>
              <w:t>초기건수</w:t>
            </w:r>
          </w:p>
        </w:tc>
        <w:tc>
          <w:tcPr>
            <w:tcW w:w="4500" w:type="dxa"/>
            <w:gridSpan w:val="4"/>
            <w:shd w:val="clear" w:color="auto" w:fill="DEEAF6" w:themeFill="accent1" w:themeFillTint="33"/>
          </w:tcPr>
          <w:p w14:paraId="39435645" w14:textId="77777777" w:rsidR="002870D6" w:rsidRDefault="002870D6" w:rsidP="00A866D3">
            <w:r>
              <w:rPr>
                <w:rFonts w:hint="eastAsia"/>
              </w:rPr>
              <w:t>보</w:t>
            </w:r>
            <w:r w:rsidRPr="00094B48">
              <w:rPr>
                <w:rFonts w:hint="eastAsia"/>
                <w:shd w:val="clear" w:color="auto" w:fill="DEEAF6" w:themeFill="accent1" w:themeFillTint="33"/>
              </w:rPr>
              <w:t>관주기</w:t>
            </w:r>
          </w:p>
        </w:tc>
      </w:tr>
      <w:tr w:rsidR="002870D6" w14:paraId="4F32AF09" w14:textId="77777777" w:rsidTr="00A866D3">
        <w:tc>
          <w:tcPr>
            <w:tcW w:w="4850" w:type="dxa"/>
            <w:gridSpan w:val="3"/>
          </w:tcPr>
          <w:p w14:paraId="39B3F07B" w14:textId="664FE7C5" w:rsidR="002870D6" w:rsidRDefault="006F1A37" w:rsidP="00A866D3">
            <w:r>
              <w:rPr>
                <w:rFonts w:hint="eastAsia"/>
              </w:rPr>
              <w:t>5</w:t>
            </w:r>
            <w:r>
              <w:t>290</w:t>
            </w:r>
          </w:p>
        </w:tc>
        <w:tc>
          <w:tcPr>
            <w:tcW w:w="4500" w:type="dxa"/>
            <w:gridSpan w:val="4"/>
          </w:tcPr>
          <w:p w14:paraId="471D6EDB" w14:textId="77777777" w:rsidR="002870D6" w:rsidRDefault="002870D6" w:rsidP="00A866D3">
            <w:r>
              <w:rPr>
                <w:rFonts w:hint="eastAsia"/>
              </w:rPr>
              <w:t>영속</w:t>
            </w:r>
          </w:p>
        </w:tc>
      </w:tr>
      <w:tr w:rsidR="002870D6" w14:paraId="5F0AD4DA" w14:textId="77777777" w:rsidTr="00A866D3">
        <w:tc>
          <w:tcPr>
            <w:tcW w:w="1816" w:type="dxa"/>
            <w:shd w:val="clear" w:color="auto" w:fill="DEEAF6" w:themeFill="accent1" w:themeFillTint="33"/>
          </w:tcPr>
          <w:p w14:paraId="6671C030" w14:textId="77777777" w:rsidR="002870D6" w:rsidRDefault="002870D6" w:rsidP="00A866D3">
            <w:r>
              <w:rPr>
                <w:rFonts w:hint="eastAsia"/>
              </w:rPr>
              <w:t>컬럼명</w:t>
            </w:r>
          </w:p>
        </w:tc>
        <w:tc>
          <w:tcPr>
            <w:tcW w:w="1535" w:type="dxa"/>
            <w:shd w:val="clear" w:color="auto" w:fill="DEEAF6" w:themeFill="accent1" w:themeFillTint="33"/>
          </w:tcPr>
          <w:p w14:paraId="34E6DC10" w14:textId="77777777" w:rsidR="002870D6" w:rsidRDefault="002870D6" w:rsidP="00A866D3">
            <w:r>
              <w:rPr>
                <w:rFonts w:hint="eastAsia"/>
              </w:rPr>
              <w:t>컬럼I</w:t>
            </w:r>
            <w:r>
              <w:t>D</w:t>
            </w:r>
          </w:p>
        </w:tc>
        <w:tc>
          <w:tcPr>
            <w:tcW w:w="1499" w:type="dxa"/>
            <w:shd w:val="clear" w:color="auto" w:fill="DEEAF6" w:themeFill="accent1" w:themeFillTint="33"/>
          </w:tcPr>
          <w:p w14:paraId="17951780" w14:textId="77777777" w:rsidR="002870D6" w:rsidRDefault="002870D6" w:rsidP="00A866D3">
            <w:r>
              <w:rPr>
                <w:rFonts w:hint="eastAsia"/>
              </w:rPr>
              <w:t>타입 및 길이</w:t>
            </w:r>
          </w:p>
        </w:tc>
        <w:tc>
          <w:tcPr>
            <w:tcW w:w="1524" w:type="dxa"/>
            <w:shd w:val="clear" w:color="auto" w:fill="DEEAF6" w:themeFill="accent1" w:themeFillTint="33"/>
          </w:tcPr>
          <w:p w14:paraId="4DB33A21" w14:textId="77777777" w:rsidR="002870D6" w:rsidRDefault="002870D6" w:rsidP="00A866D3">
            <w:r>
              <w:rPr>
                <w:rFonts w:hint="eastAsia"/>
              </w:rPr>
              <w:t>N</w:t>
            </w:r>
            <w:r>
              <w:t>ot Null</w:t>
            </w:r>
          </w:p>
        </w:tc>
        <w:tc>
          <w:tcPr>
            <w:tcW w:w="1499" w:type="dxa"/>
            <w:gridSpan w:val="2"/>
            <w:shd w:val="clear" w:color="auto" w:fill="DEEAF6" w:themeFill="accent1" w:themeFillTint="33"/>
          </w:tcPr>
          <w:p w14:paraId="6FC9D967" w14:textId="77777777" w:rsidR="002870D6" w:rsidRDefault="002870D6" w:rsidP="00A866D3">
            <w:r>
              <w:rPr>
                <w:rFonts w:hint="eastAsia"/>
              </w:rPr>
              <w:t>P</w:t>
            </w:r>
            <w:r>
              <w:t>K</w:t>
            </w:r>
          </w:p>
        </w:tc>
        <w:tc>
          <w:tcPr>
            <w:tcW w:w="1477" w:type="dxa"/>
            <w:shd w:val="clear" w:color="auto" w:fill="DEEAF6" w:themeFill="accent1" w:themeFillTint="33"/>
          </w:tcPr>
          <w:p w14:paraId="2DA64752" w14:textId="77777777" w:rsidR="002870D6" w:rsidRDefault="002870D6" w:rsidP="00A866D3">
            <w:r>
              <w:rPr>
                <w:rFonts w:hint="eastAsia"/>
              </w:rPr>
              <w:t>F</w:t>
            </w:r>
            <w:r>
              <w:t>K</w:t>
            </w:r>
          </w:p>
        </w:tc>
      </w:tr>
      <w:tr w:rsidR="002870D6" w14:paraId="41EED1CF" w14:textId="77777777" w:rsidTr="00A866D3">
        <w:tc>
          <w:tcPr>
            <w:tcW w:w="1816" w:type="dxa"/>
          </w:tcPr>
          <w:p w14:paraId="3D9494A6" w14:textId="086A33E4" w:rsidR="002870D6" w:rsidRDefault="006F1A37" w:rsidP="00A866D3">
            <w:r>
              <w:rPr>
                <w:rFonts w:hint="eastAsia"/>
              </w:rPr>
              <w:t>음식번호</w:t>
            </w:r>
          </w:p>
        </w:tc>
        <w:tc>
          <w:tcPr>
            <w:tcW w:w="1535" w:type="dxa"/>
          </w:tcPr>
          <w:p w14:paraId="08177BE6" w14:textId="6970E70E" w:rsidR="002870D6" w:rsidRDefault="006F1A37" w:rsidP="00A866D3">
            <w:r>
              <w:rPr>
                <w:rFonts w:hint="eastAsia"/>
              </w:rPr>
              <w:t>f</w:t>
            </w:r>
            <w:r>
              <w:t>ood_id</w:t>
            </w:r>
          </w:p>
        </w:tc>
        <w:tc>
          <w:tcPr>
            <w:tcW w:w="1499" w:type="dxa"/>
          </w:tcPr>
          <w:p w14:paraId="07F8E6FF" w14:textId="77777777" w:rsidR="002870D6" w:rsidRDefault="002870D6" w:rsidP="00A866D3">
            <w:r>
              <w:rPr>
                <w:rFonts w:hint="eastAsia"/>
              </w:rPr>
              <w:t>I</w:t>
            </w:r>
            <w:r>
              <w:t>NT(11)</w:t>
            </w:r>
          </w:p>
        </w:tc>
        <w:tc>
          <w:tcPr>
            <w:tcW w:w="1524" w:type="dxa"/>
          </w:tcPr>
          <w:p w14:paraId="72C28034" w14:textId="77777777" w:rsidR="002870D6" w:rsidRDefault="002870D6" w:rsidP="00A866D3">
            <w:r>
              <w:rPr>
                <w:rFonts w:hint="eastAsia"/>
              </w:rPr>
              <w:t>O</w:t>
            </w:r>
          </w:p>
        </w:tc>
        <w:tc>
          <w:tcPr>
            <w:tcW w:w="1499" w:type="dxa"/>
            <w:gridSpan w:val="2"/>
          </w:tcPr>
          <w:p w14:paraId="2ABD343E" w14:textId="77777777" w:rsidR="002870D6" w:rsidRDefault="002870D6" w:rsidP="00A866D3">
            <w:r>
              <w:rPr>
                <w:rFonts w:hint="eastAsia"/>
              </w:rPr>
              <w:t>O</w:t>
            </w:r>
          </w:p>
        </w:tc>
        <w:tc>
          <w:tcPr>
            <w:tcW w:w="1477" w:type="dxa"/>
          </w:tcPr>
          <w:p w14:paraId="3789F0FC" w14:textId="77777777" w:rsidR="002870D6" w:rsidRDefault="002870D6" w:rsidP="00A866D3"/>
        </w:tc>
      </w:tr>
      <w:tr w:rsidR="002870D6" w14:paraId="41899C3D" w14:textId="77777777" w:rsidTr="00A866D3">
        <w:trPr>
          <w:trHeight w:val="44"/>
        </w:trPr>
        <w:tc>
          <w:tcPr>
            <w:tcW w:w="1816" w:type="dxa"/>
          </w:tcPr>
          <w:p w14:paraId="01F3B903" w14:textId="1808C98D" w:rsidR="002870D6" w:rsidRDefault="006F1A37" w:rsidP="00A866D3">
            <w:r>
              <w:rPr>
                <w:rFonts w:hint="eastAsia"/>
              </w:rPr>
              <w:t>음식이름</w:t>
            </w:r>
          </w:p>
        </w:tc>
        <w:tc>
          <w:tcPr>
            <w:tcW w:w="1535" w:type="dxa"/>
          </w:tcPr>
          <w:p w14:paraId="7E0D4E26" w14:textId="05942999" w:rsidR="002870D6" w:rsidRDefault="00E73CD9" w:rsidP="00A866D3">
            <w:r>
              <w:t>f</w:t>
            </w:r>
            <w:r w:rsidR="006F1A37">
              <w:t>ood_name</w:t>
            </w:r>
          </w:p>
        </w:tc>
        <w:tc>
          <w:tcPr>
            <w:tcW w:w="1499" w:type="dxa"/>
          </w:tcPr>
          <w:p w14:paraId="5F7C127F" w14:textId="77777777" w:rsidR="002870D6" w:rsidRDefault="002870D6" w:rsidP="00A866D3">
            <w:r>
              <w:rPr>
                <w:rFonts w:hint="eastAsia"/>
              </w:rPr>
              <w:t>V</w:t>
            </w:r>
            <w:r>
              <w:t>ARCHAR(45)</w:t>
            </w:r>
          </w:p>
        </w:tc>
        <w:tc>
          <w:tcPr>
            <w:tcW w:w="1524" w:type="dxa"/>
          </w:tcPr>
          <w:p w14:paraId="35DE8B4C" w14:textId="77777777" w:rsidR="002870D6" w:rsidRDefault="002870D6" w:rsidP="00A866D3">
            <w:r>
              <w:rPr>
                <w:rFonts w:hint="eastAsia"/>
              </w:rPr>
              <w:t>O</w:t>
            </w:r>
          </w:p>
        </w:tc>
        <w:tc>
          <w:tcPr>
            <w:tcW w:w="1487" w:type="dxa"/>
          </w:tcPr>
          <w:p w14:paraId="3592B16F" w14:textId="77777777" w:rsidR="002870D6" w:rsidRDefault="002870D6" w:rsidP="00A866D3"/>
        </w:tc>
        <w:tc>
          <w:tcPr>
            <w:tcW w:w="1489" w:type="dxa"/>
            <w:gridSpan w:val="2"/>
          </w:tcPr>
          <w:p w14:paraId="57ADCC75" w14:textId="77777777" w:rsidR="002870D6" w:rsidRDefault="002870D6" w:rsidP="00A866D3"/>
        </w:tc>
      </w:tr>
      <w:tr w:rsidR="002870D6" w14:paraId="4632EA98" w14:textId="77777777" w:rsidTr="00A866D3">
        <w:trPr>
          <w:trHeight w:val="43"/>
        </w:trPr>
        <w:tc>
          <w:tcPr>
            <w:tcW w:w="1816" w:type="dxa"/>
          </w:tcPr>
          <w:p w14:paraId="573BB40A" w14:textId="68D82A4A" w:rsidR="002870D6" w:rsidRDefault="006F1A37" w:rsidP="00A866D3">
            <w:r>
              <w:rPr>
                <w:rFonts w:hint="eastAsia"/>
              </w:rPr>
              <w:t>탄수화물</w:t>
            </w:r>
          </w:p>
        </w:tc>
        <w:tc>
          <w:tcPr>
            <w:tcW w:w="1535" w:type="dxa"/>
          </w:tcPr>
          <w:p w14:paraId="2876C258" w14:textId="7D70B0EA" w:rsidR="002870D6" w:rsidRDefault="00E73CD9" w:rsidP="00A866D3">
            <w:r>
              <w:rPr>
                <w:rFonts w:hint="eastAsia"/>
              </w:rPr>
              <w:t>f</w:t>
            </w:r>
            <w:r>
              <w:t>ood_car</w:t>
            </w:r>
          </w:p>
        </w:tc>
        <w:tc>
          <w:tcPr>
            <w:tcW w:w="1499" w:type="dxa"/>
          </w:tcPr>
          <w:p w14:paraId="6F0A7438" w14:textId="17A6E0EB" w:rsidR="002870D6" w:rsidRDefault="00E73CD9" w:rsidP="00A866D3">
            <w:r>
              <w:t>FLOAT</w:t>
            </w:r>
          </w:p>
        </w:tc>
        <w:tc>
          <w:tcPr>
            <w:tcW w:w="1524" w:type="dxa"/>
          </w:tcPr>
          <w:p w14:paraId="7F1988C4" w14:textId="77777777" w:rsidR="002870D6" w:rsidRDefault="002870D6" w:rsidP="00A866D3">
            <w:r>
              <w:rPr>
                <w:rFonts w:hint="eastAsia"/>
              </w:rPr>
              <w:t>O</w:t>
            </w:r>
          </w:p>
        </w:tc>
        <w:tc>
          <w:tcPr>
            <w:tcW w:w="1487" w:type="dxa"/>
          </w:tcPr>
          <w:p w14:paraId="11A0D44C" w14:textId="77777777" w:rsidR="002870D6" w:rsidRDefault="002870D6" w:rsidP="00A866D3"/>
        </w:tc>
        <w:tc>
          <w:tcPr>
            <w:tcW w:w="1489" w:type="dxa"/>
            <w:gridSpan w:val="2"/>
          </w:tcPr>
          <w:p w14:paraId="61FD1C48" w14:textId="77777777" w:rsidR="002870D6" w:rsidRDefault="002870D6" w:rsidP="00A866D3"/>
        </w:tc>
      </w:tr>
      <w:tr w:rsidR="002870D6" w14:paraId="378A99E6" w14:textId="77777777" w:rsidTr="00A866D3">
        <w:trPr>
          <w:trHeight w:val="43"/>
        </w:trPr>
        <w:tc>
          <w:tcPr>
            <w:tcW w:w="1816" w:type="dxa"/>
          </w:tcPr>
          <w:p w14:paraId="2A5EAD66" w14:textId="365D6D30" w:rsidR="002870D6" w:rsidRDefault="006F1A37" w:rsidP="00A866D3">
            <w:r>
              <w:rPr>
                <w:rFonts w:hint="eastAsia"/>
              </w:rPr>
              <w:t>지방</w:t>
            </w:r>
          </w:p>
        </w:tc>
        <w:tc>
          <w:tcPr>
            <w:tcW w:w="1535" w:type="dxa"/>
          </w:tcPr>
          <w:p w14:paraId="0D2EF647" w14:textId="77D1D9CF" w:rsidR="002870D6" w:rsidRDefault="00E73CD9" w:rsidP="00A866D3">
            <w:r>
              <w:rPr>
                <w:rFonts w:hint="eastAsia"/>
              </w:rPr>
              <w:t>f</w:t>
            </w:r>
            <w:r>
              <w:t>ood_fat</w:t>
            </w:r>
          </w:p>
        </w:tc>
        <w:tc>
          <w:tcPr>
            <w:tcW w:w="1499" w:type="dxa"/>
          </w:tcPr>
          <w:p w14:paraId="5DAABB90" w14:textId="00663999" w:rsidR="002870D6" w:rsidRDefault="00E73CD9" w:rsidP="00A866D3">
            <w:r>
              <w:t>FLOAT</w:t>
            </w:r>
          </w:p>
        </w:tc>
        <w:tc>
          <w:tcPr>
            <w:tcW w:w="1524" w:type="dxa"/>
          </w:tcPr>
          <w:p w14:paraId="79EA5EDF" w14:textId="77777777" w:rsidR="002870D6" w:rsidRDefault="002870D6" w:rsidP="00A866D3">
            <w:r>
              <w:rPr>
                <w:rFonts w:hint="eastAsia"/>
              </w:rPr>
              <w:t>O</w:t>
            </w:r>
          </w:p>
        </w:tc>
        <w:tc>
          <w:tcPr>
            <w:tcW w:w="1487" w:type="dxa"/>
          </w:tcPr>
          <w:p w14:paraId="2F468FDE" w14:textId="77777777" w:rsidR="002870D6" w:rsidRDefault="002870D6" w:rsidP="00A866D3"/>
        </w:tc>
        <w:tc>
          <w:tcPr>
            <w:tcW w:w="1489" w:type="dxa"/>
            <w:gridSpan w:val="2"/>
          </w:tcPr>
          <w:p w14:paraId="4109FF0E" w14:textId="77777777" w:rsidR="002870D6" w:rsidRDefault="002870D6" w:rsidP="00A866D3"/>
        </w:tc>
      </w:tr>
      <w:tr w:rsidR="002870D6" w14:paraId="225169C6" w14:textId="77777777" w:rsidTr="00A866D3">
        <w:trPr>
          <w:trHeight w:val="43"/>
        </w:trPr>
        <w:tc>
          <w:tcPr>
            <w:tcW w:w="1816" w:type="dxa"/>
          </w:tcPr>
          <w:p w14:paraId="5B3ECFEA" w14:textId="6D781350" w:rsidR="002870D6" w:rsidRDefault="006F1A37" w:rsidP="00A866D3">
            <w:r>
              <w:rPr>
                <w:rFonts w:hint="eastAsia"/>
              </w:rPr>
              <w:t>단백질</w:t>
            </w:r>
          </w:p>
        </w:tc>
        <w:tc>
          <w:tcPr>
            <w:tcW w:w="1535" w:type="dxa"/>
          </w:tcPr>
          <w:p w14:paraId="13BB292A" w14:textId="22C189CB" w:rsidR="002870D6" w:rsidRDefault="00E73CD9" w:rsidP="00A866D3">
            <w:r>
              <w:rPr>
                <w:rFonts w:hint="eastAsia"/>
              </w:rPr>
              <w:t>f</w:t>
            </w:r>
            <w:r>
              <w:t>ood_pro</w:t>
            </w:r>
          </w:p>
        </w:tc>
        <w:tc>
          <w:tcPr>
            <w:tcW w:w="1499" w:type="dxa"/>
          </w:tcPr>
          <w:p w14:paraId="0E26EBFB" w14:textId="120FFA2D" w:rsidR="002870D6" w:rsidRDefault="00E73CD9" w:rsidP="00A866D3">
            <w:r>
              <w:t>FLOAT</w:t>
            </w:r>
          </w:p>
        </w:tc>
        <w:tc>
          <w:tcPr>
            <w:tcW w:w="1524" w:type="dxa"/>
          </w:tcPr>
          <w:p w14:paraId="0637A6BF" w14:textId="77777777" w:rsidR="002870D6" w:rsidRDefault="002870D6" w:rsidP="00A866D3">
            <w:r>
              <w:rPr>
                <w:rFonts w:hint="eastAsia"/>
              </w:rPr>
              <w:t>O</w:t>
            </w:r>
          </w:p>
        </w:tc>
        <w:tc>
          <w:tcPr>
            <w:tcW w:w="1487" w:type="dxa"/>
          </w:tcPr>
          <w:p w14:paraId="2004A775" w14:textId="77777777" w:rsidR="002870D6" w:rsidRDefault="002870D6" w:rsidP="00A866D3"/>
        </w:tc>
        <w:tc>
          <w:tcPr>
            <w:tcW w:w="1489" w:type="dxa"/>
            <w:gridSpan w:val="2"/>
          </w:tcPr>
          <w:p w14:paraId="6D990493" w14:textId="77777777" w:rsidR="002870D6" w:rsidRDefault="002870D6" w:rsidP="00A866D3"/>
        </w:tc>
      </w:tr>
      <w:tr w:rsidR="002870D6" w14:paraId="22C62294" w14:textId="77777777" w:rsidTr="00A866D3">
        <w:trPr>
          <w:trHeight w:val="43"/>
        </w:trPr>
        <w:tc>
          <w:tcPr>
            <w:tcW w:w="1816" w:type="dxa"/>
          </w:tcPr>
          <w:p w14:paraId="285399D6" w14:textId="286C9E4C" w:rsidR="002870D6" w:rsidRDefault="006F1A37" w:rsidP="00A866D3">
            <w:r>
              <w:rPr>
                <w:rFonts w:hint="eastAsia"/>
              </w:rPr>
              <w:t>칼로리</w:t>
            </w:r>
          </w:p>
        </w:tc>
        <w:tc>
          <w:tcPr>
            <w:tcW w:w="1535" w:type="dxa"/>
          </w:tcPr>
          <w:p w14:paraId="2A417678" w14:textId="7B6CFCF8" w:rsidR="002870D6" w:rsidRDefault="00E73CD9" w:rsidP="00A866D3">
            <w:r>
              <w:rPr>
                <w:rFonts w:hint="eastAsia"/>
              </w:rPr>
              <w:t>f</w:t>
            </w:r>
            <w:r>
              <w:t>ood_calory</w:t>
            </w:r>
          </w:p>
        </w:tc>
        <w:tc>
          <w:tcPr>
            <w:tcW w:w="1499" w:type="dxa"/>
          </w:tcPr>
          <w:p w14:paraId="2C6A9743" w14:textId="372AD4C0" w:rsidR="002870D6" w:rsidRDefault="00E73CD9" w:rsidP="00A866D3">
            <w:r>
              <w:t>FLOAT</w:t>
            </w:r>
            <w:r w:rsidR="002870D6">
              <w:t>)</w:t>
            </w:r>
          </w:p>
        </w:tc>
        <w:tc>
          <w:tcPr>
            <w:tcW w:w="1524" w:type="dxa"/>
          </w:tcPr>
          <w:p w14:paraId="1039ABA0" w14:textId="77777777" w:rsidR="002870D6" w:rsidRDefault="002870D6" w:rsidP="00A866D3">
            <w:r>
              <w:rPr>
                <w:rFonts w:hint="eastAsia"/>
              </w:rPr>
              <w:t>O</w:t>
            </w:r>
          </w:p>
        </w:tc>
        <w:tc>
          <w:tcPr>
            <w:tcW w:w="1487" w:type="dxa"/>
          </w:tcPr>
          <w:p w14:paraId="0F79DB24" w14:textId="77777777" w:rsidR="002870D6" w:rsidRDefault="002870D6" w:rsidP="00A866D3"/>
        </w:tc>
        <w:tc>
          <w:tcPr>
            <w:tcW w:w="1489" w:type="dxa"/>
            <w:gridSpan w:val="2"/>
          </w:tcPr>
          <w:p w14:paraId="50D8A887" w14:textId="77777777" w:rsidR="002870D6" w:rsidRDefault="002870D6" w:rsidP="00A866D3"/>
        </w:tc>
      </w:tr>
    </w:tbl>
    <w:p w14:paraId="43066703" w14:textId="77777777" w:rsidR="002870D6" w:rsidRDefault="002870D6" w:rsidP="00F33C91"/>
    <w:tbl>
      <w:tblPr>
        <w:tblStyle w:val="af4"/>
        <w:tblW w:w="0" w:type="auto"/>
        <w:tbl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single" w:sz="4" w:space="0" w:color="5B9BD5"/>
          <w:insideV w:val="single" w:sz="4" w:space="0" w:color="5B9BD5"/>
        </w:tblBorders>
        <w:tblLook w:val="04A0" w:firstRow="1" w:lastRow="0" w:firstColumn="1" w:lastColumn="0" w:noHBand="0" w:noVBand="1"/>
      </w:tblPr>
      <w:tblGrid>
        <w:gridCol w:w="1813"/>
        <w:gridCol w:w="1558"/>
        <w:gridCol w:w="1499"/>
        <w:gridCol w:w="1519"/>
        <w:gridCol w:w="1479"/>
        <w:gridCol w:w="12"/>
        <w:gridCol w:w="1470"/>
      </w:tblGrid>
      <w:tr w:rsidR="00E73CD9" w14:paraId="63CE5801" w14:textId="77777777" w:rsidTr="000F4A90">
        <w:tc>
          <w:tcPr>
            <w:tcW w:w="1813" w:type="dxa"/>
            <w:shd w:val="clear" w:color="auto" w:fill="DEEAF6" w:themeFill="accent1" w:themeFillTint="33"/>
          </w:tcPr>
          <w:p w14:paraId="5B8C7737" w14:textId="77777777" w:rsidR="00E73CD9" w:rsidRDefault="00E73CD9" w:rsidP="00A866D3">
            <w:r>
              <w:rPr>
                <w:rFonts w:hint="eastAsia"/>
              </w:rPr>
              <w:t>데이터베이스명</w:t>
            </w:r>
          </w:p>
        </w:tc>
        <w:tc>
          <w:tcPr>
            <w:tcW w:w="3057" w:type="dxa"/>
            <w:gridSpan w:val="2"/>
          </w:tcPr>
          <w:p w14:paraId="36C663E7" w14:textId="77777777" w:rsidR="00E73CD9" w:rsidRDefault="00E73CD9" w:rsidP="00A866D3">
            <w:r>
              <w:rPr>
                <w:rFonts w:hint="eastAsia"/>
              </w:rPr>
              <w:t>s</w:t>
            </w:r>
            <w:r>
              <w:t>martPT</w:t>
            </w:r>
          </w:p>
        </w:tc>
        <w:tc>
          <w:tcPr>
            <w:tcW w:w="1519" w:type="dxa"/>
            <w:shd w:val="clear" w:color="auto" w:fill="DEEAF6" w:themeFill="accent1" w:themeFillTint="33"/>
          </w:tcPr>
          <w:p w14:paraId="73F37679" w14:textId="77777777" w:rsidR="00E73CD9" w:rsidRDefault="00E73CD9" w:rsidP="00A866D3">
            <w:r>
              <w:rPr>
                <w:rFonts w:hint="eastAsia"/>
              </w:rPr>
              <w:t>테이블명</w:t>
            </w:r>
          </w:p>
        </w:tc>
        <w:tc>
          <w:tcPr>
            <w:tcW w:w="2961" w:type="dxa"/>
            <w:gridSpan w:val="3"/>
          </w:tcPr>
          <w:p w14:paraId="5E14ECD4" w14:textId="2F4501AE" w:rsidR="00E73CD9" w:rsidRDefault="00E73CD9" w:rsidP="00A866D3">
            <w:r>
              <w:t>exerciseinfo</w:t>
            </w:r>
          </w:p>
        </w:tc>
      </w:tr>
      <w:tr w:rsidR="00E73CD9" w14:paraId="295D3240" w14:textId="77777777" w:rsidTr="000F4A90">
        <w:tc>
          <w:tcPr>
            <w:tcW w:w="1813" w:type="dxa"/>
            <w:shd w:val="clear" w:color="auto" w:fill="DEEAF6" w:themeFill="accent1" w:themeFillTint="33"/>
          </w:tcPr>
          <w:p w14:paraId="7E131A24" w14:textId="77777777" w:rsidR="00E73CD9" w:rsidRDefault="00E73CD9" w:rsidP="00A866D3">
            <w:r>
              <w:rPr>
                <w:rFonts w:hint="eastAsia"/>
              </w:rPr>
              <w:t>테이블 설명</w:t>
            </w:r>
          </w:p>
        </w:tc>
        <w:tc>
          <w:tcPr>
            <w:tcW w:w="7537" w:type="dxa"/>
            <w:gridSpan w:val="6"/>
          </w:tcPr>
          <w:p w14:paraId="3DDED9FA" w14:textId="6649E3BB" w:rsidR="00E73CD9" w:rsidRDefault="00E73CD9" w:rsidP="00A866D3">
            <w:r>
              <w:rPr>
                <w:rFonts w:hint="eastAsia"/>
              </w:rPr>
              <w:t>운동 정보 테이블</w:t>
            </w:r>
          </w:p>
        </w:tc>
      </w:tr>
      <w:tr w:rsidR="00E73CD9" w14:paraId="0ACAA20B" w14:textId="77777777" w:rsidTr="000F4A90">
        <w:tc>
          <w:tcPr>
            <w:tcW w:w="4870" w:type="dxa"/>
            <w:gridSpan w:val="3"/>
            <w:shd w:val="clear" w:color="auto" w:fill="DEEAF6" w:themeFill="accent1" w:themeFillTint="33"/>
          </w:tcPr>
          <w:p w14:paraId="775D8056" w14:textId="77777777" w:rsidR="00E73CD9" w:rsidRDefault="00E73CD9" w:rsidP="00A866D3">
            <w:r>
              <w:rPr>
                <w:rFonts w:hint="eastAsia"/>
              </w:rPr>
              <w:t>초기건수</w:t>
            </w:r>
          </w:p>
        </w:tc>
        <w:tc>
          <w:tcPr>
            <w:tcW w:w="4480" w:type="dxa"/>
            <w:gridSpan w:val="4"/>
            <w:shd w:val="clear" w:color="auto" w:fill="DEEAF6" w:themeFill="accent1" w:themeFillTint="33"/>
          </w:tcPr>
          <w:p w14:paraId="59116132" w14:textId="77777777" w:rsidR="00E73CD9" w:rsidRDefault="00E73CD9" w:rsidP="00A866D3">
            <w:r>
              <w:rPr>
                <w:rFonts w:hint="eastAsia"/>
              </w:rPr>
              <w:t>보</w:t>
            </w:r>
            <w:r w:rsidRPr="00094B48">
              <w:rPr>
                <w:rFonts w:hint="eastAsia"/>
                <w:shd w:val="clear" w:color="auto" w:fill="DEEAF6" w:themeFill="accent1" w:themeFillTint="33"/>
              </w:rPr>
              <w:t>관주기</w:t>
            </w:r>
          </w:p>
        </w:tc>
      </w:tr>
      <w:tr w:rsidR="00E73CD9" w14:paraId="6A3C6FE6" w14:textId="77777777" w:rsidTr="000F4A90">
        <w:tc>
          <w:tcPr>
            <w:tcW w:w="4870" w:type="dxa"/>
            <w:gridSpan w:val="3"/>
          </w:tcPr>
          <w:p w14:paraId="1AB74289" w14:textId="29CF3620" w:rsidR="00E73CD9" w:rsidRDefault="00E73CD9" w:rsidP="00A866D3">
            <w:r>
              <w:rPr>
                <w:rFonts w:hint="eastAsia"/>
              </w:rPr>
              <w:t>2</w:t>
            </w:r>
          </w:p>
        </w:tc>
        <w:tc>
          <w:tcPr>
            <w:tcW w:w="4480" w:type="dxa"/>
            <w:gridSpan w:val="4"/>
          </w:tcPr>
          <w:p w14:paraId="038040A3" w14:textId="77777777" w:rsidR="00E73CD9" w:rsidRDefault="00E73CD9" w:rsidP="00A866D3">
            <w:r>
              <w:rPr>
                <w:rFonts w:hint="eastAsia"/>
              </w:rPr>
              <w:t>영속</w:t>
            </w:r>
          </w:p>
        </w:tc>
      </w:tr>
      <w:tr w:rsidR="00E73CD9" w14:paraId="69ABBA2F" w14:textId="77777777" w:rsidTr="000F4A90">
        <w:tc>
          <w:tcPr>
            <w:tcW w:w="1813" w:type="dxa"/>
            <w:shd w:val="clear" w:color="auto" w:fill="DEEAF6" w:themeFill="accent1" w:themeFillTint="33"/>
          </w:tcPr>
          <w:p w14:paraId="2B9DBDB9" w14:textId="77777777" w:rsidR="00E73CD9" w:rsidRDefault="00E73CD9" w:rsidP="00A866D3">
            <w:r>
              <w:rPr>
                <w:rFonts w:hint="eastAsia"/>
              </w:rPr>
              <w:t>컬럼명</w:t>
            </w:r>
          </w:p>
        </w:tc>
        <w:tc>
          <w:tcPr>
            <w:tcW w:w="1558" w:type="dxa"/>
            <w:shd w:val="clear" w:color="auto" w:fill="DEEAF6" w:themeFill="accent1" w:themeFillTint="33"/>
          </w:tcPr>
          <w:p w14:paraId="5D841CA6" w14:textId="77777777" w:rsidR="00E73CD9" w:rsidRDefault="00E73CD9" w:rsidP="00A866D3">
            <w:r>
              <w:rPr>
                <w:rFonts w:hint="eastAsia"/>
              </w:rPr>
              <w:t>컬럼I</w:t>
            </w:r>
            <w:r>
              <w:t>D</w:t>
            </w:r>
          </w:p>
        </w:tc>
        <w:tc>
          <w:tcPr>
            <w:tcW w:w="1499" w:type="dxa"/>
            <w:shd w:val="clear" w:color="auto" w:fill="DEEAF6" w:themeFill="accent1" w:themeFillTint="33"/>
          </w:tcPr>
          <w:p w14:paraId="304C0038" w14:textId="77777777" w:rsidR="00E73CD9" w:rsidRDefault="00E73CD9" w:rsidP="00A866D3">
            <w:r>
              <w:rPr>
                <w:rFonts w:hint="eastAsia"/>
              </w:rPr>
              <w:t>타입 및 길이</w:t>
            </w:r>
          </w:p>
        </w:tc>
        <w:tc>
          <w:tcPr>
            <w:tcW w:w="1519" w:type="dxa"/>
            <w:shd w:val="clear" w:color="auto" w:fill="DEEAF6" w:themeFill="accent1" w:themeFillTint="33"/>
          </w:tcPr>
          <w:p w14:paraId="6EB13E1B" w14:textId="77777777" w:rsidR="00E73CD9" w:rsidRDefault="00E73CD9" w:rsidP="00A866D3">
            <w:r>
              <w:rPr>
                <w:rFonts w:hint="eastAsia"/>
              </w:rPr>
              <w:t>N</w:t>
            </w:r>
            <w:r>
              <w:t>ot Null</w:t>
            </w:r>
          </w:p>
        </w:tc>
        <w:tc>
          <w:tcPr>
            <w:tcW w:w="1491" w:type="dxa"/>
            <w:gridSpan w:val="2"/>
            <w:shd w:val="clear" w:color="auto" w:fill="DEEAF6" w:themeFill="accent1" w:themeFillTint="33"/>
          </w:tcPr>
          <w:p w14:paraId="20A882E1" w14:textId="77777777" w:rsidR="00E73CD9" w:rsidRDefault="00E73CD9" w:rsidP="00A866D3">
            <w:r>
              <w:rPr>
                <w:rFonts w:hint="eastAsia"/>
              </w:rPr>
              <w:t>P</w:t>
            </w:r>
            <w:r>
              <w:t>K</w:t>
            </w:r>
          </w:p>
        </w:tc>
        <w:tc>
          <w:tcPr>
            <w:tcW w:w="1470" w:type="dxa"/>
            <w:shd w:val="clear" w:color="auto" w:fill="DEEAF6" w:themeFill="accent1" w:themeFillTint="33"/>
          </w:tcPr>
          <w:p w14:paraId="7BB1A8F5" w14:textId="77777777" w:rsidR="00E73CD9" w:rsidRDefault="00E73CD9" w:rsidP="00A866D3">
            <w:r>
              <w:rPr>
                <w:rFonts w:hint="eastAsia"/>
              </w:rPr>
              <w:t>F</w:t>
            </w:r>
            <w:r>
              <w:t>K</w:t>
            </w:r>
          </w:p>
        </w:tc>
      </w:tr>
      <w:tr w:rsidR="00E73CD9" w14:paraId="07FBF4DA" w14:textId="77777777" w:rsidTr="000F4A90">
        <w:tc>
          <w:tcPr>
            <w:tcW w:w="1813" w:type="dxa"/>
          </w:tcPr>
          <w:p w14:paraId="7C128E96" w14:textId="593ADF8A" w:rsidR="00E73CD9" w:rsidRDefault="00E73CD9" w:rsidP="00A866D3">
            <w:r>
              <w:rPr>
                <w:rFonts w:hint="eastAsia"/>
              </w:rPr>
              <w:t>운동번호</w:t>
            </w:r>
          </w:p>
        </w:tc>
        <w:tc>
          <w:tcPr>
            <w:tcW w:w="1558" w:type="dxa"/>
          </w:tcPr>
          <w:p w14:paraId="6EF517CF" w14:textId="7D608515" w:rsidR="00E73CD9" w:rsidRDefault="00E73CD9" w:rsidP="00A866D3">
            <w:r>
              <w:rPr>
                <w:rFonts w:hint="eastAsia"/>
              </w:rPr>
              <w:t>e</w:t>
            </w:r>
            <w:r>
              <w:t>xercise_id</w:t>
            </w:r>
          </w:p>
        </w:tc>
        <w:tc>
          <w:tcPr>
            <w:tcW w:w="1499" w:type="dxa"/>
          </w:tcPr>
          <w:p w14:paraId="4B9F6233" w14:textId="77777777" w:rsidR="00E73CD9" w:rsidRDefault="00E73CD9" w:rsidP="00A866D3">
            <w:r>
              <w:rPr>
                <w:rFonts w:hint="eastAsia"/>
              </w:rPr>
              <w:t>I</w:t>
            </w:r>
            <w:r>
              <w:t>NT(11)</w:t>
            </w:r>
          </w:p>
        </w:tc>
        <w:tc>
          <w:tcPr>
            <w:tcW w:w="1519" w:type="dxa"/>
          </w:tcPr>
          <w:p w14:paraId="3C871E10" w14:textId="77777777" w:rsidR="00E73CD9" w:rsidRDefault="00E73CD9" w:rsidP="00A866D3">
            <w:r>
              <w:rPr>
                <w:rFonts w:hint="eastAsia"/>
              </w:rPr>
              <w:t>O</w:t>
            </w:r>
          </w:p>
        </w:tc>
        <w:tc>
          <w:tcPr>
            <w:tcW w:w="1491" w:type="dxa"/>
            <w:gridSpan w:val="2"/>
          </w:tcPr>
          <w:p w14:paraId="269915FE" w14:textId="77777777" w:rsidR="00E73CD9" w:rsidRDefault="00E73CD9" w:rsidP="00A866D3">
            <w:r>
              <w:rPr>
                <w:rFonts w:hint="eastAsia"/>
              </w:rPr>
              <w:t>O</w:t>
            </w:r>
          </w:p>
        </w:tc>
        <w:tc>
          <w:tcPr>
            <w:tcW w:w="1470" w:type="dxa"/>
          </w:tcPr>
          <w:p w14:paraId="59ED845E" w14:textId="77777777" w:rsidR="00E73CD9" w:rsidRDefault="00E73CD9" w:rsidP="00A866D3"/>
        </w:tc>
      </w:tr>
      <w:tr w:rsidR="00E73CD9" w14:paraId="393BEFDC" w14:textId="77777777" w:rsidTr="000F4A90">
        <w:trPr>
          <w:trHeight w:val="44"/>
        </w:trPr>
        <w:tc>
          <w:tcPr>
            <w:tcW w:w="1813" w:type="dxa"/>
          </w:tcPr>
          <w:p w14:paraId="67ECF57B" w14:textId="593CF0CE" w:rsidR="00E73CD9" w:rsidRDefault="00E73CD9" w:rsidP="00A866D3">
            <w:r>
              <w:rPr>
                <w:rFonts w:hint="eastAsia"/>
              </w:rPr>
              <w:t>운동이름</w:t>
            </w:r>
          </w:p>
        </w:tc>
        <w:tc>
          <w:tcPr>
            <w:tcW w:w="1558" w:type="dxa"/>
          </w:tcPr>
          <w:p w14:paraId="089268EC" w14:textId="10D66BA0" w:rsidR="00E73CD9" w:rsidRDefault="00E73CD9" w:rsidP="00A866D3">
            <w:r>
              <w:t>exercise_name</w:t>
            </w:r>
          </w:p>
        </w:tc>
        <w:tc>
          <w:tcPr>
            <w:tcW w:w="1499" w:type="dxa"/>
          </w:tcPr>
          <w:p w14:paraId="73CFD529" w14:textId="77777777" w:rsidR="00E73CD9" w:rsidRDefault="00E73CD9" w:rsidP="00A866D3">
            <w:r>
              <w:rPr>
                <w:rFonts w:hint="eastAsia"/>
              </w:rPr>
              <w:t>V</w:t>
            </w:r>
            <w:r>
              <w:t>ARCHAR(45)</w:t>
            </w:r>
          </w:p>
        </w:tc>
        <w:tc>
          <w:tcPr>
            <w:tcW w:w="1519" w:type="dxa"/>
          </w:tcPr>
          <w:p w14:paraId="07318547" w14:textId="77777777" w:rsidR="00E73CD9" w:rsidRDefault="00E73CD9" w:rsidP="00A866D3">
            <w:r>
              <w:rPr>
                <w:rFonts w:hint="eastAsia"/>
              </w:rPr>
              <w:t>O</w:t>
            </w:r>
          </w:p>
        </w:tc>
        <w:tc>
          <w:tcPr>
            <w:tcW w:w="1479" w:type="dxa"/>
          </w:tcPr>
          <w:p w14:paraId="11D2A02E" w14:textId="77777777" w:rsidR="00E73CD9" w:rsidRDefault="00E73CD9" w:rsidP="00A866D3"/>
        </w:tc>
        <w:tc>
          <w:tcPr>
            <w:tcW w:w="1482" w:type="dxa"/>
            <w:gridSpan w:val="2"/>
          </w:tcPr>
          <w:p w14:paraId="5857BEB4" w14:textId="77777777" w:rsidR="00E73CD9" w:rsidRDefault="00E73CD9" w:rsidP="00A866D3"/>
        </w:tc>
      </w:tr>
      <w:tr w:rsidR="00E73CD9" w14:paraId="20E03306" w14:textId="77777777" w:rsidTr="000F4A90">
        <w:trPr>
          <w:trHeight w:val="43"/>
        </w:trPr>
        <w:tc>
          <w:tcPr>
            <w:tcW w:w="1813" w:type="dxa"/>
          </w:tcPr>
          <w:p w14:paraId="4B6D970C" w14:textId="67306793" w:rsidR="00E73CD9" w:rsidRDefault="00E73CD9" w:rsidP="00A866D3">
            <w:r>
              <w:rPr>
                <w:rFonts w:hint="eastAsia"/>
              </w:rPr>
              <w:t>분당소모칼로리</w:t>
            </w:r>
          </w:p>
        </w:tc>
        <w:tc>
          <w:tcPr>
            <w:tcW w:w="1558" w:type="dxa"/>
          </w:tcPr>
          <w:p w14:paraId="4648962E" w14:textId="69FFC240" w:rsidR="00E73CD9" w:rsidRDefault="00E73CD9" w:rsidP="00A866D3">
            <w:r>
              <w:t>exercise_calory</w:t>
            </w:r>
          </w:p>
        </w:tc>
        <w:tc>
          <w:tcPr>
            <w:tcW w:w="1499" w:type="dxa"/>
          </w:tcPr>
          <w:p w14:paraId="69B62EFC" w14:textId="77777777" w:rsidR="00E73CD9" w:rsidRDefault="00E73CD9" w:rsidP="00A866D3">
            <w:r>
              <w:t>FLOAT</w:t>
            </w:r>
          </w:p>
        </w:tc>
        <w:tc>
          <w:tcPr>
            <w:tcW w:w="1519" w:type="dxa"/>
          </w:tcPr>
          <w:p w14:paraId="0D35764E" w14:textId="77777777" w:rsidR="00E73CD9" w:rsidRDefault="00E73CD9" w:rsidP="00A866D3">
            <w:r>
              <w:rPr>
                <w:rFonts w:hint="eastAsia"/>
              </w:rPr>
              <w:t>O</w:t>
            </w:r>
          </w:p>
        </w:tc>
        <w:tc>
          <w:tcPr>
            <w:tcW w:w="1479" w:type="dxa"/>
          </w:tcPr>
          <w:p w14:paraId="5708525F" w14:textId="77777777" w:rsidR="00E73CD9" w:rsidRDefault="00E73CD9" w:rsidP="00A866D3"/>
        </w:tc>
        <w:tc>
          <w:tcPr>
            <w:tcW w:w="1482" w:type="dxa"/>
            <w:gridSpan w:val="2"/>
          </w:tcPr>
          <w:p w14:paraId="754CDDA7" w14:textId="77777777" w:rsidR="00E73CD9" w:rsidRDefault="00E73CD9" w:rsidP="00A866D3"/>
        </w:tc>
      </w:tr>
    </w:tbl>
    <w:p w14:paraId="7D69B688" w14:textId="77777777" w:rsidR="00E73CD9" w:rsidRDefault="00E73CD9" w:rsidP="00F33C91"/>
    <w:tbl>
      <w:tblPr>
        <w:tblStyle w:val="af4"/>
        <w:tblW w:w="0" w:type="auto"/>
        <w:tbl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single" w:sz="4" w:space="0" w:color="5B9BD5"/>
          <w:insideV w:val="single" w:sz="4" w:space="0" w:color="5B9BD5"/>
        </w:tblBorders>
        <w:tblLook w:val="04A0" w:firstRow="1" w:lastRow="0" w:firstColumn="1" w:lastColumn="0" w:noHBand="0" w:noVBand="1"/>
      </w:tblPr>
      <w:tblGrid>
        <w:gridCol w:w="1816"/>
        <w:gridCol w:w="1535"/>
        <w:gridCol w:w="1499"/>
        <w:gridCol w:w="1524"/>
        <w:gridCol w:w="1487"/>
        <w:gridCol w:w="12"/>
        <w:gridCol w:w="1477"/>
      </w:tblGrid>
      <w:tr w:rsidR="00E73CD9" w14:paraId="21AB57FD" w14:textId="77777777" w:rsidTr="00A866D3">
        <w:tc>
          <w:tcPr>
            <w:tcW w:w="1816" w:type="dxa"/>
            <w:shd w:val="clear" w:color="auto" w:fill="DEEAF6" w:themeFill="accent1" w:themeFillTint="33"/>
          </w:tcPr>
          <w:p w14:paraId="3B918769" w14:textId="77777777" w:rsidR="00E73CD9" w:rsidRDefault="00E73CD9" w:rsidP="00A866D3">
            <w:r>
              <w:rPr>
                <w:rFonts w:hint="eastAsia"/>
              </w:rPr>
              <w:t>데이터베이스명</w:t>
            </w:r>
          </w:p>
        </w:tc>
        <w:tc>
          <w:tcPr>
            <w:tcW w:w="3034" w:type="dxa"/>
            <w:gridSpan w:val="2"/>
          </w:tcPr>
          <w:p w14:paraId="590497EB" w14:textId="77777777" w:rsidR="00E73CD9" w:rsidRDefault="00E73CD9" w:rsidP="00A866D3">
            <w:r>
              <w:rPr>
                <w:rFonts w:hint="eastAsia"/>
              </w:rPr>
              <w:t>s</w:t>
            </w:r>
            <w:r>
              <w:t>martPT</w:t>
            </w:r>
          </w:p>
        </w:tc>
        <w:tc>
          <w:tcPr>
            <w:tcW w:w="1524" w:type="dxa"/>
            <w:shd w:val="clear" w:color="auto" w:fill="DEEAF6" w:themeFill="accent1" w:themeFillTint="33"/>
          </w:tcPr>
          <w:p w14:paraId="2044E4DF" w14:textId="77777777" w:rsidR="00E73CD9" w:rsidRDefault="00E73CD9" w:rsidP="00A866D3">
            <w:r>
              <w:rPr>
                <w:rFonts w:hint="eastAsia"/>
              </w:rPr>
              <w:t>테이블명</w:t>
            </w:r>
          </w:p>
        </w:tc>
        <w:tc>
          <w:tcPr>
            <w:tcW w:w="2976" w:type="dxa"/>
            <w:gridSpan w:val="3"/>
          </w:tcPr>
          <w:p w14:paraId="0E0CF1F7" w14:textId="35ED034D" w:rsidR="00E73CD9" w:rsidRDefault="00AB6621" w:rsidP="00A866D3">
            <w:r>
              <w:t>diet</w:t>
            </w:r>
          </w:p>
        </w:tc>
      </w:tr>
      <w:tr w:rsidR="00E73CD9" w14:paraId="6630AE2A" w14:textId="77777777" w:rsidTr="00A866D3">
        <w:tc>
          <w:tcPr>
            <w:tcW w:w="1816" w:type="dxa"/>
            <w:shd w:val="clear" w:color="auto" w:fill="DEEAF6" w:themeFill="accent1" w:themeFillTint="33"/>
          </w:tcPr>
          <w:p w14:paraId="455B54C9" w14:textId="77777777" w:rsidR="00E73CD9" w:rsidRDefault="00E73CD9" w:rsidP="00A866D3">
            <w:r>
              <w:rPr>
                <w:rFonts w:hint="eastAsia"/>
              </w:rPr>
              <w:t>테이블 설명</w:t>
            </w:r>
          </w:p>
        </w:tc>
        <w:tc>
          <w:tcPr>
            <w:tcW w:w="7534" w:type="dxa"/>
            <w:gridSpan w:val="6"/>
          </w:tcPr>
          <w:p w14:paraId="5BD06E9F" w14:textId="0E92CC13" w:rsidR="00E73CD9" w:rsidRDefault="000F4A90" w:rsidP="00A866D3">
            <w:r>
              <w:rPr>
                <w:rFonts w:hint="eastAsia"/>
              </w:rPr>
              <w:t>식단</w:t>
            </w:r>
            <w:r w:rsidR="00E73CD9">
              <w:rPr>
                <w:rFonts w:hint="eastAsia"/>
              </w:rPr>
              <w:t xml:space="preserve"> 정보 테이블</w:t>
            </w:r>
          </w:p>
        </w:tc>
      </w:tr>
      <w:tr w:rsidR="00E73CD9" w14:paraId="35E6EA59" w14:textId="77777777" w:rsidTr="00A866D3">
        <w:tc>
          <w:tcPr>
            <w:tcW w:w="4850" w:type="dxa"/>
            <w:gridSpan w:val="3"/>
            <w:shd w:val="clear" w:color="auto" w:fill="DEEAF6" w:themeFill="accent1" w:themeFillTint="33"/>
          </w:tcPr>
          <w:p w14:paraId="74966A61" w14:textId="77777777" w:rsidR="00E73CD9" w:rsidRDefault="00E73CD9" w:rsidP="00A866D3">
            <w:r>
              <w:rPr>
                <w:rFonts w:hint="eastAsia"/>
              </w:rPr>
              <w:t>초기건수</w:t>
            </w:r>
          </w:p>
        </w:tc>
        <w:tc>
          <w:tcPr>
            <w:tcW w:w="4500" w:type="dxa"/>
            <w:gridSpan w:val="4"/>
            <w:shd w:val="clear" w:color="auto" w:fill="DEEAF6" w:themeFill="accent1" w:themeFillTint="33"/>
          </w:tcPr>
          <w:p w14:paraId="497C055F" w14:textId="77777777" w:rsidR="00E73CD9" w:rsidRDefault="00E73CD9" w:rsidP="00A866D3">
            <w:r>
              <w:rPr>
                <w:rFonts w:hint="eastAsia"/>
              </w:rPr>
              <w:t>보</w:t>
            </w:r>
            <w:r w:rsidRPr="00094B48">
              <w:rPr>
                <w:rFonts w:hint="eastAsia"/>
                <w:shd w:val="clear" w:color="auto" w:fill="DEEAF6" w:themeFill="accent1" w:themeFillTint="33"/>
              </w:rPr>
              <w:t>관주기</w:t>
            </w:r>
          </w:p>
        </w:tc>
      </w:tr>
      <w:tr w:rsidR="00E73CD9" w14:paraId="3388988B" w14:textId="77777777" w:rsidTr="00A866D3">
        <w:tc>
          <w:tcPr>
            <w:tcW w:w="4850" w:type="dxa"/>
            <w:gridSpan w:val="3"/>
          </w:tcPr>
          <w:p w14:paraId="76B93431" w14:textId="76F662B4" w:rsidR="00E73CD9" w:rsidRDefault="00AB6621" w:rsidP="00A866D3">
            <w:r>
              <w:rPr>
                <w:rFonts w:hint="eastAsia"/>
              </w:rPr>
              <w:t>6</w:t>
            </w:r>
            <w:r>
              <w:t>0</w:t>
            </w:r>
          </w:p>
        </w:tc>
        <w:tc>
          <w:tcPr>
            <w:tcW w:w="4500" w:type="dxa"/>
            <w:gridSpan w:val="4"/>
          </w:tcPr>
          <w:p w14:paraId="3A14302A" w14:textId="77777777" w:rsidR="00E73CD9" w:rsidRDefault="00E73CD9" w:rsidP="00A866D3">
            <w:r>
              <w:rPr>
                <w:rFonts w:hint="eastAsia"/>
              </w:rPr>
              <w:t>영속</w:t>
            </w:r>
          </w:p>
        </w:tc>
      </w:tr>
      <w:tr w:rsidR="00E73CD9" w14:paraId="447831EB" w14:textId="77777777" w:rsidTr="00A866D3">
        <w:tc>
          <w:tcPr>
            <w:tcW w:w="1816" w:type="dxa"/>
            <w:shd w:val="clear" w:color="auto" w:fill="DEEAF6" w:themeFill="accent1" w:themeFillTint="33"/>
          </w:tcPr>
          <w:p w14:paraId="1A50EBCF" w14:textId="77777777" w:rsidR="00E73CD9" w:rsidRDefault="00E73CD9" w:rsidP="00A866D3">
            <w:r>
              <w:rPr>
                <w:rFonts w:hint="eastAsia"/>
              </w:rPr>
              <w:t>컬럼명</w:t>
            </w:r>
          </w:p>
        </w:tc>
        <w:tc>
          <w:tcPr>
            <w:tcW w:w="1535" w:type="dxa"/>
            <w:shd w:val="clear" w:color="auto" w:fill="DEEAF6" w:themeFill="accent1" w:themeFillTint="33"/>
          </w:tcPr>
          <w:p w14:paraId="2D73197A" w14:textId="77777777" w:rsidR="00E73CD9" w:rsidRDefault="00E73CD9" w:rsidP="00A866D3">
            <w:r>
              <w:rPr>
                <w:rFonts w:hint="eastAsia"/>
              </w:rPr>
              <w:t>컬럼I</w:t>
            </w:r>
            <w:r>
              <w:t>D</w:t>
            </w:r>
          </w:p>
        </w:tc>
        <w:tc>
          <w:tcPr>
            <w:tcW w:w="1499" w:type="dxa"/>
            <w:shd w:val="clear" w:color="auto" w:fill="DEEAF6" w:themeFill="accent1" w:themeFillTint="33"/>
          </w:tcPr>
          <w:p w14:paraId="33A5166B" w14:textId="77777777" w:rsidR="00E73CD9" w:rsidRDefault="00E73CD9" w:rsidP="00A866D3">
            <w:r>
              <w:rPr>
                <w:rFonts w:hint="eastAsia"/>
              </w:rPr>
              <w:t>타입 및 길이</w:t>
            </w:r>
          </w:p>
        </w:tc>
        <w:tc>
          <w:tcPr>
            <w:tcW w:w="1524" w:type="dxa"/>
            <w:shd w:val="clear" w:color="auto" w:fill="DEEAF6" w:themeFill="accent1" w:themeFillTint="33"/>
          </w:tcPr>
          <w:p w14:paraId="5F59CA15" w14:textId="77777777" w:rsidR="00E73CD9" w:rsidRDefault="00E73CD9" w:rsidP="00A866D3">
            <w:r>
              <w:rPr>
                <w:rFonts w:hint="eastAsia"/>
              </w:rPr>
              <w:t>N</w:t>
            </w:r>
            <w:r>
              <w:t>ot Null</w:t>
            </w:r>
          </w:p>
        </w:tc>
        <w:tc>
          <w:tcPr>
            <w:tcW w:w="1499" w:type="dxa"/>
            <w:gridSpan w:val="2"/>
            <w:shd w:val="clear" w:color="auto" w:fill="DEEAF6" w:themeFill="accent1" w:themeFillTint="33"/>
          </w:tcPr>
          <w:p w14:paraId="12AA5ED9" w14:textId="77777777" w:rsidR="00E73CD9" w:rsidRDefault="00E73CD9" w:rsidP="00A866D3">
            <w:r>
              <w:rPr>
                <w:rFonts w:hint="eastAsia"/>
              </w:rPr>
              <w:t>P</w:t>
            </w:r>
            <w:r>
              <w:t>K</w:t>
            </w:r>
          </w:p>
        </w:tc>
        <w:tc>
          <w:tcPr>
            <w:tcW w:w="1477" w:type="dxa"/>
            <w:shd w:val="clear" w:color="auto" w:fill="DEEAF6" w:themeFill="accent1" w:themeFillTint="33"/>
          </w:tcPr>
          <w:p w14:paraId="2D056ECB" w14:textId="77777777" w:rsidR="00E73CD9" w:rsidRDefault="00E73CD9" w:rsidP="00A866D3">
            <w:r>
              <w:rPr>
                <w:rFonts w:hint="eastAsia"/>
              </w:rPr>
              <w:t>F</w:t>
            </w:r>
            <w:r>
              <w:t>K</w:t>
            </w:r>
          </w:p>
        </w:tc>
      </w:tr>
      <w:tr w:rsidR="00E73CD9" w14:paraId="104A37A2" w14:textId="77777777" w:rsidTr="00A866D3">
        <w:tc>
          <w:tcPr>
            <w:tcW w:w="1816" w:type="dxa"/>
          </w:tcPr>
          <w:p w14:paraId="521FEBD9" w14:textId="19FA0410" w:rsidR="00E73CD9" w:rsidRDefault="00AB6621" w:rsidP="00A866D3">
            <w:r>
              <w:rPr>
                <w:rFonts w:hint="eastAsia"/>
              </w:rPr>
              <w:t>식단번호</w:t>
            </w:r>
          </w:p>
        </w:tc>
        <w:tc>
          <w:tcPr>
            <w:tcW w:w="1535" w:type="dxa"/>
          </w:tcPr>
          <w:p w14:paraId="2DA7B7C1" w14:textId="392B5F43" w:rsidR="00E73CD9" w:rsidRDefault="00AB6621" w:rsidP="00A866D3">
            <w:r>
              <w:rPr>
                <w:rFonts w:hint="eastAsia"/>
              </w:rPr>
              <w:t>d</w:t>
            </w:r>
            <w:r>
              <w:t>iet</w:t>
            </w:r>
            <w:r w:rsidR="00E73CD9">
              <w:t>_id</w:t>
            </w:r>
          </w:p>
        </w:tc>
        <w:tc>
          <w:tcPr>
            <w:tcW w:w="1499" w:type="dxa"/>
          </w:tcPr>
          <w:p w14:paraId="16412B60" w14:textId="77777777" w:rsidR="00E73CD9" w:rsidRDefault="00E73CD9" w:rsidP="00A866D3">
            <w:r>
              <w:rPr>
                <w:rFonts w:hint="eastAsia"/>
              </w:rPr>
              <w:t>I</w:t>
            </w:r>
            <w:r>
              <w:t>NT(11)</w:t>
            </w:r>
          </w:p>
        </w:tc>
        <w:tc>
          <w:tcPr>
            <w:tcW w:w="1524" w:type="dxa"/>
          </w:tcPr>
          <w:p w14:paraId="5D29C78F" w14:textId="77777777" w:rsidR="00E73CD9" w:rsidRDefault="00E73CD9" w:rsidP="00A866D3">
            <w:r>
              <w:rPr>
                <w:rFonts w:hint="eastAsia"/>
              </w:rPr>
              <w:t>O</w:t>
            </w:r>
          </w:p>
        </w:tc>
        <w:tc>
          <w:tcPr>
            <w:tcW w:w="1499" w:type="dxa"/>
            <w:gridSpan w:val="2"/>
          </w:tcPr>
          <w:p w14:paraId="26D98FF1" w14:textId="77777777" w:rsidR="00E73CD9" w:rsidRDefault="00E73CD9" w:rsidP="00A866D3">
            <w:r>
              <w:rPr>
                <w:rFonts w:hint="eastAsia"/>
              </w:rPr>
              <w:t>O</w:t>
            </w:r>
          </w:p>
        </w:tc>
        <w:tc>
          <w:tcPr>
            <w:tcW w:w="1477" w:type="dxa"/>
          </w:tcPr>
          <w:p w14:paraId="0373E5F9" w14:textId="77777777" w:rsidR="00E73CD9" w:rsidRDefault="00E73CD9" w:rsidP="00A866D3"/>
        </w:tc>
      </w:tr>
      <w:tr w:rsidR="00A66CCF" w14:paraId="51570122" w14:textId="77777777" w:rsidTr="00A866D3">
        <w:trPr>
          <w:trHeight w:val="44"/>
        </w:trPr>
        <w:tc>
          <w:tcPr>
            <w:tcW w:w="1816" w:type="dxa"/>
          </w:tcPr>
          <w:p w14:paraId="0A4501D8" w14:textId="41690DAA" w:rsidR="00E73CD9" w:rsidRDefault="00AB6621" w:rsidP="00A866D3">
            <w:r>
              <w:rPr>
                <w:rFonts w:hint="eastAsia"/>
              </w:rPr>
              <w:t>식단_곡류</w:t>
            </w:r>
          </w:p>
        </w:tc>
        <w:tc>
          <w:tcPr>
            <w:tcW w:w="1535" w:type="dxa"/>
          </w:tcPr>
          <w:p w14:paraId="14647398" w14:textId="1947E8F6" w:rsidR="00E73CD9" w:rsidRDefault="00AB6621" w:rsidP="00A866D3">
            <w:r>
              <w:t>diet_grains</w:t>
            </w:r>
          </w:p>
        </w:tc>
        <w:tc>
          <w:tcPr>
            <w:tcW w:w="1499" w:type="dxa"/>
          </w:tcPr>
          <w:p w14:paraId="6CB34391" w14:textId="77777777" w:rsidR="00E73CD9" w:rsidRDefault="00E73CD9" w:rsidP="00A866D3">
            <w:r>
              <w:rPr>
                <w:rFonts w:hint="eastAsia"/>
              </w:rPr>
              <w:t>V</w:t>
            </w:r>
            <w:r>
              <w:t>ARCHAR(45)</w:t>
            </w:r>
          </w:p>
        </w:tc>
        <w:tc>
          <w:tcPr>
            <w:tcW w:w="1524" w:type="dxa"/>
          </w:tcPr>
          <w:p w14:paraId="3433F81B" w14:textId="77777777" w:rsidR="00E73CD9" w:rsidRDefault="00E73CD9" w:rsidP="00A866D3">
            <w:r>
              <w:rPr>
                <w:rFonts w:hint="eastAsia"/>
              </w:rPr>
              <w:t>O</w:t>
            </w:r>
          </w:p>
        </w:tc>
        <w:tc>
          <w:tcPr>
            <w:tcW w:w="1487" w:type="dxa"/>
          </w:tcPr>
          <w:p w14:paraId="48C1E2F9" w14:textId="77777777" w:rsidR="00E73CD9" w:rsidRDefault="00E73CD9" w:rsidP="00A866D3"/>
        </w:tc>
        <w:tc>
          <w:tcPr>
            <w:tcW w:w="1489" w:type="dxa"/>
            <w:gridSpan w:val="2"/>
          </w:tcPr>
          <w:p w14:paraId="512D4904" w14:textId="77777777" w:rsidR="00E73CD9" w:rsidRDefault="00E73CD9" w:rsidP="00A866D3"/>
        </w:tc>
      </w:tr>
      <w:tr w:rsidR="00A66CCF" w14:paraId="250405E4" w14:textId="77777777" w:rsidTr="00A866D3">
        <w:trPr>
          <w:trHeight w:val="43"/>
        </w:trPr>
        <w:tc>
          <w:tcPr>
            <w:tcW w:w="1816" w:type="dxa"/>
          </w:tcPr>
          <w:p w14:paraId="11D357A9" w14:textId="3A960EB2" w:rsidR="00E73CD9" w:rsidRDefault="00AB6621" w:rsidP="00A866D3">
            <w:r>
              <w:rPr>
                <w:rFonts w:hint="eastAsia"/>
              </w:rPr>
              <w:t>식단_고기</w:t>
            </w:r>
          </w:p>
        </w:tc>
        <w:tc>
          <w:tcPr>
            <w:tcW w:w="1535" w:type="dxa"/>
          </w:tcPr>
          <w:p w14:paraId="73D6ADDB" w14:textId="195E47DE" w:rsidR="00E73CD9" w:rsidRDefault="00AB6621" w:rsidP="00A866D3">
            <w:r>
              <w:rPr>
                <w:rFonts w:hint="eastAsia"/>
              </w:rPr>
              <w:t>d</w:t>
            </w:r>
            <w:r>
              <w:t>iet_meat</w:t>
            </w:r>
          </w:p>
        </w:tc>
        <w:tc>
          <w:tcPr>
            <w:tcW w:w="1499" w:type="dxa"/>
          </w:tcPr>
          <w:p w14:paraId="0DD8A4FF" w14:textId="59BD54C5" w:rsidR="00E73CD9" w:rsidRDefault="00A66CCF" w:rsidP="00A866D3">
            <w:r>
              <w:rPr>
                <w:rFonts w:hint="eastAsia"/>
              </w:rPr>
              <w:t>V</w:t>
            </w:r>
            <w:r>
              <w:t>ARCHAR(45)</w:t>
            </w:r>
          </w:p>
        </w:tc>
        <w:tc>
          <w:tcPr>
            <w:tcW w:w="1524" w:type="dxa"/>
          </w:tcPr>
          <w:p w14:paraId="4B3E769F" w14:textId="77777777" w:rsidR="00E73CD9" w:rsidRDefault="00E73CD9" w:rsidP="00A866D3">
            <w:r>
              <w:rPr>
                <w:rFonts w:hint="eastAsia"/>
              </w:rPr>
              <w:t>O</w:t>
            </w:r>
          </w:p>
        </w:tc>
        <w:tc>
          <w:tcPr>
            <w:tcW w:w="1487" w:type="dxa"/>
          </w:tcPr>
          <w:p w14:paraId="36597D24" w14:textId="77777777" w:rsidR="00E73CD9" w:rsidRDefault="00E73CD9" w:rsidP="00A866D3"/>
        </w:tc>
        <w:tc>
          <w:tcPr>
            <w:tcW w:w="1489" w:type="dxa"/>
            <w:gridSpan w:val="2"/>
          </w:tcPr>
          <w:p w14:paraId="22229D94" w14:textId="77777777" w:rsidR="00E73CD9" w:rsidRDefault="00E73CD9" w:rsidP="00A866D3"/>
        </w:tc>
      </w:tr>
      <w:tr w:rsidR="00A66CCF" w14:paraId="5723C71E" w14:textId="77777777" w:rsidTr="00A866D3">
        <w:trPr>
          <w:trHeight w:val="43"/>
        </w:trPr>
        <w:tc>
          <w:tcPr>
            <w:tcW w:w="1816" w:type="dxa"/>
          </w:tcPr>
          <w:p w14:paraId="2662CE7A" w14:textId="181B20AF" w:rsidR="00E73CD9" w:rsidRDefault="00AB6621" w:rsidP="00A866D3">
            <w:r>
              <w:rPr>
                <w:rFonts w:hint="eastAsia"/>
              </w:rPr>
              <w:t>식단_채소류</w:t>
            </w:r>
          </w:p>
        </w:tc>
        <w:tc>
          <w:tcPr>
            <w:tcW w:w="1535" w:type="dxa"/>
          </w:tcPr>
          <w:p w14:paraId="3797DF36" w14:textId="4A3610E0" w:rsidR="00E73CD9" w:rsidRDefault="00AB6621" w:rsidP="00A866D3">
            <w:r>
              <w:rPr>
                <w:rFonts w:hint="eastAsia"/>
              </w:rPr>
              <w:t>d</w:t>
            </w:r>
            <w:r>
              <w:t>iet_vet</w:t>
            </w:r>
          </w:p>
        </w:tc>
        <w:tc>
          <w:tcPr>
            <w:tcW w:w="1499" w:type="dxa"/>
          </w:tcPr>
          <w:p w14:paraId="585AD9A1" w14:textId="4F69E19B" w:rsidR="00E73CD9" w:rsidRDefault="00A66CCF" w:rsidP="00A866D3">
            <w:r>
              <w:rPr>
                <w:rFonts w:hint="eastAsia"/>
              </w:rPr>
              <w:t>V</w:t>
            </w:r>
            <w:r>
              <w:t>ARCHAR(45)</w:t>
            </w:r>
          </w:p>
        </w:tc>
        <w:tc>
          <w:tcPr>
            <w:tcW w:w="1524" w:type="dxa"/>
          </w:tcPr>
          <w:p w14:paraId="305BEC7A" w14:textId="565FB260" w:rsidR="00E73CD9" w:rsidRDefault="00451CD3" w:rsidP="00A866D3">
            <w:r>
              <w:rPr>
                <w:rFonts w:hint="eastAsia"/>
              </w:rPr>
              <w:t>O</w:t>
            </w:r>
          </w:p>
        </w:tc>
        <w:tc>
          <w:tcPr>
            <w:tcW w:w="1487" w:type="dxa"/>
          </w:tcPr>
          <w:p w14:paraId="518BC8E1" w14:textId="77777777" w:rsidR="00E73CD9" w:rsidRDefault="00E73CD9" w:rsidP="00A866D3"/>
        </w:tc>
        <w:tc>
          <w:tcPr>
            <w:tcW w:w="1489" w:type="dxa"/>
            <w:gridSpan w:val="2"/>
          </w:tcPr>
          <w:p w14:paraId="7AA6414B" w14:textId="77777777" w:rsidR="00E73CD9" w:rsidRDefault="00E73CD9" w:rsidP="00A866D3"/>
        </w:tc>
      </w:tr>
      <w:tr w:rsidR="00A66CCF" w14:paraId="0A130FD6" w14:textId="77777777" w:rsidTr="00A866D3">
        <w:trPr>
          <w:trHeight w:val="43"/>
        </w:trPr>
        <w:tc>
          <w:tcPr>
            <w:tcW w:w="1816" w:type="dxa"/>
          </w:tcPr>
          <w:p w14:paraId="129AA0E5" w14:textId="0600553C" w:rsidR="00E73CD9" w:rsidRDefault="00AB6621" w:rsidP="00A866D3">
            <w:r>
              <w:rPr>
                <w:rFonts w:hint="eastAsia"/>
              </w:rPr>
              <w:t>식단_기타</w:t>
            </w:r>
          </w:p>
        </w:tc>
        <w:tc>
          <w:tcPr>
            <w:tcW w:w="1535" w:type="dxa"/>
          </w:tcPr>
          <w:p w14:paraId="511B203F" w14:textId="7E042A3B" w:rsidR="00E73CD9" w:rsidRDefault="00AB6621" w:rsidP="00A866D3">
            <w:r>
              <w:rPr>
                <w:rFonts w:hint="eastAsia"/>
              </w:rPr>
              <w:t>d</w:t>
            </w:r>
            <w:r>
              <w:t>iet_else</w:t>
            </w:r>
          </w:p>
        </w:tc>
        <w:tc>
          <w:tcPr>
            <w:tcW w:w="1499" w:type="dxa"/>
          </w:tcPr>
          <w:p w14:paraId="18B0ED6D" w14:textId="2C00E18F" w:rsidR="00E73CD9" w:rsidRDefault="00A66CCF" w:rsidP="00A866D3">
            <w:r>
              <w:rPr>
                <w:rFonts w:hint="eastAsia"/>
              </w:rPr>
              <w:t>V</w:t>
            </w:r>
            <w:r>
              <w:t>ARCHAR(45)</w:t>
            </w:r>
          </w:p>
        </w:tc>
        <w:tc>
          <w:tcPr>
            <w:tcW w:w="1524" w:type="dxa"/>
          </w:tcPr>
          <w:p w14:paraId="56912E96" w14:textId="6FB5A84F" w:rsidR="00E73CD9" w:rsidRDefault="00451CD3" w:rsidP="00A866D3">
            <w:r>
              <w:rPr>
                <w:rFonts w:hint="eastAsia"/>
              </w:rPr>
              <w:t>O</w:t>
            </w:r>
          </w:p>
        </w:tc>
        <w:tc>
          <w:tcPr>
            <w:tcW w:w="1487" w:type="dxa"/>
          </w:tcPr>
          <w:p w14:paraId="1AB50EFB" w14:textId="77777777" w:rsidR="00E73CD9" w:rsidRDefault="00E73CD9" w:rsidP="00A866D3"/>
        </w:tc>
        <w:tc>
          <w:tcPr>
            <w:tcW w:w="1489" w:type="dxa"/>
            <w:gridSpan w:val="2"/>
          </w:tcPr>
          <w:p w14:paraId="2F0C6889" w14:textId="77777777" w:rsidR="00E73CD9" w:rsidRDefault="00E73CD9" w:rsidP="00A866D3"/>
        </w:tc>
      </w:tr>
      <w:tr w:rsidR="00A66CCF" w14:paraId="04495DA9" w14:textId="77777777" w:rsidTr="00A866D3">
        <w:trPr>
          <w:trHeight w:val="43"/>
        </w:trPr>
        <w:tc>
          <w:tcPr>
            <w:tcW w:w="1816" w:type="dxa"/>
          </w:tcPr>
          <w:p w14:paraId="185343D6" w14:textId="06CDF81D" w:rsidR="00E73CD9" w:rsidRDefault="00AB6621" w:rsidP="00A866D3">
            <w:r>
              <w:rPr>
                <w:rFonts w:hint="eastAsia"/>
              </w:rPr>
              <w:t>식단_칼로리</w:t>
            </w:r>
          </w:p>
        </w:tc>
        <w:tc>
          <w:tcPr>
            <w:tcW w:w="1535" w:type="dxa"/>
          </w:tcPr>
          <w:p w14:paraId="4D5E19F8" w14:textId="0449F792" w:rsidR="00E73CD9" w:rsidRDefault="00AB6621" w:rsidP="00A866D3">
            <w:r>
              <w:rPr>
                <w:rFonts w:hint="eastAsia"/>
              </w:rPr>
              <w:t>d</w:t>
            </w:r>
            <w:r>
              <w:t>iet_</w:t>
            </w:r>
            <w:r w:rsidR="00113043">
              <w:t>calory</w:t>
            </w:r>
          </w:p>
        </w:tc>
        <w:tc>
          <w:tcPr>
            <w:tcW w:w="1499" w:type="dxa"/>
          </w:tcPr>
          <w:p w14:paraId="2E1725E6" w14:textId="6D722B5C" w:rsidR="00E73CD9" w:rsidRDefault="00A66CCF" w:rsidP="00A866D3">
            <w:r>
              <w:rPr>
                <w:rFonts w:hint="eastAsia"/>
              </w:rPr>
              <w:t>F</w:t>
            </w:r>
            <w:r>
              <w:t>LOAT</w:t>
            </w:r>
          </w:p>
        </w:tc>
        <w:tc>
          <w:tcPr>
            <w:tcW w:w="1524" w:type="dxa"/>
          </w:tcPr>
          <w:p w14:paraId="4915A41F" w14:textId="6EB07BEE" w:rsidR="00E73CD9" w:rsidRDefault="00451CD3" w:rsidP="00A866D3">
            <w:r>
              <w:rPr>
                <w:rFonts w:hint="eastAsia"/>
              </w:rPr>
              <w:t>O</w:t>
            </w:r>
          </w:p>
        </w:tc>
        <w:tc>
          <w:tcPr>
            <w:tcW w:w="1487" w:type="dxa"/>
          </w:tcPr>
          <w:p w14:paraId="5E46229C" w14:textId="77777777" w:rsidR="00E73CD9" w:rsidRDefault="00E73CD9" w:rsidP="00A866D3"/>
        </w:tc>
        <w:tc>
          <w:tcPr>
            <w:tcW w:w="1489" w:type="dxa"/>
            <w:gridSpan w:val="2"/>
          </w:tcPr>
          <w:p w14:paraId="43AAA359" w14:textId="77777777" w:rsidR="00E73CD9" w:rsidRDefault="00E73CD9" w:rsidP="00A866D3"/>
        </w:tc>
      </w:tr>
      <w:tr w:rsidR="00A66CCF" w14:paraId="40084EA7" w14:textId="77777777" w:rsidTr="00A866D3">
        <w:trPr>
          <w:trHeight w:val="43"/>
        </w:trPr>
        <w:tc>
          <w:tcPr>
            <w:tcW w:w="1816" w:type="dxa"/>
          </w:tcPr>
          <w:p w14:paraId="0D9AC516" w14:textId="4A214AED" w:rsidR="00E73CD9" w:rsidRDefault="00AB6621" w:rsidP="00A866D3">
            <w:r>
              <w:rPr>
                <w:rFonts w:hint="eastAsia"/>
              </w:rPr>
              <w:t>식단_탄수화물</w:t>
            </w:r>
          </w:p>
        </w:tc>
        <w:tc>
          <w:tcPr>
            <w:tcW w:w="1535" w:type="dxa"/>
          </w:tcPr>
          <w:p w14:paraId="0587824F" w14:textId="70EA63F4" w:rsidR="00E73CD9" w:rsidRDefault="00113043" w:rsidP="00A866D3">
            <w:r>
              <w:rPr>
                <w:rFonts w:hint="eastAsia"/>
              </w:rPr>
              <w:t>d</w:t>
            </w:r>
            <w:r>
              <w:t>iet_car</w:t>
            </w:r>
          </w:p>
        </w:tc>
        <w:tc>
          <w:tcPr>
            <w:tcW w:w="1499" w:type="dxa"/>
          </w:tcPr>
          <w:p w14:paraId="3A9ED5B5" w14:textId="6FDD3BAE" w:rsidR="00E73CD9" w:rsidRDefault="00A66CCF" w:rsidP="00A866D3">
            <w:r>
              <w:rPr>
                <w:rFonts w:hint="eastAsia"/>
              </w:rPr>
              <w:t>F</w:t>
            </w:r>
            <w:r>
              <w:t>LOAT</w:t>
            </w:r>
            <w:r w:rsidR="00451CD3">
              <w:rPr>
                <w:rFonts w:hint="eastAsia"/>
              </w:rPr>
              <w:t xml:space="preserve"> </w:t>
            </w:r>
          </w:p>
        </w:tc>
        <w:tc>
          <w:tcPr>
            <w:tcW w:w="1524" w:type="dxa"/>
          </w:tcPr>
          <w:p w14:paraId="7A7965C1" w14:textId="154764BF" w:rsidR="00E73CD9" w:rsidRDefault="00451CD3" w:rsidP="00A866D3">
            <w:r>
              <w:rPr>
                <w:rFonts w:hint="eastAsia"/>
              </w:rPr>
              <w:t>O</w:t>
            </w:r>
          </w:p>
        </w:tc>
        <w:tc>
          <w:tcPr>
            <w:tcW w:w="1487" w:type="dxa"/>
          </w:tcPr>
          <w:p w14:paraId="1E4197A0" w14:textId="77777777" w:rsidR="00E73CD9" w:rsidRDefault="00E73CD9" w:rsidP="00A866D3"/>
        </w:tc>
        <w:tc>
          <w:tcPr>
            <w:tcW w:w="1489" w:type="dxa"/>
            <w:gridSpan w:val="2"/>
          </w:tcPr>
          <w:p w14:paraId="55628800" w14:textId="77777777" w:rsidR="00E73CD9" w:rsidRDefault="00E73CD9" w:rsidP="00A866D3"/>
        </w:tc>
      </w:tr>
      <w:tr w:rsidR="00A66CCF" w14:paraId="24EA4EC4" w14:textId="77777777" w:rsidTr="00A866D3">
        <w:trPr>
          <w:trHeight w:val="43"/>
        </w:trPr>
        <w:tc>
          <w:tcPr>
            <w:tcW w:w="1816" w:type="dxa"/>
          </w:tcPr>
          <w:p w14:paraId="19BE30AA" w14:textId="52DC60C0" w:rsidR="00E73CD9" w:rsidRDefault="00AB6621" w:rsidP="00A866D3">
            <w:r>
              <w:rPr>
                <w:rFonts w:hint="eastAsia"/>
              </w:rPr>
              <w:t>식단_단백질</w:t>
            </w:r>
          </w:p>
        </w:tc>
        <w:tc>
          <w:tcPr>
            <w:tcW w:w="1535" w:type="dxa"/>
          </w:tcPr>
          <w:p w14:paraId="305DB4FD" w14:textId="0A24106C" w:rsidR="00E73CD9" w:rsidRDefault="00113043" w:rsidP="00A866D3">
            <w:r>
              <w:rPr>
                <w:rFonts w:hint="eastAsia"/>
              </w:rPr>
              <w:t>d</w:t>
            </w:r>
            <w:r>
              <w:t>iet_pro</w:t>
            </w:r>
          </w:p>
        </w:tc>
        <w:tc>
          <w:tcPr>
            <w:tcW w:w="1499" w:type="dxa"/>
          </w:tcPr>
          <w:p w14:paraId="15F50F7A" w14:textId="40A6E3E1" w:rsidR="00E73CD9" w:rsidRDefault="00A66CCF" w:rsidP="00A866D3">
            <w:r>
              <w:rPr>
                <w:rFonts w:hint="eastAsia"/>
              </w:rPr>
              <w:t>F</w:t>
            </w:r>
            <w:r>
              <w:t>LOAT</w:t>
            </w:r>
          </w:p>
        </w:tc>
        <w:tc>
          <w:tcPr>
            <w:tcW w:w="1524" w:type="dxa"/>
          </w:tcPr>
          <w:p w14:paraId="755F6C52" w14:textId="6EF0A177" w:rsidR="00E73CD9" w:rsidRDefault="00451CD3" w:rsidP="00A866D3">
            <w:r>
              <w:rPr>
                <w:rFonts w:hint="eastAsia"/>
              </w:rPr>
              <w:t>O</w:t>
            </w:r>
          </w:p>
        </w:tc>
        <w:tc>
          <w:tcPr>
            <w:tcW w:w="1487" w:type="dxa"/>
          </w:tcPr>
          <w:p w14:paraId="68CB7E0C" w14:textId="77777777" w:rsidR="00E73CD9" w:rsidRDefault="00E73CD9" w:rsidP="00A866D3"/>
        </w:tc>
        <w:tc>
          <w:tcPr>
            <w:tcW w:w="1489" w:type="dxa"/>
            <w:gridSpan w:val="2"/>
          </w:tcPr>
          <w:p w14:paraId="61AF80BA" w14:textId="77777777" w:rsidR="00E73CD9" w:rsidRDefault="00E73CD9" w:rsidP="00A866D3"/>
        </w:tc>
      </w:tr>
      <w:tr w:rsidR="00A66CCF" w14:paraId="3ED1CD1B" w14:textId="77777777" w:rsidTr="00A866D3">
        <w:trPr>
          <w:trHeight w:val="43"/>
        </w:trPr>
        <w:tc>
          <w:tcPr>
            <w:tcW w:w="1816" w:type="dxa"/>
          </w:tcPr>
          <w:p w14:paraId="4BDC7DF5" w14:textId="3E8C6D9E" w:rsidR="00E73CD9" w:rsidRDefault="00AB6621" w:rsidP="00A866D3">
            <w:r>
              <w:rPr>
                <w:rFonts w:hint="eastAsia"/>
              </w:rPr>
              <w:t>식단_지방</w:t>
            </w:r>
          </w:p>
        </w:tc>
        <w:tc>
          <w:tcPr>
            <w:tcW w:w="1535" w:type="dxa"/>
          </w:tcPr>
          <w:p w14:paraId="64D90827" w14:textId="6143B95F" w:rsidR="00E73CD9" w:rsidRDefault="00113043" w:rsidP="00A866D3">
            <w:r>
              <w:rPr>
                <w:rFonts w:hint="eastAsia"/>
              </w:rPr>
              <w:t>d</w:t>
            </w:r>
            <w:r>
              <w:t>iet_fat</w:t>
            </w:r>
          </w:p>
        </w:tc>
        <w:tc>
          <w:tcPr>
            <w:tcW w:w="1499" w:type="dxa"/>
          </w:tcPr>
          <w:p w14:paraId="751AAC70" w14:textId="7D6D3084" w:rsidR="00E73CD9" w:rsidRDefault="00B56316" w:rsidP="00A866D3">
            <w:r>
              <w:rPr>
                <w:rFonts w:hint="eastAsia"/>
              </w:rPr>
              <w:t>F</w:t>
            </w:r>
            <w:r>
              <w:t>LOAT</w:t>
            </w:r>
          </w:p>
        </w:tc>
        <w:tc>
          <w:tcPr>
            <w:tcW w:w="1524" w:type="dxa"/>
          </w:tcPr>
          <w:p w14:paraId="1B563096" w14:textId="206F4745" w:rsidR="00E73CD9" w:rsidRDefault="00451CD3" w:rsidP="00A866D3">
            <w:r>
              <w:rPr>
                <w:rFonts w:hint="eastAsia"/>
              </w:rPr>
              <w:t>O</w:t>
            </w:r>
          </w:p>
        </w:tc>
        <w:tc>
          <w:tcPr>
            <w:tcW w:w="1487" w:type="dxa"/>
          </w:tcPr>
          <w:p w14:paraId="5492B38C" w14:textId="77777777" w:rsidR="00E73CD9" w:rsidRDefault="00E73CD9" w:rsidP="00A866D3"/>
        </w:tc>
        <w:tc>
          <w:tcPr>
            <w:tcW w:w="1489" w:type="dxa"/>
            <w:gridSpan w:val="2"/>
          </w:tcPr>
          <w:p w14:paraId="1AFEDF86" w14:textId="77777777" w:rsidR="00E73CD9" w:rsidRDefault="00E73CD9" w:rsidP="00A866D3"/>
        </w:tc>
      </w:tr>
    </w:tbl>
    <w:p w14:paraId="662BDB86" w14:textId="77777777" w:rsidR="00E73CD9" w:rsidRDefault="00E73CD9" w:rsidP="00F33C91"/>
    <w:tbl>
      <w:tblPr>
        <w:tblStyle w:val="af4"/>
        <w:tblW w:w="0" w:type="auto"/>
        <w:tbl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single" w:sz="4" w:space="0" w:color="5B9BD5"/>
          <w:insideV w:val="single" w:sz="4" w:space="0" w:color="5B9BD5"/>
        </w:tblBorders>
        <w:tblLook w:val="04A0" w:firstRow="1" w:lastRow="0" w:firstColumn="1" w:lastColumn="0" w:noHBand="0" w:noVBand="1"/>
      </w:tblPr>
      <w:tblGrid>
        <w:gridCol w:w="1784"/>
        <w:gridCol w:w="1522"/>
        <w:gridCol w:w="1399"/>
        <w:gridCol w:w="1444"/>
        <w:gridCol w:w="1413"/>
        <w:gridCol w:w="1788"/>
      </w:tblGrid>
      <w:tr w:rsidR="00451CD3" w14:paraId="21088BD1" w14:textId="77777777" w:rsidTr="00451CD3">
        <w:tc>
          <w:tcPr>
            <w:tcW w:w="1791" w:type="dxa"/>
            <w:shd w:val="clear" w:color="auto" w:fill="DEEAF6" w:themeFill="accent1" w:themeFillTint="33"/>
          </w:tcPr>
          <w:p w14:paraId="7697D63C" w14:textId="77777777" w:rsidR="00451CD3" w:rsidRDefault="00451CD3" w:rsidP="00A866D3">
            <w:r>
              <w:rPr>
                <w:rFonts w:hint="eastAsia"/>
              </w:rPr>
              <w:lastRenderedPageBreak/>
              <w:t>데이터베이스명</w:t>
            </w:r>
          </w:p>
        </w:tc>
        <w:tc>
          <w:tcPr>
            <w:tcW w:w="2946" w:type="dxa"/>
            <w:gridSpan w:val="2"/>
          </w:tcPr>
          <w:p w14:paraId="3A02B9E7" w14:textId="77777777" w:rsidR="00451CD3" w:rsidRDefault="00451CD3" w:rsidP="00A866D3">
            <w:r>
              <w:rPr>
                <w:rFonts w:hint="eastAsia"/>
              </w:rPr>
              <w:t>s</w:t>
            </w:r>
            <w:r>
              <w:t>martPT</w:t>
            </w:r>
          </w:p>
        </w:tc>
        <w:tc>
          <w:tcPr>
            <w:tcW w:w="1461" w:type="dxa"/>
            <w:shd w:val="clear" w:color="auto" w:fill="DEEAF6" w:themeFill="accent1" w:themeFillTint="33"/>
          </w:tcPr>
          <w:p w14:paraId="15A2A15F" w14:textId="77777777" w:rsidR="00451CD3" w:rsidRDefault="00451CD3" w:rsidP="00A866D3">
            <w:r>
              <w:rPr>
                <w:rFonts w:hint="eastAsia"/>
              </w:rPr>
              <w:t>테이블명</w:t>
            </w:r>
          </w:p>
        </w:tc>
        <w:tc>
          <w:tcPr>
            <w:tcW w:w="3152" w:type="dxa"/>
            <w:gridSpan w:val="2"/>
          </w:tcPr>
          <w:p w14:paraId="1B1573CF" w14:textId="33C89FAE" w:rsidR="00451CD3" w:rsidRDefault="00451CD3" w:rsidP="00A866D3">
            <w:r>
              <w:t>eatenfood</w:t>
            </w:r>
          </w:p>
        </w:tc>
      </w:tr>
      <w:tr w:rsidR="00451CD3" w14:paraId="0CF8A2D5" w14:textId="77777777" w:rsidTr="00451CD3">
        <w:tc>
          <w:tcPr>
            <w:tcW w:w="1791" w:type="dxa"/>
            <w:shd w:val="clear" w:color="auto" w:fill="DEEAF6" w:themeFill="accent1" w:themeFillTint="33"/>
          </w:tcPr>
          <w:p w14:paraId="5FE88C91" w14:textId="77777777" w:rsidR="00451CD3" w:rsidRDefault="00451CD3" w:rsidP="00A866D3">
            <w:r>
              <w:rPr>
                <w:rFonts w:hint="eastAsia"/>
              </w:rPr>
              <w:t>테이블 설명</w:t>
            </w:r>
          </w:p>
        </w:tc>
        <w:tc>
          <w:tcPr>
            <w:tcW w:w="7559" w:type="dxa"/>
            <w:gridSpan w:val="5"/>
          </w:tcPr>
          <w:p w14:paraId="776586FD" w14:textId="643DC5C3" w:rsidR="00451CD3" w:rsidRDefault="00451CD3" w:rsidP="00A866D3">
            <w:r>
              <w:rPr>
                <w:rFonts w:hint="eastAsia"/>
              </w:rPr>
              <w:t>섭취한 음식 정보 테이블</w:t>
            </w:r>
          </w:p>
        </w:tc>
      </w:tr>
      <w:tr w:rsidR="00451CD3" w14:paraId="3DF37CF2" w14:textId="77777777" w:rsidTr="00451CD3">
        <w:tc>
          <w:tcPr>
            <w:tcW w:w="4737" w:type="dxa"/>
            <w:gridSpan w:val="3"/>
            <w:shd w:val="clear" w:color="auto" w:fill="DEEAF6" w:themeFill="accent1" w:themeFillTint="33"/>
          </w:tcPr>
          <w:p w14:paraId="398B6FDD" w14:textId="77777777" w:rsidR="00451CD3" w:rsidRDefault="00451CD3" w:rsidP="00A866D3">
            <w:r>
              <w:rPr>
                <w:rFonts w:hint="eastAsia"/>
              </w:rPr>
              <w:t>초기건수</w:t>
            </w:r>
          </w:p>
        </w:tc>
        <w:tc>
          <w:tcPr>
            <w:tcW w:w="4613" w:type="dxa"/>
            <w:gridSpan w:val="3"/>
            <w:shd w:val="clear" w:color="auto" w:fill="DEEAF6" w:themeFill="accent1" w:themeFillTint="33"/>
          </w:tcPr>
          <w:p w14:paraId="354F4AC0" w14:textId="77777777" w:rsidR="00451CD3" w:rsidRDefault="00451CD3" w:rsidP="00A866D3">
            <w:r>
              <w:rPr>
                <w:rFonts w:hint="eastAsia"/>
              </w:rPr>
              <w:t>보</w:t>
            </w:r>
            <w:r w:rsidRPr="00094B48">
              <w:rPr>
                <w:rFonts w:hint="eastAsia"/>
                <w:shd w:val="clear" w:color="auto" w:fill="DEEAF6" w:themeFill="accent1" w:themeFillTint="33"/>
              </w:rPr>
              <w:t>관주기</w:t>
            </w:r>
          </w:p>
        </w:tc>
      </w:tr>
      <w:tr w:rsidR="00451CD3" w14:paraId="60264EFA" w14:textId="77777777" w:rsidTr="00451CD3">
        <w:tc>
          <w:tcPr>
            <w:tcW w:w="4737" w:type="dxa"/>
            <w:gridSpan w:val="3"/>
          </w:tcPr>
          <w:p w14:paraId="410D178C" w14:textId="33150269" w:rsidR="00451CD3" w:rsidRDefault="00451CD3" w:rsidP="00A866D3">
            <w:r>
              <w:rPr>
                <w:rFonts w:hint="eastAsia"/>
              </w:rPr>
              <w:t>0</w:t>
            </w:r>
          </w:p>
        </w:tc>
        <w:tc>
          <w:tcPr>
            <w:tcW w:w="4613" w:type="dxa"/>
            <w:gridSpan w:val="3"/>
          </w:tcPr>
          <w:p w14:paraId="2E4D2236" w14:textId="77777777" w:rsidR="00451CD3" w:rsidRDefault="00451CD3" w:rsidP="00A866D3">
            <w:r>
              <w:rPr>
                <w:rFonts w:hint="eastAsia"/>
              </w:rPr>
              <w:t>영속</w:t>
            </w:r>
          </w:p>
        </w:tc>
      </w:tr>
      <w:tr w:rsidR="00451CD3" w14:paraId="510A8897" w14:textId="77777777" w:rsidTr="00451CD3">
        <w:tc>
          <w:tcPr>
            <w:tcW w:w="1791" w:type="dxa"/>
            <w:shd w:val="clear" w:color="auto" w:fill="DEEAF6" w:themeFill="accent1" w:themeFillTint="33"/>
          </w:tcPr>
          <w:p w14:paraId="38B0B319" w14:textId="77777777" w:rsidR="00451CD3" w:rsidRDefault="00451CD3" w:rsidP="00A866D3">
            <w:r>
              <w:rPr>
                <w:rFonts w:hint="eastAsia"/>
              </w:rPr>
              <w:t>컬럼명</w:t>
            </w:r>
          </w:p>
        </w:tc>
        <w:tc>
          <w:tcPr>
            <w:tcW w:w="1525" w:type="dxa"/>
            <w:shd w:val="clear" w:color="auto" w:fill="DEEAF6" w:themeFill="accent1" w:themeFillTint="33"/>
          </w:tcPr>
          <w:p w14:paraId="6DD39D99" w14:textId="77777777" w:rsidR="00451CD3" w:rsidRDefault="00451CD3" w:rsidP="00A866D3">
            <w:r>
              <w:rPr>
                <w:rFonts w:hint="eastAsia"/>
              </w:rPr>
              <w:t>컬럼I</w:t>
            </w:r>
            <w:r>
              <w:t>D</w:t>
            </w:r>
          </w:p>
        </w:tc>
        <w:tc>
          <w:tcPr>
            <w:tcW w:w="1421" w:type="dxa"/>
            <w:shd w:val="clear" w:color="auto" w:fill="DEEAF6" w:themeFill="accent1" w:themeFillTint="33"/>
          </w:tcPr>
          <w:p w14:paraId="6A51D66A" w14:textId="77777777" w:rsidR="00451CD3" w:rsidRDefault="00451CD3" w:rsidP="00A866D3">
            <w:r>
              <w:rPr>
                <w:rFonts w:hint="eastAsia"/>
              </w:rPr>
              <w:t>타입 및 길이</w:t>
            </w:r>
          </w:p>
        </w:tc>
        <w:tc>
          <w:tcPr>
            <w:tcW w:w="1461" w:type="dxa"/>
            <w:shd w:val="clear" w:color="auto" w:fill="DEEAF6" w:themeFill="accent1" w:themeFillTint="33"/>
          </w:tcPr>
          <w:p w14:paraId="609B86A2" w14:textId="77777777" w:rsidR="00451CD3" w:rsidRDefault="00451CD3" w:rsidP="00A866D3">
            <w:r>
              <w:rPr>
                <w:rFonts w:hint="eastAsia"/>
              </w:rPr>
              <w:t>N</w:t>
            </w:r>
            <w:r>
              <w:t>ot Null</w:t>
            </w:r>
          </w:p>
        </w:tc>
        <w:tc>
          <w:tcPr>
            <w:tcW w:w="1452" w:type="dxa"/>
            <w:shd w:val="clear" w:color="auto" w:fill="DEEAF6" w:themeFill="accent1" w:themeFillTint="33"/>
          </w:tcPr>
          <w:p w14:paraId="4988E4CB" w14:textId="77777777" w:rsidR="00451CD3" w:rsidRDefault="00451CD3" w:rsidP="00A866D3">
            <w:r>
              <w:rPr>
                <w:rFonts w:hint="eastAsia"/>
              </w:rPr>
              <w:t>P</w:t>
            </w:r>
            <w:r>
              <w:t>K</w:t>
            </w:r>
          </w:p>
        </w:tc>
        <w:tc>
          <w:tcPr>
            <w:tcW w:w="1700" w:type="dxa"/>
            <w:shd w:val="clear" w:color="auto" w:fill="DEEAF6" w:themeFill="accent1" w:themeFillTint="33"/>
          </w:tcPr>
          <w:p w14:paraId="23BE27D3" w14:textId="77777777" w:rsidR="00451CD3" w:rsidRDefault="00451CD3" w:rsidP="00A866D3">
            <w:r>
              <w:rPr>
                <w:rFonts w:hint="eastAsia"/>
              </w:rPr>
              <w:t>F</w:t>
            </w:r>
            <w:r>
              <w:t>K</w:t>
            </w:r>
          </w:p>
        </w:tc>
      </w:tr>
      <w:tr w:rsidR="00451CD3" w14:paraId="7247F958" w14:textId="77777777" w:rsidTr="00451CD3">
        <w:tc>
          <w:tcPr>
            <w:tcW w:w="1791" w:type="dxa"/>
          </w:tcPr>
          <w:p w14:paraId="1C26F8E0" w14:textId="3A2A0EF1" w:rsidR="00451CD3" w:rsidRDefault="00451CD3" w:rsidP="00A866D3">
            <w:r>
              <w:rPr>
                <w:rFonts w:hint="eastAsia"/>
              </w:rPr>
              <w:t>섭취한음식번호</w:t>
            </w:r>
          </w:p>
        </w:tc>
        <w:tc>
          <w:tcPr>
            <w:tcW w:w="1525" w:type="dxa"/>
          </w:tcPr>
          <w:p w14:paraId="1E26720F" w14:textId="48F9E258" w:rsidR="00451CD3" w:rsidRDefault="00451CD3" w:rsidP="00A866D3">
            <w:r>
              <w:rPr>
                <w:rFonts w:hint="eastAsia"/>
              </w:rPr>
              <w:t>e</w:t>
            </w:r>
            <w:r>
              <w:t>aten_id</w:t>
            </w:r>
          </w:p>
        </w:tc>
        <w:tc>
          <w:tcPr>
            <w:tcW w:w="1421" w:type="dxa"/>
          </w:tcPr>
          <w:p w14:paraId="43F26445" w14:textId="77777777" w:rsidR="00451CD3" w:rsidRDefault="00451CD3" w:rsidP="00A866D3">
            <w:r>
              <w:rPr>
                <w:rFonts w:hint="eastAsia"/>
              </w:rPr>
              <w:t>I</w:t>
            </w:r>
            <w:r>
              <w:t>NT(11)</w:t>
            </w:r>
          </w:p>
        </w:tc>
        <w:tc>
          <w:tcPr>
            <w:tcW w:w="1461" w:type="dxa"/>
          </w:tcPr>
          <w:p w14:paraId="44FD7518" w14:textId="77777777" w:rsidR="00451CD3" w:rsidRDefault="00451CD3" w:rsidP="00A866D3">
            <w:r>
              <w:rPr>
                <w:rFonts w:hint="eastAsia"/>
              </w:rPr>
              <w:t>O</w:t>
            </w:r>
          </w:p>
        </w:tc>
        <w:tc>
          <w:tcPr>
            <w:tcW w:w="1452" w:type="dxa"/>
          </w:tcPr>
          <w:p w14:paraId="4A82053E" w14:textId="77777777" w:rsidR="00451CD3" w:rsidRDefault="00451CD3" w:rsidP="00A866D3">
            <w:r>
              <w:rPr>
                <w:rFonts w:hint="eastAsia"/>
              </w:rPr>
              <w:t>O</w:t>
            </w:r>
          </w:p>
        </w:tc>
        <w:tc>
          <w:tcPr>
            <w:tcW w:w="1700" w:type="dxa"/>
          </w:tcPr>
          <w:p w14:paraId="790FE819" w14:textId="77777777" w:rsidR="00451CD3" w:rsidRDefault="00451CD3" w:rsidP="00A866D3"/>
        </w:tc>
      </w:tr>
      <w:tr w:rsidR="00451CD3" w14:paraId="03B56C94" w14:textId="77777777" w:rsidTr="00451CD3">
        <w:trPr>
          <w:trHeight w:val="44"/>
        </w:trPr>
        <w:tc>
          <w:tcPr>
            <w:tcW w:w="1791" w:type="dxa"/>
          </w:tcPr>
          <w:p w14:paraId="4E35A552" w14:textId="7787BA33" w:rsidR="00451CD3" w:rsidRDefault="00451CD3" w:rsidP="00A866D3">
            <w:r>
              <w:rPr>
                <w:rFonts w:hint="eastAsia"/>
              </w:rPr>
              <w:t>사용자번호</w:t>
            </w:r>
          </w:p>
        </w:tc>
        <w:tc>
          <w:tcPr>
            <w:tcW w:w="1525" w:type="dxa"/>
          </w:tcPr>
          <w:p w14:paraId="7B141A78" w14:textId="050B432A" w:rsidR="00451CD3" w:rsidRDefault="00451CD3" w:rsidP="00A866D3">
            <w:r>
              <w:rPr>
                <w:rFonts w:hint="eastAsia"/>
              </w:rPr>
              <w:t>u</w:t>
            </w:r>
            <w:r>
              <w:t>ser_id</w:t>
            </w:r>
          </w:p>
        </w:tc>
        <w:tc>
          <w:tcPr>
            <w:tcW w:w="1421" w:type="dxa"/>
          </w:tcPr>
          <w:p w14:paraId="4D486C12" w14:textId="2A2EF203" w:rsidR="00451CD3" w:rsidRDefault="00451CD3" w:rsidP="00A866D3">
            <w:r>
              <w:rPr>
                <w:rFonts w:hint="eastAsia"/>
              </w:rPr>
              <w:t>I</w:t>
            </w:r>
            <w:r>
              <w:t>NT(11)</w:t>
            </w:r>
          </w:p>
        </w:tc>
        <w:tc>
          <w:tcPr>
            <w:tcW w:w="1461" w:type="dxa"/>
          </w:tcPr>
          <w:p w14:paraId="6E66DFC1" w14:textId="77777777" w:rsidR="00451CD3" w:rsidRDefault="00451CD3" w:rsidP="00A866D3">
            <w:r>
              <w:rPr>
                <w:rFonts w:hint="eastAsia"/>
              </w:rPr>
              <w:t>O</w:t>
            </w:r>
          </w:p>
        </w:tc>
        <w:tc>
          <w:tcPr>
            <w:tcW w:w="1452" w:type="dxa"/>
          </w:tcPr>
          <w:p w14:paraId="7BA2DA8F" w14:textId="77777777" w:rsidR="00451CD3" w:rsidRDefault="00451CD3" w:rsidP="00A866D3"/>
        </w:tc>
        <w:tc>
          <w:tcPr>
            <w:tcW w:w="1700" w:type="dxa"/>
          </w:tcPr>
          <w:p w14:paraId="31A78C12" w14:textId="2A89C1BB" w:rsidR="00451CD3" w:rsidRDefault="001A1D76" w:rsidP="00A866D3">
            <w:r>
              <w:t>[user]user_id</w:t>
            </w:r>
          </w:p>
        </w:tc>
      </w:tr>
      <w:tr w:rsidR="00451CD3" w14:paraId="363EC9E5" w14:textId="77777777" w:rsidTr="00451CD3">
        <w:trPr>
          <w:trHeight w:val="43"/>
        </w:trPr>
        <w:tc>
          <w:tcPr>
            <w:tcW w:w="1791" w:type="dxa"/>
          </w:tcPr>
          <w:p w14:paraId="62131BAB" w14:textId="69DA537C" w:rsidR="00451CD3" w:rsidRDefault="00451CD3" w:rsidP="00A866D3">
            <w:r>
              <w:rPr>
                <w:rFonts w:hint="eastAsia"/>
              </w:rPr>
              <w:t>음식번호</w:t>
            </w:r>
          </w:p>
        </w:tc>
        <w:tc>
          <w:tcPr>
            <w:tcW w:w="1525" w:type="dxa"/>
          </w:tcPr>
          <w:p w14:paraId="121947EA" w14:textId="14D06962" w:rsidR="00451CD3" w:rsidRDefault="00451CD3" w:rsidP="00A866D3">
            <w:r>
              <w:rPr>
                <w:rFonts w:hint="eastAsia"/>
              </w:rPr>
              <w:t>f</w:t>
            </w:r>
            <w:r>
              <w:t>ood_id</w:t>
            </w:r>
          </w:p>
        </w:tc>
        <w:tc>
          <w:tcPr>
            <w:tcW w:w="1421" w:type="dxa"/>
          </w:tcPr>
          <w:p w14:paraId="6EE898D9" w14:textId="44AB6350" w:rsidR="00451CD3" w:rsidRDefault="00451CD3" w:rsidP="00A866D3">
            <w:r>
              <w:rPr>
                <w:rFonts w:hint="eastAsia"/>
              </w:rPr>
              <w:t>I</w:t>
            </w:r>
            <w:r>
              <w:t>NT(11)</w:t>
            </w:r>
          </w:p>
        </w:tc>
        <w:tc>
          <w:tcPr>
            <w:tcW w:w="1461" w:type="dxa"/>
          </w:tcPr>
          <w:p w14:paraId="6C3CA98D" w14:textId="77777777" w:rsidR="00451CD3" w:rsidRDefault="00451CD3" w:rsidP="00A866D3">
            <w:r>
              <w:rPr>
                <w:rFonts w:hint="eastAsia"/>
              </w:rPr>
              <w:t>O</w:t>
            </w:r>
          </w:p>
        </w:tc>
        <w:tc>
          <w:tcPr>
            <w:tcW w:w="1452" w:type="dxa"/>
          </w:tcPr>
          <w:p w14:paraId="6E4175A3" w14:textId="77777777" w:rsidR="00451CD3" w:rsidRDefault="00451CD3" w:rsidP="00A866D3"/>
        </w:tc>
        <w:tc>
          <w:tcPr>
            <w:tcW w:w="1700" w:type="dxa"/>
          </w:tcPr>
          <w:p w14:paraId="604AF250" w14:textId="7B311070" w:rsidR="00451CD3" w:rsidRDefault="001A1D76" w:rsidP="00A866D3">
            <w:r>
              <w:t>[</w:t>
            </w:r>
            <w:r>
              <w:rPr>
                <w:rFonts w:hint="eastAsia"/>
              </w:rPr>
              <w:t>f</w:t>
            </w:r>
            <w:r>
              <w:t>oodinfo]food_id</w:t>
            </w:r>
          </w:p>
        </w:tc>
      </w:tr>
      <w:tr w:rsidR="00451CD3" w14:paraId="4C7C17DE" w14:textId="77777777" w:rsidTr="00451CD3">
        <w:trPr>
          <w:trHeight w:val="43"/>
        </w:trPr>
        <w:tc>
          <w:tcPr>
            <w:tcW w:w="1791" w:type="dxa"/>
          </w:tcPr>
          <w:p w14:paraId="21D42013" w14:textId="26A7E26B" w:rsidR="00451CD3" w:rsidRDefault="00451CD3" w:rsidP="00A866D3">
            <w:r>
              <w:rPr>
                <w:rFonts w:hint="eastAsia"/>
              </w:rPr>
              <w:t>날짜</w:t>
            </w:r>
          </w:p>
        </w:tc>
        <w:tc>
          <w:tcPr>
            <w:tcW w:w="1525" w:type="dxa"/>
          </w:tcPr>
          <w:p w14:paraId="61DF301F" w14:textId="55D5879C" w:rsidR="00451CD3" w:rsidRDefault="00451CD3" w:rsidP="00A866D3">
            <w:r>
              <w:rPr>
                <w:rFonts w:hint="eastAsia"/>
              </w:rPr>
              <w:t>e</w:t>
            </w:r>
            <w:r>
              <w:t>aten_day</w:t>
            </w:r>
          </w:p>
        </w:tc>
        <w:tc>
          <w:tcPr>
            <w:tcW w:w="1421" w:type="dxa"/>
          </w:tcPr>
          <w:p w14:paraId="4A461072" w14:textId="5C04A4A6" w:rsidR="00451CD3" w:rsidRDefault="00451CD3" w:rsidP="00A866D3">
            <w:r>
              <w:rPr>
                <w:rFonts w:hint="eastAsia"/>
              </w:rPr>
              <w:t>D</w:t>
            </w:r>
            <w:r>
              <w:t>ATE</w:t>
            </w:r>
          </w:p>
        </w:tc>
        <w:tc>
          <w:tcPr>
            <w:tcW w:w="1461" w:type="dxa"/>
          </w:tcPr>
          <w:p w14:paraId="7CF1B090" w14:textId="77777777" w:rsidR="00451CD3" w:rsidRDefault="00451CD3" w:rsidP="00A866D3">
            <w:r>
              <w:rPr>
                <w:rFonts w:hint="eastAsia"/>
              </w:rPr>
              <w:t>O</w:t>
            </w:r>
          </w:p>
        </w:tc>
        <w:tc>
          <w:tcPr>
            <w:tcW w:w="1452" w:type="dxa"/>
          </w:tcPr>
          <w:p w14:paraId="5F0F8BA2" w14:textId="77777777" w:rsidR="00451CD3" w:rsidRDefault="00451CD3" w:rsidP="00A866D3"/>
        </w:tc>
        <w:tc>
          <w:tcPr>
            <w:tcW w:w="1700" w:type="dxa"/>
          </w:tcPr>
          <w:p w14:paraId="726CA17C" w14:textId="77777777" w:rsidR="00451CD3" w:rsidRDefault="00451CD3" w:rsidP="00A866D3"/>
        </w:tc>
      </w:tr>
      <w:tr w:rsidR="00451CD3" w14:paraId="3D809633" w14:textId="77777777" w:rsidTr="00451CD3">
        <w:trPr>
          <w:trHeight w:val="43"/>
        </w:trPr>
        <w:tc>
          <w:tcPr>
            <w:tcW w:w="1791" w:type="dxa"/>
          </w:tcPr>
          <w:p w14:paraId="4FAC895F" w14:textId="081E8531" w:rsidR="00451CD3" w:rsidRDefault="00451CD3" w:rsidP="00A866D3">
            <w:r>
              <w:rPr>
                <w:rFonts w:hint="eastAsia"/>
              </w:rPr>
              <w:t>아점저</w:t>
            </w:r>
          </w:p>
        </w:tc>
        <w:tc>
          <w:tcPr>
            <w:tcW w:w="1525" w:type="dxa"/>
          </w:tcPr>
          <w:p w14:paraId="291EE6AB" w14:textId="3CC27AF6" w:rsidR="00451CD3" w:rsidRDefault="00451CD3" w:rsidP="00A866D3">
            <w:r>
              <w:rPr>
                <w:rFonts w:hint="eastAsia"/>
              </w:rPr>
              <w:t>e</w:t>
            </w:r>
            <w:r>
              <w:t>aten_time</w:t>
            </w:r>
          </w:p>
        </w:tc>
        <w:tc>
          <w:tcPr>
            <w:tcW w:w="1421" w:type="dxa"/>
          </w:tcPr>
          <w:p w14:paraId="2183E9D7" w14:textId="58FDC6C4" w:rsidR="00451CD3" w:rsidRDefault="00451CD3" w:rsidP="00A866D3">
            <w:r>
              <w:rPr>
                <w:rFonts w:hint="eastAsia"/>
              </w:rPr>
              <w:t>I</w:t>
            </w:r>
            <w:r>
              <w:t>NT(11)</w:t>
            </w:r>
          </w:p>
        </w:tc>
        <w:tc>
          <w:tcPr>
            <w:tcW w:w="1461" w:type="dxa"/>
          </w:tcPr>
          <w:p w14:paraId="5CAEAE07" w14:textId="77777777" w:rsidR="00451CD3" w:rsidRDefault="00451CD3" w:rsidP="00A866D3">
            <w:r>
              <w:rPr>
                <w:rFonts w:hint="eastAsia"/>
              </w:rPr>
              <w:t>O</w:t>
            </w:r>
          </w:p>
        </w:tc>
        <w:tc>
          <w:tcPr>
            <w:tcW w:w="1452" w:type="dxa"/>
          </w:tcPr>
          <w:p w14:paraId="345722FA" w14:textId="77777777" w:rsidR="00451CD3" w:rsidRDefault="00451CD3" w:rsidP="00A866D3"/>
        </w:tc>
        <w:tc>
          <w:tcPr>
            <w:tcW w:w="1700" w:type="dxa"/>
          </w:tcPr>
          <w:p w14:paraId="0DE5A1E5" w14:textId="77777777" w:rsidR="00451CD3" w:rsidRDefault="00451CD3" w:rsidP="00A866D3"/>
        </w:tc>
      </w:tr>
      <w:tr w:rsidR="00451CD3" w14:paraId="1CC5AA5E" w14:textId="77777777" w:rsidTr="00451CD3">
        <w:trPr>
          <w:trHeight w:val="43"/>
        </w:trPr>
        <w:tc>
          <w:tcPr>
            <w:tcW w:w="1791" w:type="dxa"/>
          </w:tcPr>
          <w:p w14:paraId="090EEB5C" w14:textId="35D2CE27" w:rsidR="00451CD3" w:rsidRDefault="00451CD3" w:rsidP="00A866D3">
            <w:r>
              <w:rPr>
                <w:rFonts w:hint="eastAsia"/>
              </w:rPr>
              <w:t>인분</w:t>
            </w:r>
          </w:p>
        </w:tc>
        <w:tc>
          <w:tcPr>
            <w:tcW w:w="1525" w:type="dxa"/>
          </w:tcPr>
          <w:p w14:paraId="1C67F12E" w14:textId="0E5CFC06" w:rsidR="00451CD3" w:rsidRDefault="00451CD3" w:rsidP="00A866D3">
            <w:r>
              <w:rPr>
                <w:rFonts w:hint="eastAsia"/>
              </w:rPr>
              <w:t>e</w:t>
            </w:r>
            <w:r>
              <w:t>aten_serving</w:t>
            </w:r>
          </w:p>
        </w:tc>
        <w:tc>
          <w:tcPr>
            <w:tcW w:w="1421" w:type="dxa"/>
          </w:tcPr>
          <w:p w14:paraId="5A9C337F" w14:textId="326F00FD" w:rsidR="00451CD3" w:rsidRDefault="00451CD3" w:rsidP="00A866D3">
            <w:r>
              <w:rPr>
                <w:rFonts w:hint="eastAsia"/>
              </w:rPr>
              <w:t>I</w:t>
            </w:r>
            <w:r>
              <w:t>NT(11)</w:t>
            </w:r>
          </w:p>
        </w:tc>
        <w:tc>
          <w:tcPr>
            <w:tcW w:w="1461" w:type="dxa"/>
          </w:tcPr>
          <w:p w14:paraId="35707B69" w14:textId="77777777" w:rsidR="00451CD3" w:rsidRDefault="00451CD3" w:rsidP="00A866D3">
            <w:r>
              <w:rPr>
                <w:rFonts w:hint="eastAsia"/>
              </w:rPr>
              <w:t>O</w:t>
            </w:r>
          </w:p>
        </w:tc>
        <w:tc>
          <w:tcPr>
            <w:tcW w:w="1452" w:type="dxa"/>
          </w:tcPr>
          <w:p w14:paraId="373B30AE" w14:textId="77777777" w:rsidR="00451CD3" w:rsidRDefault="00451CD3" w:rsidP="00A866D3"/>
        </w:tc>
        <w:tc>
          <w:tcPr>
            <w:tcW w:w="1700" w:type="dxa"/>
          </w:tcPr>
          <w:p w14:paraId="74C74C43" w14:textId="77777777" w:rsidR="00451CD3" w:rsidRDefault="00451CD3" w:rsidP="00A866D3"/>
        </w:tc>
      </w:tr>
      <w:tr w:rsidR="00451CD3" w14:paraId="2754AF32" w14:textId="77777777" w:rsidTr="00451CD3">
        <w:trPr>
          <w:trHeight w:val="43"/>
        </w:trPr>
        <w:tc>
          <w:tcPr>
            <w:tcW w:w="1791" w:type="dxa"/>
          </w:tcPr>
          <w:p w14:paraId="66258DB8" w14:textId="4D6F66E3" w:rsidR="00451CD3" w:rsidRDefault="00451CD3" w:rsidP="00A866D3">
            <w:r>
              <w:rPr>
                <w:rFonts w:hint="eastAsia"/>
              </w:rPr>
              <w:t>칼로리</w:t>
            </w:r>
          </w:p>
        </w:tc>
        <w:tc>
          <w:tcPr>
            <w:tcW w:w="1525" w:type="dxa"/>
          </w:tcPr>
          <w:p w14:paraId="49BAC72D" w14:textId="75C0ABB8" w:rsidR="00451CD3" w:rsidRDefault="00451CD3" w:rsidP="00A866D3">
            <w:r>
              <w:rPr>
                <w:rFonts w:hint="eastAsia"/>
              </w:rPr>
              <w:t>e</w:t>
            </w:r>
            <w:r>
              <w:t>aten_calory</w:t>
            </w:r>
          </w:p>
        </w:tc>
        <w:tc>
          <w:tcPr>
            <w:tcW w:w="1421" w:type="dxa"/>
          </w:tcPr>
          <w:p w14:paraId="1D77E271" w14:textId="77777777" w:rsidR="00451CD3" w:rsidRDefault="00451CD3" w:rsidP="00A866D3">
            <w:r>
              <w:rPr>
                <w:rFonts w:hint="eastAsia"/>
              </w:rPr>
              <w:t>F</w:t>
            </w:r>
            <w:r>
              <w:t>LOAT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1461" w:type="dxa"/>
          </w:tcPr>
          <w:p w14:paraId="1B36BB68" w14:textId="77777777" w:rsidR="00451CD3" w:rsidRDefault="00451CD3" w:rsidP="00A866D3">
            <w:r>
              <w:rPr>
                <w:rFonts w:hint="eastAsia"/>
              </w:rPr>
              <w:t>O</w:t>
            </w:r>
          </w:p>
        </w:tc>
        <w:tc>
          <w:tcPr>
            <w:tcW w:w="1452" w:type="dxa"/>
          </w:tcPr>
          <w:p w14:paraId="1DC03AA8" w14:textId="77777777" w:rsidR="00451CD3" w:rsidRDefault="00451CD3" w:rsidP="00A866D3"/>
        </w:tc>
        <w:tc>
          <w:tcPr>
            <w:tcW w:w="1700" w:type="dxa"/>
          </w:tcPr>
          <w:p w14:paraId="72970982" w14:textId="77777777" w:rsidR="00451CD3" w:rsidRDefault="00451CD3" w:rsidP="00A866D3"/>
        </w:tc>
      </w:tr>
      <w:tr w:rsidR="00451CD3" w14:paraId="1E975C37" w14:textId="77777777" w:rsidTr="00451CD3">
        <w:trPr>
          <w:trHeight w:val="43"/>
        </w:trPr>
        <w:tc>
          <w:tcPr>
            <w:tcW w:w="1791" w:type="dxa"/>
          </w:tcPr>
          <w:p w14:paraId="76D1EB73" w14:textId="59A2887D" w:rsidR="00451CD3" w:rsidRDefault="00451CD3" w:rsidP="00A866D3"/>
        </w:tc>
        <w:tc>
          <w:tcPr>
            <w:tcW w:w="1525" w:type="dxa"/>
          </w:tcPr>
          <w:p w14:paraId="6E429642" w14:textId="7591C401" w:rsidR="00451CD3" w:rsidRDefault="00451CD3" w:rsidP="00A866D3"/>
        </w:tc>
        <w:tc>
          <w:tcPr>
            <w:tcW w:w="1421" w:type="dxa"/>
          </w:tcPr>
          <w:p w14:paraId="0B8B4902" w14:textId="0F5AA974" w:rsidR="00451CD3" w:rsidRDefault="00451CD3" w:rsidP="00A866D3"/>
        </w:tc>
        <w:tc>
          <w:tcPr>
            <w:tcW w:w="1461" w:type="dxa"/>
          </w:tcPr>
          <w:p w14:paraId="797C7BE8" w14:textId="6785B416" w:rsidR="00451CD3" w:rsidRDefault="00451CD3" w:rsidP="00A866D3"/>
        </w:tc>
        <w:tc>
          <w:tcPr>
            <w:tcW w:w="1452" w:type="dxa"/>
          </w:tcPr>
          <w:p w14:paraId="37AA7D9A" w14:textId="77777777" w:rsidR="00451CD3" w:rsidRDefault="00451CD3" w:rsidP="00A866D3"/>
        </w:tc>
        <w:tc>
          <w:tcPr>
            <w:tcW w:w="1700" w:type="dxa"/>
          </w:tcPr>
          <w:p w14:paraId="22A13C69" w14:textId="77777777" w:rsidR="00451CD3" w:rsidRDefault="00451CD3" w:rsidP="00A866D3"/>
        </w:tc>
      </w:tr>
      <w:tr w:rsidR="00451CD3" w14:paraId="5D2D4833" w14:textId="77777777" w:rsidTr="00451CD3">
        <w:trPr>
          <w:trHeight w:val="43"/>
        </w:trPr>
        <w:tc>
          <w:tcPr>
            <w:tcW w:w="1791" w:type="dxa"/>
          </w:tcPr>
          <w:p w14:paraId="2FB97C2E" w14:textId="4B5B027E" w:rsidR="00451CD3" w:rsidRDefault="00451CD3" w:rsidP="00A866D3"/>
        </w:tc>
        <w:tc>
          <w:tcPr>
            <w:tcW w:w="1525" w:type="dxa"/>
          </w:tcPr>
          <w:p w14:paraId="79DDAE26" w14:textId="74194BBA" w:rsidR="00451CD3" w:rsidRDefault="00451CD3" w:rsidP="00A866D3"/>
        </w:tc>
        <w:tc>
          <w:tcPr>
            <w:tcW w:w="1421" w:type="dxa"/>
          </w:tcPr>
          <w:p w14:paraId="486EE5E9" w14:textId="02AA93FA" w:rsidR="00451CD3" w:rsidRDefault="00451CD3" w:rsidP="00A866D3"/>
        </w:tc>
        <w:tc>
          <w:tcPr>
            <w:tcW w:w="1461" w:type="dxa"/>
          </w:tcPr>
          <w:p w14:paraId="6176EA18" w14:textId="24238B7A" w:rsidR="00451CD3" w:rsidRDefault="00451CD3" w:rsidP="00A866D3"/>
        </w:tc>
        <w:tc>
          <w:tcPr>
            <w:tcW w:w="1452" w:type="dxa"/>
          </w:tcPr>
          <w:p w14:paraId="29FF7B61" w14:textId="77777777" w:rsidR="00451CD3" w:rsidRDefault="00451CD3" w:rsidP="00A866D3"/>
        </w:tc>
        <w:tc>
          <w:tcPr>
            <w:tcW w:w="1700" w:type="dxa"/>
          </w:tcPr>
          <w:p w14:paraId="492CF7DA" w14:textId="77777777" w:rsidR="00451CD3" w:rsidRDefault="00451CD3" w:rsidP="00A866D3"/>
        </w:tc>
      </w:tr>
    </w:tbl>
    <w:p w14:paraId="1FD2D73C" w14:textId="77777777" w:rsidR="00451CD3" w:rsidRDefault="00451CD3" w:rsidP="00F33C91"/>
    <w:tbl>
      <w:tblPr>
        <w:tblStyle w:val="af4"/>
        <w:tblW w:w="0" w:type="auto"/>
        <w:tbl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single" w:sz="4" w:space="0" w:color="5B9BD5"/>
          <w:insideV w:val="single" w:sz="4" w:space="0" w:color="5B9BD5"/>
        </w:tblBorders>
        <w:tblLook w:val="04A0" w:firstRow="1" w:lastRow="0" w:firstColumn="1" w:lastColumn="0" w:noHBand="0" w:noVBand="1"/>
      </w:tblPr>
      <w:tblGrid>
        <w:gridCol w:w="1700"/>
        <w:gridCol w:w="1999"/>
        <w:gridCol w:w="1134"/>
        <w:gridCol w:w="1228"/>
        <w:gridCol w:w="927"/>
        <w:gridCol w:w="2362"/>
      </w:tblGrid>
      <w:tr w:rsidR="00A54808" w14:paraId="2A86BF5C" w14:textId="77777777" w:rsidTr="00A54808">
        <w:tc>
          <w:tcPr>
            <w:tcW w:w="1700" w:type="dxa"/>
            <w:shd w:val="clear" w:color="auto" w:fill="DEEAF6" w:themeFill="accent1" w:themeFillTint="33"/>
          </w:tcPr>
          <w:p w14:paraId="769C9E33" w14:textId="77777777" w:rsidR="00451CD3" w:rsidRDefault="00451CD3" w:rsidP="00A866D3">
            <w:r>
              <w:rPr>
                <w:rFonts w:hint="eastAsia"/>
              </w:rPr>
              <w:t>데이터베이스명</w:t>
            </w:r>
          </w:p>
        </w:tc>
        <w:tc>
          <w:tcPr>
            <w:tcW w:w="3133" w:type="dxa"/>
            <w:gridSpan w:val="2"/>
          </w:tcPr>
          <w:p w14:paraId="716E118C" w14:textId="77777777" w:rsidR="00451CD3" w:rsidRDefault="00451CD3" w:rsidP="00A866D3">
            <w:r>
              <w:rPr>
                <w:rFonts w:hint="eastAsia"/>
              </w:rPr>
              <w:t>s</w:t>
            </w:r>
            <w:r>
              <w:t>martPT</w:t>
            </w:r>
          </w:p>
        </w:tc>
        <w:tc>
          <w:tcPr>
            <w:tcW w:w="1228" w:type="dxa"/>
            <w:shd w:val="clear" w:color="auto" w:fill="DEEAF6" w:themeFill="accent1" w:themeFillTint="33"/>
          </w:tcPr>
          <w:p w14:paraId="26A40DFD" w14:textId="77777777" w:rsidR="00451CD3" w:rsidRDefault="00451CD3" w:rsidP="00A866D3">
            <w:r>
              <w:rPr>
                <w:rFonts w:hint="eastAsia"/>
              </w:rPr>
              <w:t>테이블명</w:t>
            </w:r>
          </w:p>
        </w:tc>
        <w:tc>
          <w:tcPr>
            <w:tcW w:w="3289" w:type="dxa"/>
            <w:gridSpan w:val="2"/>
          </w:tcPr>
          <w:p w14:paraId="7EB96C90" w14:textId="1AADA5EF" w:rsidR="00451CD3" w:rsidRDefault="00A54808" w:rsidP="00A866D3">
            <w:r>
              <w:t>doexercise</w:t>
            </w:r>
          </w:p>
        </w:tc>
      </w:tr>
      <w:tr w:rsidR="00A54808" w14:paraId="73CB8386" w14:textId="77777777" w:rsidTr="00A54808">
        <w:tc>
          <w:tcPr>
            <w:tcW w:w="1700" w:type="dxa"/>
            <w:shd w:val="clear" w:color="auto" w:fill="DEEAF6" w:themeFill="accent1" w:themeFillTint="33"/>
          </w:tcPr>
          <w:p w14:paraId="0E67E765" w14:textId="77777777" w:rsidR="00451CD3" w:rsidRDefault="00451CD3" w:rsidP="00A866D3">
            <w:r>
              <w:rPr>
                <w:rFonts w:hint="eastAsia"/>
              </w:rPr>
              <w:t>테이블 설명</w:t>
            </w:r>
          </w:p>
        </w:tc>
        <w:tc>
          <w:tcPr>
            <w:tcW w:w="7650" w:type="dxa"/>
            <w:gridSpan w:val="5"/>
          </w:tcPr>
          <w:p w14:paraId="4324BF4B" w14:textId="5C3C465A" w:rsidR="00451CD3" w:rsidRDefault="00A54808" w:rsidP="00A866D3">
            <w:r>
              <w:rPr>
                <w:rFonts w:hint="eastAsia"/>
              </w:rPr>
              <w:t>활동한 운동</w:t>
            </w:r>
            <w:r w:rsidR="00451CD3">
              <w:rPr>
                <w:rFonts w:hint="eastAsia"/>
              </w:rPr>
              <w:t xml:space="preserve"> 정보 테이블</w:t>
            </w:r>
          </w:p>
        </w:tc>
      </w:tr>
      <w:tr w:rsidR="00A54808" w14:paraId="58394794" w14:textId="77777777" w:rsidTr="00A54808">
        <w:tc>
          <w:tcPr>
            <w:tcW w:w="4833" w:type="dxa"/>
            <w:gridSpan w:val="3"/>
            <w:shd w:val="clear" w:color="auto" w:fill="DEEAF6" w:themeFill="accent1" w:themeFillTint="33"/>
          </w:tcPr>
          <w:p w14:paraId="61819F5E" w14:textId="77777777" w:rsidR="00451CD3" w:rsidRDefault="00451CD3" w:rsidP="00A866D3">
            <w:r>
              <w:rPr>
                <w:rFonts w:hint="eastAsia"/>
              </w:rPr>
              <w:t>초기건수</w:t>
            </w:r>
          </w:p>
        </w:tc>
        <w:tc>
          <w:tcPr>
            <w:tcW w:w="4517" w:type="dxa"/>
            <w:gridSpan w:val="3"/>
            <w:shd w:val="clear" w:color="auto" w:fill="DEEAF6" w:themeFill="accent1" w:themeFillTint="33"/>
          </w:tcPr>
          <w:p w14:paraId="44CBC45F" w14:textId="77777777" w:rsidR="00451CD3" w:rsidRDefault="00451CD3" w:rsidP="00A866D3">
            <w:r>
              <w:rPr>
                <w:rFonts w:hint="eastAsia"/>
              </w:rPr>
              <w:t>보</w:t>
            </w:r>
            <w:r w:rsidRPr="00094B48">
              <w:rPr>
                <w:rFonts w:hint="eastAsia"/>
                <w:shd w:val="clear" w:color="auto" w:fill="DEEAF6" w:themeFill="accent1" w:themeFillTint="33"/>
              </w:rPr>
              <w:t>관주기</w:t>
            </w:r>
          </w:p>
        </w:tc>
      </w:tr>
      <w:tr w:rsidR="00A54808" w14:paraId="578867DB" w14:textId="77777777" w:rsidTr="00A54808">
        <w:tc>
          <w:tcPr>
            <w:tcW w:w="4833" w:type="dxa"/>
            <w:gridSpan w:val="3"/>
          </w:tcPr>
          <w:p w14:paraId="287BD527" w14:textId="77777777" w:rsidR="00451CD3" w:rsidRDefault="00451CD3" w:rsidP="00A866D3">
            <w:r>
              <w:rPr>
                <w:rFonts w:hint="eastAsia"/>
              </w:rPr>
              <w:t>0</w:t>
            </w:r>
          </w:p>
        </w:tc>
        <w:tc>
          <w:tcPr>
            <w:tcW w:w="4517" w:type="dxa"/>
            <w:gridSpan w:val="3"/>
          </w:tcPr>
          <w:p w14:paraId="31AD1196" w14:textId="77777777" w:rsidR="00451CD3" w:rsidRDefault="00451CD3" w:rsidP="00A866D3">
            <w:r>
              <w:rPr>
                <w:rFonts w:hint="eastAsia"/>
              </w:rPr>
              <w:t>영속</w:t>
            </w:r>
          </w:p>
        </w:tc>
      </w:tr>
      <w:tr w:rsidR="00A54808" w14:paraId="3EBA7187" w14:textId="77777777" w:rsidTr="00A54808">
        <w:tc>
          <w:tcPr>
            <w:tcW w:w="1700" w:type="dxa"/>
            <w:shd w:val="clear" w:color="auto" w:fill="DEEAF6" w:themeFill="accent1" w:themeFillTint="33"/>
          </w:tcPr>
          <w:p w14:paraId="27051786" w14:textId="77777777" w:rsidR="00451CD3" w:rsidRDefault="00451CD3" w:rsidP="00A866D3">
            <w:r>
              <w:rPr>
                <w:rFonts w:hint="eastAsia"/>
              </w:rPr>
              <w:t>컬럼명</w:t>
            </w:r>
          </w:p>
        </w:tc>
        <w:tc>
          <w:tcPr>
            <w:tcW w:w="1999" w:type="dxa"/>
            <w:shd w:val="clear" w:color="auto" w:fill="DEEAF6" w:themeFill="accent1" w:themeFillTint="33"/>
          </w:tcPr>
          <w:p w14:paraId="096436CA" w14:textId="77777777" w:rsidR="00451CD3" w:rsidRDefault="00451CD3" w:rsidP="00A866D3">
            <w:r>
              <w:rPr>
                <w:rFonts w:hint="eastAsia"/>
              </w:rPr>
              <w:t>컬럼I</w:t>
            </w:r>
            <w:r>
              <w:t>D</w:t>
            </w:r>
          </w:p>
        </w:tc>
        <w:tc>
          <w:tcPr>
            <w:tcW w:w="1134" w:type="dxa"/>
            <w:shd w:val="clear" w:color="auto" w:fill="DEEAF6" w:themeFill="accent1" w:themeFillTint="33"/>
          </w:tcPr>
          <w:p w14:paraId="6496A551" w14:textId="77777777" w:rsidR="00451CD3" w:rsidRDefault="00451CD3" w:rsidP="00A866D3">
            <w:r>
              <w:rPr>
                <w:rFonts w:hint="eastAsia"/>
              </w:rPr>
              <w:t>타입 및 길이</w:t>
            </w:r>
          </w:p>
        </w:tc>
        <w:tc>
          <w:tcPr>
            <w:tcW w:w="1228" w:type="dxa"/>
            <w:shd w:val="clear" w:color="auto" w:fill="DEEAF6" w:themeFill="accent1" w:themeFillTint="33"/>
          </w:tcPr>
          <w:p w14:paraId="02510EA3" w14:textId="77777777" w:rsidR="00451CD3" w:rsidRDefault="00451CD3" w:rsidP="00A866D3">
            <w:r>
              <w:rPr>
                <w:rFonts w:hint="eastAsia"/>
              </w:rPr>
              <w:t>N</w:t>
            </w:r>
            <w:r>
              <w:t>ot Null</w:t>
            </w:r>
          </w:p>
        </w:tc>
        <w:tc>
          <w:tcPr>
            <w:tcW w:w="927" w:type="dxa"/>
            <w:shd w:val="clear" w:color="auto" w:fill="DEEAF6" w:themeFill="accent1" w:themeFillTint="33"/>
          </w:tcPr>
          <w:p w14:paraId="7AAB4081" w14:textId="77777777" w:rsidR="00451CD3" w:rsidRDefault="00451CD3" w:rsidP="00A866D3">
            <w:r>
              <w:rPr>
                <w:rFonts w:hint="eastAsia"/>
              </w:rPr>
              <w:t>P</w:t>
            </w:r>
            <w:r>
              <w:t>K</w:t>
            </w:r>
          </w:p>
        </w:tc>
        <w:tc>
          <w:tcPr>
            <w:tcW w:w="2362" w:type="dxa"/>
            <w:shd w:val="clear" w:color="auto" w:fill="DEEAF6" w:themeFill="accent1" w:themeFillTint="33"/>
          </w:tcPr>
          <w:p w14:paraId="16D68509" w14:textId="77777777" w:rsidR="00451CD3" w:rsidRDefault="00451CD3" w:rsidP="00A866D3">
            <w:r>
              <w:rPr>
                <w:rFonts w:hint="eastAsia"/>
              </w:rPr>
              <w:t>F</w:t>
            </w:r>
            <w:r>
              <w:t>K</w:t>
            </w:r>
          </w:p>
        </w:tc>
      </w:tr>
      <w:tr w:rsidR="00A54808" w14:paraId="60D222C5" w14:textId="77777777" w:rsidTr="00A54808">
        <w:tc>
          <w:tcPr>
            <w:tcW w:w="1700" w:type="dxa"/>
          </w:tcPr>
          <w:p w14:paraId="11A217EB" w14:textId="4119A98B" w:rsidR="00451CD3" w:rsidRDefault="00A54808" w:rsidP="00A866D3">
            <w:r>
              <w:rPr>
                <w:rFonts w:hint="eastAsia"/>
              </w:rPr>
              <w:t>운동량번호</w:t>
            </w:r>
          </w:p>
        </w:tc>
        <w:tc>
          <w:tcPr>
            <w:tcW w:w="1999" w:type="dxa"/>
          </w:tcPr>
          <w:p w14:paraId="127C5DFA" w14:textId="642239A4" w:rsidR="00451CD3" w:rsidRDefault="00A54808" w:rsidP="00A866D3">
            <w:r>
              <w:rPr>
                <w:rFonts w:hint="eastAsia"/>
              </w:rPr>
              <w:t>d</w:t>
            </w:r>
            <w:r>
              <w:t>oexercise_id</w:t>
            </w:r>
          </w:p>
        </w:tc>
        <w:tc>
          <w:tcPr>
            <w:tcW w:w="1134" w:type="dxa"/>
          </w:tcPr>
          <w:p w14:paraId="482DFDDC" w14:textId="77777777" w:rsidR="00451CD3" w:rsidRDefault="00451CD3" w:rsidP="00A866D3">
            <w:r>
              <w:rPr>
                <w:rFonts w:hint="eastAsia"/>
              </w:rPr>
              <w:t>I</w:t>
            </w:r>
            <w:r>
              <w:t>NT(11)</w:t>
            </w:r>
          </w:p>
        </w:tc>
        <w:tc>
          <w:tcPr>
            <w:tcW w:w="1228" w:type="dxa"/>
          </w:tcPr>
          <w:p w14:paraId="2770CA0C" w14:textId="77777777" w:rsidR="00451CD3" w:rsidRDefault="00451CD3" w:rsidP="00A866D3">
            <w:r>
              <w:rPr>
                <w:rFonts w:hint="eastAsia"/>
              </w:rPr>
              <w:t>O</w:t>
            </w:r>
          </w:p>
        </w:tc>
        <w:tc>
          <w:tcPr>
            <w:tcW w:w="927" w:type="dxa"/>
          </w:tcPr>
          <w:p w14:paraId="2D040221" w14:textId="77777777" w:rsidR="00451CD3" w:rsidRDefault="00451CD3" w:rsidP="00A866D3">
            <w:r>
              <w:rPr>
                <w:rFonts w:hint="eastAsia"/>
              </w:rPr>
              <w:t>O</w:t>
            </w:r>
          </w:p>
        </w:tc>
        <w:tc>
          <w:tcPr>
            <w:tcW w:w="2362" w:type="dxa"/>
          </w:tcPr>
          <w:p w14:paraId="0DD288AE" w14:textId="77777777" w:rsidR="00451CD3" w:rsidRDefault="00451CD3" w:rsidP="00A866D3"/>
        </w:tc>
      </w:tr>
      <w:tr w:rsidR="00A54808" w14:paraId="1E1B99CF" w14:textId="77777777" w:rsidTr="00A54808">
        <w:trPr>
          <w:trHeight w:val="44"/>
        </w:trPr>
        <w:tc>
          <w:tcPr>
            <w:tcW w:w="1700" w:type="dxa"/>
          </w:tcPr>
          <w:p w14:paraId="788CDC2B" w14:textId="77777777" w:rsidR="00451CD3" w:rsidRDefault="00451CD3" w:rsidP="00A866D3">
            <w:r>
              <w:rPr>
                <w:rFonts w:hint="eastAsia"/>
              </w:rPr>
              <w:t>사용자번호</w:t>
            </w:r>
          </w:p>
        </w:tc>
        <w:tc>
          <w:tcPr>
            <w:tcW w:w="1999" w:type="dxa"/>
          </w:tcPr>
          <w:p w14:paraId="4EE76072" w14:textId="77777777" w:rsidR="00451CD3" w:rsidRDefault="00451CD3" w:rsidP="00A866D3">
            <w:r>
              <w:rPr>
                <w:rFonts w:hint="eastAsia"/>
              </w:rPr>
              <w:t>u</w:t>
            </w:r>
            <w:r>
              <w:t>ser_id</w:t>
            </w:r>
          </w:p>
        </w:tc>
        <w:tc>
          <w:tcPr>
            <w:tcW w:w="1134" w:type="dxa"/>
          </w:tcPr>
          <w:p w14:paraId="1D6BD4F3" w14:textId="77777777" w:rsidR="00451CD3" w:rsidRDefault="00451CD3" w:rsidP="00A866D3">
            <w:r>
              <w:rPr>
                <w:rFonts w:hint="eastAsia"/>
              </w:rPr>
              <w:t>I</w:t>
            </w:r>
            <w:r>
              <w:t>NT(11)</w:t>
            </w:r>
          </w:p>
        </w:tc>
        <w:tc>
          <w:tcPr>
            <w:tcW w:w="1228" w:type="dxa"/>
          </w:tcPr>
          <w:p w14:paraId="4CD53875" w14:textId="77777777" w:rsidR="00451CD3" w:rsidRDefault="00451CD3" w:rsidP="00A866D3">
            <w:r>
              <w:rPr>
                <w:rFonts w:hint="eastAsia"/>
              </w:rPr>
              <w:t>O</w:t>
            </w:r>
          </w:p>
        </w:tc>
        <w:tc>
          <w:tcPr>
            <w:tcW w:w="927" w:type="dxa"/>
          </w:tcPr>
          <w:p w14:paraId="2AE3B39A" w14:textId="77777777" w:rsidR="00451CD3" w:rsidRDefault="00451CD3" w:rsidP="00A866D3"/>
        </w:tc>
        <w:tc>
          <w:tcPr>
            <w:tcW w:w="2362" w:type="dxa"/>
          </w:tcPr>
          <w:p w14:paraId="7C6DDF47" w14:textId="53800372" w:rsidR="00451CD3" w:rsidRDefault="00451CD3" w:rsidP="00A866D3">
            <w:r>
              <w:t>[</w:t>
            </w:r>
            <w:r w:rsidR="001A1D76">
              <w:t>[user]user_id</w:t>
            </w:r>
          </w:p>
        </w:tc>
      </w:tr>
      <w:tr w:rsidR="00A54808" w14:paraId="118B6F04" w14:textId="77777777" w:rsidTr="00A54808">
        <w:trPr>
          <w:trHeight w:val="43"/>
        </w:trPr>
        <w:tc>
          <w:tcPr>
            <w:tcW w:w="1700" w:type="dxa"/>
          </w:tcPr>
          <w:p w14:paraId="23E86D26" w14:textId="187F47B6" w:rsidR="00451CD3" w:rsidRDefault="00A54808" w:rsidP="00A866D3">
            <w:r>
              <w:rPr>
                <w:rFonts w:hint="eastAsia"/>
              </w:rPr>
              <w:t>운동번호</w:t>
            </w:r>
          </w:p>
        </w:tc>
        <w:tc>
          <w:tcPr>
            <w:tcW w:w="1999" w:type="dxa"/>
          </w:tcPr>
          <w:p w14:paraId="26B00134" w14:textId="17623DC3" w:rsidR="00451CD3" w:rsidRDefault="00A54808" w:rsidP="00A866D3">
            <w:r>
              <w:rPr>
                <w:rFonts w:hint="eastAsia"/>
              </w:rPr>
              <w:t>e</w:t>
            </w:r>
            <w:r>
              <w:t>xercise_id</w:t>
            </w:r>
          </w:p>
        </w:tc>
        <w:tc>
          <w:tcPr>
            <w:tcW w:w="1134" w:type="dxa"/>
          </w:tcPr>
          <w:p w14:paraId="492AFCC9" w14:textId="77777777" w:rsidR="00451CD3" w:rsidRDefault="00451CD3" w:rsidP="00A866D3">
            <w:r>
              <w:rPr>
                <w:rFonts w:hint="eastAsia"/>
              </w:rPr>
              <w:t>I</w:t>
            </w:r>
            <w:r>
              <w:t>NT(11)</w:t>
            </w:r>
          </w:p>
        </w:tc>
        <w:tc>
          <w:tcPr>
            <w:tcW w:w="1228" w:type="dxa"/>
          </w:tcPr>
          <w:p w14:paraId="11307D25" w14:textId="77777777" w:rsidR="00451CD3" w:rsidRDefault="00451CD3" w:rsidP="00A866D3">
            <w:r>
              <w:rPr>
                <w:rFonts w:hint="eastAsia"/>
              </w:rPr>
              <w:t>O</w:t>
            </w:r>
          </w:p>
        </w:tc>
        <w:tc>
          <w:tcPr>
            <w:tcW w:w="927" w:type="dxa"/>
          </w:tcPr>
          <w:p w14:paraId="0C3DAAEB" w14:textId="77777777" w:rsidR="00451CD3" w:rsidRDefault="00451CD3" w:rsidP="00A866D3"/>
        </w:tc>
        <w:tc>
          <w:tcPr>
            <w:tcW w:w="2362" w:type="dxa"/>
          </w:tcPr>
          <w:p w14:paraId="34D2AEDF" w14:textId="5AED7359" w:rsidR="00451CD3" w:rsidRDefault="00A54808" w:rsidP="00A866D3">
            <w:r>
              <w:rPr>
                <w:rFonts w:hint="eastAsia"/>
              </w:rPr>
              <w:t>[</w:t>
            </w:r>
            <w:r>
              <w:t>exerciseinfo]exercise_id</w:t>
            </w:r>
          </w:p>
        </w:tc>
      </w:tr>
      <w:tr w:rsidR="00A54808" w14:paraId="5F366DD8" w14:textId="77777777" w:rsidTr="00A54808">
        <w:trPr>
          <w:trHeight w:val="43"/>
        </w:trPr>
        <w:tc>
          <w:tcPr>
            <w:tcW w:w="1700" w:type="dxa"/>
          </w:tcPr>
          <w:p w14:paraId="2D2EA34D" w14:textId="7DA7009A" w:rsidR="00451CD3" w:rsidRDefault="00A54808" w:rsidP="00A866D3">
            <w:r>
              <w:rPr>
                <w:rFonts w:hint="eastAsia"/>
              </w:rPr>
              <w:t>운동날짜</w:t>
            </w:r>
          </w:p>
        </w:tc>
        <w:tc>
          <w:tcPr>
            <w:tcW w:w="1999" w:type="dxa"/>
          </w:tcPr>
          <w:p w14:paraId="713B994F" w14:textId="75610467" w:rsidR="00451CD3" w:rsidRDefault="00A54808" w:rsidP="00A866D3">
            <w:r>
              <w:rPr>
                <w:rFonts w:hint="eastAsia"/>
              </w:rPr>
              <w:t>d</w:t>
            </w:r>
            <w:r>
              <w:t>oexercise_day</w:t>
            </w:r>
          </w:p>
        </w:tc>
        <w:tc>
          <w:tcPr>
            <w:tcW w:w="1134" w:type="dxa"/>
          </w:tcPr>
          <w:p w14:paraId="167571D3" w14:textId="77777777" w:rsidR="00451CD3" w:rsidRDefault="00451CD3" w:rsidP="00A866D3">
            <w:r>
              <w:rPr>
                <w:rFonts w:hint="eastAsia"/>
              </w:rPr>
              <w:t>D</w:t>
            </w:r>
            <w:r>
              <w:t>ATE</w:t>
            </w:r>
          </w:p>
        </w:tc>
        <w:tc>
          <w:tcPr>
            <w:tcW w:w="1228" w:type="dxa"/>
          </w:tcPr>
          <w:p w14:paraId="329C6486" w14:textId="77777777" w:rsidR="00451CD3" w:rsidRDefault="00451CD3" w:rsidP="00A866D3">
            <w:r>
              <w:rPr>
                <w:rFonts w:hint="eastAsia"/>
              </w:rPr>
              <w:t>O</w:t>
            </w:r>
          </w:p>
        </w:tc>
        <w:tc>
          <w:tcPr>
            <w:tcW w:w="927" w:type="dxa"/>
          </w:tcPr>
          <w:p w14:paraId="34C93D5A" w14:textId="77777777" w:rsidR="00451CD3" w:rsidRDefault="00451CD3" w:rsidP="00A866D3"/>
        </w:tc>
        <w:tc>
          <w:tcPr>
            <w:tcW w:w="2362" w:type="dxa"/>
          </w:tcPr>
          <w:p w14:paraId="274362EA" w14:textId="77777777" w:rsidR="00451CD3" w:rsidRDefault="00451CD3" w:rsidP="00A866D3"/>
        </w:tc>
      </w:tr>
      <w:tr w:rsidR="00A54808" w14:paraId="2B8FE230" w14:textId="77777777" w:rsidTr="00A54808">
        <w:trPr>
          <w:trHeight w:val="43"/>
        </w:trPr>
        <w:tc>
          <w:tcPr>
            <w:tcW w:w="1700" w:type="dxa"/>
          </w:tcPr>
          <w:p w14:paraId="4620D235" w14:textId="73B0A4F9" w:rsidR="00451CD3" w:rsidRDefault="00A54808" w:rsidP="00A866D3">
            <w:r>
              <w:rPr>
                <w:rFonts w:hint="eastAsia"/>
              </w:rPr>
              <w:t>소모된칼로리</w:t>
            </w:r>
          </w:p>
        </w:tc>
        <w:tc>
          <w:tcPr>
            <w:tcW w:w="1999" w:type="dxa"/>
          </w:tcPr>
          <w:p w14:paraId="742D13D1" w14:textId="448EC91D" w:rsidR="00451CD3" w:rsidRDefault="00A54808" w:rsidP="00A866D3">
            <w:r>
              <w:rPr>
                <w:rFonts w:hint="eastAsia"/>
              </w:rPr>
              <w:t>d</w:t>
            </w:r>
            <w:r>
              <w:t>oexercise_calory</w:t>
            </w:r>
          </w:p>
        </w:tc>
        <w:tc>
          <w:tcPr>
            <w:tcW w:w="1134" w:type="dxa"/>
          </w:tcPr>
          <w:p w14:paraId="005E2D98" w14:textId="35CC8CCD" w:rsidR="00451CD3" w:rsidRDefault="00A54808" w:rsidP="00A866D3">
            <w:r>
              <w:t>FLOAT</w:t>
            </w:r>
          </w:p>
        </w:tc>
        <w:tc>
          <w:tcPr>
            <w:tcW w:w="1228" w:type="dxa"/>
          </w:tcPr>
          <w:p w14:paraId="3807CCA7" w14:textId="77777777" w:rsidR="00451CD3" w:rsidRDefault="00451CD3" w:rsidP="00A866D3">
            <w:r>
              <w:rPr>
                <w:rFonts w:hint="eastAsia"/>
              </w:rPr>
              <w:t>O</w:t>
            </w:r>
          </w:p>
        </w:tc>
        <w:tc>
          <w:tcPr>
            <w:tcW w:w="927" w:type="dxa"/>
          </w:tcPr>
          <w:p w14:paraId="1E42F17F" w14:textId="77777777" w:rsidR="00451CD3" w:rsidRDefault="00451CD3" w:rsidP="00A866D3"/>
        </w:tc>
        <w:tc>
          <w:tcPr>
            <w:tcW w:w="2362" w:type="dxa"/>
          </w:tcPr>
          <w:p w14:paraId="09375A4D" w14:textId="77777777" w:rsidR="00451CD3" w:rsidRDefault="00451CD3" w:rsidP="00A866D3"/>
        </w:tc>
      </w:tr>
      <w:tr w:rsidR="00A54808" w14:paraId="199ECF66" w14:textId="77777777" w:rsidTr="00A54808">
        <w:trPr>
          <w:trHeight w:val="43"/>
        </w:trPr>
        <w:tc>
          <w:tcPr>
            <w:tcW w:w="1700" w:type="dxa"/>
          </w:tcPr>
          <w:p w14:paraId="49E51757" w14:textId="48380BD4" w:rsidR="00451CD3" w:rsidRDefault="00A54808" w:rsidP="00A866D3">
            <w:r>
              <w:rPr>
                <w:rFonts w:hint="eastAsia"/>
              </w:rPr>
              <w:t>운동시간</w:t>
            </w:r>
          </w:p>
        </w:tc>
        <w:tc>
          <w:tcPr>
            <w:tcW w:w="1999" w:type="dxa"/>
          </w:tcPr>
          <w:p w14:paraId="74BD3E84" w14:textId="4D4EBEDC" w:rsidR="00451CD3" w:rsidRDefault="00A54808" w:rsidP="00A866D3">
            <w:r>
              <w:rPr>
                <w:rFonts w:hint="eastAsia"/>
              </w:rPr>
              <w:t>d</w:t>
            </w:r>
            <w:r>
              <w:t>oexercise_munute</w:t>
            </w:r>
          </w:p>
        </w:tc>
        <w:tc>
          <w:tcPr>
            <w:tcW w:w="1134" w:type="dxa"/>
          </w:tcPr>
          <w:p w14:paraId="1B144CF6" w14:textId="6226C2D7" w:rsidR="00451CD3" w:rsidRDefault="00A54808" w:rsidP="00A866D3">
            <w:r>
              <w:t>FLOAT</w:t>
            </w:r>
          </w:p>
        </w:tc>
        <w:tc>
          <w:tcPr>
            <w:tcW w:w="1228" w:type="dxa"/>
          </w:tcPr>
          <w:p w14:paraId="74D92858" w14:textId="77777777" w:rsidR="00451CD3" w:rsidRDefault="00451CD3" w:rsidP="00A866D3">
            <w:r>
              <w:rPr>
                <w:rFonts w:hint="eastAsia"/>
              </w:rPr>
              <w:t>O</w:t>
            </w:r>
          </w:p>
        </w:tc>
        <w:tc>
          <w:tcPr>
            <w:tcW w:w="927" w:type="dxa"/>
          </w:tcPr>
          <w:p w14:paraId="49EDB3E6" w14:textId="77777777" w:rsidR="00451CD3" w:rsidRDefault="00451CD3" w:rsidP="00A866D3"/>
        </w:tc>
        <w:tc>
          <w:tcPr>
            <w:tcW w:w="2362" w:type="dxa"/>
          </w:tcPr>
          <w:p w14:paraId="3F1B692E" w14:textId="77777777" w:rsidR="00451CD3" w:rsidRDefault="00451CD3" w:rsidP="00A866D3"/>
        </w:tc>
      </w:tr>
      <w:tr w:rsidR="00A54808" w14:paraId="783B8686" w14:textId="77777777" w:rsidTr="00A54808">
        <w:trPr>
          <w:trHeight w:val="43"/>
        </w:trPr>
        <w:tc>
          <w:tcPr>
            <w:tcW w:w="1700" w:type="dxa"/>
          </w:tcPr>
          <w:p w14:paraId="7C872CAE" w14:textId="67B6B57C" w:rsidR="00451CD3" w:rsidRDefault="00A54808" w:rsidP="00A866D3">
            <w:r>
              <w:rPr>
                <w:rFonts w:hint="eastAsia"/>
              </w:rPr>
              <w:t>운동거리</w:t>
            </w:r>
          </w:p>
        </w:tc>
        <w:tc>
          <w:tcPr>
            <w:tcW w:w="1999" w:type="dxa"/>
          </w:tcPr>
          <w:p w14:paraId="68CA0AFE" w14:textId="23BAAA08" w:rsidR="00451CD3" w:rsidRDefault="00A54808" w:rsidP="00A866D3">
            <w:r>
              <w:rPr>
                <w:rFonts w:hint="eastAsia"/>
              </w:rPr>
              <w:t>d</w:t>
            </w:r>
            <w:r>
              <w:t>oexercise_distance</w:t>
            </w:r>
          </w:p>
        </w:tc>
        <w:tc>
          <w:tcPr>
            <w:tcW w:w="1134" w:type="dxa"/>
          </w:tcPr>
          <w:p w14:paraId="2A148ED0" w14:textId="77777777" w:rsidR="00451CD3" w:rsidRDefault="00451CD3" w:rsidP="00A866D3">
            <w:r>
              <w:rPr>
                <w:rFonts w:hint="eastAsia"/>
              </w:rPr>
              <w:t>F</w:t>
            </w:r>
            <w:r>
              <w:t>LOAT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1228" w:type="dxa"/>
          </w:tcPr>
          <w:p w14:paraId="71B7818C" w14:textId="77777777" w:rsidR="00451CD3" w:rsidRDefault="00451CD3" w:rsidP="00A866D3">
            <w:r>
              <w:rPr>
                <w:rFonts w:hint="eastAsia"/>
              </w:rPr>
              <w:t>O</w:t>
            </w:r>
          </w:p>
        </w:tc>
        <w:tc>
          <w:tcPr>
            <w:tcW w:w="927" w:type="dxa"/>
          </w:tcPr>
          <w:p w14:paraId="27F1DCB6" w14:textId="77777777" w:rsidR="00451CD3" w:rsidRDefault="00451CD3" w:rsidP="00A866D3"/>
        </w:tc>
        <w:tc>
          <w:tcPr>
            <w:tcW w:w="2362" w:type="dxa"/>
          </w:tcPr>
          <w:p w14:paraId="04ACE78C" w14:textId="77777777" w:rsidR="00451CD3" w:rsidRDefault="00451CD3" w:rsidP="00A866D3"/>
        </w:tc>
      </w:tr>
    </w:tbl>
    <w:p w14:paraId="6107783D" w14:textId="77777777" w:rsidR="00451CD3" w:rsidRDefault="00451CD3" w:rsidP="00F33C91"/>
    <w:tbl>
      <w:tblPr>
        <w:tblStyle w:val="af4"/>
        <w:tblW w:w="0" w:type="auto"/>
        <w:tbl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single" w:sz="4" w:space="0" w:color="5B9BD5"/>
          <w:insideV w:val="single" w:sz="4" w:space="0" w:color="5B9BD5"/>
        </w:tblBorders>
        <w:tblLook w:val="04A0" w:firstRow="1" w:lastRow="0" w:firstColumn="1" w:lastColumn="0" w:noHBand="0" w:noVBand="1"/>
      </w:tblPr>
      <w:tblGrid>
        <w:gridCol w:w="1782"/>
        <w:gridCol w:w="1554"/>
        <w:gridCol w:w="1391"/>
        <w:gridCol w:w="1437"/>
        <w:gridCol w:w="1398"/>
        <w:gridCol w:w="1788"/>
      </w:tblGrid>
      <w:tr w:rsidR="006D5BCA" w14:paraId="1AD03B40" w14:textId="77777777" w:rsidTr="009A1B4F">
        <w:tc>
          <w:tcPr>
            <w:tcW w:w="1782" w:type="dxa"/>
            <w:shd w:val="clear" w:color="auto" w:fill="DEEAF6" w:themeFill="accent1" w:themeFillTint="33"/>
          </w:tcPr>
          <w:p w14:paraId="6D63729F" w14:textId="77777777" w:rsidR="00A54808" w:rsidRDefault="00A54808" w:rsidP="00A866D3">
            <w:r>
              <w:rPr>
                <w:rFonts w:hint="eastAsia"/>
              </w:rPr>
              <w:t>데이터베이스명</w:t>
            </w:r>
          </w:p>
        </w:tc>
        <w:tc>
          <w:tcPr>
            <w:tcW w:w="2945" w:type="dxa"/>
            <w:gridSpan w:val="2"/>
          </w:tcPr>
          <w:p w14:paraId="1B313EA4" w14:textId="77777777" w:rsidR="00A54808" w:rsidRDefault="00A54808" w:rsidP="00A866D3">
            <w:r>
              <w:rPr>
                <w:rFonts w:hint="eastAsia"/>
              </w:rPr>
              <w:t>s</w:t>
            </w:r>
            <w:r>
              <w:t>martPT</w:t>
            </w:r>
          </w:p>
        </w:tc>
        <w:tc>
          <w:tcPr>
            <w:tcW w:w="1437" w:type="dxa"/>
            <w:shd w:val="clear" w:color="auto" w:fill="DEEAF6" w:themeFill="accent1" w:themeFillTint="33"/>
          </w:tcPr>
          <w:p w14:paraId="4B3CDD3D" w14:textId="77777777" w:rsidR="00A54808" w:rsidRDefault="00A54808" w:rsidP="00A866D3">
            <w:r>
              <w:rPr>
                <w:rFonts w:hint="eastAsia"/>
              </w:rPr>
              <w:t>테이블명</w:t>
            </w:r>
          </w:p>
        </w:tc>
        <w:tc>
          <w:tcPr>
            <w:tcW w:w="3186" w:type="dxa"/>
            <w:gridSpan w:val="2"/>
          </w:tcPr>
          <w:p w14:paraId="790047D2" w14:textId="5AB05E0B" w:rsidR="00A54808" w:rsidRDefault="00A54808" w:rsidP="00A866D3">
            <w:r>
              <w:t>inbody</w:t>
            </w:r>
          </w:p>
        </w:tc>
      </w:tr>
      <w:tr w:rsidR="00A54808" w14:paraId="1D4EF0A6" w14:textId="77777777" w:rsidTr="009A1B4F">
        <w:tc>
          <w:tcPr>
            <w:tcW w:w="1782" w:type="dxa"/>
            <w:shd w:val="clear" w:color="auto" w:fill="DEEAF6" w:themeFill="accent1" w:themeFillTint="33"/>
          </w:tcPr>
          <w:p w14:paraId="417DD8BF" w14:textId="77777777" w:rsidR="00A54808" w:rsidRDefault="00A54808" w:rsidP="00A866D3">
            <w:r>
              <w:rPr>
                <w:rFonts w:hint="eastAsia"/>
              </w:rPr>
              <w:t>테이블 설명</w:t>
            </w:r>
          </w:p>
        </w:tc>
        <w:tc>
          <w:tcPr>
            <w:tcW w:w="7568" w:type="dxa"/>
            <w:gridSpan w:val="5"/>
          </w:tcPr>
          <w:p w14:paraId="13F0F0B4" w14:textId="186DAE8B" w:rsidR="00A54808" w:rsidRDefault="00A54808" w:rsidP="00A866D3">
            <w:r>
              <w:rPr>
                <w:rFonts w:hint="eastAsia"/>
              </w:rPr>
              <w:t>인바디 정보 테이블</w:t>
            </w:r>
          </w:p>
        </w:tc>
      </w:tr>
      <w:tr w:rsidR="00A54808" w14:paraId="5EF1B18A" w14:textId="77777777" w:rsidTr="009A1B4F">
        <w:tc>
          <w:tcPr>
            <w:tcW w:w="4727" w:type="dxa"/>
            <w:gridSpan w:val="3"/>
            <w:shd w:val="clear" w:color="auto" w:fill="DEEAF6" w:themeFill="accent1" w:themeFillTint="33"/>
          </w:tcPr>
          <w:p w14:paraId="7872E02D" w14:textId="77777777" w:rsidR="00A54808" w:rsidRDefault="00A54808" w:rsidP="00A866D3">
            <w:r>
              <w:rPr>
                <w:rFonts w:hint="eastAsia"/>
              </w:rPr>
              <w:t>초기건수</w:t>
            </w:r>
          </w:p>
        </w:tc>
        <w:tc>
          <w:tcPr>
            <w:tcW w:w="4623" w:type="dxa"/>
            <w:gridSpan w:val="3"/>
            <w:shd w:val="clear" w:color="auto" w:fill="DEEAF6" w:themeFill="accent1" w:themeFillTint="33"/>
          </w:tcPr>
          <w:p w14:paraId="6A0F1050" w14:textId="77777777" w:rsidR="00A54808" w:rsidRDefault="00A54808" w:rsidP="00A866D3">
            <w:r>
              <w:rPr>
                <w:rFonts w:hint="eastAsia"/>
              </w:rPr>
              <w:t>보</w:t>
            </w:r>
            <w:r w:rsidRPr="00094B48">
              <w:rPr>
                <w:rFonts w:hint="eastAsia"/>
                <w:shd w:val="clear" w:color="auto" w:fill="DEEAF6" w:themeFill="accent1" w:themeFillTint="33"/>
              </w:rPr>
              <w:t>관주기</w:t>
            </w:r>
          </w:p>
        </w:tc>
      </w:tr>
      <w:tr w:rsidR="00A54808" w14:paraId="340372FB" w14:textId="77777777" w:rsidTr="009A1B4F">
        <w:tc>
          <w:tcPr>
            <w:tcW w:w="4727" w:type="dxa"/>
            <w:gridSpan w:val="3"/>
          </w:tcPr>
          <w:p w14:paraId="7934EB39" w14:textId="77777777" w:rsidR="00A54808" w:rsidRDefault="00A54808" w:rsidP="00A866D3">
            <w:r>
              <w:rPr>
                <w:rFonts w:hint="eastAsia"/>
              </w:rPr>
              <w:t>0</w:t>
            </w:r>
          </w:p>
        </w:tc>
        <w:tc>
          <w:tcPr>
            <w:tcW w:w="4623" w:type="dxa"/>
            <w:gridSpan w:val="3"/>
          </w:tcPr>
          <w:p w14:paraId="7E30DFB7" w14:textId="77777777" w:rsidR="00A54808" w:rsidRDefault="00A54808" w:rsidP="00A866D3">
            <w:r>
              <w:rPr>
                <w:rFonts w:hint="eastAsia"/>
              </w:rPr>
              <w:t>영속</w:t>
            </w:r>
          </w:p>
        </w:tc>
      </w:tr>
      <w:tr w:rsidR="00A54808" w14:paraId="6DF5D088" w14:textId="77777777" w:rsidTr="009A1B4F">
        <w:tc>
          <w:tcPr>
            <w:tcW w:w="1782" w:type="dxa"/>
            <w:shd w:val="clear" w:color="auto" w:fill="DEEAF6" w:themeFill="accent1" w:themeFillTint="33"/>
          </w:tcPr>
          <w:p w14:paraId="035ED8A2" w14:textId="77777777" w:rsidR="00A54808" w:rsidRDefault="00A54808" w:rsidP="00A866D3">
            <w:r>
              <w:rPr>
                <w:rFonts w:hint="eastAsia"/>
              </w:rPr>
              <w:t>컬럼명</w:t>
            </w:r>
          </w:p>
        </w:tc>
        <w:tc>
          <w:tcPr>
            <w:tcW w:w="1554" w:type="dxa"/>
            <w:shd w:val="clear" w:color="auto" w:fill="DEEAF6" w:themeFill="accent1" w:themeFillTint="33"/>
          </w:tcPr>
          <w:p w14:paraId="68A98355" w14:textId="77777777" w:rsidR="00A54808" w:rsidRDefault="00A54808" w:rsidP="00A866D3">
            <w:r>
              <w:rPr>
                <w:rFonts w:hint="eastAsia"/>
              </w:rPr>
              <w:t>컬럼I</w:t>
            </w:r>
            <w:r>
              <w:t>D</w:t>
            </w:r>
          </w:p>
        </w:tc>
        <w:tc>
          <w:tcPr>
            <w:tcW w:w="1391" w:type="dxa"/>
            <w:shd w:val="clear" w:color="auto" w:fill="DEEAF6" w:themeFill="accent1" w:themeFillTint="33"/>
          </w:tcPr>
          <w:p w14:paraId="4A2054D5" w14:textId="77777777" w:rsidR="00A54808" w:rsidRDefault="00A54808" w:rsidP="00A866D3">
            <w:r>
              <w:rPr>
                <w:rFonts w:hint="eastAsia"/>
              </w:rPr>
              <w:t>타입 및 길이</w:t>
            </w:r>
          </w:p>
        </w:tc>
        <w:tc>
          <w:tcPr>
            <w:tcW w:w="1437" w:type="dxa"/>
            <w:shd w:val="clear" w:color="auto" w:fill="DEEAF6" w:themeFill="accent1" w:themeFillTint="33"/>
          </w:tcPr>
          <w:p w14:paraId="55633A02" w14:textId="77777777" w:rsidR="00A54808" w:rsidRDefault="00A54808" w:rsidP="00A866D3">
            <w:r>
              <w:rPr>
                <w:rFonts w:hint="eastAsia"/>
              </w:rPr>
              <w:t>N</w:t>
            </w:r>
            <w:r>
              <w:t>ot Null</w:t>
            </w:r>
          </w:p>
        </w:tc>
        <w:tc>
          <w:tcPr>
            <w:tcW w:w="1398" w:type="dxa"/>
            <w:shd w:val="clear" w:color="auto" w:fill="DEEAF6" w:themeFill="accent1" w:themeFillTint="33"/>
          </w:tcPr>
          <w:p w14:paraId="5AB53544" w14:textId="77777777" w:rsidR="00A54808" w:rsidRDefault="00A54808" w:rsidP="00A866D3">
            <w:r>
              <w:rPr>
                <w:rFonts w:hint="eastAsia"/>
              </w:rPr>
              <w:t>P</w:t>
            </w:r>
            <w:r>
              <w:t>K</w:t>
            </w:r>
          </w:p>
        </w:tc>
        <w:tc>
          <w:tcPr>
            <w:tcW w:w="1788" w:type="dxa"/>
            <w:shd w:val="clear" w:color="auto" w:fill="DEEAF6" w:themeFill="accent1" w:themeFillTint="33"/>
          </w:tcPr>
          <w:p w14:paraId="74C96A09" w14:textId="77777777" w:rsidR="00A54808" w:rsidRDefault="00A54808" w:rsidP="00A866D3">
            <w:r>
              <w:rPr>
                <w:rFonts w:hint="eastAsia"/>
              </w:rPr>
              <w:t>F</w:t>
            </w:r>
            <w:r>
              <w:t>K</w:t>
            </w:r>
          </w:p>
        </w:tc>
      </w:tr>
      <w:tr w:rsidR="00A54808" w14:paraId="4FE5A95C" w14:textId="77777777" w:rsidTr="009A1B4F">
        <w:tc>
          <w:tcPr>
            <w:tcW w:w="1782" w:type="dxa"/>
          </w:tcPr>
          <w:p w14:paraId="0A4DD597" w14:textId="5325E6CC" w:rsidR="00A54808" w:rsidRDefault="006D5BCA" w:rsidP="00A866D3">
            <w:r>
              <w:rPr>
                <w:rFonts w:hint="eastAsia"/>
              </w:rPr>
              <w:t>인바디번호</w:t>
            </w:r>
          </w:p>
        </w:tc>
        <w:tc>
          <w:tcPr>
            <w:tcW w:w="1554" w:type="dxa"/>
          </w:tcPr>
          <w:p w14:paraId="6707AFC9" w14:textId="44DF8C92" w:rsidR="00A54808" w:rsidRDefault="006D5BCA" w:rsidP="00A866D3">
            <w:r>
              <w:t>inbody</w:t>
            </w:r>
            <w:r w:rsidR="00A54808">
              <w:t>_id</w:t>
            </w:r>
          </w:p>
        </w:tc>
        <w:tc>
          <w:tcPr>
            <w:tcW w:w="1391" w:type="dxa"/>
          </w:tcPr>
          <w:p w14:paraId="2CEF991F" w14:textId="77777777" w:rsidR="00A54808" w:rsidRDefault="00A54808" w:rsidP="00A866D3">
            <w:r>
              <w:rPr>
                <w:rFonts w:hint="eastAsia"/>
              </w:rPr>
              <w:t>I</w:t>
            </w:r>
            <w:r>
              <w:t>NT(11)</w:t>
            </w:r>
          </w:p>
        </w:tc>
        <w:tc>
          <w:tcPr>
            <w:tcW w:w="1437" w:type="dxa"/>
          </w:tcPr>
          <w:p w14:paraId="7ED211B3" w14:textId="77777777" w:rsidR="00A54808" w:rsidRDefault="00A54808" w:rsidP="00A866D3">
            <w:r>
              <w:rPr>
                <w:rFonts w:hint="eastAsia"/>
              </w:rPr>
              <w:t>O</w:t>
            </w:r>
          </w:p>
        </w:tc>
        <w:tc>
          <w:tcPr>
            <w:tcW w:w="1398" w:type="dxa"/>
          </w:tcPr>
          <w:p w14:paraId="5BFDFF41" w14:textId="77777777" w:rsidR="00A54808" w:rsidRDefault="00A54808" w:rsidP="00A866D3">
            <w:r>
              <w:rPr>
                <w:rFonts w:hint="eastAsia"/>
              </w:rPr>
              <w:t>O</w:t>
            </w:r>
          </w:p>
        </w:tc>
        <w:tc>
          <w:tcPr>
            <w:tcW w:w="1788" w:type="dxa"/>
          </w:tcPr>
          <w:p w14:paraId="3A364AF0" w14:textId="77777777" w:rsidR="00A54808" w:rsidRDefault="00A54808" w:rsidP="00A866D3"/>
        </w:tc>
      </w:tr>
      <w:tr w:rsidR="006D5BCA" w14:paraId="19A3C2D9" w14:textId="77777777" w:rsidTr="009A1B4F">
        <w:trPr>
          <w:trHeight w:val="44"/>
        </w:trPr>
        <w:tc>
          <w:tcPr>
            <w:tcW w:w="1782" w:type="dxa"/>
          </w:tcPr>
          <w:p w14:paraId="389F15E6" w14:textId="77777777" w:rsidR="00A54808" w:rsidRDefault="006D5BCA" w:rsidP="00A866D3">
            <w:r>
              <w:rPr>
                <w:rFonts w:hint="eastAsia"/>
              </w:rPr>
              <w:lastRenderedPageBreak/>
              <w:t>사용자번호</w:t>
            </w:r>
          </w:p>
        </w:tc>
        <w:tc>
          <w:tcPr>
            <w:tcW w:w="1554" w:type="dxa"/>
          </w:tcPr>
          <w:p w14:paraId="4A17EC79" w14:textId="77777777" w:rsidR="00A54808" w:rsidRDefault="00A54808" w:rsidP="00A866D3">
            <w:r>
              <w:rPr>
                <w:rFonts w:hint="eastAsia"/>
              </w:rPr>
              <w:t>u</w:t>
            </w:r>
            <w:r>
              <w:t>ser_id</w:t>
            </w:r>
          </w:p>
        </w:tc>
        <w:tc>
          <w:tcPr>
            <w:tcW w:w="1391" w:type="dxa"/>
          </w:tcPr>
          <w:p w14:paraId="12D7C895" w14:textId="77777777" w:rsidR="00A54808" w:rsidRDefault="00A54808" w:rsidP="00A866D3">
            <w:r>
              <w:rPr>
                <w:rFonts w:hint="eastAsia"/>
              </w:rPr>
              <w:t>I</w:t>
            </w:r>
            <w:r>
              <w:t>NT(11)</w:t>
            </w:r>
          </w:p>
        </w:tc>
        <w:tc>
          <w:tcPr>
            <w:tcW w:w="1437" w:type="dxa"/>
          </w:tcPr>
          <w:p w14:paraId="7B36C1CF" w14:textId="77777777" w:rsidR="00A54808" w:rsidRDefault="00A54808" w:rsidP="00A866D3">
            <w:r>
              <w:rPr>
                <w:rFonts w:hint="eastAsia"/>
              </w:rPr>
              <w:t>O</w:t>
            </w:r>
          </w:p>
        </w:tc>
        <w:tc>
          <w:tcPr>
            <w:tcW w:w="1398" w:type="dxa"/>
          </w:tcPr>
          <w:p w14:paraId="7EB61F8D" w14:textId="77777777" w:rsidR="00A54808" w:rsidRDefault="00A54808" w:rsidP="00A866D3"/>
        </w:tc>
        <w:tc>
          <w:tcPr>
            <w:tcW w:w="1788" w:type="dxa"/>
          </w:tcPr>
          <w:p w14:paraId="2BE56015" w14:textId="37B3600F" w:rsidR="00A54808" w:rsidRDefault="001A1D76" w:rsidP="00A866D3">
            <w:r>
              <w:t>[user]user_id</w:t>
            </w:r>
          </w:p>
        </w:tc>
      </w:tr>
      <w:tr w:rsidR="006D5BCA" w14:paraId="7F8C2207" w14:textId="77777777" w:rsidTr="009A1B4F">
        <w:trPr>
          <w:trHeight w:val="43"/>
        </w:trPr>
        <w:tc>
          <w:tcPr>
            <w:tcW w:w="1782" w:type="dxa"/>
          </w:tcPr>
          <w:p w14:paraId="3A76C1AB" w14:textId="148F3135" w:rsidR="00A54808" w:rsidRDefault="006D5BCA" w:rsidP="00A866D3">
            <w:r>
              <w:rPr>
                <w:rFonts w:hint="eastAsia"/>
              </w:rPr>
              <w:t>체중</w:t>
            </w:r>
          </w:p>
        </w:tc>
        <w:tc>
          <w:tcPr>
            <w:tcW w:w="1554" w:type="dxa"/>
          </w:tcPr>
          <w:p w14:paraId="78F097DB" w14:textId="65784C65" w:rsidR="00A54808" w:rsidRDefault="006D5BCA" w:rsidP="00A866D3">
            <w:r>
              <w:rPr>
                <w:rFonts w:hint="eastAsia"/>
              </w:rPr>
              <w:t>i</w:t>
            </w:r>
            <w:r>
              <w:t>nbody_weight</w:t>
            </w:r>
          </w:p>
        </w:tc>
        <w:tc>
          <w:tcPr>
            <w:tcW w:w="1391" w:type="dxa"/>
          </w:tcPr>
          <w:p w14:paraId="40FEAB7D" w14:textId="701EFB3C" w:rsidR="00A54808" w:rsidRDefault="006D5BCA" w:rsidP="00A866D3">
            <w:r>
              <w:t>FLOAT</w:t>
            </w:r>
          </w:p>
        </w:tc>
        <w:tc>
          <w:tcPr>
            <w:tcW w:w="1437" w:type="dxa"/>
          </w:tcPr>
          <w:p w14:paraId="0505A8DD" w14:textId="77777777" w:rsidR="00A54808" w:rsidRDefault="00A54808" w:rsidP="00A866D3">
            <w:r>
              <w:rPr>
                <w:rFonts w:hint="eastAsia"/>
              </w:rPr>
              <w:t>O</w:t>
            </w:r>
          </w:p>
        </w:tc>
        <w:tc>
          <w:tcPr>
            <w:tcW w:w="1398" w:type="dxa"/>
          </w:tcPr>
          <w:p w14:paraId="452BE094" w14:textId="77777777" w:rsidR="00A54808" w:rsidRDefault="00A54808" w:rsidP="00A866D3"/>
        </w:tc>
        <w:tc>
          <w:tcPr>
            <w:tcW w:w="1788" w:type="dxa"/>
          </w:tcPr>
          <w:p w14:paraId="3F5373BE" w14:textId="73AE6429" w:rsidR="00A54808" w:rsidRDefault="00A54808" w:rsidP="00A866D3"/>
        </w:tc>
      </w:tr>
      <w:tr w:rsidR="006D5BCA" w14:paraId="24950378" w14:textId="77777777" w:rsidTr="009A1B4F">
        <w:trPr>
          <w:trHeight w:val="43"/>
        </w:trPr>
        <w:tc>
          <w:tcPr>
            <w:tcW w:w="1782" w:type="dxa"/>
          </w:tcPr>
          <w:p w14:paraId="3E0256DC" w14:textId="71B27ECE" w:rsidR="00A54808" w:rsidRDefault="006D5BCA" w:rsidP="00A866D3">
            <w:r>
              <w:rPr>
                <w:rFonts w:hint="eastAsia"/>
              </w:rPr>
              <w:t>근육량</w:t>
            </w:r>
          </w:p>
        </w:tc>
        <w:tc>
          <w:tcPr>
            <w:tcW w:w="1554" w:type="dxa"/>
          </w:tcPr>
          <w:p w14:paraId="7ACB1A8C" w14:textId="26F97B6E" w:rsidR="00A54808" w:rsidRDefault="006D5BCA" w:rsidP="00A866D3">
            <w:r>
              <w:rPr>
                <w:rFonts w:hint="eastAsia"/>
              </w:rPr>
              <w:t>i</w:t>
            </w:r>
            <w:r>
              <w:t>nbody_muscle</w:t>
            </w:r>
          </w:p>
        </w:tc>
        <w:tc>
          <w:tcPr>
            <w:tcW w:w="1391" w:type="dxa"/>
          </w:tcPr>
          <w:p w14:paraId="5CC66AE3" w14:textId="2929A49B" w:rsidR="00A54808" w:rsidRDefault="006D5BCA" w:rsidP="00A866D3">
            <w:r>
              <w:rPr>
                <w:rFonts w:hint="eastAsia"/>
              </w:rPr>
              <w:t>F</w:t>
            </w:r>
            <w:r>
              <w:t>LOAT</w:t>
            </w:r>
          </w:p>
        </w:tc>
        <w:tc>
          <w:tcPr>
            <w:tcW w:w="1437" w:type="dxa"/>
          </w:tcPr>
          <w:p w14:paraId="42FF7463" w14:textId="77777777" w:rsidR="00A54808" w:rsidRDefault="00A54808" w:rsidP="00A866D3">
            <w:r>
              <w:rPr>
                <w:rFonts w:hint="eastAsia"/>
              </w:rPr>
              <w:t>O</w:t>
            </w:r>
          </w:p>
        </w:tc>
        <w:tc>
          <w:tcPr>
            <w:tcW w:w="1398" w:type="dxa"/>
          </w:tcPr>
          <w:p w14:paraId="5D20BF59" w14:textId="77777777" w:rsidR="00A54808" w:rsidRDefault="00A54808" w:rsidP="00A866D3"/>
        </w:tc>
        <w:tc>
          <w:tcPr>
            <w:tcW w:w="1788" w:type="dxa"/>
          </w:tcPr>
          <w:p w14:paraId="4C599AD0" w14:textId="77777777" w:rsidR="00A54808" w:rsidRDefault="00A54808" w:rsidP="00A866D3"/>
        </w:tc>
      </w:tr>
      <w:tr w:rsidR="006D5BCA" w14:paraId="3D2952C1" w14:textId="77777777" w:rsidTr="009A1B4F">
        <w:trPr>
          <w:trHeight w:val="43"/>
        </w:trPr>
        <w:tc>
          <w:tcPr>
            <w:tcW w:w="1782" w:type="dxa"/>
          </w:tcPr>
          <w:p w14:paraId="03B2C746" w14:textId="268DECFE" w:rsidR="00A54808" w:rsidRDefault="006D5BCA" w:rsidP="00A866D3">
            <w:r>
              <w:rPr>
                <w:rFonts w:hint="eastAsia"/>
              </w:rPr>
              <w:t>B</w:t>
            </w:r>
            <w:r>
              <w:t>MI</w:t>
            </w:r>
          </w:p>
        </w:tc>
        <w:tc>
          <w:tcPr>
            <w:tcW w:w="1554" w:type="dxa"/>
          </w:tcPr>
          <w:p w14:paraId="7C937023" w14:textId="5122CE98" w:rsidR="00A54808" w:rsidRDefault="006D5BCA" w:rsidP="00A866D3">
            <w:r>
              <w:rPr>
                <w:rFonts w:hint="eastAsia"/>
              </w:rPr>
              <w:t>i</w:t>
            </w:r>
            <w:r>
              <w:t>nbody_bmi</w:t>
            </w:r>
          </w:p>
        </w:tc>
        <w:tc>
          <w:tcPr>
            <w:tcW w:w="1391" w:type="dxa"/>
          </w:tcPr>
          <w:p w14:paraId="3F41F942" w14:textId="77777777" w:rsidR="00A54808" w:rsidRDefault="00A54808" w:rsidP="00A866D3">
            <w:r>
              <w:t>FLOAT</w:t>
            </w:r>
          </w:p>
        </w:tc>
        <w:tc>
          <w:tcPr>
            <w:tcW w:w="1437" w:type="dxa"/>
          </w:tcPr>
          <w:p w14:paraId="61042D45" w14:textId="77777777" w:rsidR="00A54808" w:rsidRDefault="00A54808" w:rsidP="00A866D3">
            <w:r>
              <w:rPr>
                <w:rFonts w:hint="eastAsia"/>
              </w:rPr>
              <w:t>O</w:t>
            </w:r>
          </w:p>
        </w:tc>
        <w:tc>
          <w:tcPr>
            <w:tcW w:w="1398" w:type="dxa"/>
          </w:tcPr>
          <w:p w14:paraId="7849972A" w14:textId="77777777" w:rsidR="00A54808" w:rsidRDefault="00A54808" w:rsidP="00A866D3"/>
        </w:tc>
        <w:tc>
          <w:tcPr>
            <w:tcW w:w="1788" w:type="dxa"/>
          </w:tcPr>
          <w:p w14:paraId="3A392410" w14:textId="77777777" w:rsidR="00A54808" w:rsidRDefault="00A54808" w:rsidP="00A866D3"/>
        </w:tc>
      </w:tr>
      <w:tr w:rsidR="006D5BCA" w14:paraId="33894F66" w14:textId="77777777" w:rsidTr="009A1B4F">
        <w:trPr>
          <w:trHeight w:val="43"/>
        </w:trPr>
        <w:tc>
          <w:tcPr>
            <w:tcW w:w="1782" w:type="dxa"/>
          </w:tcPr>
          <w:p w14:paraId="755880E4" w14:textId="56E13A6D" w:rsidR="00A54808" w:rsidRDefault="006D5BCA" w:rsidP="00A866D3">
            <w:r>
              <w:rPr>
                <w:rFonts w:hint="eastAsia"/>
              </w:rPr>
              <w:t>지방</w:t>
            </w:r>
          </w:p>
        </w:tc>
        <w:tc>
          <w:tcPr>
            <w:tcW w:w="1554" w:type="dxa"/>
          </w:tcPr>
          <w:p w14:paraId="5F558F4E" w14:textId="5B9F90BD" w:rsidR="00A54808" w:rsidRDefault="006D5BCA" w:rsidP="00A866D3">
            <w:r>
              <w:rPr>
                <w:rFonts w:hint="eastAsia"/>
              </w:rPr>
              <w:t>i</w:t>
            </w:r>
            <w:r>
              <w:t>nbody_fat</w:t>
            </w:r>
          </w:p>
        </w:tc>
        <w:tc>
          <w:tcPr>
            <w:tcW w:w="1391" w:type="dxa"/>
          </w:tcPr>
          <w:p w14:paraId="70679380" w14:textId="77777777" w:rsidR="00A54808" w:rsidRDefault="00A54808" w:rsidP="00A866D3">
            <w:r>
              <w:t>FLOAT</w:t>
            </w:r>
          </w:p>
        </w:tc>
        <w:tc>
          <w:tcPr>
            <w:tcW w:w="1437" w:type="dxa"/>
          </w:tcPr>
          <w:p w14:paraId="5092927B" w14:textId="77777777" w:rsidR="00A54808" w:rsidRDefault="00A54808" w:rsidP="00A866D3">
            <w:r>
              <w:rPr>
                <w:rFonts w:hint="eastAsia"/>
              </w:rPr>
              <w:t>O</w:t>
            </w:r>
          </w:p>
        </w:tc>
        <w:tc>
          <w:tcPr>
            <w:tcW w:w="1398" w:type="dxa"/>
          </w:tcPr>
          <w:p w14:paraId="220A51A0" w14:textId="77777777" w:rsidR="00A54808" w:rsidRDefault="00A54808" w:rsidP="00A866D3"/>
        </w:tc>
        <w:tc>
          <w:tcPr>
            <w:tcW w:w="1788" w:type="dxa"/>
          </w:tcPr>
          <w:p w14:paraId="00EA31E8" w14:textId="77777777" w:rsidR="00A54808" w:rsidRDefault="00A54808" w:rsidP="00A866D3"/>
        </w:tc>
      </w:tr>
      <w:tr w:rsidR="006D5BCA" w14:paraId="72BE244C" w14:textId="77777777" w:rsidTr="009A1B4F">
        <w:trPr>
          <w:trHeight w:val="43"/>
        </w:trPr>
        <w:tc>
          <w:tcPr>
            <w:tcW w:w="1782" w:type="dxa"/>
          </w:tcPr>
          <w:p w14:paraId="35B7C5C9" w14:textId="7A244233" w:rsidR="00A54808" w:rsidRDefault="006D5BCA" w:rsidP="00A866D3">
            <w:r>
              <w:rPr>
                <w:rFonts w:hint="eastAsia"/>
              </w:rPr>
              <w:t>날짜</w:t>
            </w:r>
          </w:p>
        </w:tc>
        <w:tc>
          <w:tcPr>
            <w:tcW w:w="1554" w:type="dxa"/>
          </w:tcPr>
          <w:p w14:paraId="662B8B2B" w14:textId="230235E3" w:rsidR="00A54808" w:rsidRDefault="006D5BCA" w:rsidP="00A866D3">
            <w:r>
              <w:rPr>
                <w:rFonts w:hint="eastAsia"/>
              </w:rPr>
              <w:t>i</w:t>
            </w:r>
            <w:r>
              <w:t>nbody_day</w:t>
            </w:r>
          </w:p>
        </w:tc>
        <w:tc>
          <w:tcPr>
            <w:tcW w:w="1391" w:type="dxa"/>
          </w:tcPr>
          <w:p w14:paraId="2F86DC5F" w14:textId="4F0121FA" w:rsidR="00A54808" w:rsidRDefault="009A1B4F" w:rsidP="00A866D3">
            <w:r>
              <w:rPr>
                <w:rFonts w:hint="eastAsia"/>
              </w:rPr>
              <w:t>D</w:t>
            </w:r>
            <w:r>
              <w:t>ATE</w:t>
            </w:r>
          </w:p>
        </w:tc>
        <w:tc>
          <w:tcPr>
            <w:tcW w:w="1437" w:type="dxa"/>
          </w:tcPr>
          <w:p w14:paraId="63C0E3A1" w14:textId="77777777" w:rsidR="00A54808" w:rsidRDefault="00A54808" w:rsidP="00A866D3">
            <w:r>
              <w:rPr>
                <w:rFonts w:hint="eastAsia"/>
              </w:rPr>
              <w:t>O</w:t>
            </w:r>
          </w:p>
        </w:tc>
        <w:tc>
          <w:tcPr>
            <w:tcW w:w="1398" w:type="dxa"/>
          </w:tcPr>
          <w:p w14:paraId="79E97D63" w14:textId="77777777" w:rsidR="00A54808" w:rsidRDefault="00A54808" w:rsidP="00A866D3"/>
        </w:tc>
        <w:tc>
          <w:tcPr>
            <w:tcW w:w="1788" w:type="dxa"/>
          </w:tcPr>
          <w:p w14:paraId="0D7C405F" w14:textId="77777777" w:rsidR="00A54808" w:rsidRDefault="00A54808" w:rsidP="00A866D3"/>
        </w:tc>
      </w:tr>
    </w:tbl>
    <w:p w14:paraId="37C3CB85" w14:textId="77777777" w:rsidR="00A54808" w:rsidRPr="00D805B5" w:rsidRDefault="00A54808" w:rsidP="00F33C91"/>
    <w:p w14:paraId="57A8A421" w14:textId="77777777" w:rsidR="00F33C91" w:rsidRDefault="00F33C91" w:rsidP="00F33C91">
      <w:pPr>
        <w:pStyle w:val="2"/>
        <w:rPr>
          <w:noProof/>
          <w:lang w:val="ko-KR"/>
        </w:rPr>
      </w:pPr>
      <w:bookmarkStart w:id="80" w:name="_Toc57322663"/>
      <w:r>
        <w:rPr>
          <w:noProof/>
          <w:lang w:val="ko-KR"/>
        </w:rPr>
        <w:t xml:space="preserve">2.6 </w:t>
      </w:r>
      <w:r>
        <w:rPr>
          <w:rFonts w:hint="eastAsia"/>
          <w:noProof/>
          <w:lang w:val="ko-KR"/>
        </w:rPr>
        <w:t>개발 환경 명세서</w:t>
      </w:r>
      <w:bookmarkEnd w:id="80"/>
    </w:p>
    <w:p w14:paraId="7BAD5F13" w14:textId="7608FC1B" w:rsidR="007268F8" w:rsidRPr="007268F8" w:rsidRDefault="00F33C91" w:rsidP="007268F8">
      <w:pPr>
        <w:pStyle w:val="3"/>
        <w:ind w:left="900" w:hanging="360"/>
        <w:rPr>
          <w:b/>
          <w:bCs/>
          <w:noProof/>
          <w:lang w:val="ko-KR"/>
        </w:rPr>
      </w:pPr>
      <w:bookmarkStart w:id="81" w:name="_Toc57322664"/>
      <w:r w:rsidRPr="00566974">
        <w:rPr>
          <w:b/>
          <w:bCs/>
          <w:noProof/>
          <w:lang w:val="ko-KR"/>
        </w:rPr>
        <w:t xml:space="preserve">2.6.1 </w:t>
      </w:r>
      <w:r w:rsidRPr="00566974">
        <w:rPr>
          <w:rFonts w:hint="eastAsia"/>
          <w:b/>
          <w:bCs/>
          <w:noProof/>
          <w:lang w:val="ko-KR"/>
        </w:rPr>
        <w:t>주 개발 프로그램</w:t>
      </w:r>
      <w:bookmarkEnd w:id="81"/>
    </w:p>
    <w:p w14:paraId="6CF447EA" w14:textId="77AE4433" w:rsidR="64E34B0D" w:rsidRPr="00997BBB" w:rsidRDefault="267024DD" w:rsidP="64E34B0D">
      <w:pPr>
        <w:rPr>
          <w:noProof/>
        </w:rPr>
      </w:pPr>
      <w:r w:rsidRPr="267024DD">
        <w:rPr>
          <w:noProof/>
          <w:lang w:val="ko-KR"/>
        </w:rPr>
        <w:t>안드로이드 스튜디오</w:t>
      </w:r>
      <w:r w:rsidR="009B6148">
        <w:rPr>
          <w:rFonts w:hint="eastAsia"/>
          <w:noProof/>
          <w:lang w:val="ko-KR"/>
        </w:rPr>
        <w:t>,</w:t>
      </w:r>
      <w:r w:rsidR="009B6148">
        <w:rPr>
          <w:noProof/>
          <w:lang w:val="ko-KR"/>
        </w:rPr>
        <w:t xml:space="preserve"> </w:t>
      </w:r>
      <w:r w:rsidR="000824AF" w:rsidRPr="00943D8F">
        <w:rPr>
          <w:noProof/>
        </w:rPr>
        <w:t>atom</w:t>
      </w:r>
      <w:r w:rsidR="000824AF">
        <w:rPr>
          <w:noProof/>
        </w:rPr>
        <w:t xml:space="preserve">, </w:t>
      </w:r>
      <w:r w:rsidR="000824AF" w:rsidRPr="00943D8F">
        <w:rPr>
          <w:noProof/>
        </w:rPr>
        <w:t>visual studio code</w:t>
      </w:r>
    </w:p>
    <w:p w14:paraId="45255AFB" w14:textId="193B3035" w:rsidR="00F33C91" w:rsidRPr="00566974" w:rsidRDefault="00F33C91" w:rsidP="00566974">
      <w:pPr>
        <w:pStyle w:val="3"/>
        <w:ind w:left="900" w:hanging="360"/>
        <w:rPr>
          <w:b/>
          <w:bCs/>
          <w:noProof/>
          <w:lang w:val="ko-KR"/>
        </w:rPr>
      </w:pPr>
      <w:bookmarkStart w:id="82" w:name="_Toc57322665"/>
      <w:r w:rsidRPr="00566974">
        <w:rPr>
          <w:b/>
          <w:bCs/>
          <w:noProof/>
          <w:lang w:val="ko-KR"/>
        </w:rPr>
        <w:t xml:space="preserve">2.6.2 </w:t>
      </w:r>
      <w:r w:rsidRPr="00566974">
        <w:rPr>
          <w:rFonts w:hint="eastAsia"/>
          <w:b/>
          <w:bCs/>
          <w:noProof/>
          <w:lang w:val="ko-KR"/>
        </w:rPr>
        <w:t>보조 개발 프로그램</w:t>
      </w:r>
      <w:bookmarkStart w:id="83" w:name="_GoBack"/>
      <w:bookmarkEnd w:id="82"/>
      <w:bookmarkEnd w:id="83"/>
    </w:p>
    <w:p w14:paraId="10F8573F" w14:textId="6ABF3F68" w:rsidR="64E34B0D" w:rsidRPr="007268F8" w:rsidRDefault="555E8210" w:rsidP="64E34B0D">
      <w:pPr>
        <w:rPr>
          <w:rFonts w:hint="eastAsia"/>
          <w:noProof/>
        </w:rPr>
      </w:pPr>
      <w:r w:rsidRPr="00943D8F">
        <w:rPr>
          <w:noProof/>
        </w:rPr>
        <w:t>sublimetext3, idle3</w:t>
      </w:r>
      <w:r w:rsidR="003D75E9">
        <w:rPr>
          <w:noProof/>
        </w:rPr>
        <w:t>,</w:t>
      </w:r>
      <w:r w:rsidR="003D75E9" w:rsidRPr="003D75E9">
        <w:rPr>
          <w:noProof/>
        </w:rPr>
        <w:t xml:space="preserve"> </w:t>
      </w:r>
      <w:r w:rsidR="000824AF" w:rsidRPr="003D75E9">
        <w:rPr>
          <w:noProof/>
        </w:rPr>
        <w:t>Xshell</w:t>
      </w:r>
    </w:p>
    <w:p w14:paraId="590BE9D4" w14:textId="7608FC1B" w:rsidR="00E315FF" w:rsidRPr="00E315FF" w:rsidRDefault="00F33C91" w:rsidP="00E315FF">
      <w:pPr>
        <w:pStyle w:val="3"/>
        <w:ind w:left="900" w:hanging="360"/>
        <w:rPr>
          <w:b/>
          <w:bCs/>
          <w:noProof/>
          <w:lang w:val="ko-KR"/>
        </w:rPr>
      </w:pPr>
      <w:bookmarkStart w:id="84" w:name="_Toc57322666"/>
      <w:r w:rsidRPr="00566974">
        <w:rPr>
          <w:b/>
          <w:bCs/>
          <w:noProof/>
          <w:lang w:val="ko-KR"/>
        </w:rPr>
        <w:t xml:space="preserve">2.6.3 </w:t>
      </w:r>
      <w:r w:rsidRPr="00566974">
        <w:rPr>
          <w:rFonts w:hint="eastAsia"/>
          <w:b/>
          <w:bCs/>
          <w:noProof/>
          <w:lang w:val="ko-KR"/>
        </w:rPr>
        <w:t>협업 프로그</w:t>
      </w:r>
      <w:r w:rsidR="00566974">
        <w:rPr>
          <w:rFonts w:hint="eastAsia"/>
          <w:b/>
          <w:bCs/>
          <w:noProof/>
          <w:lang w:val="ko-KR"/>
        </w:rPr>
        <w:t>램</w:t>
      </w:r>
      <w:bookmarkEnd w:id="84"/>
    </w:p>
    <w:p w14:paraId="4423ED93" w14:textId="442DE932" w:rsidR="64E34B0D" w:rsidRDefault="267024DD" w:rsidP="64E34B0D">
      <w:pPr>
        <w:rPr>
          <w:noProof/>
          <w:lang w:val="ko-KR"/>
        </w:rPr>
      </w:pPr>
      <w:r w:rsidRPr="267024DD">
        <w:rPr>
          <w:noProof/>
          <w:lang w:val="ko-KR"/>
        </w:rPr>
        <w:t>Github,Trello</w:t>
      </w:r>
    </w:p>
    <w:p w14:paraId="4A43692D" w14:textId="77777777" w:rsidR="00566974" w:rsidRDefault="00566974" w:rsidP="008D1CAC">
      <w:pPr>
        <w:pStyle w:val="1"/>
        <w:rPr>
          <w:lang w:val="ko-KR"/>
        </w:rPr>
      </w:pPr>
      <w:bookmarkStart w:id="85" w:name="_Toc57322667"/>
      <w:r>
        <w:rPr>
          <w:lang w:val="ko-KR"/>
        </w:rPr>
        <w:t xml:space="preserve">3. </w:t>
      </w:r>
      <w:r>
        <w:rPr>
          <w:rFonts w:hint="eastAsia"/>
          <w:lang w:val="ko-KR"/>
        </w:rPr>
        <w:t>개발 추진 계획</w:t>
      </w:r>
      <w:bookmarkEnd w:id="85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033"/>
        <w:gridCol w:w="3251"/>
        <w:gridCol w:w="3058"/>
        <w:gridCol w:w="8"/>
      </w:tblGrid>
      <w:tr w:rsidR="00192F09" w:rsidRPr="00F151B7" w14:paraId="1B4C976B" w14:textId="77777777" w:rsidTr="00EE71CD">
        <w:tc>
          <w:tcPr>
            <w:tcW w:w="339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</w:tcPr>
          <w:p w14:paraId="3BA09E66" w14:textId="77777777" w:rsidR="00192F09" w:rsidRPr="00F151B7" w:rsidRDefault="00192F09" w:rsidP="00265E39">
            <w:pPr>
              <w:jc w:val="center"/>
              <w:rPr>
                <w:rFonts w:asciiTheme="minorHAnsi" w:eastAsiaTheme="minorHAnsi" w:hAnsiTheme="minorHAnsi"/>
              </w:rPr>
            </w:pPr>
            <w:r w:rsidRPr="00F151B7">
              <w:rPr>
                <w:rFonts w:asciiTheme="minorHAnsi" w:eastAsiaTheme="minorHAnsi" w:hAnsiTheme="minorHAnsi" w:hint="eastAsia"/>
              </w:rPr>
              <w:t>S</w:t>
            </w:r>
            <w:r w:rsidRPr="00F151B7">
              <w:rPr>
                <w:rFonts w:asciiTheme="minorHAnsi" w:eastAsiaTheme="minorHAnsi" w:hAnsiTheme="minorHAnsi"/>
              </w:rPr>
              <w:t xml:space="preserve">ub system </w:t>
            </w:r>
            <w:r w:rsidRPr="00F151B7">
              <w:rPr>
                <w:rFonts w:hint="eastAsia"/>
              </w:rPr>
              <w:t>명</w:t>
            </w:r>
          </w:p>
        </w:tc>
        <w:tc>
          <w:tcPr>
            <w:tcW w:w="368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</w:tcPr>
          <w:p w14:paraId="1BE97484" w14:textId="77777777" w:rsidR="00192F09" w:rsidRPr="00F151B7" w:rsidRDefault="00192F09" w:rsidP="00265E39">
            <w:pPr>
              <w:jc w:val="center"/>
              <w:rPr>
                <w:rFonts w:asciiTheme="minorHAnsi" w:eastAsiaTheme="minorHAnsi" w:hAnsiTheme="minorHAnsi"/>
              </w:rPr>
            </w:pPr>
            <w:r w:rsidRPr="00F151B7">
              <w:rPr>
                <w:rFonts w:asciiTheme="minorHAnsi" w:eastAsiaTheme="minorHAnsi" w:hAnsiTheme="minorHAnsi" w:hint="eastAsia"/>
              </w:rPr>
              <w:t>U</w:t>
            </w:r>
            <w:r w:rsidRPr="00F151B7">
              <w:rPr>
                <w:rFonts w:asciiTheme="minorHAnsi" w:eastAsiaTheme="minorHAnsi" w:hAnsiTheme="minorHAnsi"/>
              </w:rPr>
              <w:t xml:space="preserve">se case </w:t>
            </w:r>
            <w:r w:rsidRPr="00F151B7">
              <w:rPr>
                <w:rFonts w:hint="eastAsia"/>
              </w:rPr>
              <w:t>명</w:t>
            </w:r>
          </w:p>
        </w:tc>
        <w:tc>
          <w:tcPr>
            <w:tcW w:w="3379" w:type="dxa"/>
            <w:gridSpan w:val="2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DEEAF6" w:themeFill="accent1" w:themeFillTint="33"/>
          </w:tcPr>
          <w:p w14:paraId="6627AE0A" w14:textId="77777777" w:rsidR="00192F09" w:rsidRPr="00F151B7" w:rsidRDefault="00192F09" w:rsidP="00265E39">
            <w:pPr>
              <w:jc w:val="center"/>
              <w:rPr>
                <w:rFonts w:asciiTheme="minorHAnsi" w:eastAsiaTheme="minorHAnsi" w:hAnsiTheme="minorHAnsi"/>
              </w:rPr>
            </w:pPr>
            <w:r w:rsidRPr="00F151B7">
              <w:rPr>
                <w:rFonts w:hint="eastAsia"/>
              </w:rPr>
              <w:t>개발</w:t>
            </w:r>
            <w:r w:rsidRPr="00F151B7">
              <w:rPr>
                <w:rFonts w:asciiTheme="minorHAnsi" w:eastAsiaTheme="minorHAnsi" w:hAnsiTheme="minorHAnsi" w:hint="eastAsia"/>
              </w:rPr>
              <w:t xml:space="preserve"> </w:t>
            </w:r>
            <w:r w:rsidRPr="008151A0">
              <w:rPr>
                <w:rFonts w:hint="eastAsia"/>
              </w:rPr>
              <w:t>순서</w:t>
            </w:r>
          </w:p>
        </w:tc>
      </w:tr>
      <w:tr w:rsidR="00192F09" w:rsidRPr="00F151B7" w14:paraId="79C84C98" w14:textId="77777777" w:rsidTr="00EE71CD">
        <w:trPr>
          <w:gridAfter w:val="1"/>
          <w:wAfter w:w="9" w:type="dxa"/>
        </w:trPr>
        <w:tc>
          <w:tcPr>
            <w:tcW w:w="339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645998EB" w14:textId="77777777" w:rsidR="00192F09" w:rsidRPr="00F151B7" w:rsidRDefault="00192F09" w:rsidP="00265E39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hint="eastAsia"/>
              </w:rPr>
              <w:t>메인 화면</w:t>
            </w:r>
          </w:p>
        </w:tc>
        <w:tc>
          <w:tcPr>
            <w:tcW w:w="368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5C4C6049" w14:textId="77777777" w:rsidR="00192F09" w:rsidRPr="00F151B7" w:rsidRDefault="00192F09" w:rsidP="00265E39">
            <w:pPr>
              <w:jc w:val="center"/>
              <w:rPr>
                <w:rFonts w:asciiTheme="minorHAnsi" w:eastAsiaTheme="minorHAnsi" w:hAnsiTheme="minorHAnsi"/>
              </w:rPr>
            </w:pPr>
            <w:r w:rsidRPr="00F151B7">
              <w:rPr>
                <w:rFonts w:hint="eastAsia"/>
              </w:rPr>
              <w:t>섭취</w:t>
            </w:r>
            <w:r w:rsidRPr="00F151B7">
              <w:rPr>
                <w:rFonts w:asciiTheme="minorHAnsi" w:eastAsiaTheme="minorHAnsi" w:hAnsiTheme="minorHAnsi" w:hint="eastAsia"/>
              </w:rPr>
              <w:t xml:space="preserve"> </w:t>
            </w:r>
            <w:r w:rsidRPr="00F151B7">
              <w:rPr>
                <w:rFonts w:hint="eastAsia"/>
              </w:rPr>
              <w:t>음식</w:t>
            </w:r>
            <w:r w:rsidRPr="00F151B7">
              <w:rPr>
                <w:rFonts w:asciiTheme="minorHAnsi" w:eastAsiaTheme="minorHAnsi" w:hAnsiTheme="minorHAnsi" w:hint="eastAsia"/>
              </w:rPr>
              <w:t xml:space="preserve"> </w:t>
            </w:r>
            <w:r w:rsidRPr="00F151B7">
              <w:rPr>
                <w:rFonts w:hint="eastAsia"/>
              </w:rPr>
              <w:t>등록</w:t>
            </w:r>
          </w:p>
        </w:tc>
        <w:tc>
          <w:tcPr>
            <w:tcW w:w="337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7916C674" w14:textId="77777777" w:rsidR="00192F09" w:rsidRPr="00F151B7" w:rsidRDefault="00192F09" w:rsidP="00265E39">
            <w:pPr>
              <w:jc w:val="center"/>
            </w:pPr>
            <w:r>
              <w:t>11월 2째주까지 개발 완료 할 것</w:t>
            </w:r>
          </w:p>
        </w:tc>
      </w:tr>
      <w:tr w:rsidR="00192F09" w:rsidRPr="00F151B7" w14:paraId="4259F82F" w14:textId="77777777" w:rsidTr="00EE71CD">
        <w:trPr>
          <w:gridAfter w:val="1"/>
          <w:wAfter w:w="9" w:type="dxa"/>
        </w:trPr>
        <w:tc>
          <w:tcPr>
            <w:tcW w:w="339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142F582F" w14:textId="77777777" w:rsidR="00192F09" w:rsidRPr="00F151B7" w:rsidRDefault="00192F09" w:rsidP="00265E39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hint="eastAsia"/>
              </w:rPr>
              <w:t>통계 화면</w:t>
            </w:r>
          </w:p>
        </w:tc>
        <w:tc>
          <w:tcPr>
            <w:tcW w:w="368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7756CB61" w14:textId="77777777" w:rsidR="00192F09" w:rsidRPr="00F151B7" w:rsidRDefault="00192F09" w:rsidP="00265E39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hint="eastAsia"/>
              </w:rPr>
              <w:t>통계 정보 확인</w:t>
            </w:r>
          </w:p>
        </w:tc>
        <w:tc>
          <w:tcPr>
            <w:tcW w:w="337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57C52CF1" w14:textId="77777777" w:rsidR="00192F09" w:rsidRPr="00F151B7" w:rsidRDefault="00192F09" w:rsidP="00265E39">
            <w:pPr>
              <w:jc w:val="center"/>
              <w:rPr>
                <w:rFonts w:asciiTheme="minorHAnsi" w:eastAsiaTheme="minorEastAsia" w:hAnsiTheme="minorHAnsi"/>
              </w:rPr>
            </w:pPr>
            <w:r w:rsidRPr="3A7A9100">
              <w:rPr>
                <w:rFonts w:asciiTheme="minorHAnsi" w:eastAsiaTheme="minorEastAsia" w:hAnsiTheme="minorHAnsi"/>
              </w:rPr>
              <w:t>11</w:t>
            </w:r>
            <w:r w:rsidRPr="3A7A9100">
              <w:rPr>
                <w:rFonts w:asciiTheme="minorHAnsi" w:eastAsiaTheme="minorEastAsia" w:hAnsiTheme="minorHAnsi"/>
              </w:rPr>
              <w:t>월</w:t>
            </w:r>
            <w:r w:rsidRPr="3A7A9100">
              <w:rPr>
                <w:rFonts w:asciiTheme="minorHAnsi" w:eastAsiaTheme="minorEastAsia" w:hAnsiTheme="minorHAnsi"/>
              </w:rPr>
              <w:t xml:space="preserve"> 2</w:t>
            </w:r>
            <w:r w:rsidRPr="3A7A9100">
              <w:rPr>
                <w:rFonts w:asciiTheme="minorHAnsi" w:eastAsiaTheme="minorEastAsia" w:hAnsiTheme="minorHAnsi"/>
              </w:rPr>
              <w:t>째주까지</w:t>
            </w:r>
            <w:r w:rsidRPr="3A7A9100">
              <w:rPr>
                <w:rFonts w:asciiTheme="minorHAnsi" w:eastAsiaTheme="minorEastAsia" w:hAnsiTheme="minorHAnsi"/>
              </w:rPr>
              <w:t xml:space="preserve"> </w:t>
            </w:r>
            <w:r w:rsidRPr="3A7A9100">
              <w:rPr>
                <w:rFonts w:asciiTheme="minorHAnsi" w:eastAsiaTheme="minorEastAsia" w:hAnsiTheme="minorHAnsi"/>
              </w:rPr>
              <w:t>개발</w:t>
            </w:r>
            <w:r w:rsidRPr="3A7A9100">
              <w:rPr>
                <w:rFonts w:asciiTheme="minorHAnsi" w:eastAsiaTheme="minorEastAsia" w:hAnsiTheme="minorHAnsi"/>
              </w:rPr>
              <w:t xml:space="preserve"> </w:t>
            </w:r>
            <w:r w:rsidRPr="3A7A9100">
              <w:rPr>
                <w:rFonts w:asciiTheme="minorHAnsi" w:eastAsiaTheme="minorEastAsia" w:hAnsiTheme="minorHAnsi"/>
              </w:rPr>
              <w:t>완료</w:t>
            </w:r>
            <w:r w:rsidRPr="3A7A9100">
              <w:rPr>
                <w:rFonts w:asciiTheme="minorHAnsi" w:eastAsiaTheme="minorEastAsia" w:hAnsiTheme="minorHAnsi"/>
              </w:rPr>
              <w:t xml:space="preserve"> </w:t>
            </w:r>
            <w:r w:rsidRPr="3A7A9100">
              <w:rPr>
                <w:rFonts w:asciiTheme="minorHAnsi" w:eastAsiaTheme="minorEastAsia" w:hAnsiTheme="minorHAnsi"/>
              </w:rPr>
              <w:t>할</w:t>
            </w:r>
            <w:r w:rsidRPr="3A7A9100">
              <w:rPr>
                <w:rFonts w:asciiTheme="minorHAnsi" w:eastAsiaTheme="minorEastAsia" w:hAnsiTheme="minorHAnsi"/>
              </w:rPr>
              <w:t xml:space="preserve"> </w:t>
            </w:r>
            <w:r w:rsidRPr="3A7A9100">
              <w:rPr>
                <w:rFonts w:asciiTheme="minorHAnsi" w:eastAsiaTheme="minorEastAsia" w:hAnsiTheme="minorHAnsi"/>
              </w:rPr>
              <w:t>것</w:t>
            </w:r>
          </w:p>
        </w:tc>
      </w:tr>
      <w:tr w:rsidR="00192F09" w:rsidRPr="00F151B7" w14:paraId="236716F5" w14:textId="77777777" w:rsidTr="00EE71CD">
        <w:trPr>
          <w:gridAfter w:val="1"/>
          <w:wAfter w:w="9" w:type="dxa"/>
        </w:trPr>
        <w:tc>
          <w:tcPr>
            <w:tcW w:w="339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10930CBA" w14:textId="77777777" w:rsidR="00192F09" w:rsidRPr="00F151B7" w:rsidRDefault="00192F09" w:rsidP="00265E39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hint="eastAsia"/>
              </w:rPr>
              <w:t>식단 추천 화면</w:t>
            </w:r>
          </w:p>
        </w:tc>
        <w:tc>
          <w:tcPr>
            <w:tcW w:w="368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745BF364" w14:textId="77777777" w:rsidR="00192F09" w:rsidRPr="00F151B7" w:rsidRDefault="00192F09" w:rsidP="00265E39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hint="eastAsia"/>
              </w:rPr>
              <w:t>추천 식단 확인</w:t>
            </w:r>
          </w:p>
        </w:tc>
        <w:tc>
          <w:tcPr>
            <w:tcW w:w="337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06952989" w14:textId="77777777" w:rsidR="00192F09" w:rsidRPr="00F151B7" w:rsidRDefault="00192F09" w:rsidP="00265E39">
            <w:pPr>
              <w:jc w:val="center"/>
              <w:rPr>
                <w:rFonts w:asciiTheme="minorHAnsi" w:eastAsiaTheme="minorEastAsia" w:hAnsiTheme="minorHAnsi"/>
              </w:rPr>
            </w:pPr>
            <w:r w:rsidRPr="3A7A9100">
              <w:rPr>
                <w:rFonts w:asciiTheme="minorHAnsi" w:eastAsiaTheme="minorEastAsia" w:hAnsiTheme="minorHAnsi"/>
              </w:rPr>
              <w:t>11</w:t>
            </w:r>
            <w:r w:rsidRPr="3A7A9100">
              <w:rPr>
                <w:rFonts w:asciiTheme="minorHAnsi" w:eastAsiaTheme="minorEastAsia" w:hAnsiTheme="minorHAnsi"/>
              </w:rPr>
              <w:t>울</w:t>
            </w:r>
            <w:r w:rsidRPr="3A7A9100">
              <w:rPr>
                <w:rFonts w:asciiTheme="minorHAnsi" w:eastAsiaTheme="minorEastAsia" w:hAnsiTheme="minorHAnsi"/>
              </w:rPr>
              <w:t xml:space="preserve"> 1</w:t>
            </w:r>
            <w:r w:rsidRPr="3A7A9100">
              <w:rPr>
                <w:rFonts w:asciiTheme="minorHAnsi" w:eastAsiaTheme="minorEastAsia" w:hAnsiTheme="minorHAnsi"/>
              </w:rPr>
              <w:t>째주까지</w:t>
            </w:r>
            <w:r w:rsidRPr="3A7A9100">
              <w:rPr>
                <w:rFonts w:asciiTheme="minorHAnsi" w:eastAsiaTheme="minorEastAsia" w:hAnsiTheme="minorHAnsi"/>
              </w:rPr>
              <w:t xml:space="preserve"> </w:t>
            </w:r>
            <w:r w:rsidRPr="3A7A9100">
              <w:rPr>
                <w:rFonts w:asciiTheme="minorHAnsi" w:eastAsiaTheme="minorEastAsia" w:hAnsiTheme="minorHAnsi"/>
              </w:rPr>
              <w:t>개발</w:t>
            </w:r>
            <w:r w:rsidRPr="3A7A9100">
              <w:rPr>
                <w:rFonts w:asciiTheme="minorHAnsi" w:eastAsiaTheme="minorEastAsia" w:hAnsiTheme="minorHAnsi"/>
              </w:rPr>
              <w:t xml:space="preserve"> </w:t>
            </w:r>
            <w:r w:rsidRPr="3A7A9100">
              <w:rPr>
                <w:rFonts w:asciiTheme="minorHAnsi" w:eastAsiaTheme="minorEastAsia" w:hAnsiTheme="minorHAnsi"/>
              </w:rPr>
              <w:t>완료</w:t>
            </w:r>
            <w:r w:rsidRPr="3A7A9100">
              <w:rPr>
                <w:rFonts w:asciiTheme="minorHAnsi" w:eastAsiaTheme="minorEastAsia" w:hAnsiTheme="minorHAnsi"/>
              </w:rPr>
              <w:t xml:space="preserve"> </w:t>
            </w:r>
            <w:r w:rsidRPr="3A7A9100">
              <w:rPr>
                <w:rFonts w:asciiTheme="minorHAnsi" w:eastAsiaTheme="minorEastAsia" w:hAnsiTheme="minorHAnsi"/>
              </w:rPr>
              <w:t>할</w:t>
            </w:r>
            <w:r w:rsidRPr="3A7A9100">
              <w:rPr>
                <w:rFonts w:asciiTheme="minorHAnsi" w:eastAsiaTheme="minorEastAsia" w:hAnsiTheme="minorHAnsi"/>
              </w:rPr>
              <w:t xml:space="preserve"> </w:t>
            </w:r>
            <w:r w:rsidRPr="3A7A9100">
              <w:rPr>
                <w:rFonts w:asciiTheme="minorHAnsi" w:eastAsiaTheme="minorEastAsia" w:hAnsiTheme="minorHAnsi"/>
              </w:rPr>
              <w:t>것</w:t>
            </w:r>
          </w:p>
        </w:tc>
      </w:tr>
      <w:tr w:rsidR="00192F09" w:rsidRPr="00F151B7" w14:paraId="5EF6A960" w14:textId="77777777" w:rsidTr="00EE71CD">
        <w:trPr>
          <w:gridAfter w:val="1"/>
          <w:wAfter w:w="9" w:type="dxa"/>
        </w:trPr>
        <w:tc>
          <w:tcPr>
            <w:tcW w:w="339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44E87298" w14:textId="77777777" w:rsidR="00192F09" w:rsidRPr="00F151B7" w:rsidRDefault="00192F09" w:rsidP="00265E39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hint="eastAsia"/>
              </w:rPr>
              <w:t>미밴드 화면</w:t>
            </w:r>
          </w:p>
        </w:tc>
        <w:tc>
          <w:tcPr>
            <w:tcW w:w="368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248116E6" w14:textId="77777777" w:rsidR="00192F09" w:rsidRPr="00F151B7" w:rsidRDefault="00192F09" w:rsidP="00265E39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hint="eastAsia"/>
              </w:rPr>
              <w:t>추천 운동 확인</w:t>
            </w:r>
          </w:p>
        </w:tc>
        <w:tc>
          <w:tcPr>
            <w:tcW w:w="337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07583BB1" w14:textId="77777777" w:rsidR="00192F09" w:rsidRPr="00F151B7" w:rsidRDefault="00192F09" w:rsidP="00265E39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 xml:space="preserve">월 </w:t>
            </w:r>
            <w:r>
              <w:t>2</w:t>
            </w:r>
            <w:r>
              <w:rPr>
                <w:rFonts w:hint="eastAsia"/>
              </w:rPr>
              <w:t>째주까지 개발 완료 할 것</w:t>
            </w:r>
          </w:p>
        </w:tc>
      </w:tr>
      <w:tr w:rsidR="00192F09" w14:paraId="3F02E51D" w14:textId="77777777" w:rsidTr="00EE71CD">
        <w:trPr>
          <w:gridAfter w:val="1"/>
          <w:wAfter w:w="9" w:type="dxa"/>
        </w:trPr>
        <w:tc>
          <w:tcPr>
            <w:tcW w:w="339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37CCAAEE" w14:textId="77777777" w:rsidR="00192F09" w:rsidRDefault="00192F09" w:rsidP="00265E39">
            <w:pPr>
              <w:jc w:val="center"/>
            </w:pPr>
            <w:r>
              <w:rPr>
                <w:rFonts w:hint="eastAsia"/>
              </w:rPr>
              <w:t>스마트 기기 연결</w:t>
            </w:r>
          </w:p>
        </w:tc>
        <w:tc>
          <w:tcPr>
            <w:tcW w:w="368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41C64B3F" w14:textId="77777777" w:rsidR="00192F09" w:rsidRDefault="00192F09" w:rsidP="00265E39">
            <w:pPr>
              <w:jc w:val="center"/>
            </w:pPr>
            <w:r>
              <w:t>IoT</w:t>
            </w:r>
            <w:r>
              <w:rPr>
                <w:rFonts w:hint="eastAsia"/>
              </w:rPr>
              <w:t xml:space="preserve"> 기기 연결</w:t>
            </w:r>
          </w:p>
        </w:tc>
        <w:tc>
          <w:tcPr>
            <w:tcW w:w="337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</w:tcPr>
          <w:p w14:paraId="6F41811B" w14:textId="77777777" w:rsidR="00192F09" w:rsidRDefault="00192F09" w:rsidP="00265E39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월 2째주까지 개발 완료 할 것</w:t>
            </w:r>
          </w:p>
        </w:tc>
      </w:tr>
    </w:tbl>
    <w:p w14:paraId="791527B1" w14:textId="77777777" w:rsidR="00192F09" w:rsidRDefault="00192F09" w:rsidP="00192F09"/>
    <w:p w14:paraId="2BBC0397" w14:textId="66E28EEC" w:rsidR="00250950" w:rsidRPr="00192F09" w:rsidRDefault="00250950" w:rsidP="00192F09">
      <w:r>
        <w:rPr>
          <w:noProof/>
        </w:rPr>
        <w:lastRenderedPageBreak/>
        <w:drawing>
          <wp:inline distT="0" distB="0" distL="0" distR="0" wp14:anchorId="1C91D020" wp14:editId="66B725C9">
            <wp:extent cx="5943600" cy="4144505"/>
            <wp:effectExtent l="0" t="0" r="0" b="8890"/>
            <wp:docPr id="1912027970" name="그림 1912027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91202797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AF07" w14:textId="77777777" w:rsidR="00566974" w:rsidRDefault="00566974" w:rsidP="008D1CAC">
      <w:pPr>
        <w:pStyle w:val="1"/>
        <w:rPr>
          <w:lang w:val="ko-KR"/>
        </w:rPr>
      </w:pPr>
      <w:bookmarkStart w:id="86" w:name="_Toc57322668"/>
      <w:r>
        <w:rPr>
          <w:lang w:val="ko-KR"/>
        </w:rPr>
        <w:t xml:space="preserve">4. </w:t>
      </w:r>
      <w:r>
        <w:rPr>
          <w:rFonts w:hint="eastAsia"/>
          <w:lang w:val="ko-KR"/>
        </w:rPr>
        <w:t>개발 내용</w:t>
      </w:r>
      <w:bookmarkEnd w:id="86"/>
    </w:p>
    <w:p w14:paraId="4215648D" w14:textId="734173B9" w:rsidR="00566974" w:rsidRDefault="00566974" w:rsidP="008D1CAC">
      <w:pPr>
        <w:pStyle w:val="2"/>
        <w:rPr>
          <w:lang w:val="ko-KR"/>
        </w:rPr>
      </w:pPr>
      <w:bookmarkStart w:id="87" w:name="_Toc57322669"/>
      <w:r w:rsidRPr="00566974">
        <w:rPr>
          <w:lang w:val="ko-KR"/>
        </w:rPr>
        <w:t xml:space="preserve">4.1 </w:t>
      </w:r>
      <w:r w:rsidRPr="00566974">
        <w:rPr>
          <w:rFonts w:hint="eastAsia"/>
          <w:lang w:val="ko-KR"/>
        </w:rPr>
        <w:t>주요 기능 구현</w:t>
      </w:r>
      <w:bookmarkEnd w:id="87"/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3122"/>
        <w:gridCol w:w="3119"/>
        <w:gridCol w:w="3119"/>
      </w:tblGrid>
      <w:tr w:rsidR="00020F0F" w:rsidRPr="00422E8A" w14:paraId="42DC1502" w14:textId="77777777" w:rsidTr="00F049B3">
        <w:trPr>
          <w:cantSplit/>
          <w:trHeight w:val="1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pct"/>
          </w:tcPr>
          <w:p w14:paraId="05A465DF" w14:textId="77777777" w:rsidR="00020F0F" w:rsidRPr="00686B4A" w:rsidRDefault="00020F0F" w:rsidP="00265E39">
            <w:pPr>
              <w:pStyle w:val="a"/>
              <w:spacing w:after="0"/>
              <w:jc w:val="both"/>
            </w:pPr>
            <w:r w:rsidRPr="147C69AE">
              <w:rPr>
                <w:sz w:val="16"/>
                <w:szCs w:val="16"/>
                <w:lang w:val="ko-KR"/>
              </w:rPr>
              <w:t>섭취한 음식 입력</w:t>
            </w:r>
          </w:p>
          <w:p w14:paraId="22DE5576" w14:textId="77777777" w:rsidR="00F049B3" w:rsidRPr="00686B4A" w:rsidRDefault="00F049B3" w:rsidP="00F049B3">
            <w:pPr>
              <w:pStyle w:val="a"/>
              <w:numPr>
                <w:ilvl w:val="0"/>
                <w:numId w:val="0"/>
              </w:numPr>
              <w:spacing w:after="0"/>
              <w:ind w:left="431"/>
              <w:jc w:val="both"/>
            </w:pPr>
          </w:p>
          <w:p w14:paraId="0EE4D915" w14:textId="2FC4EB17" w:rsidR="00686B4A" w:rsidRPr="00200FDB" w:rsidRDefault="00686B4A" w:rsidP="00F049B3">
            <w:pPr>
              <w:pStyle w:val="a"/>
              <w:spacing w:after="0"/>
              <w:jc w:val="left"/>
            </w:pPr>
            <w:r w:rsidRPr="147C69AE">
              <w:rPr>
                <w:sz w:val="16"/>
                <w:szCs w:val="16"/>
                <w:lang w:val="ko-KR"/>
              </w:rPr>
              <w:t xml:space="preserve">섭취한 음식 칼로리 </w:t>
            </w:r>
            <w:r w:rsidR="00BD2F5E">
              <w:rPr>
                <w:rFonts w:hint="eastAsia"/>
                <w:sz w:val="16"/>
                <w:szCs w:val="16"/>
                <w:lang w:val="ko-KR"/>
              </w:rPr>
              <w:t>및 영양소 정보 제공</w:t>
            </w:r>
          </w:p>
          <w:p w14:paraId="68EBF444" w14:textId="77777777" w:rsidR="00F049B3" w:rsidRPr="00200FDB" w:rsidRDefault="00F049B3" w:rsidP="00F049B3">
            <w:pPr>
              <w:pStyle w:val="a"/>
              <w:numPr>
                <w:ilvl w:val="0"/>
                <w:numId w:val="0"/>
              </w:numPr>
              <w:spacing w:after="0"/>
              <w:jc w:val="left"/>
            </w:pPr>
          </w:p>
          <w:p w14:paraId="710BAD92" w14:textId="6ED51926" w:rsidR="00200FDB" w:rsidRPr="00FF2B38" w:rsidRDefault="00200FDB" w:rsidP="00686B4A">
            <w:pPr>
              <w:pStyle w:val="a"/>
              <w:spacing w:after="0"/>
              <w:jc w:val="both"/>
            </w:pPr>
            <w:r>
              <w:rPr>
                <w:rFonts w:hint="eastAsia"/>
              </w:rPr>
              <w:t>활동한 운동제공</w:t>
            </w:r>
          </w:p>
          <w:p w14:paraId="5EDD7CD0" w14:textId="69CB1502" w:rsidR="00686B4A" w:rsidRPr="00B0251D" w:rsidRDefault="00686B4A" w:rsidP="00BD2F5E">
            <w:pPr>
              <w:pStyle w:val="a"/>
              <w:numPr>
                <w:ilvl w:val="0"/>
                <w:numId w:val="0"/>
              </w:numPr>
              <w:spacing w:after="0"/>
              <w:jc w:val="both"/>
            </w:pPr>
          </w:p>
        </w:tc>
        <w:tc>
          <w:tcPr>
            <w:tcW w:w="1666" w:type="pct"/>
          </w:tcPr>
          <w:p w14:paraId="094CF6F2" w14:textId="2DA9C8E2" w:rsidR="00020F0F" w:rsidRPr="00B0251D" w:rsidRDefault="00971B94" w:rsidP="00265E39">
            <w:pPr>
              <w:pStyle w:val="a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추천식단제공</w:t>
            </w:r>
          </w:p>
          <w:p w14:paraId="51C48F92" w14:textId="77777777" w:rsidR="00F049B3" w:rsidRPr="00B0251D" w:rsidRDefault="00F049B3" w:rsidP="00F049B3">
            <w:pPr>
              <w:pStyle w:val="a"/>
              <w:numPr>
                <w:ilvl w:val="0"/>
                <w:numId w:val="0"/>
              </w:numPr>
              <w:spacing w:after="0"/>
              <w:ind w:left="43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8AA4C3F" w14:textId="77777777" w:rsidR="00020F0F" w:rsidRPr="00C34435" w:rsidRDefault="00020F0F" w:rsidP="00265E39">
            <w:pPr>
              <w:pStyle w:val="a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47C69AE">
              <w:rPr>
                <w:sz w:val="16"/>
                <w:szCs w:val="16"/>
                <w:lang w:val="ko-KR"/>
              </w:rPr>
              <w:t>추천운동제공</w:t>
            </w:r>
          </w:p>
          <w:p w14:paraId="6ED134C7" w14:textId="77777777" w:rsidR="00F049B3" w:rsidRDefault="00F049B3" w:rsidP="00F049B3">
            <w:pPr>
              <w:pStyle w:val="af5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F25238A" w14:textId="77777777" w:rsidR="00F049B3" w:rsidRPr="00C34435" w:rsidRDefault="00F049B3" w:rsidP="00F049B3">
            <w:pPr>
              <w:pStyle w:val="a"/>
              <w:numPr>
                <w:ilvl w:val="0"/>
                <w:numId w:val="0"/>
              </w:numPr>
              <w:spacing w:after="0"/>
              <w:ind w:left="43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83BFEC7" w14:textId="77777777" w:rsidR="00020F0F" w:rsidRPr="00422E8A" w:rsidRDefault="00020F0F" w:rsidP="00265E39">
            <w:pPr>
              <w:pStyle w:val="a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8"/>
              </w:rPr>
            </w:pPr>
            <w:r w:rsidRPr="00422E8A">
              <w:rPr>
                <w:rFonts w:hint="eastAsia"/>
                <w:sz w:val="16"/>
                <w:szCs w:val="18"/>
              </w:rPr>
              <w:t xml:space="preserve">미핏과 구글핏 </w:t>
            </w:r>
            <w:r>
              <w:rPr>
                <w:rFonts w:hint="eastAsia"/>
                <w:sz w:val="16"/>
                <w:szCs w:val="18"/>
              </w:rPr>
              <w:t>연동</w:t>
            </w:r>
          </w:p>
        </w:tc>
        <w:tc>
          <w:tcPr>
            <w:tcW w:w="1666" w:type="pct"/>
          </w:tcPr>
          <w:p w14:paraId="31989E52" w14:textId="2BFC7644" w:rsidR="00020F0F" w:rsidRPr="00686B4A" w:rsidRDefault="00481A66" w:rsidP="00265E39">
            <w:pPr>
              <w:pStyle w:val="a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  <w:sz w:val="16"/>
                <w:szCs w:val="16"/>
                <w:lang w:val="ko-KR"/>
              </w:rPr>
              <w:t>섭취</w:t>
            </w:r>
            <w:r w:rsidR="00F47891">
              <w:rPr>
                <w:rFonts w:hint="eastAsia"/>
                <w:sz w:val="16"/>
                <w:szCs w:val="16"/>
                <w:lang w:val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val="ko-KR"/>
              </w:rPr>
              <w:t>칼로리</w:t>
            </w:r>
            <w:r w:rsidR="00020F0F" w:rsidRPr="147C69AE">
              <w:rPr>
                <w:sz w:val="16"/>
                <w:szCs w:val="16"/>
                <w:lang w:val="ko-KR"/>
              </w:rPr>
              <w:t xml:space="preserve"> 통계 제공</w:t>
            </w:r>
          </w:p>
          <w:p w14:paraId="16FB9266" w14:textId="77777777" w:rsidR="00F049B3" w:rsidRPr="00686B4A" w:rsidRDefault="00F049B3" w:rsidP="00F049B3">
            <w:pPr>
              <w:pStyle w:val="a"/>
              <w:numPr>
                <w:ilvl w:val="0"/>
                <w:numId w:val="0"/>
              </w:numPr>
              <w:spacing w:after="0"/>
              <w:ind w:left="43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CDE4137" w14:textId="73585A59" w:rsidR="00686B4A" w:rsidRPr="00B0251D" w:rsidRDefault="00F47891" w:rsidP="00265E39">
            <w:pPr>
              <w:pStyle w:val="a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  <w:sz w:val="16"/>
                <w:szCs w:val="16"/>
                <w:lang w:val="ko-KR"/>
              </w:rPr>
              <w:t xml:space="preserve">인바디 </w:t>
            </w:r>
            <w:r w:rsidR="00686B4A" w:rsidRPr="147C69AE">
              <w:rPr>
                <w:sz w:val="16"/>
                <w:szCs w:val="16"/>
                <w:lang w:val="ko-KR"/>
              </w:rPr>
              <w:t>통계 제공</w:t>
            </w:r>
          </w:p>
          <w:p w14:paraId="46FE9012" w14:textId="77777777" w:rsidR="00020F0F" w:rsidRPr="00B0251D" w:rsidRDefault="00020F0F" w:rsidP="00265E39">
            <w:pPr>
              <w:pStyle w:val="a"/>
              <w:numPr>
                <w:ilvl w:val="0"/>
                <w:numId w:val="0"/>
              </w:numPr>
              <w:spacing w:after="0"/>
              <w:ind w:left="43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20C1A81" w14:textId="6835E6E8" w:rsidR="00020F0F" w:rsidRDefault="00020F0F" w:rsidP="00020F0F">
      <w:pPr>
        <w:rPr>
          <w:lang w:val="ko-KR"/>
        </w:rPr>
      </w:pPr>
    </w:p>
    <w:p w14:paraId="336522F4" w14:textId="117C403D" w:rsidR="00265E39" w:rsidRDefault="00562C19" w:rsidP="008D1CAC">
      <w:pPr>
        <w:pStyle w:val="4"/>
        <w:ind w:left="1080" w:hanging="360"/>
        <w:rPr>
          <w:lang w:val="ko-KR"/>
        </w:rPr>
      </w:pPr>
      <w:bookmarkStart w:id="88" w:name="_Toc57322670"/>
      <w:r>
        <w:rPr>
          <w:rFonts w:hint="eastAsia"/>
          <w:lang w:val="ko-KR"/>
        </w:rPr>
        <w:lastRenderedPageBreak/>
        <w:t>섭취한 음식 입력</w:t>
      </w:r>
      <w:bookmarkEnd w:id="88"/>
    </w:p>
    <w:tbl>
      <w:tblPr>
        <w:tblStyle w:val="11"/>
        <w:tblW w:w="0" w:type="auto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562C19" w14:paraId="056C0042" w14:textId="77777777" w:rsidTr="00EE71CD">
        <w:tc>
          <w:tcPr>
            <w:tcW w:w="4675" w:type="dxa"/>
          </w:tcPr>
          <w:p w14:paraId="3693BDA7" w14:textId="06649FE0" w:rsidR="00562C19" w:rsidRPr="0045791B" w:rsidRDefault="00BC79DE" w:rsidP="00562C19">
            <w:pPr>
              <w:rPr>
                <w:color w:val="FF0000"/>
                <w:lang w:val="ko-KR"/>
              </w:rPr>
            </w:pPr>
            <w:r>
              <w:rPr>
                <w:noProof/>
                <w:color w:val="FF0000"/>
                <w:lang w:val="ko-KR"/>
              </w:rPr>
              <mc:AlternateContent>
                <mc:Choice Requires="wps">
                  <w:drawing>
                    <wp:anchor distT="0" distB="0" distL="114300" distR="114300" simplePos="0" relativeHeight="251514880" behindDoc="0" locked="0" layoutInCell="1" allowOverlap="1" wp14:anchorId="5D56000F" wp14:editId="4F5761C2">
                      <wp:simplePos x="0" y="0"/>
                      <wp:positionH relativeFrom="column">
                        <wp:posOffset>1167323</wp:posOffset>
                      </wp:positionH>
                      <wp:positionV relativeFrom="paragraph">
                        <wp:posOffset>2503501</wp:posOffset>
                      </wp:positionV>
                      <wp:extent cx="304800" cy="908602"/>
                      <wp:effectExtent l="57150" t="19050" r="19050" b="44450"/>
                      <wp:wrapNone/>
                      <wp:docPr id="576803365" name="직선 화살표 연결선 5768033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04800" cy="908602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FB42EB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직선 화살표 연결선 576803365" o:spid="_x0000_s1026" type="#_x0000_t32" style="position:absolute;left:0;text-align:left;margin-left:91.9pt;margin-top:197.15pt;width:24pt;height:71.55pt;flip:x;z-index:2515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" strokecolor="#5b9bd5 [3204]" strokeweight="2.25pt">
                      <v:stroke endarrow="block" joinstyle="miter"/>
                    </v:shape>
                  </w:pict>
                </mc:Fallback>
              </mc:AlternateContent>
            </w:r>
            <w:r w:rsidRPr="00BC79DE">
              <w:rPr>
                <w:noProof/>
                <w:color w:val="FF0000"/>
                <w:lang w:val="ko-KR"/>
              </w:rPr>
              <mc:AlternateContent>
                <mc:Choice Requires="wps">
                  <w:drawing>
                    <wp:anchor distT="0" distB="0" distL="114300" distR="114300" simplePos="0" relativeHeight="251512832" behindDoc="0" locked="0" layoutInCell="1" allowOverlap="1" wp14:anchorId="7EE817E4" wp14:editId="48573D15">
                      <wp:simplePos x="0" y="0"/>
                      <wp:positionH relativeFrom="column">
                        <wp:posOffset>2583870</wp:posOffset>
                      </wp:positionH>
                      <wp:positionV relativeFrom="paragraph">
                        <wp:posOffset>2129349</wp:posOffset>
                      </wp:positionV>
                      <wp:extent cx="629478" cy="270841"/>
                      <wp:effectExtent l="0" t="0" r="0" b="0"/>
                      <wp:wrapNone/>
                      <wp:docPr id="576803364" name="Text Box 5768033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29478" cy="27084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1"/>
                              </a:fontRef>
                            </wps:style>
                            <wps:txbx>
                              <w:txbxContent>
                                <w:p w14:paraId="2625676E" w14:textId="77777777" w:rsidR="005B7CC9" w:rsidRPr="00BC79DE" w:rsidRDefault="005B7CC9" w:rsidP="00BC79DE">
                                  <w:pPr>
                                    <w:rPr>
                                      <w:rFonts w:ascii="Consolas" w:hAnsi="Consolas"/>
                                      <w:color w:val="1F4E79" w:themeColor="accent1" w:themeShade="80"/>
                                    </w:rPr>
                                  </w:pPr>
                                  <w:r w:rsidRPr="00BC79DE">
                                    <w:rPr>
                                      <w:rFonts w:ascii="Consolas" w:hAnsi="Consolas"/>
                                      <w:color w:val="1F4E79" w:themeColor="accent1" w:themeShade="80"/>
                                    </w:rPr>
                                    <w:t>Click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EE817E4" id="Text Box 576803364" o:spid="_x0000_s1027" type="#_x0000_t202" style="position:absolute;left:0;text-align:left;margin-left:203.45pt;margin-top:167.65pt;width:49.55pt;height:21.35pt;z-index:251512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" filled="f" stroked="f">
                      <v:textbox>
                        <w:txbxContent>
                          <w:p w14:paraId="2625676E" w14:textId="77777777" w:rsidR="005B7CC9" w:rsidRPr="00BC79DE" w:rsidRDefault="005B7CC9" w:rsidP="00BC79DE">
                            <w:pPr>
                              <w:rPr>
                                <w:rFonts w:ascii="Consolas" w:hAnsi="Consolas"/>
                                <w:color w:val="1F4E79" w:themeColor="accent1" w:themeShade="80"/>
                              </w:rPr>
                            </w:pPr>
                            <w:r w:rsidRPr="00BC79DE">
                              <w:rPr>
                                <w:rFonts w:ascii="Consolas" w:hAnsi="Consolas"/>
                                <w:color w:val="1F4E79" w:themeColor="accent1" w:themeShade="80"/>
                              </w:rPr>
                              <w:t>Click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C79DE">
              <w:rPr>
                <w:noProof/>
                <w:color w:val="FF0000"/>
                <w:lang w:val="ko-KR"/>
              </w:rPr>
              <mc:AlternateContent>
                <mc:Choice Requires="wps">
                  <w:drawing>
                    <wp:anchor distT="0" distB="0" distL="114300" distR="114300" simplePos="0" relativeHeight="251508736" behindDoc="0" locked="0" layoutInCell="1" allowOverlap="1" wp14:anchorId="141222D0" wp14:editId="2005CB97">
                      <wp:simplePos x="0" y="0"/>
                      <wp:positionH relativeFrom="column">
                        <wp:posOffset>1358624</wp:posOffset>
                      </wp:positionH>
                      <wp:positionV relativeFrom="paragraph">
                        <wp:posOffset>2317861</wp:posOffset>
                      </wp:positionV>
                      <wp:extent cx="1478445" cy="199611"/>
                      <wp:effectExtent l="19050" t="19050" r="26670" b="10160"/>
                      <wp:wrapNone/>
                      <wp:docPr id="576803363" name="직사각형 5768033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78445" cy="199611"/>
                              </a:xfrm>
                              <a:prstGeom prst="rect">
                                <a:avLst/>
                              </a:prstGeom>
                              <a:noFill/>
                              <a:ln w="31750">
                                <a:solidFill>
                                  <a:schemeClr val="accent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862783" id="직사각형 576803363" o:spid="_x0000_s1026" style="position:absolute;left:0;text-align:left;margin-left:107pt;margin-top:182.5pt;width:116.4pt;height:15.7pt;z-index:2515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" filled="f" strokecolor="#2e74b5 [2404]" strokeweight="2.5pt"/>
                  </w:pict>
                </mc:Fallback>
              </mc:AlternateContent>
            </w:r>
            <w:r w:rsidRPr="00BC79DE">
              <w:rPr>
                <w:noProof/>
                <w:lang w:val="ko-KR"/>
              </w:rPr>
              <mc:AlternateContent>
                <mc:Choice Requires="wps">
                  <w:drawing>
                    <wp:anchor distT="0" distB="0" distL="114300" distR="114300" simplePos="0" relativeHeight="251502592" behindDoc="0" locked="0" layoutInCell="1" allowOverlap="1" wp14:anchorId="26C25F4D" wp14:editId="79B468C2">
                      <wp:simplePos x="0" y="0"/>
                      <wp:positionH relativeFrom="column">
                        <wp:posOffset>2234123</wp:posOffset>
                      </wp:positionH>
                      <wp:positionV relativeFrom="paragraph">
                        <wp:posOffset>2477521</wp:posOffset>
                      </wp:positionV>
                      <wp:extent cx="629478" cy="270841"/>
                      <wp:effectExtent l="0" t="0" r="0" b="0"/>
                      <wp:wrapNone/>
                      <wp:docPr id="576803360" name="Text Box 5768033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29478" cy="27084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F221EFD" w14:textId="77777777" w:rsidR="005B7CC9" w:rsidRPr="00BC79DE" w:rsidRDefault="005B7CC9" w:rsidP="00BC79DE">
                                  <w:pPr>
                                    <w:rPr>
                                      <w:rFonts w:ascii="Consolas" w:hAnsi="Consolas"/>
                                      <w:color w:val="FF0000"/>
                                    </w:rPr>
                                  </w:pPr>
                                  <w:r w:rsidRPr="00BC79DE">
                                    <w:rPr>
                                      <w:rFonts w:ascii="Consolas" w:hAnsi="Consolas"/>
                                      <w:color w:val="FF0000"/>
                                    </w:rPr>
                                    <w:t>Click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6C25F4D" id="Text Box 576803360" o:spid="_x0000_s1028" type="#_x0000_t202" style="position:absolute;left:0;text-align:left;margin-left:175.9pt;margin-top:195.1pt;width:49.55pt;height:21.35pt;z-index:251502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" filled="f" stroked="f" strokeweight=".5pt">
                      <v:textbox>
                        <w:txbxContent>
                          <w:p w14:paraId="0F221EFD" w14:textId="77777777" w:rsidR="005B7CC9" w:rsidRPr="00BC79DE" w:rsidRDefault="005B7CC9" w:rsidP="00BC79DE">
                            <w:pPr>
                              <w:rPr>
                                <w:rFonts w:ascii="Consolas" w:hAnsi="Consolas"/>
                                <w:color w:val="FF0000"/>
                              </w:rPr>
                            </w:pPr>
                            <w:r w:rsidRPr="00BC79DE">
                              <w:rPr>
                                <w:rFonts w:ascii="Consolas" w:hAnsi="Consolas"/>
                                <w:color w:val="FF0000"/>
                              </w:rPr>
                              <w:t>Click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C79DE">
              <w:rPr>
                <w:noProof/>
                <w:lang w:val="ko-KR"/>
              </w:rPr>
              <mc:AlternateContent>
                <mc:Choice Requires="wps">
                  <w:drawing>
                    <wp:anchor distT="0" distB="0" distL="114300" distR="114300" simplePos="0" relativeHeight="251457536" behindDoc="0" locked="0" layoutInCell="1" allowOverlap="1" wp14:anchorId="52DB7556" wp14:editId="66177BB3">
                      <wp:simplePos x="0" y="0"/>
                      <wp:positionH relativeFrom="column">
                        <wp:posOffset>1895365</wp:posOffset>
                      </wp:positionH>
                      <wp:positionV relativeFrom="paragraph">
                        <wp:posOffset>2503501</wp:posOffset>
                      </wp:positionV>
                      <wp:extent cx="378515" cy="311150"/>
                      <wp:effectExtent l="19050" t="19050" r="21590" b="12700"/>
                      <wp:wrapNone/>
                      <wp:docPr id="30" name="직사각형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515" cy="311150"/>
                              </a:xfrm>
                              <a:prstGeom prst="rect">
                                <a:avLst/>
                              </a:prstGeom>
                              <a:noFill/>
                              <a:ln w="31750"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1B2CCDD9" id="직사각형 30" o:spid="_x0000_s1026" style="position:absolute;left:0;text-align:left;margin-left:149.25pt;margin-top:197.15pt;width:29.8pt;height:24.5pt;z-index:251457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" filled="f" strokecolor="#f3533f [3209]" strokeweight="2.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412480" behindDoc="0" locked="0" layoutInCell="1" allowOverlap="1" wp14:anchorId="787BF762" wp14:editId="4A427EC2">
                      <wp:simplePos x="0" y="0"/>
                      <wp:positionH relativeFrom="column">
                        <wp:posOffset>815975</wp:posOffset>
                      </wp:positionH>
                      <wp:positionV relativeFrom="paragraph">
                        <wp:posOffset>1357492</wp:posOffset>
                      </wp:positionV>
                      <wp:extent cx="629478" cy="270841"/>
                      <wp:effectExtent l="0" t="0" r="0" b="0"/>
                      <wp:wrapNone/>
                      <wp:docPr id="28" name="Text 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29478" cy="27084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2964437" w14:textId="7405BADB" w:rsidR="005B7CC9" w:rsidRPr="00BC79DE" w:rsidRDefault="005B7CC9">
                                  <w:pPr>
                                    <w:rPr>
                                      <w:rFonts w:ascii="Consolas" w:hAnsi="Consolas"/>
                                      <w:color w:val="FF0000"/>
                                    </w:rPr>
                                  </w:pPr>
                                  <w:r w:rsidRPr="00BC79DE">
                                    <w:rPr>
                                      <w:rFonts w:ascii="Consolas" w:hAnsi="Consolas"/>
                                      <w:color w:val="FF0000"/>
                                    </w:rPr>
                                    <w:t>Click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87BF762" id="Text Box 28" o:spid="_x0000_s1029" type="#_x0000_t202" style="position:absolute;left:0;text-align:left;margin-left:64.25pt;margin-top:106.9pt;width:49.55pt;height:21.35pt;z-index:251412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" filled="f" stroked="f" strokeweight=".5pt">
                      <v:textbox>
                        <w:txbxContent>
                          <w:p w14:paraId="12964437" w14:textId="7405BADB" w:rsidR="005B7CC9" w:rsidRPr="00BC79DE" w:rsidRDefault="005B7CC9">
                            <w:pPr>
                              <w:rPr>
                                <w:rFonts w:ascii="Consolas" w:hAnsi="Consolas"/>
                                <w:color w:val="FF0000"/>
                              </w:rPr>
                            </w:pPr>
                            <w:r w:rsidRPr="00BC79DE">
                              <w:rPr>
                                <w:rFonts w:ascii="Consolas" w:hAnsi="Consolas"/>
                                <w:color w:val="FF0000"/>
                              </w:rPr>
                              <w:t>Click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406336" behindDoc="0" locked="0" layoutInCell="1" allowOverlap="1" wp14:anchorId="13529C64" wp14:editId="51DAC9FC">
                      <wp:simplePos x="0" y="0"/>
                      <wp:positionH relativeFrom="column">
                        <wp:posOffset>193288</wp:posOffset>
                      </wp:positionH>
                      <wp:positionV relativeFrom="paragraph">
                        <wp:posOffset>1556799</wp:posOffset>
                      </wp:positionV>
                      <wp:extent cx="1000540" cy="311426"/>
                      <wp:effectExtent l="19050" t="19050" r="28575" b="12700"/>
                      <wp:wrapNone/>
                      <wp:docPr id="24" name="직사각형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0540" cy="311426"/>
                              </a:xfrm>
                              <a:prstGeom prst="rect">
                                <a:avLst/>
                              </a:prstGeom>
                              <a:noFill/>
                              <a:ln w="31750"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92F1533" id="직사각형 24" o:spid="_x0000_s1026" style="position:absolute;left:0;text-align:left;margin-left:15.2pt;margin-top:122.6pt;width:78.8pt;height:24.5pt;z-index:25140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" filled="f" strokecolor="#f3533f [3209]" strokeweight="2.5pt"/>
                  </w:pict>
                </mc:Fallback>
              </mc:AlternateContent>
            </w:r>
            <w:r w:rsidR="00A866D3">
              <w:rPr>
                <w:noProof/>
              </w:rPr>
              <w:drawing>
                <wp:inline distT="0" distB="0" distL="0" distR="0" wp14:anchorId="2CDAAAE1" wp14:editId="5BDA499C">
                  <wp:extent cx="1397274" cy="2947852"/>
                  <wp:effectExtent l="0" t="0" r="0" b="508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309" cy="3036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A163B">
              <w:rPr>
                <w:noProof/>
              </w:rPr>
              <w:drawing>
                <wp:inline distT="0" distB="0" distL="0" distR="0" wp14:anchorId="38582E86" wp14:editId="64939BA2">
                  <wp:extent cx="1398104" cy="2949605"/>
                  <wp:effectExtent l="0" t="0" r="0" b="317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717" cy="300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CDF8130" w14:textId="53A5D948" w:rsidR="00562C19" w:rsidRDefault="65EA4CA8" w:rsidP="65EA4CA8">
            <w:pPr>
              <w:rPr>
                <w:lang w:val="ko-KR"/>
              </w:rPr>
            </w:pPr>
            <w:r w:rsidRPr="65EA4CA8">
              <w:rPr>
                <w:lang w:val="ko-KR"/>
              </w:rPr>
              <w:t xml:space="preserve">음식을 촬영해 </w:t>
            </w:r>
            <w:r w:rsidR="5D588AF4" w:rsidRPr="5D588AF4">
              <w:rPr>
                <w:lang w:val="ko-KR"/>
              </w:rPr>
              <w:t xml:space="preserve">섭취한 </w:t>
            </w:r>
            <w:r w:rsidR="2457656F" w:rsidRPr="2457656F">
              <w:rPr>
                <w:lang w:val="ko-KR"/>
              </w:rPr>
              <w:t xml:space="preserve">음식 </w:t>
            </w:r>
            <w:r w:rsidR="5D588AF4" w:rsidRPr="5D588AF4">
              <w:rPr>
                <w:lang w:val="ko-KR"/>
              </w:rPr>
              <w:t>기입한다.</w:t>
            </w:r>
          </w:p>
        </w:tc>
      </w:tr>
      <w:tr w:rsidR="006B6E9E" w14:paraId="69F46ABA" w14:textId="77777777" w:rsidTr="00EE71CD">
        <w:tc>
          <w:tcPr>
            <w:tcW w:w="4675" w:type="dxa"/>
          </w:tcPr>
          <w:p w14:paraId="798D5631" w14:textId="52B296F6" w:rsidR="006B6E9E" w:rsidRPr="0045791B" w:rsidRDefault="006E7F0F" w:rsidP="00562C19">
            <w:pPr>
              <w:rPr>
                <w:color w:val="FF0000"/>
                <w:lang w:val="ko-KR"/>
              </w:rPr>
            </w:pPr>
            <w:r w:rsidRPr="006E7F0F">
              <w:rPr>
                <w:noProof/>
                <w:lang w:val="ko-KR"/>
              </w:rPr>
              <mc:AlternateContent>
                <mc:Choice Requires="wps">
                  <w:drawing>
                    <wp:anchor distT="0" distB="0" distL="114300" distR="114300" simplePos="0" relativeHeight="251603968" behindDoc="0" locked="0" layoutInCell="1" allowOverlap="1" wp14:anchorId="0E30CE7E" wp14:editId="774E54EE">
                      <wp:simplePos x="0" y="0"/>
                      <wp:positionH relativeFrom="column">
                        <wp:posOffset>1762843</wp:posOffset>
                      </wp:positionH>
                      <wp:positionV relativeFrom="paragraph">
                        <wp:posOffset>2002680</wp:posOffset>
                      </wp:positionV>
                      <wp:extent cx="656811" cy="186358"/>
                      <wp:effectExtent l="19050" t="19050" r="10160" b="23495"/>
                      <wp:wrapNone/>
                      <wp:docPr id="576803369" name="직사각형 5768033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6811" cy="186358"/>
                              </a:xfrm>
                              <a:prstGeom prst="rect">
                                <a:avLst/>
                              </a:prstGeom>
                              <a:noFill/>
                              <a:ln w="31750"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D67F22D" id="직사각형 576803369" o:spid="_x0000_s1026" style="position:absolute;left:0;text-align:left;margin-left:138.8pt;margin-top:157.7pt;width:51.7pt;height:14.65pt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" filled="f" strokecolor="#f3533f [3209]" strokeweight="2.5pt"/>
                  </w:pict>
                </mc:Fallback>
              </mc:AlternateContent>
            </w:r>
            <w:r w:rsidRPr="006E7F0F">
              <w:rPr>
                <w:noProof/>
                <w:lang w:val="ko-KR"/>
              </w:rPr>
              <mc:AlternateContent>
                <mc:Choice Requires="wps">
                  <w:drawing>
                    <wp:anchor distT="0" distB="0" distL="114300" distR="114300" simplePos="0" relativeHeight="251600896" behindDoc="0" locked="0" layoutInCell="1" allowOverlap="1" wp14:anchorId="3DB50326" wp14:editId="6CDF167D">
                      <wp:simplePos x="0" y="0"/>
                      <wp:positionH relativeFrom="column">
                        <wp:posOffset>940794</wp:posOffset>
                      </wp:positionH>
                      <wp:positionV relativeFrom="paragraph">
                        <wp:posOffset>610180</wp:posOffset>
                      </wp:positionV>
                      <wp:extent cx="629285" cy="270510"/>
                      <wp:effectExtent l="0" t="0" r="0" b="0"/>
                      <wp:wrapNone/>
                      <wp:docPr id="576803368" name="Text Box 5768033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29285" cy="2705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E4A3611" w14:textId="77777777" w:rsidR="005B7CC9" w:rsidRPr="00BC79DE" w:rsidRDefault="005B7CC9" w:rsidP="006E7F0F">
                                  <w:pPr>
                                    <w:rPr>
                                      <w:rFonts w:ascii="Consolas" w:hAnsi="Consolas"/>
                                      <w:color w:val="FF0000"/>
                                    </w:rPr>
                                  </w:pPr>
                                  <w:r w:rsidRPr="00BC79DE">
                                    <w:rPr>
                                      <w:rFonts w:ascii="Consolas" w:hAnsi="Consolas"/>
                                      <w:color w:val="FF0000"/>
                                    </w:rPr>
                                    <w:t>Click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DB50326" id="Text Box 576803368" o:spid="_x0000_s1030" type="#_x0000_t202" style="position:absolute;left:0;text-align:left;margin-left:74.1pt;margin-top:48.05pt;width:49.55pt;height:21.3pt;z-index:251600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" filled="f" stroked="f" strokeweight=".5pt">
                      <v:textbox>
                        <w:txbxContent>
                          <w:p w14:paraId="7E4A3611" w14:textId="77777777" w:rsidR="005B7CC9" w:rsidRPr="00BC79DE" w:rsidRDefault="005B7CC9" w:rsidP="006E7F0F">
                            <w:pPr>
                              <w:rPr>
                                <w:rFonts w:ascii="Consolas" w:hAnsi="Consolas"/>
                                <w:color w:val="FF0000"/>
                              </w:rPr>
                            </w:pPr>
                            <w:r w:rsidRPr="00BC79DE">
                              <w:rPr>
                                <w:rFonts w:ascii="Consolas" w:hAnsi="Consolas"/>
                                <w:color w:val="FF0000"/>
                              </w:rPr>
                              <w:t>Click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E7F0F">
              <w:rPr>
                <w:noProof/>
                <w:lang w:val="ko-KR"/>
              </w:rPr>
              <mc:AlternateContent>
                <mc:Choice Requires="wps">
                  <w:drawing>
                    <wp:anchor distT="0" distB="0" distL="114300" distR="114300" simplePos="0" relativeHeight="251557888" behindDoc="0" locked="0" layoutInCell="1" allowOverlap="1" wp14:anchorId="2A66FC19" wp14:editId="7D8454B8">
                      <wp:simplePos x="0" y="0"/>
                      <wp:positionH relativeFrom="column">
                        <wp:posOffset>47239</wp:posOffset>
                      </wp:positionH>
                      <wp:positionV relativeFrom="paragraph">
                        <wp:posOffset>816913</wp:posOffset>
                      </wp:positionV>
                      <wp:extent cx="1278780" cy="197678"/>
                      <wp:effectExtent l="19050" t="19050" r="17145" b="12065"/>
                      <wp:wrapNone/>
                      <wp:docPr id="576803367" name="직사각형 5768033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78780" cy="197678"/>
                              </a:xfrm>
                              <a:prstGeom prst="rect">
                                <a:avLst/>
                              </a:prstGeom>
                              <a:noFill/>
                              <a:ln w="31750"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8B636D" id="직사각형 576803367" o:spid="_x0000_s1026" style="position:absolute;left:0;text-align:left;margin-left:3.7pt;margin-top:64.3pt;width:100.7pt;height:15.55pt;z-index:2515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" filled="f" strokecolor="#f3533f [3209]" strokeweight="2.5pt"/>
                  </w:pict>
                </mc:Fallback>
              </mc:AlternateContent>
            </w:r>
            <w:r w:rsidR="00BC79DE">
              <w:rPr>
                <w:noProof/>
              </w:rPr>
              <w:drawing>
                <wp:inline distT="0" distB="0" distL="0" distR="0" wp14:anchorId="1A305010" wp14:editId="0E9195ED">
                  <wp:extent cx="1400771" cy="2955234"/>
                  <wp:effectExtent l="0" t="0" r="9525" b="0"/>
                  <wp:docPr id="576803361" name="그림 576803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4741" cy="2984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BA55BEF" wp14:editId="023150EF">
                  <wp:extent cx="1398105" cy="2949611"/>
                  <wp:effectExtent l="0" t="0" r="0" b="3175"/>
                  <wp:docPr id="576803366" name="그림 576803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3994" cy="2983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E309C99" w14:textId="738AD9B1" w:rsidR="006B6E9E" w:rsidRDefault="65EA4CA8" w:rsidP="65EA4CA8">
            <w:pPr>
              <w:rPr>
                <w:lang w:val="ko-KR"/>
              </w:rPr>
            </w:pPr>
            <w:r w:rsidRPr="65EA4CA8">
              <w:rPr>
                <w:lang w:val="ko-KR"/>
              </w:rPr>
              <w:t xml:space="preserve">DB에 저장된 모든 음식을 볼 수 있고 </w:t>
            </w:r>
            <w:r w:rsidR="688AFEE3" w:rsidRPr="688AFEE3">
              <w:rPr>
                <w:lang w:val="ko-KR"/>
              </w:rPr>
              <w:t xml:space="preserve">필터링 기능을 이용하여 사용자가 원하는 </w:t>
            </w:r>
            <w:r w:rsidR="5D588AF4" w:rsidRPr="5D588AF4">
              <w:rPr>
                <w:lang w:val="ko-KR"/>
              </w:rPr>
              <w:t>음식이름을 입력 후, 선택하여 음식을 정보를 기입한다.</w:t>
            </w:r>
          </w:p>
        </w:tc>
      </w:tr>
    </w:tbl>
    <w:p w14:paraId="7C1579AE" w14:textId="117C403D" w:rsidR="00562C19" w:rsidRDefault="00562C19" w:rsidP="00020F0F">
      <w:pPr>
        <w:rPr>
          <w:lang w:val="ko-KR"/>
        </w:rPr>
      </w:pPr>
    </w:p>
    <w:p w14:paraId="6CDB077F" w14:textId="77777777" w:rsidR="00BD2F5E" w:rsidRDefault="00BD2F5E" w:rsidP="00020F0F">
      <w:pPr>
        <w:rPr>
          <w:lang w:val="ko-KR"/>
        </w:rPr>
      </w:pPr>
    </w:p>
    <w:p w14:paraId="0369F83C" w14:textId="060F22F1" w:rsidR="00BD2F5E" w:rsidRDefault="00BD2F5E" w:rsidP="008D1CAC">
      <w:pPr>
        <w:pStyle w:val="4"/>
        <w:ind w:left="1080" w:hanging="360"/>
        <w:rPr>
          <w:lang w:val="ko-KR"/>
        </w:rPr>
      </w:pPr>
      <w:bookmarkStart w:id="89" w:name="_Toc57322671"/>
      <w:r>
        <w:rPr>
          <w:rFonts w:hint="eastAsia"/>
          <w:lang w:val="ko-KR"/>
        </w:rPr>
        <w:lastRenderedPageBreak/>
        <w:t>섭취한 음식 칼로리 및 영양소 정보 제공</w:t>
      </w:r>
      <w:bookmarkEnd w:id="89"/>
    </w:p>
    <w:tbl>
      <w:tblPr>
        <w:tblStyle w:val="11"/>
        <w:tblW w:w="0" w:type="auto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D2F5E" w14:paraId="5EB9C1A5" w14:textId="77777777" w:rsidTr="00EE71CD">
        <w:tc>
          <w:tcPr>
            <w:tcW w:w="4675" w:type="dxa"/>
          </w:tcPr>
          <w:p w14:paraId="525FED78" w14:textId="310CBC21" w:rsidR="00BD2F5E" w:rsidRPr="0045791B" w:rsidRDefault="006E7F0F" w:rsidP="00990162">
            <w:pPr>
              <w:rPr>
                <w:color w:val="FF0000"/>
                <w:lang w:val="ko-KR"/>
              </w:rPr>
            </w:pPr>
            <w:r w:rsidRPr="006E7F0F">
              <w:rPr>
                <w:noProof/>
                <w:lang w:val="ko-KR"/>
              </w:rPr>
              <mc:AlternateContent>
                <mc:Choice Requires="wps">
                  <w:drawing>
                    <wp:anchor distT="0" distB="0" distL="114300" distR="114300" simplePos="0" relativeHeight="251606016" behindDoc="0" locked="0" layoutInCell="1" allowOverlap="1" wp14:anchorId="401F44CE" wp14:editId="4895B942">
                      <wp:simplePos x="0" y="0"/>
                      <wp:positionH relativeFrom="column">
                        <wp:posOffset>-32828</wp:posOffset>
                      </wp:positionH>
                      <wp:positionV relativeFrom="paragraph">
                        <wp:posOffset>1714997</wp:posOffset>
                      </wp:positionV>
                      <wp:extent cx="1836255" cy="1597715"/>
                      <wp:effectExtent l="19050" t="19050" r="12065" b="21590"/>
                      <wp:wrapNone/>
                      <wp:docPr id="576803373" name="직사각형 5768033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6255" cy="1597715"/>
                              </a:xfrm>
                              <a:prstGeom prst="rect">
                                <a:avLst/>
                              </a:prstGeom>
                              <a:noFill/>
                              <a:ln w="31750"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F1EAA01" id="직사각형 576803373" o:spid="_x0000_s1026" style="position:absolute;left:0;text-align:left;margin-left:-2.6pt;margin-top:135.05pt;width:144.6pt;height:125.8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" filled="f" strokecolor="#f3533f [3209]" strokeweight="2.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9302E13" wp14:editId="3D246E8D">
                  <wp:extent cx="1841500" cy="3885047"/>
                  <wp:effectExtent l="0" t="0" r="6350" b="1270"/>
                  <wp:docPr id="576803371" name="그림 576803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962" cy="3993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F390E31" w14:textId="0D1D389F" w:rsidR="00BD2F5E" w:rsidRDefault="009D0102" w:rsidP="00990162">
            <w:pPr>
              <w:rPr>
                <w:b/>
                <w:lang w:val="ko-KR"/>
              </w:rPr>
            </w:pPr>
            <w:r>
              <w:rPr>
                <w:rFonts w:hint="eastAsia"/>
                <w:lang w:val="ko-KR"/>
              </w:rPr>
              <w:t>메인 화면</w:t>
            </w:r>
            <w:r w:rsidR="00753D03">
              <w:rPr>
                <w:rFonts w:hint="eastAsia"/>
                <w:lang w:val="ko-KR"/>
              </w:rPr>
              <w:t>에서 오늘 하루동안 섭취한</w:t>
            </w:r>
          </w:p>
          <w:p w14:paraId="452605CF" w14:textId="75CB237C" w:rsidR="00753D03" w:rsidRDefault="00753D03" w:rsidP="00990162">
            <w:pPr>
              <w:rPr>
                <w:lang w:val="ko-KR"/>
              </w:rPr>
            </w:pPr>
            <w:r>
              <w:rPr>
                <w:rFonts w:hint="eastAsia"/>
                <w:lang w:val="ko-KR"/>
              </w:rPr>
              <w:t xml:space="preserve">칼로리와 영양소 정보를 </w:t>
            </w:r>
            <w:r w:rsidR="0013194E">
              <w:rPr>
                <w:rFonts w:hint="eastAsia"/>
                <w:lang w:val="ko-KR"/>
              </w:rPr>
              <w:t xml:space="preserve">그래프 형식으로 </w:t>
            </w:r>
            <w:r>
              <w:rPr>
                <w:rFonts w:hint="eastAsia"/>
                <w:lang w:val="ko-KR"/>
              </w:rPr>
              <w:t>제공한다</w:t>
            </w:r>
          </w:p>
        </w:tc>
      </w:tr>
      <w:tr w:rsidR="00BD2F5E" w14:paraId="58A11B72" w14:textId="77777777" w:rsidTr="00EE71CD">
        <w:tc>
          <w:tcPr>
            <w:tcW w:w="4675" w:type="dxa"/>
          </w:tcPr>
          <w:p w14:paraId="1746C2EA" w14:textId="6E2FEE41" w:rsidR="00BD2F5E" w:rsidRPr="0045791B" w:rsidRDefault="006E7F0F" w:rsidP="00990162">
            <w:pPr>
              <w:rPr>
                <w:color w:val="FF0000"/>
                <w:lang w:val="ko-KR"/>
              </w:rPr>
            </w:pPr>
            <w:r w:rsidRPr="006E7F0F">
              <w:rPr>
                <w:noProof/>
                <w:lang w:val="ko-KR"/>
              </w:rPr>
              <mc:AlternateContent>
                <mc:Choice Requires="wps">
                  <w:drawing>
                    <wp:anchor distT="0" distB="0" distL="114300" distR="114300" simplePos="0" relativeHeight="251609088" behindDoc="0" locked="0" layoutInCell="1" allowOverlap="1" wp14:anchorId="6C51B9FD" wp14:editId="515B17A7">
                      <wp:simplePos x="0" y="0"/>
                      <wp:positionH relativeFrom="column">
                        <wp:posOffset>6819</wp:posOffset>
                      </wp:positionH>
                      <wp:positionV relativeFrom="paragraph">
                        <wp:posOffset>834059</wp:posOffset>
                      </wp:positionV>
                      <wp:extent cx="1836255" cy="1597715"/>
                      <wp:effectExtent l="19050" t="19050" r="12065" b="21590"/>
                      <wp:wrapNone/>
                      <wp:docPr id="576803374" name="직사각형 5768033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6255" cy="1597715"/>
                              </a:xfrm>
                              <a:prstGeom prst="rect">
                                <a:avLst/>
                              </a:prstGeom>
                              <a:noFill/>
                              <a:ln w="31750"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002180" id="직사각형 576803374" o:spid="_x0000_s1026" style="position:absolute;left:0;text-align:left;margin-left:.55pt;margin-top:65.65pt;width:144.6pt;height:125.8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" filled="f" strokecolor="#f3533f [3209]" strokeweight="2.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3E8BF3D" wp14:editId="35159C86">
                  <wp:extent cx="1842052" cy="3886212"/>
                  <wp:effectExtent l="0" t="0" r="6350" b="0"/>
                  <wp:docPr id="576803370" name="그림 576803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6328" cy="3916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23E0D9D" w14:textId="05CEABF5" w:rsidR="0013194E" w:rsidRDefault="0013194E" w:rsidP="0013194E">
            <w:pPr>
              <w:rPr>
                <w:b/>
                <w:lang w:val="ko-KR"/>
              </w:rPr>
            </w:pPr>
            <w:r>
              <w:rPr>
                <w:rFonts w:hint="eastAsia"/>
                <w:lang w:val="ko-KR"/>
              </w:rPr>
              <w:t>식단 화면에서 오늘 하루동안 섭취한</w:t>
            </w:r>
          </w:p>
          <w:p w14:paraId="10B05B09" w14:textId="07473FC9" w:rsidR="0013194E" w:rsidRDefault="0013194E" w:rsidP="0013194E">
            <w:pPr>
              <w:rPr>
                <w:lang w:val="ko-KR"/>
              </w:rPr>
            </w:pPr>
            <w:r>
              <w:rPr>
                <w:rFonts w:hint="eastAsia"/>
                <w:lang w:val="ko-KR"/>
              </w:rPr>
              <w:t xml:space="preserve">칼로리와 영양소 정보를 그래프 형식으로 제공하며 </w:t>
            </w:r>
            <w:r>
              <w:rPr>
                <w:lang w:val="ko-KR"/>
              </w:rPr>
              <w:t xml:space="preserve">, </w:t>
            </w:r>
            <w:r w:rsidR="008771C3">
              <w:rPr>
                <w:rFonts w:hint="eastAsia"/>
                <w:lang w:val="ko-KR"/>
              </w:rPr>
              <w:t xml:space="preserve">아침 </w:t>
            </w:r>
            <w:r w:rsidR="008771C3">
              <w:rPr>
                <w:lang w:val="ko-KR"/>
              </w:rPr>
              <w:t xml:space="preserve">/ </w:t>
            </w:r>
            <w:r w:rsidR="008771C3">
              <w:rPr>
                <w:rFonts w:hint="eastAsia"/>
                <w:lang w:val="ko-KR"/>
              </w:rPr>
              <w:t xml:space="preserve">점심 </w:t>
            </w:r>
            <w:r w:rsidR="008771C3">
              <w:rPr>
                <w:lang w:val="ko-KR"/>
              </w:rPr>
              <w:t xml:space="preserve">/ </w:t>
            </w:r>
            <w:r w:rsidR="008771C3">
              <w:rPr>
                <w:rFonts w:hint="eastAsia"/>
                <w:lang w:val="ko-KR"/>
              </w:rPr>
              <w:t>저녁별로 해당 시간대에 먹은 음식의 칼로리와 영양소 정보를 텍스트 형식으로 제공한다.</w:t>
            </w:r>
          </w:p>
        </w:tc>
      </w:tr>
    </w:tbl>
    <w:p w14:paraId="71EDFF16" w14:textId="77777777" w:rsidR="00BD2F5E" w:rsidRDefault="00BD2F5E" w:rsidP="00020F0F">
      <w:pPr>
        <w:rPr>
          <w:lang w:val="ko-KR"/>
        </w:rPr>
      </w:pPr>
    </w:p>
    <w:bookmarkStart w:id="90" w:name="_Toc57322672"/>
    <w:p w14:paraId="6AD4B570" w14:textId="4C3EB52C" w:rsidR="00200FDB" w:rsidRPr="00FF2B38" w:rsidRDefault="00931E3E" w:rsidP="008D1CAC">
      <w:pPr>
        <w:pStyle w:val="4"/>
        <w:ind w:left="1080" w:hanging="360"/>
      </w:pPr>
      <w:r w:rsidRPr="006E7F0F">
        <w:rPr>
          <w:noProof/>
          <w:lang w:val="ko-KR"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5DA4F194" wp14:editId="09FD74BB">
                <wp:simplePos x="0" y="0"/>
                <wp:positionH relativeFrom="column">
                  <wp:posOffset>-46079</wp:posOffset>
                </wp:positionH>
                <wp:positionV relativeFrom="paragraph">
                  <wp:posOffset>733425</wp:posOffset>
                </wp:positionV>
                <wp:extent cx="1710055" cy="1491615"/>
                <wp:effectExtent l="19050" t="19050" r="23495" b="13335"/>
                <wp:wrapNone/>
                <wp:docPr id="576803376" name="직사각형 576803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55" cy="1491615"/>
                        </a:xfrm>
                        <a:prstGeom prst="rect">
                          <a:avLst/>
                        </a:prstGeom>
                        <a:noFill/>
                        <a:ln w="3175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F07FB" id="직사각형 576803376" o:spid="_x0000_s1026" style="position:absolute;left:0;text-align:left;margin-left:-3.65pt;margin-top:57.75pt;width:134.65pt;height:117.45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" filled="f" strokecolor="#f3533f [3209]" strokeweight="2.5pt"/>
            </w:pict>
          </mc:Fallback>
        </mc:AlternateContent>
      </w:r>
      <w:r w:rsidR="00200FDB">
        <w:rPr>
          <w:rFonts w:hint="eastAsia"/>
        </w:rPr>
        <w:t>활동한 운동제공</w:t>
      </w:r>
      <w:bookmarkEnd w:id="90"/>
    </w:p>
    <w:tbl>
      <w:tblPr>
        <w:tblStyle w:val="11"/>
        <w:tblW w:w="0" w:type="auto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200FDB" w14:paraId="54DB503D" w14:textId="77777777" w:rsidTr="00EE71CD">
        <w:tc>
          <w:tcPr>
            <w:tcW w:w="4675" w:type="dxa"/>
          </w:tcPr>
          <w:p w14:paraId="2112DADD" w14:textId="3E292A0B" w:rsidR="00200FDB" w:rsidRDefault="00931E3E" w:rsidP="00990162">
            <w:pPr>
              <w:rPr>
                <w:lang w:val="ko-KR"/>
              </w:rPr>
            </w:pPr>
            <w:r>
              <w:rPr>
                <w:noProof/>
              </w:rPr>
              <w:drawing>
                <wp:inline distT="0" distB="0" distL="0" distR="0" wp14:anchorId="5766FE92" wp14:editId="00A93246">
                  <wp:extent cx="1557130" cy="3285106"/>
                  <wp:effectExtent l="0" t="0" r="5080" b="0"/>
                  <wp:docPr id="576803375" name="그림 576803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576803375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7130" cy="3285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B63204E" w14:textId="1790F43B" w:rsidR="00200FDB" w:rsidRDefault="00200FDB" w:rsidP="00990162">
            <w:pPr>
              <w:rPr>
                <w:lang w:val="ko-KR"/>
              </w:rPr>
            </w:pPr>
            <w:r>
              <w:rPr>
                <w:rFonts w:hint="eastAsia"/>
                <w:lang w:val="ko-KR"/>
              </w:rPr>
              <w:t xml:space="preserve">메인 화면에서 오늘 하루동안 활동한 운동 </w:t>
            </w:r>
            <w:r>
              <w:rPr>
                <w:lang w:val="ko-KR"/>
              </w:rPr>
              <w:t xml:space="preserve">( </w:t>
            </w:r>
            <w:r>
              <w:rPr>
                <w:rFonts w:hint="eastAsia"/>
                <w:lang w:val="ko-KR"/>
              </w:rPr>
              <w:t xml:space="preserve">걷기 </w:t>
            </w:r>
            <w:r>
              <w:rPr>
                <w:lang w:val="ko-KR"/>
              </w:rPr>
              <w:t xml:space="preserve">/ </w:t>
            </w:r>
            <w:r>
              <w:rPr>
                <w:rFonts w:hint="eastAsia"/>
                <w:lang w:val="ko-KR"/>
              </w:rPr>
              <w:t xml:space="preserve">달리기 </w:t>
            </w:r>
            <w:r>
              <w:rPr>
                <w:lang w:val="ko-KR"/>
              </w:rPr>
              <w:t xml:space="preserve">) </w:t>
            </w:r>
            <w:r>
              <w:rPr>
                <w:rFonts w:hint="eastAsia"/>
                <w:lang w:val="ko-KR"/>
              </w:rPr>
              <w:t>정보를 제공한다.</w:t>
            </w:r>
          </w:p>
        </w:tc>
      </w:tr>
    </w:tbl>
    <w:p w14:paraId="640339FE" w14:textId="77777777" w:rsidR="00200FDB" w:rsidRDefault="00200FDB" w:rsidP="00020F0F">
      <w:pPr>
        <w:rPr>
          <w:lang w:val="ko-KR"/>
        </w:rPr>
      </w:pPr>
    </w:p>
    <w:p w14:paraId="26CC151F" w14:textId="1C569B75" w:rsidR="008771C3" w:rsidRDefault="008771C3" w:rsidP="008D1CAC">
      <w:pPr>
        <w:pStyle w:val="4"/>
        <w:ind w:left="1080" w:hanging="360"/>
        <w:rPr>
          <w:lang w:val="ko-KR"/>
        </w:rPr>
      </w:pPr>
      <w:bookmarkStart w:id="91" w:name="_Toc57322673"/>
      <w:r>
        <w:rPr>
          <w:rFonts w:hint="eastAsia"/>
          <w:lang w:val="ko-KR"/>
        </w:rPr>
        <w:t>추천식단 제공</w:t>
      </w:r>
      <w:bookmarkEnd w:id="91"/>
    </w:p>
    <w:tbl>
      <w:tblPr>
        <w:tblStyle w:val="11"/>
        <w:tblW w:w="0" w:type="auto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8771C3" w14:paraId="75A66ADA" w14:textId="77777777" w:rsidTr="00EE71CD">
        <w:tc>
          <w:tcPr>
            <w:tcW w:w="4675" w:type="dxa"/>
          </w:tcPr>
          <w:p w14:paraId="4C101ACC" w14:textId="2A4D4223" w:rsidR="008771C3" w:rsidRDefault="00931E3E" w:rsidP="00990162">
            <w:pPr>
              <w:rPr>
                <w:lang w:val="ko-KR"/>
              </w:rPr>
            </w:pPr>
            <w:r w:rsidRPr="006E7F0F">
              <w:rPr>
                <w:noProof/>
                <w:lang w:val="ko-KR"/>
              </w:rPr>
              <mc:AlternateContent>
                <mc:Choice Requires="wps">
                  <w:drawing>
                    <wp:anchor distT="0" distB="0" distL="114300" distR="114300" simplePos="0" relativeHeight="251616256" behindDoc="0" locked="0" layoutInCell="1" allowOverlap="1" wp14:anchorId="082709A1" wp14:editId="42AF058B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1585981</wp:posOffset>
                      </wp:positionV>
                      <wp:extent cx="1710359" cy="1491698"/>
                      <wp:effectExtent l="19050" t="19050" r="23495" b="13335"/>
                      <wp:wrapNone/>
                      <wp:docPr id="576803379" name="직사각형 5768033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10359" cy="1491698"/>
                              </a:xfrm>
                              <a:prstGeom prst="rect">
                                <a:avLst/>
                              </a:prstGeom>
                              <a:noFill/>
                              <a:ln w="31750"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3AFBA2" id="직사각형 576803379" o:spid="_x0000_s1026" style="position:absolute;left:0;text-align:left;margin-left:-.5pt;margin-top:124.9pt;width:134.65pt;height:117.4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" filled="f" strokecolor="#f3533f [3209]" strokeweight="2.5pt"/>
                  </w:pict>
                </mc:Fallback>
              </mc:AlternateContent>
            </w:r>
            <w:r w:rsidR="0045791B" w:rsidRPr="0045791B">
              <w:rPr>
                <w:rFonts w:hint="eastAsia"/>
                <w:color w:val="FF0000"/>
                <w:lang w:val="ko-KR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8F223F7" wp14:editId="0399EEF1">
                  <wp:extent cx="1563756" cy="3299084"/>
                  <wp:effectExtent l="0" t="0" r="0" b="0"/>
                  <wp:docPr id="576803377" name="그림 576803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502" cy="3321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E2DFF42" w14:textId="4E1DFF5D" w:rsidR="008771C3" w:rsidRDefault="2A744AB4" w:rsidP="00990162">
            <w:pPr>
              <w:rPr>
                <w:lang w:val="ko-KR"/>
              </w:rPr>
            </w:pPr>
            <w:r w:rsidRPr="2A744AB4">
              <w:rPr>
                <w:lang w:val="ko-KR"/>
              </w:rPr>
              <w:t>사용자가 원하는 칼로리를 입력하면, 원하는 칼로리보다 낮은 칼로리 중, 가장 근사치의 식단 3가지를 표기하여 주고, 아래로 스크롤 시, 그보다 낮은 식단 정보들을 표기하여 준다.</w:t>
            </w:r>
          </w:p>
        </w:tc>
      </w:tr>
    </w:tbl>
    <w:p w14:paraId="4196AA4D" w14:textId="6EFF6E2B" w:rsidR="008771C3" w:rsidRDefault="008771C3" w:rsidP="00020F0F">
      <w:pPr>
        <w:rPr>
          <w:lang w:val="ko-KR"/>
        </w:rPr>
      </w:pPr>
    </w:p>
    <w:p w14:paraId="1D5922EC" w14:textId="342938AA" w:rsidR="0045791B" w:rsidRDefault="0045791B" w:rsidP="008D1CAC">
      <w:pPr>
        <w:pStyle w:val="4"/>
        <w:ind w:left="1080" w:hanging="360"/>
        <w:rPr>
          <w:lang w:val="ko-KR"/>
        </w:rPr>
      </w:pPr>
      <w:bookmarkStart w:id="92" w:name="_Toc57322674"/>
      <w:r>
        <w:rPr>
          <w:rFonts w:hint="eastAsia"/>
          <w:lang w:val="ko-KR"/>
        </w:rPr>
        <w:lastRenderedPageBreak/>
        <w:t>추천 운동 제공</w:t>
      </w:r>
      <w:bookmarkEnd w:id="92"/>
    </w:p>
    <w:tbl>
      <w:tblPr>
        <w:tblStyle w:val="11"/>
        <w:tblW w:w="0" w:type="auto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45791B" w14:paraId="781DDF7C" w14:textId="77777777" w:rsidTr="00EE71CD">
        <w:tc>
          <w:tcPr>
            <w:tcW w:w="4675" w:type="dxa"/>
          </w:tcPr>
          <w:p w14:paraId="53932865" w14:textId="748BADA0" w:rsidR="0045791B" w:rsidRDefault="00931E3E" w:rsidP="00990162">
            <w:pPr>
              <w:rPr>
                <w:b/>
                <w:lang w:val="ko-KR"/>
              </w:rPr>
            </w:pPr>
            <w:r w:rsidRPr="00BC79DE">
              <w:rPr>
                <w:noProof/>
                <w:lang w:val="ko-KR"/>
              </w:rPr>
              <mc:AlternateContent>
                <mc:Choice Requires="wps">
                  <w:drawing>
                    <wp:anchor distT="0" distB="0" distL="114300" distR="114300" simplePos="0" relativeHeight="251631616" behindDoc="0" locked="0" layoutInCell="1" allowOverlap="1" wp14:anchorId="0178462F" wp14:editId="505E292D">
                      <wp:simplePos x="0" y="0"/>
                      <wp:positionH relativeFrom="column">
                        <wp:posOffset>1458015</wp:posOffset>
                      </wp:positionH>
                      <wp:positionV relativeFrom="paragraph">
                        <wp:posOffset>2030758</wp:posOffset>
                      </wp:positionV>
                      <wp:extent cx="629478" cy="270841"/>
                      <wp:effectExtent l="0" t="0" r="0" b="0"/>
                      <wp:wrapNone/>
                      <wp:docPr id="576803383" name="Text Box 5768033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29478" cy="27084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71BFE7" w14:textId="77777777" w:rsidR="005B7CC9" w:rsidRPr="00BC79DE" w:rsidRDefault="005B7CC9" w:rsidP="00931E3E">
                                  <w:pPr>
                                    <w:rPr>
                                      <w:rFonts w:ascii="Consolas" w:hAnsi="Consolas"/>
                                      <w:color w:val="FF0000"/>
                                    </w:rPr>
                                  </w:pPr>
                                  <w:r w:rsidRPr="00BC79DE">
                                    <w:rPr>
                                      <w:rFonts w:ascii="Consolas" w:hAnsi="Consolas"/>
                                      <w:color w:val="FF0000"/>
                                    </w:rPr>
                                    <w:t>Click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178462F" id="Text Box 576803383" o:spid="_x0000_s1031" type="#_x0000_t202" style="position:absolute;left:0;text-align:left;margin-left:114.8pt;margin-top:159.9pt;width:49.55pt;height:21.35pt;z-index:251631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" filled="f" stroked="f" strokeweight=".5pt">
                      <v:textbox>
                        <w:txbxContent>
                          <w:p w14:paraId="7A71BFE7" w14:textId="77777777" w:rsidR="005B7CC9" w:rsidRPr="00BC79DE" w:rsidRDefault="005B7CC9" w:rsidP="00931E3E">
                            <w:pPr>
                              <w:rPr>
                                <w:rFonts w:ascii="Consolas" w:hAnsi="Consolas"/>
                                <w:color w:val="FF0000"/>
                              </w:rPr>
                            </w:pPr>
                            <w:r w:rsidRPr="00BC79DE">
                              <w:rPr>
                                <w:rFonts w:ascii="Consolas" w:hAnsi="Consolas"/>
                                <w:color w:val="FF0000"/>
                              </w:rPr>
                              <w:t>Click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E7F0F">
              <w:rPr>
                <w:noProof/>
                <w:lang w:val="ko-KR"/>
              </w:rPr>
              <mc:AlternateContent>
                <mc:Choice Requires="wps">
                  <w:drawing>
                    <wp:anchor distT="0" distB="0" distL="114300" distR="114300" simplePos="0" relativeHeight="251628544" behindDoc="0" locked="0" layoutInCell="1" allowOverlap="1" wp14:anchorId="74615251" wp14:editId="5B440B7A">
                      <wp:simplePos x="0" y="0"/>
                      <wp:positionH relativeFrom="column">
                        <wp:posOffset>166204</wp:posOffset>
                      </wp:positionH>
                      <wp:positionV relativeFrom="paragraph">
                        <wp:posOffset>51545</wp:posOffset>
                      </wp:positionV>
                      <wp:extent cx="1339297" cy="1193524"/>
                      <wp:effectExtent l="19050" t="19050" r="13335" b="26035"/>
                      <wp:wrapNone/>
                      <wp:docPr id="576803382" name="직사각형 5768033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39297" cy="1193524"/>
                              </a:xfrm>
                              <a:prstGeom prst="rect">
                                <a:avLst/>
                              </a:prstGeom>
                              <a:noFill/>
                              <a:ln w="31750"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AEC793" id="직사각형 576803382" o:spid="_x0000_s1026" style="position:absolute;left:0;text-align:left;margin-left:13.1pt;margin-top:4.05pt;width:105.45pt;height:94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" filled="f" strokecolor="#f3533f [3209]" strokeweight="2.5pt"/>
                  </w:pict>
                </mc:Fallback>
              </mc:AlternateContent>
            </w:r>
            <w:r w:rsidRPr="006E7F0F">
              <w:rPr>
                <w:noProof/>
                <w:lang w:val="ko-KR"/>
              </w:rPr>
              <mc:AlternateContent>
                <mc:Choice Requires="wps">
                  <w:drawing>
                    <wp:anchor distT="0" distB="0" distL="114300" distR="114300" simplePos="0" relativeHeight="251623424" behindDoc="0" locked="0" layoutInCell="1" allowOverlap="1" wp14:anchorId="5AB488A4" wp14:editId="054D9C23">
                      <wp:simplePos x="0" y="0"/>
                      <wp:positionH relativeFrom="column">
                        <wp:posOffset>854710</wp:posOffset>
                      </wp:positionH>
                      <wp:positionV relativeFrom="paragraph">
                        <wp:posOffset>2112479</wp:posOffset>
                      </wp:positionV>
                      <wp:extent cx="504411" cy="285750"/>
                      <wp:effectExtent l="19050" t="19050" r="10160" b="19050"/>
                      <wp:wrapNone/>
                      <wp:docPr id="576803381" name="직사각형 5768033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4411" cy="285750"/>
                              </a:xfrm>
                              <a:prstGeom prst="rect">
                                <a:avLst/>
                              </a:prstGeom>
                              <a:noFill/>
                              <a:ln w="31750"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7F6739F" id="직사각형 576803381" o:spid="_x0000_s1026" style="position:absolute;left:0;text-align:left;margin-left:67.3pt;margin-top:166.35pt;width:39.7pt;height:22.5pt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" filled="f" strokecolor="#f3533f [3209]" strokeweight="2.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752FA52" wp14:editId="00995A50">
                  <wp:extent cx="1504122" cy="3173275"/>
                  <wp:effectExtent l="0" t="0" r="1270" b="8255"/>
                  <wp:docPr id="576803380" name="그림 576803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504" cy="3193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D6FA1" w14:textId="3F0F9350" w:rsidR="00200FDB" w:rsidRDefault="00200FDB" w:rsidP="00990162">
            <w:pPr>
              <w:rPr>
                <w:lang w:val="ko-KR"/>
              </w:rPr>
            </w:pPr>
          </w:p>
        </w:tc>
        <w:tc>
          <w:tcPr>
            <w:tcW w:w="4675" w:type="dxa"/>
          </w:tcPr>
          <w:p w14:paraId="55D060A8" w14:textId="33B716CC" w:rsidR="00200FDB" w:rsidRDefault="00E02E57" w:rsidP="00200FDB">
            <w:pPr>
              <w:rPr>
                <w:b/>
                <w:lang w:val="ko-KR"/>
              </w:rPr>
            </w:pPr>
            <w:r>
              <w:rPr>
                <w:rFonts w:hint="eastAsia"/>
                <w:lang w:val="ko-KR"/>
              </w:rPr>
              <w:t>오늘 하루동안 사용자가 섭취한 음식 칼로리가 기존에 등록했던 목표양보다 많으면,</w:t>
            </w:r>
            <w:r>
              <w:rPr>
                <w:lang w:val="ko-KR"/>
              </w:rPr>
              <w:t xml:space="preserve"> </w:t>
            </w:r>
            <w:r>
              <w:rPr>
                <w:rFonts w:hint="eastAsia"/>
                <w:lang w:val="ko-KR"/>
              </w:rPr>
              <w:t xml:space="preserve">즉 목표보다 많이 섭취했을 경우 메인화면에서 경고 알림이 표시되며 칼로리 </w:t>
            </w:r>
            <w:r w:rsidR="009C1234">
              <w:rPr>
                <w:rFonts w:hint="eastAsia"/>
                <w:lang w:val="ko-KR"/>
              </w:rPr>
              <w:t>부분을 클릭 시 추천 운동을 제공한다.</w:t>
            </w:r>
          </w:p>
          <w:p w14:paraId="3618FFE6" w14:textId="2740FEEB" w:rsidR="0045791B" w:rsidRDefault="0045791B" w:rsidP="00990162">
            <w:pPr>
              <w:rPr>
                <w:lang w:val="ko-KR"/>
              </w:rPr>
            </w:pPr>
          </w:p>
        </w:tc>
      </w:tr>
    </w:tbl>
    <w:p w14:paraId="583250F8" w14:textId="534A4A62" w:rsidR="0045791B" w:rsidRDefault="0045791B" w:rsidP="00020F0F">
      <w:pPr>
        <w:rPr>
          <w:lang w:val="ko-KR"/>
        </w:rPr>
      </w:pPr>
    </w:p>
    <w:p w14:paraId="64146BF7" w14:textId="3D6C330F" w:rsidR="00634720" w:rsidRDefault="00634720" w:rsidP="008D1CAC">
      <w:pPr>
        <w:pStyle w:val="4"/>
        <w:ind w:left="1080" w:hanging="360"/>
        <w:rPr>
          <w:lang w:val="ko-KR"/>
        </w:rPr>
      </w:pPr>
      <w:bookmarkStart w:id="93" w:name="_Toc57322675"/>
      <w:r>
        <w:rPr>
          <w:rFonts w:hint="eastAsia"/>
          <w:lang w:val="ko-KR"/>
        </w:rPr>
        <w:lastRenderedPageBreak/>
        <w:t>미핏과</w:t>
      </w:r>
      <w:r w:rsidR="00FA60D7">
        <w:rPr>
          <w:rFonts w:hint="eastAsia"/>
          <w:lang w:val="ko-KR"/>
        </w:rPr>
        <w:t xml:space="preserve"> 구글핏</w:t>
      </w:r>
      <w:r>
        <w:rPr>
          <w:rFonts w:hint="eastAsia"/>
          <w:lang w:val="ko-KR"/>
        </w:rPr>
        <w:t xml:space="preserve"> 연동</w:t>
      </w:r>
      <w:bookmarkEnd w:id="93"/>
    </w:p>
    <w:tbl>
      <w:tblPr>
        <w:tblStyle w:val="11"/>
        <w:tblW w:w="9351" w:type="dxa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4A0" w:firstRow="1" w:lastRow="0" w:firstColumn="1" w:lastColumn="0" w:noHBand="0" w:noVBand="1"/>
      </w:tblPr>
      <w:tblGrid>
        <w:gridCol w:w="4675"/>
        <w:gridCol w:w="4676"/>
      </w:tblGrid>
      <w:tr w:rsidR="008A1A31" w14:paraId="5647C7C6" w14:textId="77777777" w:rsidTr="008A1A31">
        <w:tc>
          <w:tcPr>
            <w:tcW w:w="4675" w:type="dxa"/>
          </w:tcPr>
          <w:p w14:paraId="11195F89" w14:textId="363C724A" w:rsidR="008A1A31" w:rsidRDefault="008A1A31" w:rsidP="00FA60D7">
            <w:pPr>
              <w:tabs>
                <w:tab w:val="left" w:pos="3350"/>
              </w:tabs>
              <w:rPr>
                <w:lang w:val="ko-KR"/>
              </w:rPr>
            </w:pPr>
            <w:r w:rsidRPr="00FA60D7">
              <w:rPr>
                <w:noProof/>
                <w:lang w:val="ko-KR"/>
              </w:rPr>
              <mc:AlternateContent>
                <mc:Choice Requires="wps">
                  <w:drawing>
                    <wp:anchor distT="0" distB="0" distL="114300" distR="114300" simplePos="0" relativeHeight="251908096" behindDoc="0" locked="0" layoutInCell="1" allowOverlap="1" wp14:anchorId="68DCFE0E" wp14:editId="725E6473">
                      <wp:simplePos x="0" y="0"/>
                      <wp:positionH relativeFrom="column">
                        <wp:posOffset>934831</wp:posOffset>
                      </wp:positionH>
                      <wp:positionV relativeFrom="paragraph">
                        <wp:posOffset>3461965</wp:posOffset>
                      </wp:positionV>
                      <wp:extent cx="629285" cy="270510"/>
                      <wp:effectExtent l="0" t="0" r="0" b="0"/>
                      <wp:wrapNone/>
                      <wp:docPr id="2114665092" name="Text Box 21146650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29285" cy="2705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64E92E" w14:textId="77777777" w:rsidR="008A1A31" w:rsidRPr="00BC79DE" w:rsidRDefault="008A1A31" w:rsidP="00FA60D7">
                                  <w:pPr>
                                    <w:rPr>
                                      <w:rFonts w:ascii="Consolas" w:hAnsi="Consolas"/>
                                      <w:color w:val="FF0000"/>
                                    </w:rPr>
                                  </w:pPr>
                                  <w:r w:rsidRPr="00BC79DE">
                                    <w:rPr>
                                      <w:rFonts w:ascii="Consolas" w:hAnsi="Consolas"/>
                                      <w:color w:val="FF0000"/>
                                    </w:rPr>
                                    <w:t>Click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8DCFE0E" id="Text Box 2114665092" o:spid="_x0000_s1032" type="#_x0000_t202" style="position:absolute;left:0;text-align:left;margin-left:73.6pt;margin-top:272.6pt;width:49.55pt;height:21.3pt;z-index:251908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" filled="f" stroked="f" strokeweight=".5pt">
                      <v:textbox>
                        <w:txbxContent>
                          <w:p w14:paraId="1764E92E" w14:textId="77777777" w:rsidR="008A1A31" w:rsidRPr="00BC79DE" w:rsidRDefault="008A1A31" w:rsidP="00FA60D7">
                            <w:pPr>
                              <w:rPr>
                                <w:rFonts w:ascii="Consolas" w:hAnsi="Consolas"/>
                                <w:color w:val="FF0000"/>
                              </w:rPr>
                            </w:pPr>
                            <w:r w:rsidRPr="00BC79DE">
                              <w:rPr>
                                <w:rFonts w:ascii="Consolas" w:hAnsi="Consolas"/>
                                <w:color w:val="FF0000"/>
                              </w:rPr>
                              <w:t>Click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A60D7">
              <w:rPr>
                <w:noProof/>
                <w:lang w:val="ko-KR"/>
              </w:rPr>
              <mc:AlternateContent>
                <mc:Choice Requires="wps">
                  <w:drawing>
                    <wp:anchor distT="0" distB="0" distL="114300" distR="114300" simplePos="0" relativeHeight="251910144" behindDoc="0" locked="0" layoutInCell="1" allowOverlap="1" wp14:anchorId="041B8525" wp14:editId="55221E5B">
                      <wp:simplePos x="0" y="0"/>
                      <wp:positionH relativeFrom="column">
                        <wp:posOffset>-6322</wp:posOffset>
                      </wp:positionH>
                      <wp:positionV relativeFrom="paragraph">
                        <wp:posOffset>3192614</wp:posOffset>
                      </wp:positionV>
                      <wp:extent cx="1392306" cy="285750"/>
                      <wp:effectExtent l="19050" t="19050" r="17780" b="19050"/>
                      <wp:wrapNone/>
                      <wp:docPr id="2114665091" name="직사각형 21146650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92306" cy="285750"/>
                              </a:xfrm>
                              <a:prstGeom prst="rect">
                                <a:avLst/>
                              </a:prstGeom>
                              <a:noFill/>
                              <a:ln w="31750"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428859" id="직사각형 2114665091" o:spid="_x0000_s1026" style="position:absolute;left:0;text-align:left;margin-left:-.5pt;margin-top:251.4pt;width:109.65pt;height:22.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" filled="f" strokecolor="#f3533f [3209]" strokeweight="2.5pt"/>
                  </w:pict>
                </mc:Fallback>
              </mc:AlternateContent>
            </w:r>
            <w:r w:rsidRPr="00931E3E">
              <w:rPr>
                <w:noProof/>
                <w:lang w:val="ko-KR"/>
              </w:rPr>
              <mc:AlternateContent>
                <mc:Choice Requires="wps">
                  <w:drawing>
                    <wp:anchor distT="0" distB="0" distL="114300" distR="114300" simplePos="0" relativeHeight="251906048" behindDoc="0" locked="0" layoutInCell="1" allowOverlap="1" wp14:anchorId="13706802" wp14:editId="74D29658">
                      <wp:simplePos x="0" y="0"/>
                      <wp:positionH relativeFrom="column">
                        <wp:posOffset>741542</wp:posOffset>
                      </wp:positionH>
                      <wp:positionV relativeFrom="paragraph">
                        <wp:posOffset>2297402</wp:posOffset>
                      </wp:positionV>
                      <wp:extent cx="629285" cy="270510"/>
                      <wp:effectExtent l="0" t="0" r="0" b="0"/>
                      <wp:wrapNone/>
                      <wp:docPr id="576803388" name="Text Box 5768033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29285" cy="2705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EE8E8E5" w14:textId="77777777" w:rsidR="008A1A31" w:rsidRPr="00BC79DE" w:rsidRDefault="008A1A31" w:rsidP="00FA60D7">
                                  <w:pPr>
                                    <w:rPr>
                                      <w:rFonts w:ascii="Consolas" w:hAnsi="Consolas"/>
                                      <w:color w:val="FF0000"/>
                                    </w:rPr>
                                  </w:pPr>
                                  <w:r w:rsidRPr="00BC79DE">
                                    <w:rPr>
                                      <w:rFonts w:ascii="Consolas" w:hAnsi="Consolas"/>
                                      <w:color w:val="FF0000"/>
                                    </w:rPr>
                                    <w:t>Click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3706802" id="Text Box 576803388" o:spid="_x0000_s1033" type="#_x0000_t202" style="position:absolute;left:0;text-align:left;margin-left:58.4pt;margin-top:180.9pt;width:49.55pt;height:21.3pt;z-index:251906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" filled="f" stroked="f" strokeweight=".5pt">
                      <v:textbox>
                        <w:txbxContent>
                          <w:p w14:paraId="4EE8E8E5" w14:textId="77777777" w:rsidR="008A1A31" w:rsidRPr="00BC79DE" w:rsidRDefault="008A1A31" w:rsidP="00FA60D7">
                            <w:pPr>
                              <w:rPr>
                                <w:rFonts w:ascii="Consolas" w:hAnsi="Consolas"/>
                                <w:color w:val="FF0000"/>
                              </w:rPr>
                            </w:pPr>
                            <w:r w:rsidRPr="00BC79DE">
                              <w:rPr>
                                <w:rFonts w:ascii="Consolas" w:hAnsi="Consolas"/>
                                <w:color w:val="FF0000"/>
                              </w:rPr>
                              <w:t>Click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A60D7">
              <w:rPr>
                <w:noProof/>
                <w:lang w:val="ko-KR"/>
              </w:rPr>
              <mc:AlternateContent>
                <mc:Choice Requires="wps">
                  <w:drawing>
                    <wp:anchor distT="0" distB="0" distL="114300" distR="114300" simplePos="0" relativeHeight="251912192" behindDoc="0" locked="0" layoutInCell="1" allowOverlap="1" wp14:anchorId="7B454CFB" wp14:editId="12A04AE7">
                      <wp:simplePos x="0" y="0"/>
                      <wp:positionH relativeFrom="column">
                        <wp:posOffset>1511052</wp:posOffset>
                      </wp:positionH>
                      <wp:positionV relativeFrom="paragraph">
                        <wp:posOffset>2423988</wp:posOffset>
                      </wp:positionV>
                      <wp:extent cx="1253158" cy="245994"/>
                      <wp:effectExtent l="19050" t="19050" r="23495" b="20955"/>
                      <wp:wrapNone/>
                      <wp:docPr id="2114665089" name="직사각형 21146650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53158" cy="245994"/>
                              </a:xfrm>
                              <a:prstGeom prst="rect">
                                <a:avLst/>
                              </a:prstGeom>
                              <a:noFill/>
                              <a:ln w="31750"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7B6D1BA" id="직사각형 2114665089" o:spid="_x0000_s1026" style="position:absolute;left:0;text-align:left;margin-left:119pt;margin-top:190.85pt;width:98.65pt;height:19.3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" filled="f" strokecolor="#f3533f [3209]" strokeweight="2.5pt"/>
                  </w:pict>
                </mc:Fallback>
              </mc:AlternateContent>
            </w:r>
            <w:r w:rsidRPr="00FA60D7">
              <w:rPr>
                <w:noProof/>
                <w:lang w:val="ko-KR"/>
              </w:rPr>
              <mc:AlternateContent>
                <mc:Choice Requires="wps">
                  <w:drawing>
                    <wp:anchor distT="0" distB="0" distL="114300" distR="114300" simplePos="0" relativeHeight="251914240" behindDoc="0" locked="0" layoutInCell="1" allowOverlap="1" wp14:anchorId="2437D4D3" wp14:editId="78FDBFDC">
                      <wp:simplePos x="0" y="0"/>
                      <wp:positionH relativeFrom="column">
                        <wp:posOffset>1656715</wp:posOffset>
                      </wp:positionH>
                      <wp:positionV relativeFrom="paragraph">
                        <wp:posOffset>2230120</wp:posOffset>
                      </wp:positionV>
                      <wp:extent cx="629285" cy="270510"/>
                      <wp:effectExtent l="0" t="0" r="0" b="0"/>
                      <wp:wrapNone/>
                      <wp:docPr id="2114665090" name="Text Box 21146650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29285" cy="2705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165145C" w14:textId="77777777" w:rsidR="008A1A31" w:rsidRPr="00BC79DE" w:rsidRDefault="008A1A31" w:rsidP="00FA60D7">
                                  <w:pPr>
                                    <w:rPr>
                                      <w:rFonts w:ascii="Consolas" w:hAnsi="Consolas"/>
                                      <w:color w:val="FF0000"/>
                                    </w:rPr>
                                  </w:pPr>
                                  <w:r w:rsidRPr="00BC79DE">
                                    <w:rPr>
                                      <w:rFonts w:ascii="Consolas" w:hAnsi="Consolas"/>
                                      <w:color w:val="FF0000"/>
                                    </w:rPr>
                                    <w:t>Click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437D4D3" id="Text Box 2114665090" o:spid="_x0000_s1034" type="#_x0000_t202" style="position:absolute;left:0;text-align:left;margin-left:130.45pt;margin-top:175.6pt;width:49.55pt;height:21.3pt;z-index:251914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" filled="f" stroked="f" strokeweight=".5pt">
                      <v:textbox>
                        <w:txbxContent>
                          <w:p w14:paraId="4165145C" w14:textId="77777777" w:rsidR="008A1A31" w:rsidRPr="00BC79DE" w:rsidRDefault="008A1A31" w:rsidP="00FA60D7">
                            <w:pPr>
                              <w:rPr>
                                <w:rFonts w:ascii="Consolas" w:hAnsi="Consolas"/>
                                <w:color w:val="FF0000"/>
                              </w:rPr>
                            </w:pPr>
                            <w:r w:rsidRPr="00BC79DE">
                              <w:rPr>
                                <w:rFonts w:ascii="Consolas" w:hAnsi="Consolas"/>
                                <w:color w:val="FF0000"/>
                              </w:rPr>
                              <w:t>Click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31E3E">
              <w:rPr>
                <w:noProof/>
                <w:lang w:val="ko-KR"/>
              </w:rPr>
              <mc:AlternateContent>
                <mc:Choice Requires="wps">
                  <w:drawing>
                    <wp:anchor distT="0" distB="0" distL="114300" distR="114300" simplePos="0" relativeHeight="251904000" behindDoc="0" locked="0" layoutInCell="1" allowOverlap="1" wp14:anchorId="36866EE4" wp14:editId="03D065D6">
                      <wp:simplePos x="0" y="0"/>
                      <wp:positionH relativeFrom="column">
                        <wp:posOffset>980413</wp:posOffset>
                      </wp:positionH>
                      <wp:positionV relativeFrom="paragraph">
                        <wp:posOffset>2520895</wp:posOffset>
                      </wp:positionV>
                      <wp:extent cx="292376" cy="285750"/>
                      <wp:effectExtent l="19050" t="19050" r="12700" b="19050"/>
                      <wp:wrapNone/>
                      <wp:docPr id="576803387" name="직사각형 5768033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2376" cy="285750"/>
                              </a:xfrm>
                              <a:prstGeom prst="rect">
                                <a:avLst/>
                              </a:prstGeom>
                              <a:noFill/>
                              <a:ln w="31750"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B8325C8" id="직사각형 576803387" o:spid="_x0000_s1026" style="position:absolute;left:0;text-align:left;margin-left:77.2pt;margin-top:198.5pt;width:23pt;height:22.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" filled="f" strokecolor="#f3533f [3209]" strokeweight="2.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131F92D" wp14:editId="6CDF78EA">
                  <wp:extent cx="1394491" cy="2941983"/>
                  <wp:effectExtent l="0" t="0" r="0" b="0"/>
                  <wp:docPr id="576803390" name="그림 576803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1987" cy="2957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C6A4215" wp14:editId="542E8F5C">
                  <wp:extent cx="1388209" cy="2928730"/>
                  <wp:effectExtent l="0" t="0" r="2540" b="5080"/>
                  <wp:docPr id="576803391" name="그림 576803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118" cy="298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EA68317" wp14:editId="193E9B0F">
                  <wp:extent cx="1410193" cy="2975113"/>
                  <wp:effectExtent l="0" t="0" r="0" b="0"/>
                  <wp:docPr id="2114665088" name="그림 21146650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363" cy="3023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ko-KR"/>
              </w:rPr>
              <w:tab/>
            </w:r>
          </w:p>
        </w:tc>
        <w:tc>
          <w:tcPr>
            <w:tcW w:w="4676" w:type="dxa"/>
          </w:tcPr>
          <w:p w14:paraId="5264D6F4" w14:textId="35EDFC89" w:rsidR="008A1A31" w:rsidRDefault="008A1A31" w:rsidP="00FA60D7">
            <w:pPr>
              <w:rPr>
                <w:lang w:val="ko-KR"/>
              </w:rPr>
            </w:pPr>
            <w:r>
              <w:rPr>
                <w:rFonts w:hint="eastAsia"/>
                <w:lang w:val="ko-KR"/>
              </w:rPr>
              <w:t>미핏 앱에서 구글 피트니스 앱을 등록하여 두 앱을 연동한다.</w:t>
            </w:r>
            <w:r w:rsidRPr="00931E3E">
              <w:rPr>
                <w:lang w:val="ko-KR"/>
              </w:rPr>
              <w:t xml:space="preserve"> </w:t>
            </w:r>
          </w:p>
        </w:tc>
      </w:tr>
    </w:tbl>
    <w:p w14:paraId="1E359EED" w14:textId="77777777" w:rsidR="003A163B" w:rsidRPr="00997BBB" w:rsidRDefault="003A163B" w:rsidP="00997BBB">
      <w:pPr>
        <w:rPr>
          <w:lang w:val="ko-KR"/>
        </w:rPr>
      </w:pPr>
    </w:p>
    <w:p w14:paraId="6B05B60E" w14:textId="25923A57" w:rsidR="00481A66" w:rsidRDefault="00F47891" w:rsidP="008D1CAC">
      <w:pPr>
        <w:pStyle w:val="4"/>
        <w:ind w:left="1080" w:hanging="360"/>
        <w:rPr>
          <w:lang w:val="ko-KR"/>
        </w:rPr>
      </w:pPr>
      <w:bookmarkStart w:id="94" w:name="_Toc57322676"/>
      <w:r>
        <w:rPr>
          <w:rFonts w:hint="eastAsia"/>
          <w:lang w:val="ko-KR"/>
        </w:rPr>
        <w:lastRenderedPageBreak/>
        <w:t xml:space="preserve">섭취 칼로리 </w:t>
      </w:r>
      <w:r w:rsidR="00481A66">
        <w:rPr>
          <w:rFonts w:hint="eastAsia"/>
          <w:lang w:val="ko-KR"/>
        </w:rPr>
        <w:t>통계 제공</w:t>
      </w:r>
      <w:bookmarkEnd w:id="94"/>
    </w:p>
    <w:tbl>
      <w:tblPr>
        <w:tblStyle w:val="11"/>
        <w:tblW w:w="0" w:type="auto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F47891" w14:paraId="5FA5F111" w14:textId="77777777" w:rsidTr="00EE71CD">
        <w:tc>
          <w:tcPr>
            <w:tcW w:w="4675" w:type="dxa"/>
          </w:tcPr>
          <w:p w14:paraId="7AB2BA57" w14:textId="286407FF" w:rsidR="00F47891" w:rsidRDefault="00080711" w:rsidP="00990162">
            <w:pPr>
              <w:rPr>
                <w:lang w:val="ko-KR"/>
              </w:rPr>
            </w:pPr>
            <w:r w:rsidRPr="006E7F0F">
              <w:rPr>
                <w:noProof/>
                <w:lang w:val="ko-KR"/>
              </w:rPr>
              <mc:AlternateContent>
                <mc:Choice Requires="wps">
                  <w:drawing>
                    <wp:anchor distT="0" distB="0" distL="114300" distR="114300" simplePos="0" relativeHeight="251658268" behindDoc="0" locked="0" layoutInCell="1" allowOverlap="1" wp14:anchorId="1676CBDE" wp14:editId="2A311DAE">
                      <wp:simplePos x="0" y="0"/>
                      <wp:positionH relativeFrom="column">
                        <wp:posOffset>-52705</wp:posOffset>
                      </wp:positionH>
                      <wp:positionV relativeFrom="paragraph">
                        <wp:posOffset>896872</wp:posOffset>
                      </wp:positionV>
                      <wp:extent cx="1973652" cy="1093757"/>
                      <wp:effectExtent l="19050" t="19050" r="26670" b="11430"/>
                      <wp:wrapNone/>
                      <wp:docPr id="576803378" name="직사각형 5768033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73652" cy="1093757"/>
                              </a:xfrm>
                              <a:prstGeom prst="rect">
                                <a:avLst/>
                              </a:prstGeom>
                              <a:noFill/>
                              <a:ln w="31750"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9FEE66" id="직사각형 576803378" o:spid="_x0000_s1026" style="position:absolute;left:0;text-align:left;margin-left:-4.15pt;margin-top:70.6pt;width:155.4pt;height:86.1pt;z-index:2516582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" filled="f" strokecolor="#f3533f [3209]" strokeweight="2.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EE1FFB1" wp14:editId="1C4A67EA">
                  <wp:extent cx="1915064" cy="4040245"/>
                  <wp:effectExtent l="0" t="0" r="9525" b="0"/>
                  <wp:docPr id="576803372" name="그림 576803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562" cy="4064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5A3955D" w14:textId="31522C5A" w:rsidR="00F47891" w:rsidRDefault="001F4929" w:rsidP="00990162">
            <w:pPr>
              <w:rPr>
                <w:lang w:val="ko-KR"/>
              </w:rPr>
            </w:pPr>
            <w:r>
              <w:rPr>
                <w:rFonts w:hint="eastAsia"/>
                <w:lang w:val="ko-KR"/>
              </w:rPr>
              <w:t xml:space="preserve">사용자가 섭취한 음식의 칼로리를 일 </w:t>
            </w:r>
            <w:r>
              <w:rPr>
                <w:lang w:val="ko-KR"/>
              </w:rPr>
              <w:t xml:space="preserve">/ </w:t>
            </w:r>
            <w:r>
              <w:rPr>
                <w:rFonts w:hint="eastAsia"/>
                <w:lang w:val="ko-KR"/>
              </w:rPr>
              <w:t xml:space="preserve">주 </w:t>
            </w:r>
            <w:r>
              <w:rPr>
                <w:lang w:val="ko-KR"/>
              </w:rPr>
              <w:t xml:space="preserve">/ </w:t>
            </w:r>
            <w:r>
              <w:rPr>
                <w:rFonts w:hint="eastAsia"/>
                <w:lang w:val="ko-KR"/>
              </w:rPr>
              <w:t xml:space="preserve">월 별로 </w:t>
            </w:r>
            <w:r w:rsidR="00464E08">
              <w:rPr>
                <w:rFonts w:hint="eastAsia"/>
                <w:lang w:val="ko-KR"/>
              </w:rPr>
              <w:t>그래프를 통해 정보를 제공한다.</w:t>
            </w:r>
          </w:p>
        </w:tc>
      </w:tr>
    </w:tbl>
    <w:p w14:paraId="09B4DDEE" w14:textId="1EAE1F13" w:rsidR="00F47891" w:rsidRDefault="00F47891" w:rsidP="00020F0F">
      <w:pPr>
        <w:rPr>
          <w:lang w:val="ko-KR"/>
        </w:rPr>
      </w:pPr>
    </w:p>
    <w:p w14:paraId="1248F0A3" w14:textId="1EAE1F13" w:rsidR="002E0100" w:rsidRDefault="002E0100" w:rsidP="008D1CAC">
      <w:pPr>
        <w:pStyle w:val="4"/>
        <w:ind w:left="1080" w:hanging="360"/>
        <w:rPr>
          <w:lang w:val="ko-KR"/>
        </w:rPr>
      </w:pPr>
      <w:bookmarkStart w:id="95" w:name="_Toc57322677"/>
      <w:r>
        <w:rPr>
          <w:rFonts w:hint="eastAsia"/>
          <w:lang w:val="ko-KR"/>
        </w:rPr>
        <w:lastRenderedPageBreak/>
        <w:t>인바디 통계 제공</w:t>
      </w:r>
      <w:bookmarkEnd w:id="95"/>
    </w:p>
    <w:tbl>
      <w:tblPr>
        <w:tblStyle w:val="11"/>
        <w:tblW w:w="0" w:type="auto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4B1E3E" w14:paraId="28FC2E31" w14:textId="77777777" w:rsidTr="00EE71CD">
        <w:tc>
          <w:tcPr>
            <w:tcW w:w="4675" w:type="dxa"/>
          </w:tcPr>
          <w:p w14:paraId="71C8B6C8" w14:textId="432D2006" w:rsidR="004B1E3E" w:rsidRDefault="00336E53" w:rsidP="00C26277">
            <w:pPr>
              <w:rPr>
                <w:lang w:val="ko-KR"/>
              </w:rPr>
            </w:pPr>
            <w:r w:rsidRPr="006E7F0F">
              <w:rPr>
                <w:noProof/>
                <w:lang w:val="ko-KR"/>
              </w:rPr>
              <mc:AlternateContent>
                <mc:Choice Requires="wps">
                  <w:drawing>
                    <wp:anchor distT="0" distB="0" distL="114300" distR="114300" simplePos="0" relativeHeight="251658269" behindDoc="0" locked="0" layoutInCell="1" allowOverlap="1" wp14:anchorId="27BA0EFC" wp14:editId="3980CCE0">
                      <wp:simplePos x="0" y="0"/>
                      <wp:positionH relativeFrom="column">
                        <wp:posOffset>-54502</wp:posOffset>
                      </wp:positionH>
                      <wp:positionV relativeFrom="paragraph">
                        <wp:posOffset>1902448</wp:posOffset>
                      </wp:positionV>
                      <wp:extent cx="1973652" cy="1093757"/>
                      <wp:effectExtent l="19050" t="19050" r="26670" b="11430"/>
                      <wp:wrapNone/>
                      <wp:docPr id="576803386" name="직사각형 5768033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73652" cy="1093757"/>
                              </a:xfrm>
                              <a:prstGeom prst="rect">
                                <a:avLst/>
                              </a:prstGeom>
                              <a:noFill/>
                              <a:ln w="31750"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D7C64BC" id="직사각형 576803386" o:spid="_x0000_s1026" style="position:absolute;left:0;text-align:left;margin-left:-4.3pt;margin-top:149.8pt;width:155.4pt;height:86.1pt;z-index:2516582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" filled="f" strokecolor="#f3533f [3209]" strokeweight="2.5pt"/>
                  </w:pict>
                </mc:Fallback>
              </mc:AlternateContent>
            </w:r>
            <w:r w:rsidR="0081094B">
              <w:rPr>
                <w:noProof/>
              </w:rPr>
              <w:drawing>
                <wp:inline distT="0" distB="0" distL="0" distR="0" wp14:anchorId="3F8460E4" wp14:editId="38F63057">
                  <wp:extent cx="1802921" cy="3803656"/>
                  <wp:effectExtent l="0" t="0" r="6985" b="6350"/>
                  <wp:docPr id="576803362" name="그림 576803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576803362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2921" cy="3803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C19130A" w14:textId="0302C08A" w:rsidR="004B1E3E" w:rsidRDefault="00464E08" w:rsidP="00C26277">
            <w:pPr>
              <w:rPr>
                <w:lang w:val="ko-KR"/>
              </w:rPr>
            </w:pPr>
            <w:r>
              <w:rPr>
                <w:rFonts w:hint="eastAsia"/>
                <w:lang w:val="ko-KR"/>
              </w:rPr>
              <w:t xml:space="preserve">사용자가 미스케일을 연동해서 사용하는 경우 </w:t>
            </w:r>
            <w:r>
              <w:rPr>
                <w:lang w:val="ko-KR"/>
              </w:rPr>
              <w:t xml:space="preserve">, </w:t>
            </w:r>
            <w:r>
              <w:rPr>
                <w:rFonts w:hint="eastAsia"/>
                <w:lang w:val="ko-KR"/>
              </w:rPr>
              <w:t>인바디 정보(</w:t>
            </w:r>
            <w:r>
              <w:rPr>
                <w:lang w:val="ko-KR"/>
              </w:rPr>
              <w:t xml:space="preserve">Bmi , </w:t>
            </w:r>
            <w:r w:rsidR="00345A61">
              <w:rPr>
                <w:rFonts w:hint="eastAsia"/>
                <w:lang w:val="ko-KR"/>
              </w:rPr>
              <w:t>체중,</w:t>
            </w:r>
            <w:r w:rsidR="00345A61">
              <w:rPr>
                <w:lang w:val="ko-KR"/>
              </w:rPr>
              <w:t xml:space="preserve"> </w:t>
            </w:r>
            <w:r w:rsidR="00345A61">
              <w:rPr>
                <w:rFonts w:hint="eastAsia"/>
                <w:lang w:val="ko-KR"/>
              </w:rPr>
              <w:t>지방량,</w:t>
            </w:r>
            <w:r w:rsidR="00345A61">
              <w:rPr>
                <w:lang w:val="ko-KR"/>
              </w:rPr>
              <w:t xml:space="preserve"> </w:t>
            </w:r>
            <w:r w:rsidR="00345A61">
              <w:rPr>
                <w:rFonts w:hint="eastAsia"/>
                <w:lang w:val="ko-KR"/>
              </w:rPr>
              <w:t>근육량) 를 그래프를 통해 제공한다.</w:t>
            </w:r>
          </w:p>
        </w:tc>
      </w:tr>
    </w:tbl>
    <w:p w14:paraId="49495CA4" w14:textId="5DDED924" w:rsidR="00FB3AFD" w:rsidRDefault="00566974" w:rsidP="008D1CAC">
      <w:pPr>
        <w:pStyle w:val="1"/>
        <w:rPr>
          <w:lang w:val="ko-KR"/>
        </w:rPr>
      </w:pPr>
      <w:bookmarkStart w:id="96" w:name="_Toc57322678"/>
      <w:r>
        <w:rPr>
          <w:rFonts w:hint="eastAsia"/>
          <w:lang w:val="ko-KR"/>
        </w:rPr>
        <w:t>5</w:t>
      </w:r>
      <w:r>
        <w:rPr>
          <w:lang w:val="ko-KR"/>
        </w:rPr>
        <w:t xml:space="preserve">. </w:t>
      </w:r>
      <w:r>
        <w:rPr>
          <w:rFonts w:hint="eastAsia"/>
          <w:lang w:val="ko-KR"/>
        </w:rPr>
        <w:t>테스트 명세서</w:t>
      </w:r>
      <w:bookmarkEnd w:id="96"/>
    </w:p>
    <w:p w14:paraId="493D1989" w14:textId="2348A2D1" w:rsidR="00250950" w:rsidRPr="00250950" w:rsidRDefault="00FB3AFD" w:rsidP="008D1CAC">
      <w:pPr>
        <w:pStyle w:val="2"/>
        <w:rPr>
          <w:lang w:val="ko-KR"/>
        </w:rPr>
      </w:pPr>
      <w:bookmarkStart w:id="97" w:name="_Toc57322679"/>
      <w:r w:rsidRPr="00FB3AFD">
        <w:rPr>
          <w:rFonts w:hint="eastAsia"/>
          <w:lang w:val="ko-KR"/>
        </w:rPr>
        <w:t>5</w:t>
      </w:r>
      <w:r w:rsidRPr="00FB3AFD">
        <w:rPr>
          <w:lang w:val="ko-KR"/>
        </w:rPr>
        <w:t xml:space="preserve">.1 </w:t>
      </w:r>
      <w:r w:rsidRPr="00FB3AFD">
        <w:rPr>
          <w:rFonts w:hint="eastAsia"/>
          <w:lang w:val="ko-KR"/>
        </w:rPr>
        <w:t>기능테스트</w:t>
      </w:r>
      <w:bookmarkEnd w:id="97"/>
    </w:p>
    <w:tbl>
      <w:tblPr>
        <w:tblStyle w:val="af4"/>
        <w:tblW w:w="0" w:type="auto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ayout w:type="fixed"/>
        <w:tblLook w:val="06A0" w:firstRow="1" w:lastRow="0" w:firstColumn="1" w:lastColumn="0" w:noHBand="1" w:noVBand="1"/>
      </w:tblPr>
      <w:tblGrid>
        <w:gridCol w:w="1337"/>
        <w:gridCol w:w="1337"/>
        <w:gridCol w:w="2535"/>
        <w:gridCol w:w="1476"/>
        <w:gridCol w:w="1337"/>
        <w:gridCol w:w="1350"/>
      </w:tblGrid>
      <w:tr w:rsidR="6D38607B" w14:paraId="777D8D94" w14:textId="77777777" w:rsidTr="00EE71CD">
        <w:trPr>
          <w:trHeight w:val="300"/>
        </w:trPr>
        <w:tc>
          <w:tcPr>
            <w:tcW w:w="2674" w:type="dxa"/>
            <w:gridSpan w:val="2"/>
            <w:shd w:val="clear" w:color="auto" w:fill="DEEAF6" w:themeFill="accent1" w:themeFillTint="33"/>
          </w:tcPr>
          <w:p w14:paraId="7E0DBF7B" w14:textId="36719BDD" w:rsidR="6D38607B" w:rsidRDefault="6D38607B" w:rsidP="6D38607B">
            <w:pPr>
              <w:jc w:val="center"/>
            </w:pPr>
            <w:r>
              <w:t>시험 유형</w:t>
            </w:r>
          </w:p>
        </w:tc>
        <w:tc>
          <w:tcPr>
            <w:tcW w:w="6698" w:type="dxa"/>
            <w:gridSpan w:val="4"/>
          </w:tcPr>
          <w:p w14:paraId="14C6B553" w14:textId="06E9F31D" w:rsidR="6D38607B" w:rsidRDefault="788E3524" w:rsidP="6D38607B">
            <w:pPr>
              <w:jc w:val="center"/>
            </w:pPr>
            <w:r>
              <w:t>기능 테스트</w:t>
            </w:r>
          </w:p>
        </w:tc>
      </w:tr>
      <w:tr w:rsidR="6D38607B" w14:paraId="69651AC9" w14:textId="77777777" w:rsidTr="00EE71CD">
        <w:trPr>
          <w:trHeight w:val="300"/>
        </w:trPr>
        <w:tc>
          <w:tcPr>
            <w:tcW w:w="2674" w:type="dxa"/>
            <w:gridSpan w:val="2"/>
            <w:shd w:val="clear" w:color="auto" w:fill="DEEAF6" w:themeFill="accent1" w:themeFillTint="33"/>
          </w:tcPr>
          <w:p w14:paraId="750763A8" w14:textId="189F985F" w:rsidR="6D38607B" w:rsidRDefault="6D38607B" w:rsidP="6D38607B">
            <w:pPr>
              <w:jc w:val="center"/>
            </w:pPr>
            <w:r>
              <w:t xml:space="preserve">관련 요구사항 </w:t>
            </w:r>
            <w:r w:rsidRPr="6D38607B">
              <w:rPr>
                <w:rFonts w:ascii="휴먼명조" w:eastAsia="휴먼명조" w:hAnsi="휴먼명조" w:cs="휴먼명조"/>
              </w:rPr>
              <w:t>ID</w:t>
            </w:r>
          </w:p>
        </w:tc>
        <w:tc>
          <w:tcPr>
            <w:tcW w:w="6698" w:type="dxa"/>
            <w:gridSpan w:val="4"/>
          </w:tcPr>
          <w:p w14:paraId="1FA69003" w14:textId="48AB2B72" w:rsidR="6D38607B" w:rsidRDefault="008A1A31" w:rsidP="6D38607B">
            <w:pPr>
              <w:jc w:val="center"/>
            </w:pPr>
            <w:r>
              <w:rPr>
                <w:sz w:val="18"/>
                <w:szCs w:val="18"/>
              </w:rPr>
              <w:t>SP_</w:t>
            </w:r>
            <w:r w:rsidR="788E3524" w:rsidRPr="788E3524">
              <w:rPr>
                <w:sz w:val="18"/>
                <w:szCs w:val="18"/>
              </w:rPr>
              <w:t>UR</w:t>
            </w:r>
            <w:r>
              <w:rPr>
                <w:sz w:val="18"/>
                <w:szCs w:val="18"/>
              </w:rPr>
              <w:t>_</w:t>
            </w:r>
            <w:r w:rsidR="788E3524" w:rsidRPr="788E3524">
              <w:rPr>
                <w:sz w:val="18"/>
                <w:szCs w:val="18"/>
              </w:rPr>
              <w:t xml:space="preserve">003, </w:t>
            </w:r>
            <w:r>
              <w:rPr>
                <w:sz w:val="18"/>
                <w:szCs w:val="18"/>
              </w:rPr>
              <w:t>SP_</w:t>
            </w:r>
            <w:r w:rsidR="788E3524" w:rsidRPr="788E3524">
              <w:rPr>
                <w:sz w:val="18"/>
                <w:szCs w:val="18"/>
              </w:rPr>
              <w:t>UR</w:t>
            </w:r>
            <w:r>
              <w:rPr>
                <w:sz w:val="18"/>
                <w:szCs w:val="18"/>
              </w:rPr>
              <w:t>_</w:t>
            </w:r>
            <w:r w:rsidR="788E3524" w:rsidRPr="788E3524">
              <w:rPr>
                <w:sz w:val="18"/>
                <w:szCs w:val="18"/>
              </w:rPr>
              <w:t>006</w:t>
            </w:r>
          </w:p>
        </w:tc>
      </w:tr>
      <w:tr w:rsidR="6D38607B" w14:paraId="7CA9AF83" w14:textId="77777777" w:rsidTr="00EE71CD">
        <w:trPr>
          <w:trHeight w:val="300"/>
        </w:trPr>
        <w:tc>
          <w:tcPr>
            <w:tcW w:w="1337" w:type="dxa"/>
            <w:shd w:val="clear" w:color="auto" w:fill="DEEAF6" w:themeFill="accent1" w:themeFillTint="33"/>
          </w:tcPr>
          <w:p w14:paraId="3110BB0E" w14:textId="4BF0F085" w:rsidR="6D38607B" w:rsidRDefault="6D38607B" w:rsidP="6D38607B">
            <w:pPr>
              <w:jc w:val="center"/>
            </w:pPr>
            <w:r>
              <w:t xml:space="preserve">시험시나리오 </w:t>
            </w:r>
            <w:r w:rsidRPr="6D38607B">
              <w:rPr>
                <w:rFonts w:ascii="휴먼명조" w:eastAsia="휴먼명조" w:hAnsi="휴먼명조" w:cs="휴먼명조"/>
              </w:rPr>
              <w:t>ID</w:t>
            </w:r>
          </w:p>
        </w:tc>
        <w:tc>
          <w:tcPr>
            <w:tcW w:w="1337" w:type="dxa"/>
            <w:shd w:val="clear" w:color="auto" w:fill="DEEAF6" w:themeFill="accent1" w:themeFillTint="33"/>
          </w:tcPr>
          <w:p w14:paraId="5E27CF81" w14:textId="5079C072" w:rsidR="6D38607B" w:rsidRDefault="6D38607B" w:rsidP="6D38607B">
            <w:pPr>
              <w:jc w:val="center"/>
            </w:pPr>
            <w:r>
              <w:t>시험시나리오 명</w:t>
            </w:r>
          </w:p>
        </w:tc>
        <w:tc>
          <w:tcPr>
            <w:tcW w:w="2535" w:type="dxa"/>
            <w:shd w:val="clear" w:color="auto" w:fill="DEEAF6" w:themeFill="accent1" w:themeFillTint="33"/>
          </w:tcPr>
          <w:p w14:paraId="7EAB0CDF" w14:textId="45902A84" w:rsidR="6D38607B" w:rsidRDefault="6D38607B" w:rsidP="6D38607B">
            <w:pPr>
              <w:jc w:val="center"/>
            </w:pPr>
            <w:r>
              <w:t>시험절차</w:t>
            </w:r>
          </w:p>
        </w:tc>
        <w:tc>
          <w:tcPr>
            <w:tcW w:w="1476" w:type="dxa"/>
            <w:shd w:val="clear" w:color="auto" w:fill="DEEAF6" w:themeFill="accent1" w:themeFillTint="33"/>
          </w:tcPr>
          <w:p w14:paraId="4A503DFC" w14:textId="0D2913BE" w:rsidR="6D38607B" w:rsidRDefault="6D38607B" w:rsidP="6D38607B">
            <w:pPr>
              <w:jc w:val="center"/>
            </w:pPr>
            <w:r>
              <w:t>만족기준</w:t>
            </w:r>
          </w:p>
        </w:tc>
        <w:tc>
          <w:tcPr>
            <w:tcW w:w="1337" w:type="dxa"/>
            <w:shd w:val="clear" w:color="auto" w:fill="DEEAF6" w:themeFill="accent1" w:themeFillTint="33"/>
          </w:tcPr>
          <w:p w14:paraId="35775FEA" w14:textId="5B1E3BB5" w:rsidR="6D38607B" w:rsidRDefault="6D38607B" w:rsidP="6D38607B">
            <w:pPr>
              <w:jc w:val="center"/>
            </w:pPr>
            <w:r>
              <w:t>시험결과</w:t>
            </w:r>
          </w:p>
        </w:tc>
        <w:tc>
          <w:tcPr>
            <w:tcW w:w="1350" w:type="dxa"/>
            <w:shd w:val="clear" w:color="auto" w:fill="DEEAF6" w:themeFill="accent1" w:themeFillTint="33"/>
          </w:tcPr>
          <w:p w14:paraId="74B81443" w14:textId="24E28D23" w:rsidR="6D38607B" w:rsidRDefault="6D38607B" w:rsidP="6D38607B">
            <w:pPr>
              <w:jc w:val="center"/>
            </w:pPr>
            <w:r>
              <w:t>비고</w:t>
            </w:r>
          </w:p>
        </w:tc>
      </w:tr>
      <w:tr w:rsidR="6D38607B" w:rsidRPr="008A1A31" w14:paraId="5B07439E" w14:textId="77777777" w:rsidTr="00EE71CD">
        <w:trPr>
          <w:trHeight w:val="300"/>
        </w:trPr>
        <w:tc>
          <w:tcPr>
            <w:tcW w:w="1337" w:type="dxa"/>
          </w:tcPr>
          <w:p w14:paraId="3DF9D3AF" w14:textId="529B831E" w:rsidR="6D38607B" w:rsidRPr="008A1A31" w:rsidRDefault="008A1A31" w:rsidP="6D38607B">
            <w:pPr>
              <w:jc w:val="center"/>
              <w:rPr>
                <w:rFonts w:cs="휴먼명조"/>
              </w:rPr>
            </w:pPr>
            <w:r w:rsidRPr="008A1A31">
              <w:rPr>
                <w:rFonts w:cs="휴먼명조" w:hint="eastAsia"/>
              </w:rPr>
              <w:t>SP_PT_001</w:t>
            </w:r>
          </w:p>
        </w:tc>
        <w:tc>
          <w:tcPr>
            <w:tcW w:w="1337" w:type="dxa"/>
          </w:tcPr>
          <w:p w14:paraId="6321DA79" w14:textId="707D7D6E" w:rsidR="6D38607B" w:rsidRPr="008A1A31" w:rsidRDefault="788E3524" w:rsidP="6D38607B">
            <w:pPr>
              <w:jc w:val="center"/>
            </w:pPr>
            <w:r w:rsidRPr="008A1A31">
              <w:t>추천식단 확인</w:t>
            </w:r>
          </w:p>
        </w:tc>
        <w:tc>
          <w:tcPr>
            <w:tcW w:w="2535" w:type="dxa"/>
          </w:tcPr>
          <w:p w14:paraId="30C8355E" w14:textId="7D167834" w:rsidR="6D38607B" w:rsidRPr="008A1A31" w:rsidRDefault="788E3524" w:rsidP="6D38607B">
            <w:pPr>
              <w:jc w:val="center"/>
            </w:pPr>
            <w:r w:rsidRPr="008A1A31">
              <w:t>원하는 칼로리 입력하고 그 칼로리를 초과하지 않는 식단들이 추천 돼야함</w:t>
            </w:r>
          </w:p>
        </w:tc>
        <w:tc>
          <w:tcPr>
            <w:tcW w:w="1476" w:type="dxa"/>
          </w:tcPr>
          <w:p w14:paraId="7234D76F" w14:textId="1072C643" w:rsidR="6D38607B" w:rsidRPr="008A1A31" w:rsidRDefault="788E3524" w:rsidP="6D38607B">
            <w:pPr>
              <w:jc w:val="center"/>
            </w:pPr>
            <w:r w:rsidRPr="008A1A31">
              <w:t>초과하지 않는 식단 추천</w:t>
            </w:r>
          </w:p>
        </w:tc>
        <w:tc>
          <w:tcPr>
            <w:tcW w:w="1337" w:type="dxa"/>
          </w:tcPr>
          <w:p w14:paraId="78C93B5E" w14:textId="791A611F" w:rsidR="6D38607B" w:rsidRPr="008A1A31" w:rsidRDefault="788E3524" w:rsidP="6D38607B">
            <w:pPr>
              <w:jc w:val="center"/>
            </w:pPr>
            <w:r w:rsidRPr="008A1A31">
              <w:t>만족</w:t>
            </w:r>
          </w:p>
        </w:tc>
        <w:tc>
          <w:tcPr>
            <w:tcW w:w="1350" w:type="dxa"/>
          </w:tcPr>
          <w:p w14:paraId="2C5EB36D" w14:textId="3F97CCAA" w:rsidR="6D38607B" w:rsidRPr="008A1A31" w:rsidRDefault="6D38607B" w:rsidP="6D38607B">
            <w:pPr>
              <w:jc w:val="center"/>
            </w:pPr>
          </w:p>
        </w:tc>
      </w:tr>
    </w:tbl>
    <w:p w14:paraId="59A7B7B3" w14:textId="117C403D" w:rsidR="0028781C" w:rsidRPr="008A1A31" w:rsidRDefault="0028781C" w:rsidP="0028781C">
      <w:pPr>
        <w:rPr>
          <w:lang w:val="ko-KR"/>
        </w:rPr>
      </w:pPr>
    </w:p>
    <w:tbl>
      <w:tblPr>
        <w:tblStyle w:val="af4"/>
        <w:tblW w:w="9351" w:type="dxa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6A0" w:firstRow="1" w:lastRow="0" w:firstColumn="1" w:lastColumn="0" w:noHBand="1" w:noVBand="1"/>
      </w:tblPr>
      <w:tblGrid>
        <w:gridCol w:w="1416"/>
        <w:gridCol w:w="1416"/>
        <w:gridCol w:w="2337"/>
        <w:gridCol w:w="1395"/>
        <w:gridCol w:w="1280"/>
        <w:gridCol w:w="1507"/>
      </w:tblGrid>
      <w:tr w:rsidR="6D38607B" w:rsidRPr="008A1A31" w14:paraId="4B132550" w14:textId="77777777" w:rsidTr="00EE71CD">
        <w:trPr>
          <w:trHeight w:val="555"/>
        </w:trPr>
        <w:tc>
          <w:tcPr>
            <w:tcW w:w="2832" w:type="dxa"/>
            <w:gridSpan w:val="2"/>
            <w:shd w:val="clear" w:color="auto" w:fill="DEEAF6" w:themeFill="accent1" w:themeFillTint="33"/>
          </w:tcPr>
          <w:p w14:paraId="26A441C4" w14:textId="36719BDD" w:rsidR="6D38607B" w:rsidRPr="008A1A31" w:rsidRDefault="6D38607B" w:rsidP="6D38607B">
            <w:pPr>
              <w:jc w:val="center"/>
            </w:pPr>
            <w:r w:rsidRPr="008A1A31">
              <w:t>시험 유형</w:t>
            </w:r>
          </w:p>
        </w:tc>
        <w:tc>
          <w:tcPr>
            <w:tcW w:w="6519" w:type="dxa"/>
            <w:gridSpan w:val="4"/>
          </w:tcPr>
          <w:p w14:paraId="0B07046A" w14:textId="06E9F31D" w:rsidR="6D38607B" w:rsidRPr="008A1A31" w:rsidRDefault="788E3524" w:rsidP="6D38607B">
            <w:pPr>
              <w:jc w:val="center"/>
            </w:pPr>
            <w:r w:rsidRPr="008A1A31">
              <w:t>기능 테스트</w:t>
            </w:r>
          </w:p>
        </w:tc>
      </w:tr>
      <w:tr w:rsidR="6D38607B" w:rsidRPr="008A1A31" w14:paraId="6ED3BF36" w14:textId="77777777" w:rsidTr="00EE71CD">
        <w:trPr>
          <w:trHeight w:val="300"/>
        </w:trPr>
        <w:tc>
          <w:tcPr>
            <w:tcW w:w="2832" w:type="dxa"/>
            <w:gridSpan w:val="2"/>
            <w:shd w:val="clear" w:color="auto" w:fill="DEEAF6" w:themeFill="accent1" w:themeFillTint="33"/>
          </w:tcPr>
          <w:p w14:paraId="050AB89A" w14:textId="189F985F" w:rsidR="6D38607B" w:rsidRPr="008A1A31" w:rsidRDefault="6D38607B" w:rsidP="6D38607B">
            <w:pPr>
              <w:jc w:val="center"/>
            </w:pPr>
            <w:r w:rsidRPr="008A1A31">
              <w:t xml:space="preserve">관련 요구사항 </w:t>
            </w:r>
            <w:r w:rsidRPr="008A1A31">
              <w:rPr>
                <w:rFonts w:cs="휴먼명조"/>
              </w:rPr>
              <w:t>ID</w:t>
            </w:r>
          </w:p>
        </w:tc>
        <w:tc>
          <w:tcPr>
            <w:tcW w:w="6519" w:type="dxa"/>
            <w:gridSpan w:val="4"/>
          </w:tcPr>
          <w:p w14:paraId="1260736A" w14:textId="61AC768E" w:rsidR="6D38607B" w:rsidRPr="008A1A31" w:rsidRDefault="10C758AE" w:rsidP="6D38607B">
            <w:pPr>
              <w:jc w:val="center"/>
              <w:rPr>
                <w:rFonts w:cs="휴먼명조"/>
              </w:rPr>
            </w:pPr>
            <w:r w:rsidRPr="008A1A31">
              <w:rPr>
                <w:rFonts w:cs="휴먼명조"/>
              </w:rPr>
              <w:t>UR005, UR007</w:t>
            </w:r>
          </w:p>
        </w:tc>
      </w:tr>
      <w:tr w:rsidR="6D38607B" w:rsidRPr="008A1A31" w14:paraId="6B211E11" w14:textId="77777777" w:rsidTr="00EE71CD">
        <w:trPr>
          <w:trHeight w:val="300"/>
        </w:trPr>
        <w:tc>
          <w:tcPr>
            <w:tcW w:w="1416" w:type="dxa"/>
            <w:shd w:val="clear" w:color="auto" w:fill="DEEAF6" w:themeFill="accent1" w:themeFillTint="33"/>
          </w:tcPr>
          <w:p w14:paraId="412F7246" w14:textId="4BF0F085" w:rsidR="6D38607B" w:rsidRPr="008A1A31" w:rsidRDefault="6D38607B" w:rsidP="6D38607B">
            <w:pPr>
              <w:jc w:val="center"/>
            </w:pPr>
            <w:r w:rsidRPr="008A1A31">
              <w:lastRenderedPageBreak/>
              <w:t xml:space="preserve">시험시나리오 </w:t>
            </w:r>
            <w:r w:rsidRPr="008A1A31">
              <w:rPr>
                <w:rFonts w:cs="휴먼명조"/>
              </w:rPr>
              <w:t>ID</w:t>
            </w:r>
          </w:p>
        </w:tc>
        <w:tc>
          <w:tcPr>
            <w:tcW w:w="1416" w:type="dxa"/>
            <w:shd w:val="clear" w:color="auto" w:fill="DEEAF6" w:themeFill="accent1" w:themeFillTint="33"/>
          </w:tcPr>
          <w:p w14:paraId="49BF69A3" w14:textId="5079C072" w:rsidR="6D38607B" w:rsidRPr="008A1A31" w:rsidRDefault="6D38607B" w:rsidP="6D38607B">
            <w:pPr>
              <w:jc w:val="center"/>
            </w:pPr>
            <w:r w:rsidRPr="008A1A31">
              <w:t>시험시나리오 명</w:t>
            </w:r>
          </w:p>
        </w:tc>
        <w:tc>
          <w:tcPr>
            <w:tcW w:w="2337" w:type="dxa"/>
            <w:shd w:val="clear" w:color="auto" w:fill="DEEAF6" w:themeFill="accent1" w:themeFillTint="33"/>
          </w:tcPr>
          <w:p w14:paraId="5CFED860" w14:textId="45902A84" w:rsidR="6D38607B" w:rsidRPr="008A1A31" w:rsidRDefault="6D38607B" w:rsidP="6D38607B">
            <w:pPr>
              <w:jc w:val="center"/>
            </w:pPr>
            <w:r w:rsidRPr="008A1A31">
              <w:t>시험절차</w:t>
            </w:r>
          </w:p>
        </w:tc>
        <w:tc>
          <w:tcPr>
            <w:tcW w:w="1395" w:type="dxa"/>
            <w:shd w:val="clear" w:color="auto" w:fill="DEEAF6" w:themeFill="accent1" w:themeFillTint="33"/>
          </w:tcPr>
          <w:p w14:paraId="4F9A4C20" w14:textId="0D2913BE" w:rsidR="6D38607B" w:rsidRPr="008A1A31" w:rsidRDefault="6D38607B" w:rsidP="6D38607B">
            <w:pPr>
              <w:jc w:val="center"/>
            </w:pPr>
            <w:r w:rsidRPr="008A1A31">
              <w:t>만족기준</w:t>
            </w:r>
          </w:p>
        </w:tc>
        <w:tc>
          <w:tcPr>
            <w:tcW w:w="1280" w:type="dxa"/>
            <w:shd w:val="clear" w:color="auto" w:fill="DEEAF6" w:themeFill="accent1" w:themeFillTint="33"/>
          </w:tcPr>
          <w:p w14:paraId="549FB367" w14:textId="5B1E3BB5" w:rsidR="6D38607B" w:rsidRPr="008A1A31" w:rsidRDefault="6D38607B" w:rsidP="6D38607B">
            <w:pPr>
              <w:jc w:val="center"/>
            </w:pPr>
            <w:r w:rsidRPr="008A1A31">
              <w:t>시험결과</w:t>
            </w:r>
          </w:p>
        </w:tc>
        <w:tc>
          <w:tcPr>
            <w:tcW w:w="1507" w:type="dxa"/>
            <w:shd w:val="clear" w:color="auto" w:fill="DEEAF6" w:themeFill="accent1" w:themeFillTint="33"/>
          </w:tcPr>
          <w:p w14:paraId="142E288B" w14:textId="24E28D23" w:rsidR="6D38607B" w:rsidRPr="008A1A31" w:rsidRDefault="6D38607B" w:rsidP="6D38607B">
            <w:pPr>
              <w:jc w:val="center"/>
            </w:pPr>
            <w:r w:rsidRPr="008A1A31">
              <w:t>비고</w:t>
            </w:r>
          </w:p>
        </w:tc>
      </w:tr>
      <w:tr w:rsidR="6D38607B" w:rsidRPr="008A1A31" w14:paraId="697C1EF8" w14:textId="77777777" w:rsidTr="00EE71CD">
        <w:trPr>
          <w:trHeight w:val="300"/>
        </w:trPr>
        <w:tc>
          <w:tcPr>
            <w:tcW w:w="1416" w:type="dxa"/>
          </w:tcPr>
          <w:p w14:paraId="1DA7443E" w14:textId="1D355BD3" w:rsidR="6D38607B" w:rsidRPr="008A1A31" w:rsidRDefault="008A1A31" w:rsidP="6D38607B">
            <w:pPr>
              <w:jc w:val="center"/>
              <w:rPr>
                <w:rFonts w:cs="휴먼명조"/>
              </w:rPr>
            </w:pPr>
            <w:r w:rsidRPr="008A1A31">
              <w:rPr>
                <w:rFonts w:cs="휴먼명조" w:hint="eastAsia"/>
              </w:rPr>
              <w:t>S</w:t>
            </w:r>
            <w:r w:rsidRPr="008A1A31">
              <w:rPr>
                <w:rFonts w:cs="휴먼명조"/>
              </w:rPr>
              <w:t>P_PT_002</w:t>
            </w:r>
          </w:p>
        </w:tc>
        <w:tc>
          <w:tcPr>
            <w:tcW w:w="1416" w:type="dxa"/>
          </w:tcPr>
          <w:p w14:paraId="3C2D5872" w14:textId="3138C4AA" w:rsidR="6D38607B" w:rsidRPr="008A1A31" w:rsidRDefault="788E3524" w:rsidP="6D38607B">
            <w:pPr>
              <w:jc w:val="center"/>
            </w:pPr>
            <w:r w:rsidRPr="008A1A31">
              <w:t>추천 운동 확인</w:t>
            </w:r>
          </w:p>
        </w:tc>
        <w:tc>
          <w:tcPr>
            <w:tcW w:w="2337" w:type="dxa"/>
          </w:tcPr>
          <w:p w14:paraId="24C6A45C" w14:textId="3A31CBC5" w:rsidR="6D38607B" w:rsidRPr="008A1A31" w:rsidRDefault="788E3524" w:rsidP="6D38607B">
            <w:pPr>
              <w:jc w:val="center"/>
            </w:pPr>
            <w:r w:rsidRPr="008A1A31">
              <w:t xml:space="preserve">해당 추천 운동을 통해 초과된 칼로리 모두 소모할 수 있는지 확인 </w:t>
            </w:r>
          </w:p>
        </w:tc>
        <w:tc>
          <w:tcPr>
            <w:tcW w:w="1395" w:type="dxa"/>
          </w:tcPr>
          <w:p w14:paraId="723BE6EA" w14:textId="55C338E7" w:rsidR="6D38607B" w:rsidRPr="008A1A31" w:rsidRDefault="788E3524" w:rsidP="6D38607B">
            <w:pPr>
              <w:jc w:val="center"/>
            </w:pPr>
            <w:r w:rsidRPr="008A1A31">
              <w:t>추천운동 추천된 시간 만큼 하면 칼로리가 초과하지 않아야함</w:t>
            </w:r>
          </w:p>
        </w:tc>
        <w:tc>
          <w:tcPr>
            <w:tcW w:w="1280" w:type="dxa"/>
          </w:tcPr>
          <w:p w14:paraId="5B304D54" w14:textId="5AAED287" w:rsidR="6D38607B" w:rsidRPr="008A1A31" w:rsidRDefault="788E3524" w:rsidP="6D38607B">
            <w:pPr>
              <w:jc w:val="center"/>
            </w:pPr>
            <w:r w:rsidRPr="008A1A31">
              <w:t>만족</w:t>
            </w:r>
          </w:p>
        </w:tc>
        <w:tc>
          <w:tcPr>
            <w:tcW w:w="1507" w:type="dxa"/>
          </w:tcPr>
          <w:p w14:paraId="50382EB6" w14:textId="3F97CCAA" w:rsidR="6D38607B" w:rsidRPr="008A1A31" w:rsidRDefault="6D38607B" w:rsidP="6D38607B">
            <w:pPr>
              <w:jc w:val="center"/>
            </w:pPr>
          </w:p>
        </w:tc>
      </w:tr>
    </w:tbl>
    <w:p w14:paraId="252D53FC" w14:textId="117C403D" w:rsidR="6D38607B" w:rsidRPr="008A1A31" w:rsidRDefault="6D38607B" w:rsidP="6D38607B">
      <w:pPr>
        <w:rPr>
          <w:lang w:val="ko-KR"/>
        </w:rPr>
      </w:pPr>
    </w:p>
    <w:tbl>
      <w:tblPr>
        <w:tblStyle w:val="af4"/>
        <w:tblW w:w="9351" w:type="dxa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6A0" w:firstRow="1" w:lastRow="0" w:firstColumn="1" w:lastColumn="0" w:noHBand="1" w:noVBand="1"/>
      </w:tblPr>
      <w:tblGrid>
        <w:gridCol w:w="1416"/>
        <w:gridCol w:w="1416"/>
        <w:gridCol w:w="2298"/>
        <w:gridCol w:w="1404"/>
        <w:gridCol w:w="1287"/>
        <w:gridCol w:w="1530"/>
      </w:tblGrid>
      <w:tr w:rsidR="6D38607B" w:rsidRPr="008A1A31" w14:paraId="63D47F58" w14:textId="77777777" w:rsidTr="00EE71CD">
        <w:trPr>
          <w:trHeight w:val="300"/>
        </w:trPr>
        <w:tc>
          <w:tcPr>
            <w:tcW w:w="2832" w:type="dxa"/>
            <w:gridSpan w:val="2"/>
            <w:shd w:val="clear" w:color="auto" w:fill="DEEAF6" w:themeFill="accent1" w:themeFillTint="33"/>
          </w:tcPr>
          <w:p w14:paraId="16343C5E" w14:textId="36719BDD" w:rsidR="6D38607B" w:rsidRPr="008A1A31" w:rsidRDefault="6D38607B" w:rsidP="6D38607B">
            <w:pPr>
              <w:jc w:val="center"/>
            </w:pPr>
            <w:r w:rsidRPr="008A1A31">
              <w:t>시험 유형</w:t>
            </w:r>
          </w:p>
        </w:tc>
        <w:tc>
          <w:tcPr>
            <w:tcW w:w="6518" w:type="dxa"/>
            <w:gridSpan w:val="4"/>
          </w:tcPr>
          <w:p w14:paraId="7B6161D9" w14:textId="06E9F31D" w:rsidR="6D38607B" w:rsidRPr="008A1A31" w:rsidRDefault="788E3524" w:rsidP="6D38607B">
            <w:pPr>
              <w:jc w:val="center"/>
            </w:pPr>
            <w:r w:rsidRPr="008A1A31">
              <w:t>기능 테스트</w:t>
            </w:r>
          </w:p>
        </w:tc>
      </w:tr>
      <w:tr w:rsidR="6D38607B" w:rsidRPr="008A1A31" w14:paraId="6C6A1F88" w14:textId="77777777" w:rsidTr="00EE71CD">
        <w:trPr>
          <w:trHeight w:val="300"/>
        </w:trPr>
        <w:tc>
          <w:tcPr>
            <w:tcW w:w="2832" w:type="dxa"/>
            <w:gridSpan w:val="2"/>
            <w:shd w:val="clear" w:color="auto" w:fill="DEEAF6" w:themeFill="accent1" w:themeFillTint="33"/>
          </w:tcPr>
          <w:p w14:paraId="691DB9F9" w14:textId="7846E3FB" w:rsidR="6D38607B" w:rsidRPr="008A1A31" w:rsidRDefault="6D38607B" w:rsidP="6D38607B">
            <w:pPr>
              <w:jc w:val="center"/>
            </w:pPr>
            <w:r w:rsidRPr="008A1A31">
              <w:t xml:space="preserve">관련 요구사항 </w:t>
            </w:r>
            <w:r w:rsidRPr="008A1A31">
              <w:rPr>
                <w:rFonts w:cs="휴먼명조"/>
              </w:rPr>
              <w:t>ID</w:t>
            </w:r>
          </w:p>
        </w:tc>
        <w:tc>
          <w:tcPr>
            <w:tcW w:w="6518" w:type="dxa"/>
            <w:gridSpan w:val="4"/>
          </w:tcPr>
          <w:p w14:paraId="098B35F7" w14:textId="77777777" w:rsidR="008A1A31" w:rsidRPr="008A1A31" w:rsidRDefault="008A1A31" w:rsidP="6D38607B">
            <w:pPr>
              <w:jc w:val="center"/>
              <w:rPr>
                <w:rFonts w:cs="휴먼명조"/>
              </w:rPr>
            </w:pPr>
            <w:r w:rsidRPr="008A1A31">
              <w:rPr>
                <w:rFonts w:cs="휴먼명조"/>
              </w:rPr>
              <w:t>SP_U</w:t>
            </w:r>
            <w:r w:rsidR="10C758AE" w:rsidRPr="008A1A31">
              <w:rPr>
                <w:rFonts w:cs="휴먼명조"/>
              </w:rPr>
              <w:t>R</w:t>
            </w:r>
            <w:r w:rsidRPr="008A1A31">
              <w:rPr>
                <w:rFonts w:cs="휴먼명조"/>
              </w:rPr>
              <w:t>_</w:t>
            </w:r>
            <w:r w:rsidR="10C758AE" w:rsidRPr="008A1A31">
              <w:rPr>
                <w:rFonts w:cs="휴먼명조"/>
              </w:rPr>
              <w:t xml:space="preserve">008, </w:t>
            </w:r>
            <w:r w:rsidRPr="008A1A31">
              <w:rPr>
                <w:rFonts w:cs="휴먼명조"/>
              </w:rPr>
              <w:t>SP_</w:t>
            </w:r>
            <w:r w:rsidR="10C758AE" w:rsidRPr="008A1A31">
              <w:rPr>
                <w:rFonts w:cs="휴먼명조"/>
              </w:rPr>
              <w:t>UR</w:t>
            </w:r>
            <w:r w:rsidRPr="008A1A31">
              <w:rPr>
                <w:rFonts w:cs="휴먼명조"/>
              </w:rPr>
              <w:t>_</w:t>
            </w:r>
            <w:r w:rsidR="10C758AE" w:rsidRPr="008A1A31">
              <w:rPr>
                <w:rFonts w:cs="휴먼명조"/>
              </w:rPr>
              <w:t xml:space="preserve">009, </w:t>
            </w:r>
            <w:r w:rsidRPr="008A1A31">
              <w:rPr>
                <w:rFonts w:cs="휴먼명조"/>
              </w:rPr>
              <w:t>SP_</w:t>
            </w:r>
            <w:r w:rsidR="10C758AE" w:rsidRPr="008A1A31">
              <w:rPr>
                <w:rFonts w:cs="휴먼명조"/>
              </w:rPr>
              <w:t>UR</w:t>
            </w:r>
            <w:r w:rsidRPr="008A1A31">
              <w:rPr>
                <w:rFonts w:cs="휴먼명조"/>
              </w:rPr>
              <w:t>_</w:t>
            </w:r>
            <w:r w:rsidR="10C758AE" w:rsidRPr="008A1A31">
              <w:rPr>
                <w:rFonts w:cs="휴먼명조"/>
              </w:rPr>
              <w:t>010,</w:t>
            </w:r>
            <w:r w:rsidRPr="008A1A31">
              <w:rPr>
                <w:rFonts w:cs="휴먼명조"/>
              </w:rPr>
              <w:t xml:space="preserve"> </w:t>
            </w:r>
          </w:p>
          <w:p w14:paraId="695B8CF6" w14:textId="2E36DB63" w:rsidR="6D38607B" w:rsidRPr="008A1A31" w:rsidRDefault="008A1A31" w:rsidP="6D38607B">
            <w:pPr>
              <w:jc w:val="center"/>
              <w:rPr>
                <w:rFonts w:cs="휴먼명조"/>
              </w:rPr>
            </w:pPr>
            <w:r w:rsidRPr="008A1A31">
              <w:rPr>
                <w:rFonts w:cs="휴먼명조"/>
              </w:rPr>
              <w:t>SP_</w:t>
            </w:r>
            <w:r w:rsidR="10C758AE" w:rsidRPr="008A1A31">
              <w:rPr>
                <w:rFonts w:cs="휴먼명조"/>
              </w:rPr>
              <w:t>UR</w:t>
            </w:r>
            <w:r w:rsidRPr="008A1A31">
              <w:rPr>
                <w:rFonts w:cs="휴먼명조"/>
              </w:rPr>
              <w:t>_</w:t>
            </w:r>
            <w:r w:rsidR="10C758AE" w:rsidRPr="008A1A31">
              <w:rPr>
                <w:rFonts w:cs="휴먼명조"/>
              </w:rPr>
              <w:t xml:space="preserve">011, </w:t>
            </w:r>
            <w:r w:rsidRPr="008A1A31">
              <w:rPr>
                <w:rFonts w:cs="휴먼명조"/>
              </w:rPr>
              <w:t>SP_</w:t>
            </w:r>
            <w:r w:rsidR="10C758AE" w:rsidRPr="008A1A31">
              <w:rPr>
                <w:rFonts w:cs="휴먼명조"/>
              </w:rPr>
              <w:t>UR</w:t>
            </w:r>
            <w:r w:rsidRPr="008A1A31">
              <w:rPr>
                <w:rFonts w:cs="휴먼명조"/>
              </w:rPr>
              <w:t>_</w:t>
            </w:r>
            <w:r w:rsidR="10C758AE" w:rsidRPr="008A1A31">
              <w:rPr>
                <w:rFonts w:cs="휴먼명조"/>
              </w:rPr>
              <w:t>012,</w:t>
            </w:r>
            <w:r w:rsidRPr="008A1A31">
              <w:rPr>
                <w:rFonts w:cs="휴먼명조"/>
              </w:rPr>
              <w:t xml:space="preserve"> SP_</w:t>
            </w:r>
            <w:r w:rsidR="10C758AE" w:rsidRPr="008A1A31">
              <w:rPr>
                <w:rFonts w:cs="휴먼명조"/>
              </w:rPr>
              <w:t>UR</w:t>
            </w:r>
            <w:r w:rsidRPr="008A1A31">
              <w:rPr>
                <w:rFonts w:cs="휴먼명조"/>
              </w:rPr>
              <w:t>_</w:t>
            </w:r>
            <w:r w:rsidR="10C758AE" w:rsidRPr="008A1A31">
              <w:rPr>
                <w:rFonts w:cs="휴먼명조"/>
              </w:rPr>
              <w:t>013</w:t>
            </w:r>
          </w:p>
        </w:tc>
      </w:tr>
      <w:tr w:rsidR="6D38607B" w:rsidRPr="008A1A31" w14:paraId="2BD7B9F3" w14:textId="77777777" w:rsidTr="00EE71CD">
        <w:trPr>
          <w:trHeight w:val="300"/>
        </w:trPr>
        <w:tc>
          <w:tcPr>
            <w:tcW w:w="1416" w:type="dxa"/>
            <w:shd w:val="clear" w:color="auto" w:fill="DEEAF6" w:themeFill="accent1" w:themeFillTint="33"/>
          </w:tcPr>
          <w:p w14:paraId="20593683" w14:textId="4BF0F085" w:rsidR="6D38607B" w:rsidRPr="008A1A31" w:rsidRDefault="6D38607B" w:rsidP="6D38607B">
            <w:pPr>
              <w:jc w:val="center"/>
            </w:pPr>
            <w:r w:rsidRPr="008A1A31">
              <w:t xml:space="preserve">시험시나리오 </w:t>
            </w:r>
            <w:r w:rsidRPr="008A1A31">
              <w:rPr>
                <w:rFonts w:cs="휴먼명조"/>
              </w:rPr>
              <w:t>ID</w:t>
            </w:r>
          </w:p>
        </w:tc>
        <w:tc>
          <w:tcPr>
            <w:tcW w:w="1416" w:type="dxa"/>
            <w:shd w:val="clear" w:color="auto" w:fill="DEEAF6" w:themeFill="accent1" w:themeFillTint="33"/>
          </w:tcPr>
          <w:p w14:paraId="2FF4E308" w14:textId="5079C072" w:rsidR="6D38607B" w:rsidRPr="008A1A31" w:rsidRDefault="6D38607B" w:rsidP="6D38607B">
            <w:pPr>
              <w:jc w:val="center"/>
            </w:pPr>
            <w:r w:rsidRPr="008A1A31">
              <w:t>시험시나리오 명</w:t>
            </w:r>
          </w:p>
        </w:tc>
        <w:tc>
          <w:tcPr>
            <w:tcW w:w="2298" w:type="dxa"/>
            <w:shd w:val="clear" w:color="auto" w:fill="DEEAF6" w:themeFill="accent1" w:themeFillTint="33"/>
          </w:tcPr>
          <w:p w14:paraId="7847DAFE" w14:textId="45902A84" w:rsidR="6D38607B" w:rsidRPr="008A1A31" w:rsidRDefault="6D38607B" w:rsidP="6D38607B">
            <w:pPr>
              <w:jc w:val="center"/>
            </w:pPr>
            <w:r w:rsidRPr="008A1A31">
              <w:t>시험절차</w:t>
            </w:r>
          </w:p>
        </w:tc>
        <w:tc>
          <w:tcPr>
            <w:tcW w:w="1404" w:type="dxa"/>
            <w:shd w:val="clear" w:color="auto" w:fill="DEEAF6" w:themeFill="accent1" w:themeFillTint="33"/>
          </w:tcPr>
          <w:p w14:paraId="6FD65BCE" w14:textId="0D2913BE" w:rsidR="6D38607B" w:rsidRPr="008A1A31" w:rsidRDefault="6D38607B" w:rsidP="6D38607B">
            <w:pPr>
              <w:jc w:val="center"/>
            </w:pPr>
            <w:r w:rsidRPr="008A1A31">
              <w:t>만족기준</w:t>
            </w:r>
          </w:p>
        </w:tc>
        <w:tc>
          <w:tcPr>
            <w:tcW w:w="1287" w:type="dxa"/>
            <w:shd w:val="clear" w:color="auto" w:fill="DEEAF6" w:themeFill="accent1" w:themeFillTint="33"/>
          </w:tcPr>
          <w:p w14:paraId="1210BD5F" w14:textId="5B1E3BB5" w:rsidR="6D38607B" w:rsidRPr="008A1A31" w:rsidRDefault="6D38607B" w:rsidP="6D38607B">
            <w:pPr>
              <w:jc w:val="center"/>
            </w:pPr>
            <w:r w:rsidRPr="008A1A31">
              <w:t>시험결과</w:t>
            </w:r>
          </w:p>
        </w:tc>
        <w:tc>
          <w:tcPr>
            <w:tcW w:w="1530" w:type="dxa"/>
            <w:shd w:val="clear" w:color="auto" w:fill="DEEAF6" w:themeFill="accent1" w:themeFillTint="33"/>
          </w:tcPr>
          <w:p w14:paraId="41CA79BA" w14:textId="24E28D23" w:rsidR="6D38607B" w:rsidRPr="008A1A31" w:rsidRDefault="6D38607B" w:rsidP="6D38607B">
            <w:pPr>
              <w:jc w:val="center"/>
            </w:pPr>
            <w:r w:rsidRPr="008A1A31">
              <w:t>비고</w:t>
            </w:r>
          </w:p>
        </w:tc>
      </w:tr>
      <w:tr w:rsidR="6D38607B" w:rsidRPr="008A1A31" w14:paraId="6F0157A9" w14:textId="77777777" w:rsidTr="00EE71CD">
        <w:trPr>
          <w:trHeight w:val="300"/>
        </w:trPr>
        <w:tc>
          <w:tcPr>
            <w:tcW w:w="1416" w:type="dxa"/>
          </w:tcPr>
          <w:p w14:paraId="5E03B78B" w14:textId="5F46C4F3" w:rsidR="6D38607B" w:rsidRPr="008A1A31" w:rsidRDefault="008A1A31" w:rsidP="6D38607B">
            <w:pPr>
              <w:jc w:val="center"/>
              <w:rPr>
                <w:rFonts w:cs="휴먼명조"/>
              </w:rPr>
            </w:pPr>
            <w:r w:rsidRPr="008A1A31">
              <w:rPr>
                <w:rFonts w:cs="휴먼명조" w:hint="eastAsia"/>
              </w:rPr>
              <w:t>S</w:t>
            </w:r>
            <w:r w:rsidRPr="008A1A31">
              <w:rPr>
                <w:rFonts w:cs="휴먼명조"/>
              </w:rPr>
              <w:t>P_PT_003</w:t>
            </w:r>
          </w:p>
        </w:tc>
        <w:tc>
          <w:tcPr>
            <w:tcW w:w="1416" w:type="dxa"/>
          </w:tcPr>
          <w:p w14:paraId="77BC5137" w14:textId="02AC4373" w:rsidR="6D38607B" w:rsidRPr="008A1A31" w:rsidRDefault="788E3524" w:rsidP="6D38607B">
            <w:pPr>
              <w:jc w:val="center"/>
            </w:pPr>
            <w:r w:rsidRPr="008A1A31">
              <w:t>통계정보확인</w:t>
            </w:r>
          </w:p>
        </w:tc>
        <w:tc>
          <w:tcPr>
            <w:tcW w:w="2298" w:type="dxa"/>
          </w:tcPr>
          <w:p w14:paraId="4DE8DB0D" w14:textId="555325E9" w:rsidR="6D38607B" w:rsidRPr="008A1A31" w:rsidRDefault="10C758AE" w:rsidP="6D38607B">
            <w:pPr>
              <w:jc w:val="center"/>
            </w:pPr>
            <w:r w:rsidRPr="008A1A31">
              <w:t>통계 화면의 데이터가 맞는 값들인지 확인</w:t>
            </w:r>
          </w:p>
        </w:tc>
        <w:tc>
          <w:tcPr>
            <w:tcW w:w="1404" w:type="dxa"/>
          </w:tcPr>
          <w:p w14:paraId="4D5F47DE" w14:textId="698CCA4A" w:rsidR="6D38607B" w:rsidRPr="008A1A31" w:rsidRDefault="788E3524" w:rsidP="6D38607B">
            <w:pPr>
              <w:jc w:val="center"/>
            </w:pPr>
            <w:r w:rsidRPr="008A1A31">
              <w:t>모든 값 일치</w:t>
            </w:r>
          </w:p>
        </w:tc>
        <w:tc>
          <w:tcPr>
            <w:tcW w:w="1287" w:type="dxa"/>
          </w:tcPr>
          <w:p w14:paraId="174440C0" w14:textId="360E3565" w:rsidR="6D38607B" w:rsidRPr="008A1A31" w:rsidRDefault="788E3524" w:rsidP="6D38607B">
            <w:pPr>
              <w:jc w:val="center"/>
            </w:pPr>
            <w:r w:rsidRPr="008A1A31">
              <w:t>일치</w:t>
            </w:r>
          </w:p>
        </w:tc>
        <w:tc>
          <w:tcPr>
            <w:tcW w:w="1530" w:type="dxa"/>
          </w:tcPr>
          <w:p w14:paraId="06AEE4E8" w14:textId="3F97CCAA" w:rsidR="6D38607B" w:rsidRPr="008A1A31" w:rsidRDefault="6D38607B" w:rsidP="6D38607B">
            <w:pPr>
              <w:jc w:val="center"/>
            </w:pPr>
          </w:p>
        </w:tc>
      </w:tr>
    </w:tbl>
    <w:p w14:paraId="260CBD34" w14:textId="117C403D" w:rsidR="6D38607B" w:rsidRPr="008A1A31" w:rsidRDefault="6D38607B" w:rsidP="6D38607B">
      <w:pPr>
        <w:rPr>
          <w:lang w:val="ko-KR"/>
        </w:rPr>
      </w:pPr>
    </w:p>
    <w:tbl>
      <w:tblPr>
        <w:tblStyle w:val="af4"/>
        <w:tblW w:w="9351" w:type="dxa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6A0" w:firstRow="1" w:lastRow="0" w:firstColumn="1" w:lastColumn="0" w:noHBand="1" w:noVBand="1"/>
      </w:tblPr>
      <w:tblGrid>
        <w:gridCol w:w="1552"/>
        <w:gridCol w:w="1416"/>
        <w:gridCol w:w="2352"/>
        <w:gridCol w:w="2075"/>
        <w:gridCol w:w="1089"/>
        <w:gridCol w:w="867"/>
      </w:tblGrid>
      <w:tr w:rsidR="6D38607B" w:rsidRPr="008A1A31" w14:paraId="46E5E560" w14:textId="77777777" w:rsidTr="00993983">
        <w:trPr>
          <w:trHeight w:val="300"/>
        </w:trPr>
        <w:tc>
          <w:tcPr>
            <w:tcW w:w="2968" w:type="dxa"/>
            <w:gridSpan w:val="2"/>
            <w:shd w:val="clear" w:color="auto" w:fill="DEEAF6" w:themeFill="accent1" w:themeFillTint="33"/>
          </w:tcPr>
          <w:p w14:paraId="7DC8BDB7" w14:textId="36719BDD" w:rsidR="6D38607B" w:rsidRPr="008A1A31" w:rsidRDefault="6D38607B" w:rsidP="6D38607B">
            <w:pPr>
              <w:jc w:val="center"/>
            </w:pPr>
            <w:r w:rsidRPr="008A1A31">
              <w:t>시험 유형</w:t>
            </w:r>
          </w:p>
        </w:tc>
        <w:tc>
          <w:tcPr>
            <w:tcW w:w="6382" w:type="dxa"/>
            <w:gridSpan w:val="4"/>
          </w:tcPr>
          <w:p w14:paraId="7C8738BE" w14:textId="06E9F31D" w:rsidR="6D38607B" w:rsidRPr="008A1A31" w:rsidRDefault="788E3524" w:rsidP="6D38607B">
            <w:pPr>
              <w:jc w:val="center"/>
            </w:pPr>
            <w:r w:rsidRPr="008A1A31">
              <w:t>기능 테스트</w:t>
            </w:r>
          </w:p>
        </w:tc>
      </w:tr>
      <w:tr w:rsidR="6D38607B" w:rsidRPr="008A1A31" w14:paraId="6E0C94F1" w14:textId="77777777" w:rsidTr="00993983">
        <w:trPr>
          <w:trHeight w:val="300"/>
        </w:trPr>
        <w:tc>
          <w:tcPr>
            <w:tcW w:w="2968" w:type="dxa"/>
            <w:gridSpan w:val="2"/>
            <w:shd w:val="clear" w:color="auto" w:fill="DEEAF6" w:themeFill="accent1" w:themeFillTint="33"/>
          </w:tcPr>
          <w:p w14:paraId="07521B88" w14:textId="189F985F" w:rsidR="6D38607B" w:rsidRPr="008A1A31" w:rsidRDefault="6D38607B" w:rsidP="6D38607B">
            <w:pPr>
              <w:jc w:val="center"/>
            </w:pPr>
            <w:r w:rsidRPr="008A1A31">
              <w:t xml:space="preserve">관련 요구사항 </w:t>
            </w:r>
            <w:r w:rsidRPr="008A1A31">
              <w:rPr>
                <w:rFonts w:cs="휴먼명조"/>
              </w:rPr>
              <w:t>ID</w:t>
            </w:r>
          </w:p>
        </w:tc>
        <w:tc>
          <w:tcPr>
            <w:tcW w:w="6382" w:type="dxa"/>
            <w:gridSpan w:val="4"/>
          </w:tcPr>
          <w:p w14:paraId="28A3D6C5" w14:textId="11B6A688" w:rsidR="6D38607B" w:rsidRPr="008A1A31" w:rsidRDefault="008A1A31" w:rsidP="6D38607B">
            <w:pPr>
              <w:jc w:val="center"/>
              <w:rPr>
                <w:rFonts w:cs="휴먼명조"/>
              </w:rPr>
            </w:pPr>
            <w:r w:rsidRPr="008A1A31">
              <w:rPr>
                <w:rFonts w:cs="휴먼명조"/>
              </w:rPr>
              <w:t>SP_</w:t>
            </w:r>
            <w:r w:rsidR="10C758AE" w:rsidRPr="008A1A31">
              <w:rPr>
                <w:rFonts w:cs="휴먼명조"/>
              </w:rPr>
              <w:t>UR</w:t>
            </w:r>
            <w:r w:rsidRPr="008A1A31">
              <w:rPr>
                <w:rFonts w:cs="휴먼명조"/>
              </w:rPr>
              <w:t>_</w:t>
            </w:r>
            <w:r w:rsidR="10C758AE" w:rsidRPr="008A1A31">
              <w:rPr>
                <w:rFonts w:cs="휴먼명조"/>
              </w:rPr>
              <w:t xml:space="preserve">008, </w:t>
            </w:r>
            <w:r w:rsidRPr="008A1A31">
              <w:rPr>
                <w:rFonts w:cs="휴먼명조"/>
              </w:rPr>
              <w:t>SP_</w:t>
            </w:r>
            <w:r w:rsidR="10C758AE" w:rsidRPr="008A1A31">
              <w:rPr>
                <w:rFonts w:cs="휴먼명조"/>
              </w:rPr>
              <w:t>UR</w:t>
            </w:r>
            <w:r w:rsidRPr="008A1A31">
              <w:rPr>
                <w:rFonts w:cs="휴먼명조"/>
              </w:rPr>
              <w:t>_</w:t>
            </w:r>
            <w:r w:rsidR="10C758AE" w:rsidRPr="008A1A31">
              <w:rPr>
                <w:rFonts w:cs="휴먼명조"/>
              </w:rPr>
              <w:t>009</w:t>
            </w:r>
          </w:p>
        </w:tc>
      </w:tr>
      <w:tr w:rsidR="6D38607B" w:rsidRPr="008A1A31" w14:paraId="5B213138" w14:textId="77777777" w:rsidTr="00993983">
        <w:trPr>
          <w:trHeight w:val="300"/>
        </w:trPr>
        <w:tc>
          <w:tcPr>
            <w:tcW w:w="1552" w:type="dxa"/>
            <w:shd w:val="clear" w:color="auto" w:fill="DEEAF6" w:themeFill="accent1" w:themeFillTint="33"/>
          </w:tcPr>
          <w:p w14:paraId="55F0678F" w14:textId="4BF0F085" w:rsidR="6D38607B" w:rsidRPr="008A1A31" w:rsidRDefault="6D38607B" w:rsidP="6D38607B">
            <w:pPr>
              <w:jc w:val="center"/>
            </w:pPr>
            <w:r w:rsidRPr="008A1A31">
              <w:t xml:space="preserve">시험시나리오 </w:t>
            </w:r>
            <w:r w:rsidRPr="008A1A31">
              <w:rPr>
                <w:rFonts w:cs="휴먼명조"/>
              </w:rPr>
              <w:t>ID</w:t>
            </w:r>
          </w:p>
        </w:tc>
        <w:tc>
          <w:tcPr>
            <w:tcW w:w="1416" w:type="dxa"/>
            <w:shd w:val="clear" w:color="auto" w:fill="DEEAF6" w:themeFill="accent1" w:themeFillTint="33"/>
          </w:tcPr>
          <w:p w14:paraId="5BBAA4C1" w14:textId="5079C072" w:rsidR="6D38607B" w:rsidRPr="008A1A31" w:rsidRDefault="6D38607B" w:rsidP="6D38607B">
            <w:pPr>
              <w:jc w:val="center"/>
            </w:pPr>
            <w:r w:rsidRPr="008A1A31">
              <w:t>시험시나리오 명</w:t>
            </w:r>
          </w:p>
        </w:tc>
        <w:tc>
          <w:tcPr>
            <w:tcW w:w="2352" w:type="dxa"/>
            <w:shd w:val="clear" w:color="auto" w:fill="DEEAF6" w:themeFill="accent1" w:themeFillTint="33"/>
          </w:tcPr>
          <w:p w14:paraId="0E815996" w14:textId="45902A84" w:rsidR="6D38607B" w:rsidRPr="008A1A31" w:rsidRDefault="6D38607B" w:rsidP="6D38607B">
            <w:pPr>
              <w:jc w:val="center"/>
            </w:pPr>
            <w:r w:rsidRPr="008A1A31">
              <w:t>시험절차</w:t>
            </w:r>
          </w:p>
        </w:tc>
        <w:tc>
          <w:tcPr>
            <w:tcW w:w="2075" w:type="dxa"/>
            <w:shd w:val="clear" w:color="auto" w:fill="DEEAF6" w:themeFill="accent1" w:themeFillTint="33"/>
          </w:tcPr>
          <w:p w14:paraId="7633DC14" w14:textId="0D2913BE" w:rsidR="6D38607B" w:rsidRPr="008A1A31" w:rsidRDefault="6D38607B" w:rsidP="6D38607B">
            <w:pPr>
              <w:jc w:val="center"/>
            </w:pPr>
            <w:r w:rsidRPr="008A1A31">
              <w:t>만족기준</w:t>
            </w:r>
          </w:p>
        </w:tc>
        <w:tc>
          <w:tcPr>
            <w:tcW w:w="1089" w:type="dxa"/>
            <w:shd w:val="clear" w:color="auto" w:fill="DEEAF6" w:themeFill="accent1" w:themeFillTint="33"/>
          </w:tcPr>
          <w:p w14:paraId="3D996E3E" w14:textId="5B1E3BB5" w:rsidR="6D38607B" w:rsidRPr="008A1A31" w:rsidRDefault="6D38607B" w:rsidP="6D38607B">
            <w:pPr>
              <w:jc w:val="center"/>
            </w:pPr>
            <w:r w:rsidRPr="008A1A31">
              <w:t>시험결과</w:t>
            </w:r>
          </w:p>
        </w:tc>
        <w:tc>
          <w:tcPr>
            <w:tcW w:w="867" w:type="dxa"/>
            <w:shd w:val="clear" w:color="auto" w:fill="DEEAF6" w:themeFill="accent1" w:themeFillTint="33"/>
          </w:tcPr>
          <w:p w14:paraId="60DAA6FE" w14:textId="24E28D23" w:rsidR="6D38607B" w:rsidRPr="008A1A31" w:rsidRDefault="6D38607B" w:rsidP="6D38607B">
            <w:pPr>
              <w:jc w:val="center"/>
            </w:pPr>
            <w:r w:rsidRPr="008A1A31">
              <w:t>비고</w:t>
            </w:r>
          </w:p>
        </w:tc>
      </w:tr>
      <w:tr w:rsidR="6D38607B" w:rsidRPr="008A1A31" w14:paraId="13470291" w14:textId="77777777" w:rsidTr="00EE71CD">
        <w:trPr>
          <w:trHeight w:val="300"/>
        </w:trPr>
        <w:tc>
          <w:tcPr>
            <w:tcW w:w="1552" w:type="dxa"/>
          </w:tcPr>
          <w:p w14:paraId="7E31CA7F" w14:textId="64D17871" w:rsidR="6D38607B" w:rsidRPr="008A1A31" w:rsidRDefault="008A1A31" w:rsidP="6D38607B">
            <w:pPr>
              <w:jc w:val="center"/>
              <w:rPr>
                <w:rFonts w:cs="휴먼명조"/>
              </w:rPr>
            </w:pPr>
            <w:r w:rsidRPr="008A1A31">
              <w:rPr>
                <w:rFonts w:cs="휴먼명조" w:hint="eastAsia"/>
              </w:rPr>
              <w:t>S</w:t>
            </w:r>
            <w:r w:rsidRPr="008A1A31">
              <w:rPr>
                <w:rFonts w:cs="휴먼명조"/>
              </w:rPr>
              <w:t>P_PT_004</w:t>
            </w:r>
          </w:p>
        </w:tc>
        <w:tc>
          <w:tcPr>
            <w:tcW w:w="1416" w:type="dxa"/>
          </w:tcPr>
          <w:p w14:paraId="2D2A7EE4" w14:textId="19AB8E2F" w:rsidR="6D38607B" w:rsidRPr="008A1A31" w:rsidRDefault="788E3524" w:rsidP="6D38607B">
            <w:pPr>
              <w:jc w:val="center"/>
            </w:pPr>
            <w:r w:rsidRPr="008A1A31">
              <w:t>스마트기기 연결</w:t>
            </w:r>
          </w:p>
        </w:tc>
        <w:tc>
          <w:tcPr>
            <w:tcW w:w="2352" w:type="dxa"/>
          </w:tcPr>
          <w:p w14:paraId="3EABB54E" w14:textId="0DB48110" w:rsidR="6D38607B" w:rsidRPr="008A1A31" w:rsidRDefault="788E3524" w:rsidP="6D38607B">
            <w:pPr>
              <w:jc w:val="center"/>
            </w:pPr>
            <w:r w:rsidRPr="008A1A31">
              <w:t>연결 후 측정한 데이터값과 가져온 값이 일치하는지 확인</w:t>
            </w:r>
          </w:p>
        </w:tc>
        <w:tc>
          <w:tcPr>
            <w:tcW w:w="2075" w:type="dxa"/>
          </w:tcPr>
          <w:p w14:paraId="244345DD" w14:textId="3F808C07" w:rsidR="6D38607B" w:rsidRPr="008A1A31" w:rsidRDefault="10C758AE" w:rsidP="6D38607B">
            <w:pPr>
              <w:jc w:val="center"/>
            </w:pPr>
            <w:r w:rsidRPr="008A1A31">
              <w:t>모든 값 일치</w:t>
            </w:r>
          </w:p>
        </w:tc>
        <w:tc>
          <w:tcPr>
            <w:tcW w:w="1089" w:type="dxa"/>
          </w:tcPr>
          <w:p w14:paraId="46185F60" w14:textId="2B10CEBB" w:rsidR="6D38607B" w:rsidRPr="008A1A31" w:rsidRDefault="788E3524" w:rsidP="6D38607B">
            <w:pPr>
              <w:jc w:val="center"/>
            </w:pPr>
            <w:r w:rsidRPr="008A1A31">
              <w:t>일치</w:t>
            </w:r>
          </w:p>
        </w:tc>
        <w:tc>
          <w:tcPr>
            <w:tcW w:w="867" w:type="dxa"/>
          </w:tcPr>
          <w:p w14:paraId="1D85F9A2" w14:textId="3F97CCAA" w:rsidR="6D38607B" w:rsidRPr="008A1A31" w:rsidRDefault="6D38607B" w:rsidP="6D38607B">
            <w:pPr>
              <w:jc w:val="center"/>
            </w:pPr>
          </w:p>
        </w:tc>
      </w:tr>
    </w:tbl>
    <w:p w14:paraId="7B504DF4" w14:textId="46FEF4BD" w:rsidR="63348DD9" w:rsidRPr="008A1A31" w:rsidRDefault="63348DD9" w:rsidP="00EE71CD">
      <w:pPr>
        <w:rPr>
          <w:lang w:val="ko-KR"/>
        </w:rPr>
      </w:pPr>
    </w:p>
    <w:tbl>
      <w:tblPr>
        <w:tblStyle w:val="af4"/>
        <w:tblW w:w="0" w:type="auto"/>
        <w:tbl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single" w:sz="4" w:space="0" w:color="5B9BD5"/>
          <w:insideV w:val="single" w:sz="4" w:space="0" w:color="5B9BD5"/>
        </w:tblBorders>
        <w:tblLook w:val="06A0" w:firstRow="1" w:lastRow="0" w:firstColumn="1" w:lastColumn="0" w:noHBand="1" w:noVBand="1"/>
      </w:tblPr>
      <w:tblGrid>
        <w:gridCol w:w="1552"/>
        <w:gridCol w:w="1416"/>
        <w:gridCol w:w="2352"/>
        <w:gridCol w:w="2075"/>
        <w:gridCol w:w="1089"/>
        <w:gridCol w:w="866"/>
      </w:tblGrid>
      <w:tr w:rsidR="10C758AE" w:rsidRPr="008A1A31" w14:paraId="1EE7B9DB" w14:textId="77777777" w:rsidTr="00993983">
        <w:trPr>
          <w:trHeight w:val="300"/>
        </w:trPr>
        <w:tc>
          <w:tcPr>
            <w:tcW w:w="2968" w:type="dxa"/>
            <w:gridSpan w:val="2"/>
            <w:shd w:val="clear" w:color="auto" w:fill="DEEAF6" w:themeFill="accent1" w:themeFillTint="33"/>
          </w:tcPr>
          <w:p w14:paraId="443D4DB8" w14:textId="36719BDD" w:rsidR="10C758AE" w:rsidRPr="008A1A31" w:rsidRDefault="10C758AE" w:rsidP="10C758AE">
            <w:pPr>
              <w:jc w:val="center"/>
            </w:pPr>
            <w:r w:rsidRPr="008A1A31">
              <w:t>시험 유형</w:t>
            </w:r>
          </w:p>
        </w:tc>
        <w:tc>
          <w:tcPr>
            <w:tcW w:w="6382" w:type="dxa"/>
            <w:gridSpan w:val="4"/>
          </w:tcPr>
          <w:p w14:paraId="6ADD0AC3" w14:textId="06E9F31D" w:rsidR="10C758AE" w:rsidRPr="008A1A31" w:rsidRDefault="788E3524" w:rsidP="10C758AE">
            <w:pPr>
              <w:jc w:val="center"/>
            </w:pPr>
            <w:r w:rsidRPr="008A1A31">
              <w:t>기능 테스트</w:t>
            </w:r>
          </w:p>
        </w:tc>
      </w:tr>
      <w:tr w:rsidR="10C758AE" w:rsidRPr="008A1A31" w14:paraId="113F769A" w14:textId="77777777" w:rsidTr="00993983">
        <w:trPr>
          <w:trHeight w:val="300"/>
        </w:trPr>
        <w:tc>
          <w:tcPr>
            <w:tcW w:w="2968" w:type="dxa"/>
            <w:gridSpan w:val="2"/>
            <w:shd w:val="clear" w:color="auto" w:fill="DEEAF6" w:themeFill="accent1" w:themeFillTint="33"/>
          </w:tcPr>
          <w:p w14:paraId="48AB9901" w14:textId="189F985F" w:rsidR="10C758AE" w:rsidRPr="008A1A31" w:rsidRDefault="10C758AE" w:rsidP="10C758AE">
            <w:pPr>
              <w:jc w:val="center"/>
            </w:pPr>
            <w:r w:rsidRPr="008A1A31">
              <w:t xml:space="preserve">관련 요구사항 </w:t>
            </w:r>
            <w:r w:rsidRPr="008A1A31">
              <w:rPr>
                <w:rFonts w:cs="휴먼명조"/>
              </w:rPr>
              <w:t>ID</w:t>
            </w:r>
          </w:p>
        </w:tc>
        <w:tc>
          <w:tcPr>
            <w:tcW w:w="6382" w:type="dxa"/>
            <w:gridSpan w:val="4"/>
          </w:tcPr>
          <w:p w14:paraId="6A501785" w14:textId="67B10F2C" w:rsidR="10C758AE" w:rsidRPr="008A1A31" w:rsidRDefault="008A1A31" w:rsidP="10C758AE">
            <w:pPr>
              <w:jc w:val="center"/>
              <w:rPr>
                <w:rFonts w:cs="휴먼명조"/>
              </w:rPr>
            </w:pPr>
            <w:r w:rsidRPr="008A1A31">
              <w:rPr>
                <w:rFonts w:cs="휴먼명조"/>
              </w:rPr>
              <w:t>SP_</w:t>
            </w:r>
            <w:r w:rsidR="10C758AE" w:rsidRPr="008A1A31">
              <w:rPr>
                <w:rFonts w:cs="휴먼명조"/>
              </w:rPr>
              <w:t>UR</w:t>
            </w:r>
            <w:r w:rsidRPr="008A1A31">
              <w:rPr>
                <w:rFonts w:cs="휴먼명조"/>
              </w:rPr>
              <w:t>_</w:t>
            </w:r>
            <w:r w:rsidR="10C758AE" w:rsidRPr="008A1A31">
              <w:rPr>
                <w:rFonts w:cs="휴먼명조"/>
              </w:rPr>
              <w:t>012</w:t>
            </w:r>
          </w:p>
        </w:tc>
      </w:tr>
      <w:tr w:rsidR="10C758AE" w:rsidRPr="008A1A31" w14:paraId="1C5CF15B" w14:textId="77777777" w:rsidTr="00993983">
        <w:trPr>
          <w:trHeight w:val="300"/>
        </w:trPr>
        <w:tc>
          <w:tcPr>
            <w:tcW w:w="1552" w:type="dxa"/>
            <w:shd w:val="clear" w:color="auto" w:fill="DEEAF6" w:themeFill="accent1" w:themeFillTint="33"/>
          </w:tcPr>
          <w:p w14:paraId="43774FE8" w14:textId="4BF0F085" w:rsidR="10C758AE" w:rsidRPr="008A1A31" w:rsidRDefault="10C758AE" w:rsidP="10C758AE">
            <w:pPr>
              <w:jc w:val="center"/>
            </w:pPr>
            <w:r w:rsidRPr="008A1A31">
              <w:t xml:space="preserve">시험시나리오 </w:t>
            </w:r>
            <w:r w:rsidRPr="008A1A31">
              <w:rPr>
                <w:rFonts w:cs="휴먼명조"/>
              </w:rPr>
              <w:t>ID</w:t>
            </w:r>
          </w:p>
        </w:tc>
        <w:tc>
          <w:tcPr>
            <w:tcW w:w="1416" w:type="dxa"/>
            <w:shd w:val="clear" w:color="auto" w:fill="DEEAF6" w:themeFill="accent1" w:themeFillTint="33"/>
          </w:tcPr>
          <w:p w14:paraId="287F0FDD" w14:textId="5079C072" w:rsidR="10C758AE" w:rsidRPr="008A1A31" w:rsidRDefault="10C758AE" w:rsidP="10C758AE">
            <w:pPr>
              <w:jc w:val="center"/>
            </w:pPr>
            <w:r w:rsidRPr="008A1A31">
              <w:t>시험시나리오 명</w:t>
            </w:r>
          </w:p>
        </w:tc>
        <w:tc>
          <w:tcPr>
            <w:tcW w:w="2352" w:type="dxa"/>
            <w:shd w:val="clear" w:color="auto" w:fill="DEEAF6" w:themeFill="accent1" w:themeFillTint="33"/>
          </w:tcPr>
          <w:p w14:paraId="13206D45" w14:textId="45902A84" w:rsidR="10C758AE" w:rsidRPr="008A1A31" w:rsidRDefault="10C758AE" w:rsidP="10C758AE">
            <w:pPr>
              <w:jc w:val="center"/>
            </w:pPr>
            <w:r w:rsidRPr="008A1A31">
              <w:t>시험절차</w:t>
            </w:r>
          </w:p>
        </w:tc>
        <w:tc>
          <w:tcPr>
            <w:tcW w:w="2075" w:type="dxa"/>
            <w:shd w:val="clear" w:color="auto" w:fill="DEEAF6" w:themeFill="accent1" w:themeFillTint="33"/>
          </w:tcPr>
          <w:p w14:paraId="5BC29823" w14:textId="0D2913BE" w:rsidR="10C758AE" w:rsidRPr="008A1A31" w:rsidRDefault="10C758AE" w:rsidP="10C758AE">
            <w:pPr>
              <w:jc w:val="center"/>
            </w:pPr>
            <w:r w:rsidRPr="008A1A31">
              <w:t>만족기준</w:t>
            </w:r>
          </w:p>
        </w:tc>
        <w:tc>
          <w:tcPr>
            <w:tcW w:w="1089" w:type="dxa"/>
            <w:shd w:val="clear" w:color="auto" w:fill="DEEAF6" w:themeFill="accent1" w:themeFillTint="33"/>
          </w:tcPr>
          <w:p w14:paraId="199A8AEB" w14:textId="5B1E3BB5" w:rsidR="10C758AE" w:rsidRPr="008A1A31" w:rsidRDefault="10C758AE" w:rsidP="10C758AE">
            <w:pPr>
              <w:jc w:val="center"/>
            </w:pPr>
            <w:r w:rsidRPr="008A1A31">
              <w:t>시험결과</w:t>
            </w:r>
          </w:p>
        </w:tc>
        <w:tc>
          <w:tcPr>
            <w:tcW w:w="866" w:type="dxa"/>
            <w:shd w:val="clear" w:color="auto" w:fill="DEEAF6" w:themeFill="accent1" w:themeFillTint="33"/>
          </w:tcPr>
          <w:p w14:paraId="0939864C" w14:textId="24E28D23" w:rsidR="10C758AE" w:rsidRPr="008A1A31" w:rsidRDefault="10C758AE" w:rsidP="10C758AE">
            <w:pPr>
              <w:jc w:val="center"/>
            </w:pPr>
            <w:r w:rsidRPr="008A1A31">
              <w:t>비고</w:t>
            </w:r>
          </w:p>
        </w:tc>
      </w:tr>
      <w:tr w:rsidR="10C758AE" w:rsidRPr="008A1A31" w14:paraId="53BE550A" w14:textId="77777777" w:rsidTr="00EE71CD">
        <w:trPr>
          <w:trHeight w:val="300"/>
        </w:trPr>
        <w:tc>
          <w:tcPr>
            <w:tcW w:w="1552" w:type="dxa"/>
          </w:tcPr>
          <w:p w14:paraId="019BC525" w14:textId="5BE64446" w:rsidR="10C758AE" w:rsidRPr="008A1A31" w:rsidRDefault="008A1A31" w:rsidP="10C758AE">
            <w:pPr>
              <w:jc w:val="center"/>
              <w:rPr>
                <w:rFonts w:cs="휴먼명조"/>
              </w:rPr>
            </w:pPr>
            <w:r w:rsidRPr="008A1A31">
              <w:rPr>
                <w:rFonts w:cs="휴먼명조" w:hint="eastAsia"/>
              </w:rPr>
              <w:t>S</w:t>
            </w:r>
            <w:r w:rsidRPr="008A1A31">
              <w:rPr>
                <w:rFonts w:cs="휴먼명조"/>
              </w:rPr>
              <w:t>P_PT_005</w:t>
            </w:r>
          </w:p>
        </w:tc>
        <w:tc>
          <w:tcPr>
            <w:tcW w:w="1416" w:type="dxa"/>
          </w:tcPr>
          <w:p w14:paraId="1A2F300F" w14:textId="12656EA5" w:rsidR="10C758AE" w:rsidRPr="008A1A31" w:rsidRDefault="788E3524" w:rsidP="10C758AE">
            <w:pPr>
              <w:jc w:val="center"/>
            </w:pPr>
            <w:r w:rsidRPr="008A1A31">
              <w:t>섭취한 음식 등록</w:t>
            </w:r>
          </w:p>
        </w:tc>
        <w:tc>
          <w:tcPr>
            <w:tcW w:w="2352" w:type="dxa"/>
          </w:tcPr>
          <w:p w14:paraId="07FC4129" w14:textId="5906EE0D" w:rsidR="10C758AE" w:rsidRPr="008A1A31" w:rsidRDefault="788E3524" w:rsidP="10C758AE">
            <w:pPr>
              <w:jc w:val="center"/>
            </w:pPr>
            <w:r w:rsidRPr="008A1A31">
              <w:t>입력한 음식의 이름과 칼로리 정보 일치하는지 확인</w:t>
            </w:r>
          </w:p>
        </w:tc>
        <w:tc>
          <w:tcPr>
            <w:tcW w:w="2075" w:type="dxa"/>
          </w:tcPr>
          <w:p w14:paraId="6592FB49" w14:textId="4E427A2D" w:rsidR="10C758AE" w:rsidRPr="008A1A31" w:rsidRDefault="788E3524" w:rsidP="10C758AE">
            <w:pPr>
              <w:jc w:val="center"/>
            </w:pPr>
            <w:r w:rsidRPr="008A1A31">
              <w:t>모든 값 일치</w:t>
            </w:r>
          </w:p>
        </w:tc>
        <w:tc>
          <w:tcPr>
            <w:tcW w:w="1089" w:type="dxa"/>
          </w:tcPr>
          <w:p w14:paraId="2F3C895D" w14:textId="2DDAC2D4" w:rsidR="10C758AE" w:rsidRPr="008A1A31" w:rsidRDefault="788E3524" w:rsidP="10C758AE">
            <w:pPr>
              <w:jc w:val="center"/>
            </w:pPr>
            <w:r w:rsidRPr="008A1A31">
              <w:t>일치</w:t>
            </w:r>
          </w:p>
        </w:tc>
        <w:tc>
          <w:tcPr>
            <w:tcW w:w="866" w:type="dxa"/>
          </w:tcPr>
          <w:p w14:paraId="2EBC58FE" w14:textId="3F97CCAA" w:rsidR="10C758AE" w:rsidRPr="008A1A31" w:rsidRDefault="10C758AE" w:rsidP="10C758AE">
            <w:pPr>
              <w:jc w:val="center"/>
            </w:pPr>
          </w:p>
        </w:tc>
      </w:tr>
    </w:tbl>
    <w:p w14:paraId="79259B35" w14:textId="6FBB5A79" w:rsidR="10C758AE" w:rsidRPr="008A1A31" w:rsidRDefault="10C758AE" w:rsidP="10C758AE">
      <w:pPr>
        <w:rPr>
          <w:lang w:val="ko-KR"/>
        </w:rPr>
      </w:pPr>
    </w:p>
    <w:p w14:paraId="349AFD99" w14:textId="117C403D" w:rsidR="00FB3AFD" w:rsidRPr="008A1A31" w:rsidRDefault="00FB3AFD" w:rsidP="008D1CAC">
      <w:pPr>
        <w:pStyle w:val="2"/>
        <w:rPr>
          <w:lang w:val="ko-KR"/>
        </w:rPr>
      </w:pPr>
      <w:bookmarkStart w:id="98" w:name="_Toc57322680"/>
      <w:r w:rsidRPr="008A1A31">
        <w:rPr>
          <w:rFonts w:hint="eastAsia"/>
          <w:lang w:val="ko-KR"/>
        </w:rPr>
        <w:lastRenderedPageBreak/>
        <w:t>5</w:t>
      </w:r>
      <w:r w:rsidRPr="008A1A31">
        <w:rPr>
          <w:lang w:val="ko-KR"/>
        </w:rPr>
        <w:t xml:space="preserve">.2 </w:t>
      </w:r>
      <w:r w:rsidRPr="008A1A31">
        <w:rPr>
          <w:rFonts w:hint="eastAsia"/>
          <w:lang w:val="ko-KR"/>
        </w:rPr>
        <w:t>성능테스트</w:t>
      </w:r>
      <w:bookmarkEnd w:id="98"/>
    </w:p>
    <w:tbl>
      <w:tblPr>
        <w:tblStyle w:val="af4"/>
        <w:tblW w:w="9351" w:type="dxa"/>
        <w:tbl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single" w:sz="4" w:space="0" w:color="5B9BD5"/>
          <w:insideV w:val="single" w:sz="4" w:space="0" w:color="5B9BD5"/>
        </w:tblBorders>
        <w:tblLook w:val="06A0" w:firstRow="1" w:lastRow="0" w:firstColumn="1" w:lastColumn="0" w:noHBand="1" w:noVBand="1"/>
      </w:tblPr>
      <w:tblGrid>
        <w:gridCol w:w="1516"/>
        <w:gridCol w:w="1416"/>
        <w:gridCol w:w="2003"/>
        <w:gridCol w:w="1800"/>
        <w:gridCol w:w="1070"/>
        <w:gridCol w:w="1546"/>
      </w:tblGrid>
      <w:tr w:rsidR="10C758AE" w:rsidRPr="008A1A31" w14:paraId="5870EC74" w14:textId="77777777" w:rsidTr="006231B9">
        <w:trPr>
          <w:trHeight w:val="300"/>
        </w:trPr>
        <w:tc>
          <w:tcPr>
            <w:tcW w:w="2932" w:type="dxa"/>
            <w:gridSpan w:val="2"/>
            <w:shd w:val="clear" w:color="auto" w:fill="DEEAF6" w:themeFill="accent1" w:themeFillTint="33"/>
          </w:tcPr>
          <w:p w14:paraId="0720482F" w14:textId="36719BDD" w:rsidR="10C758AE" w:rsidRPr="008A1A31" w:rsidRDefault="10C758AE" w:rsidP="10C758AE">
            <w:pPr>
              <w:jc w:val="center"/>
            </w:pPr>
            <w:r w:rsidRPr="008A1A31">
              <w:t>시험 유형</w:t>
            </w:r>
          </w:p>
        </w:tc>
        <w:tc>
          <w:tcPr>
            <w:tcW w:w="6419" w:type="dxa"/>
            <w:gridSpan w:val="4"/>
          </w:tcPr>
          <w:p w14:paraId="7A2DD0BC" w14:textId="715C8375" w:rsidR="10C758AE" w:rsidRPr="008A1A31" w:rsidRDefault="10C758AE" w:rsidP="10C758AE">
            <w:pPr>
              <w:spacing w:after="180" w:line="288" w:lineRule="auto"/>
              <w:jc w:val="center"/>
            </w:pPr>
            <w:r w:rsidRPr="008A1A31">
              <w:t>성능 테스트</w:t>
            </w:r>
          </w:p>
        </w:tc>
      </w:tr>
      <w:tr w:rsidR="10C758AE" w:rsidRPr="008A1A31" w14:paraId="3DC59F3D" w14:textId="77777777" w:rsidTr="006231B9">
        <w:trPr>
          <w:trHeight w:val="300"/>
        </w:trPr>
        <w:tc>
          <w:tcPr>
            <w:tcW w:w="2932" w:type="dxa"/>
            <w:gridSpan w:val="2"/>
            <w:shd w:val="clear" w:color="auto" w:fill="DEEAF6" w:themeFill="accent1" w:themeFillTint="33"/>
          </w:tcPr>
          <w:p w14:paraId="0F9B8734" w14:textId="189F985F" w:rsidR="10C758AE" w:rsidRPr="008A1A31" w:rsidRDefault="10C758AE" w:rsidP="10C758AE">
            <w:pPr>
              <w:jc w:val="center"/>
            </w:pPr>
            <w:r w:rsidRPr="008A1A31">
              <w:t xml:space="preserve">관련 요구사항 </w:t>
            </w:r>
            <w:r w:rsidRPr="008A1A31">
              <w:rPr>
                <w:rFonts w:cs="휴먼명조"/>
              </w:rPr>
              <w:t>ID</w:t>
            </w:r>
          </w:p>
        </w:tc>
        <w:tc>
          <w:tcPr>
            <w:tcW w:w="6419" w:type="dxa"/>
            <w:gridSpan w:val="4"/>
          </w:tcPr>
          <w:p w14:paraId="248E66AB" w14:textId="046007CE" w:rsidR="10C758AE" w:rsidRPr="008A1A31" w:rsidRDefault="008A1A31" w:rsidP="10C758AE">
            <w:pPr>
              <w:jc w:val="center"/>
              <w:rPr>
                <w:rFonts w:cs="휴먼명조"/>
              </w:rPr>
            </w:pPr>
            <w:r w:rsidRPr="008A1A31">
              <w:rPr>
                <w:rFonts w:cs="휴먼명조"/>
              </w:rPr>
              <w:t>SP_</w:t>
            </w:r>
            <w:r w:rsidR="10C758AE" w:rsidRPr="008A1A31">
              <w:rPr>
                <w:rFonts w:cs="휴먼명조"/>
              </w:rPr>
              <w:t>UR</w:t>
            </w:r>
            <w:r w:rsidRPr="008A1A31">
              <w:rPr>
                <w:rFonts w:cs="휴먼명조"/>
              </w:rPr>
              <w:t>_</w:t>
            </w:r>
            <w:r w:rsidR="10C758AE" w:rsidRPr="008A1A31">
              <w:rPr>
                <w:rFonts w:cs="휴먼명조"/>
              </w:rPr>
              <w:t>012</w:t>
            </w:r>
          </w:p>
        </w:tc>
      </w:tr>
      <w:tr w:rsidR="10C758AE" w:rsidRPr="008A1A31" w14:paraId="6E1D1798" w14:textId="77777777" w:rsidTr="006231B9">
        <w:trPr>
          <w:trHeight w:val="300"/>
        </w:trPr>
        <w:tc>
          <w:tcPr>
            <w:tcW w:w="1516" w:type="dxa"/>
            <w:shd w:val="clear" w:color="auto" w:fill="DEEAF6" w:themeFill="accent1" w:themeFillTint="33"/>
          </w:tcPr>
          <w:p w14:paraId="73DFE32C" w14:textId="4BF0F085" w:rsidR="10C758AE" w:rsidRPr="008A1A31" w:rsidRDefault="10C758AE" w:rsidP="10C758AE">
            <w:pPr>
              <w:jc w:val="center"/>
            </w:pPr>
            <w:r w:rsidRPr="008A1A31">
              <w:t xml:space="preserve">시험시나리오 </w:t>
            </w:r>
            <w:r w:rsidRPr="008A1A31">
              <w:rPr>
                <w:rFonts w:cs="휴먼명조"/>
              </w:rPr>
              <w:t>ID</w:t>
            </w:r>
          </w:p>
        </w:tc>
        <w:tc>
          <w:tcPr>
            <w:tcW w:w="1416" w:type="dxa"/>
            <w:shd w:val="clear" w:color="auto" w:fill="DEEAF6" w:themeFill="accent1" w:themeFillTint="33"/>
          </w:tcPr>
          <w:p w14:paraId="12BAC8F6" w14:textId="5079C072" w:rsidR="10C758AE" w:rsidRPr="008A1A31" w:rsidRDefault="10C758AE" w:rsidP="10C758AE">
            <w:pPr>
              <w:jc w:val="center"/>
            </w:pPr>
            <w:r w:rsidRPr="008A1A31">
              <w:t>시험시나리오 명</w:t>
            </w:r>
          </w:p>
        </w:tc>
        <w:tc>
          <w:tcPr>
            <w:tcW w:w="2003" w:type="dxa"/>
            <w:shd w:val="clear" w:color="auto" w:fill="DEEAF6" w:themeFill="accent1" w:themeFillTint="33"/>
          </w:tcPr>
          <w:p w14:paraId="34F30F94" w14:textId="45902A84" w:rsidR="10C758AE" w:rsidRPr="008A1A31" w:rsidRDefault="10C758AE" w:rsidP="10C758AE">
            <w:pPr>
              <w:jc w:val="center"/>
            </w:pPr>
            <w:r w:rsidRPr="008A1A31">
              <w:t>시험절차</w:t>
            </w:r>
          </w:p>
        </w:tc>
        <w:tc>
          <w:tcPr>
            <w:tcW w:w="1800" w:type="dxa"/>
            <w:shd w:val="clear" w:color="auto" w:fill="DEEAF6" w:themeFill="accent1" w:themeFillTint="33"/>
          </w:tcPr>
          <w:p w14:paraId="72565C54" w14:textId="0D2913BE" w:rsidR="10C758AE" w:rsidRPr="008A1A31" w:rsidRDefault="10C758AE" w:rsidP="10C758AE">
            <w:pPr>
              <w:jc w:val="center"/>
            </w:pPr>
            <w:r w:rsidRPr="008A1A31">
              <w:t>만족기준</w:t>
            </w:r>
          </w:p>
        </w:tc>
        <w:tc>
          <w:tcPr>
            <w:tcW w:w="1070" w:type="dxa"/>
            <w:shd w:val="clear" w:color="auto" w:fill="DEEAF6" w:themeFill="accent1" w:themeFillTint="33"/>
          </w:tcPr>
          <w:p w14:paraId="5FB0E737" w14:textId="5B1E3BB5" w:rsidR="10C758AE" w:rsidRPr="008A1A31" w:rsidRDefault="10C758AE" w:rsidP="10C758AE">
            <w:pPr>
              <w:jc w:val="center"/>
            </w:pPr>
            <w:r w:rsidRPr="008A1A31">
              <w:t>시험결과</w:t>
            </w:r>
          </w:p>
        </w:tc>
        <w:tc>
          <w:tcPr>
            <w:tcW w:w="1546" w:type="dxa"/>
            <w:shd w:val="clear" w:color="auto" w:fill="DEEAF6" w:themeFill="accent1" w:themeFillTint="33"/>
          </w:tcPr>
          <w:p w14:paraId="2F7A7E7B" w14:textId="24E28D23" w:rsidR="10C758AE" w:rsidRPr="008A1A31" w:rsidRDefault="10C758AE" w:rsidP="10C758AE">
            <w:pPr>
              <w:jc w:val="center"/>
            </w:pPr>
            <w:r w:rsidRPr="008A1A31">
              <w:t>비고</w:t>
            </w:r>
          </w:p>
        </w:tc>
      </w:tr>
      <w:tr w:rsidR="10C758AE" w:rsidRPr="008A1A31" w14:paraId="4787D5CB" w14:textId="77777777" w:rsidTr="006231B9">
        <w:trPr>
          <w:trHeight w:val="300"/>
        </w:trPr>
        <w:tc>
          <w:tcPr>
            <w:tcW w:w="1516" w:type="dxa"/>
          </w:tcPr>
          <w:p w14:paraId="4AE9FC17" w14:textId="737255AF" w:rsidR="10C758AE" w:rsidRPr="008A1A31" w:rsidRDefault="008A1A31" w:rsidP="10C758AE">
            <w:pPr>
              <w:jc w:val="center"/>
              <w:rPr>
                <w:rFonts w:cs="휴먼명조"/>
              </w:rPr>
            </w:pPr>
            <w:r w:rsidRPr="008A1A31">
              <w:rPr>
                <w:rFonts w:cs="휴먼명조" w:hint="eastAsia"/>
              </w:rPr>
              <w:t>S</w:t>
            </w:r>
            <w:r w:rsidRPr="008A1A31">
              <w:rPr>
                <w:rFonts w:cs="휴먼명조"/>
              </w:rPr>
              <w:t>P_PT_006</w:t>
            </w:r>
          </w:p>
        </w:tc>
        <w:tc>
          <w:tcPr>
            <w:tcW w:w="1416" w:type="dxa"/>
          </w:tcPr>
          <w:p w14:paraId="12FC6557" w14:textId="2BDF6F0F" w:rsidR="10C758AE" w:rsidRPr="008A1A31" w:rsidRDefault="788E3524" w:rsidP="10C758AE">
            <w:pPr>
              <w:jc w:val="center"/>
            </w:pPr>
            <w:r w:rsidRPr="008A1A31">
              <w:t>사진을 통한 음식 인식률</w:t>
            </w:r>
          </w:p>
        </w:tc>
        <w:tc>
          <w:tcPr>
            <w:tcW w:w="2003" w:type="dxa"/>
          </w:tcPr>
          <w:p w14:paraId="4CA07CE8" w14:textId="592BC2CD" w:rsidR="10C758AE" w:rsidRPr="008A1A31" w:rsidRDefault="788E3524" w:rsidP="10C758AE">
            <w:pPr>
              <w:jc w:val="center"/>
            </w:pPr>
            <w:r w:rsidRPr="008A1A31">
              <w:t>음식 사진을 찍고 맞는 음식이 나오는지 확인</w:t>
            </w:r>
          </w:p>
        </w:tc>
        <w:tc>
          <w:tcPr>
            <w:tcW w:w="1800" w:type="dxa"/>
          </w:tcPr>
          <w:p w14:paraId="2A2C0CB1" w14:textId="6787C5A7" w:rsidR="10C758AE" w:rsidRPr="008A1A31" w:rsidRDefault="788E3524" w:rsidP="10C758AE">
            <w:pPr>
              <w:jc w:val="center"/>
            </w:pPr>
            <w:r w:rsidRPr="008A1A31">
              <w:t>후보 음식 중 맞는 음식 있어야 함</w:t>
            </w:r>
          </w:p>
        </w:tc>
        <w:tc>
          <w:tcPr>
            <w:tcW w:w="1070" w:type="dxa"/>
          </w:tcPr>
          <w:p w14:paraId="097C7C98" w14:textId="590FEA96" w:rsidR="10C758AE" w:rsidRPr="008A1A31" w:rsidRDefault="32805832" w:rsidP="10C758AE">
            <w:pPr>
              <w:spacing w:after="180" w:line="288" w:lineRule="auto"/>
              <w:jc w:val="center"/>
            </w:pPr>
            <w:r w:rsidRPr="008A1A31">
              <w:t>보완필요</w:t>
            </w:r>
          </w:p>
        </w:tc>
        <w:tc>
          <w:tcPr>
            <w:tcW w:w="1546" w:type="dxa"/>
          </w:tcPr>
          <w:p w14:paraId="7B11A5EF" w14:textId="4F2ACC4A" w:rsidR="10C758AE" w:rsidRPr="008A1A31" w:rsidRDefault="32805832" w:rsidP="10C758AE">
            <w:pPr>
              <w:jc w:val="center"/>
            </w:pPr>
            <w:r w:rsidRPr="008A1A31">
              <w:t>정확도</w:t>
            </w:r>
            <w:r w:rsidR="10C758AE" w:rsidRPr="008A1A31">
              <w:t>45%</w:t>
            </w:r>
          </w:p>
        </w:tc>
      </w:tr>
    </w:tbl>
    <w:p w14:paraId="7A3A346D" w14:textId="36F8EA5A" w:rsidR="10C758AE" w:rsidRDefault="10C758AE" w:rsidP="10C758AE">
      <w:pPr>
        <w:rPr>
          <w:lang w:val="ko-KR"/>
        </w:rPr>
      </w:pPr>
    </w:p>
    <w:p w14:paraId="76541224" w14:textId="7608FC1B" w:rsidR="00566974" w:rsidRDefault="00566974" w:rsidP="008D1CAC">
      <w:pPr>
        <w:pStyle w:val="1"/>
        <w:rPr>
          <w:lang w:val="ko-KR"/>
        </w:rPr>
      </w:pPr>
      <w:bookmarkStart w:id="99" w:name="_Toc57322681"/>
      <w:r>
        <w:rPr>
          <w:rFonts w:hint="eastAsia"/>
          <w:lang w:val="ko-KR"/>
        </w:rPr>
        <w:t>6</w:t>
      </w:r>
      <w:r>
        <w:rPr>
          <w:lang w:val="ko-KR"/>
        </w:rPr>
        <w:t xml:space="preserve">. </w:t>
      </w:r>
      <w:r>
        <w:rPr>
          <w:rFonts w:hint="eastAsia"/>
          <w:lang w:val="ko-KR"/>
        </w:rPr>
        <w:t>요구사항 대비 시스템 구현 현황</w:t>
      </w:r>
      <w:bookmarkEnd w:id="99"/>
    </w:p>
    <w:p w14:paraId="02375997" w14:textId="7608FC1B" w:rsidR="008D1CAC" w:rsidRDefault="00192F09" w:rsidP="002266E7">
      <w:pPr>
        <w:pStyle w:val="2"/>
        <w:rPr>
          <w:lang w:val="ko-KR"/>
        </w:rPr>
      </w:pPr>
      <w:bookmarkStart w:id="100" w:name="_6.1_제안서_대비"/>
      <w:bookmarkStart w:id="101" w:name="_Toc57322682"/>
      <w:bookmarkEnd w:id="100"/>
      <w:r w:rsidRPr="00192F09">
        <w:rPr>
          <w:rFonts w:hint="eastAsia"/>
          <w:lang w:val="ko-KR"/>
        </w:rPr>
        <w:t>6</w:t>
      </w:r>
      <w:r w:rsidRPr="00192F09">
        <w:rPr>
          <w:lang w:val="ko-KR"/>
        </w:rPr>
        <w:t xml:space="preserve">.1 </w:t>
      </w:r>
      <w:r w:rsidRPr="00192F09">
        <w:rPr>
          <w:rFonts w:hint="eastAsia"/>
          <w:lang w:val="ko-KR"/>
        </w:rPr>
        <w:t>제안서 대비 수정 내용</w:t>
      </w:r>
      <w:bookmarkEnd w:id="101"/>
    </w:p>
    <w:p w14:paraId="1E433F95" w14:textId="7608FC1B" w:rsidR="002266E7" w:rsidRPr="002266E7" w:rsidRDefault="002266E7" w:rsidP="002266E7">
      <w:pPr>
        <w:rPr>
          <w:lang w:val="ko-KR"/>
        </w:rPr>
      </w:pPr>
    </w:p>
    <w:p w14:paraId="3B8AC477" w14:textId="77777777" w:rsidR="00192F09" w:rsidRPr="00192F09" w:rsidRDefault="00192F09" w:rsidP="00192F09">
      <w:pPr>
        <w:widowControl w:val="0"/>
        <w:wordWrap w:val="0"/>
        <w:autoSpaceDE w:val="0"/>
        <w:autoSpaceDN w:val="0"/>
        <w:snapToGrid w:val="0"/>
        <w:spacing w:after="0" w:line="384" w:lineRule="auto"/>
        <w:jc w:val="both"/>
        <w:textAlignment w:val="baseline"/>
        <w:rPr>
          <w:rFonts w:cs="굴림"/>
          <w:color w:val="000000"/>
          <w:sz w:val="20"/>
        </w:rPr>
      </w:pPr>
      <w:r w:rsidRPr="00192F09">
        <w:rPr>
          <w:rFonts w:cs="굴림" w:hint="eastAsia"/>
          <w:color w:val="000000"/>
          <w:sz w:val="20"/>
        </w:rPr>
        <w:t>1</w:t>
      </w:r>
      <w:r w:rsidRPr="00192F09">
        <w:rPr>
          <w:rFonts w:cs="굴림"/>
          <w:color w:val="000000"/>
          <w:sz w:val="20"/>
        </w:rPr>
        <w:t xml:space="preserve">) </w:t>
      </w:r>
      <w:r w:rsidRPr="00192F09">
        <w:rPr>
          <w:rFonts w:cs="굴림" w:hint="eastAsia"/>
          <w:color w:val="000000"/>
          <w:sz w:val="20"/>
        </w:rPr>
        <w:t>스마트 워치(Mi Band)를 통해 저장하는 정보</w:t>
      </w:r>
    </w:p>
    <w:tbl>
      <w:tblPr>
        <w:tblStyle w:val="21"/>
        <w:tblW w:w="9359" w:type="dxa"/>
        <w:tbl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single" w:sz="4" w:space="0" w:color="5B9BD5"/>
          <w:insideV w:val="single" w:sz="4" w:space="0" w:color="5B9BD5"/>
        </w:tblBorders>
        <w:tblLook w:val="04A0" w:firstRow="1" w:lastRow="0" w:firstColumn="1" w:lastColumn="0" w:noHBand="0" w:noVBand="1"/>
      </w:tblPr>
      <w:tblGrid>
        <w:gridCol w:w="1134"/>
        <w:gridCol w:w="8225"/>
      </w:tblGrid>
      <w:tr w:rsidR="00192F09" w:rsidRPr="00192F09" w14:paraId="2A435DAE" w14:textId="77777777" w:rsidTr="00F049B3">
        <w:trPr>
          <w:trHeight w:val="1183"/>
        </w:trPr>
        <w:tc>
          <w:tcPr>
            <w:tcW w:w="1134" w:type="dxa"/>
            <w:shd w:val="clear" w:color="auto" w:fill="BDD6EE"/>
          </w:tcPr>
          <w:p w14:paraId="559FE34B" w14:textId="77777777" w:rsidR="00192F09" w:rsidRPr="00192F09" w:rsidRDefault="00192F09" w:rsidP="00192F09">
            <w:pPr>
              <w:widowControl w:val="0"/>
              <w:wordWrap w:val="0"/>
              <w:autoSpaceDE w:val="0"/>
              <w:autoSpaceDN w:val="0"/>
              <w:snapToGrid w:val="0"/>
              <w:spacing w:line="384" w:lineRule="auto"/>
              <w:textAlignment w:val="baseline"/>
              <w:rPr>
                <w:rFonts w:cs="굴림"/>
                <w:color w:val="000000"/>
                <w:szCs w:val="18"/>
              </w:rPr>
            </w:pPr>
            <w:r w:rsidRPr="00192F09">
              <w:rPr>
                <w:rFonts w:cs="굴림" w:hint="eastAsia"/>
                <w:color w:val="000000"/>
                <w:szCs w:val="18"/>
              </w:rPr>
              <w:t>기존 내용</w:t>
            </w:r>
          </w:p>
        </w:tc>
        <w:tc>
          <w:tcPr>
            <w:tcW w:w="8225" w:type="dxa"/>
          </w:tcPr>
          <w:p w14:paraId="71DF9AD2" w14:textId="77777777" w:rsidR="00192F09" w:rsidRPr="00192F09" w:rsidRDefault="00192F09" w:rsidP="00192F09">
            <w:pPr>
              <w:widowControl w:val="0"/>
              <w:wordWrap w:val="0"/>
              <w:autoSpaceDE w:val="0"/>
              <w:autoSpaceDN w:val="0"/>
              <w:snapToGrid w:val="0"/>
              <w:spacing w:line="384" w:lineRule="auto"/>
              <w:textAlignment w:val="baseline"/>
              <w:rPr>
                <w:rFonts w:cs="굴림"/>
                <w:color w:val="000000"/>
                <w:szCs w:val="18"/>
              </w:rPr>
            </w:pPr>
            <w:r w:rsidRPr="00192F09">
              <w:rPr>
                <w:rFonts w:cs="굴림"/>
                <w:color w:val="000000"/>
                <w:szCs w:val="18"/>
              </w:rPr>
              <w:t>Google Fit와 Mi-Fit 연동 후, Google Fit Api를 이용하여 기록된 운동정보</w:t>
            </w:r>
            <w:r w:rsidRPr="00192F09">
              <w:rPr>
                <w:rFonts w:cs="굴림" w:hint="eastAsia"/>
                <w:color w:val="000000"/>
                <w:szCs w:val="18"/>
              </w:rPr>
              <w:t>(걷기,</w:t>
            </w:r>
            <w:r w:rsidRPr="00192F09">
              <w:rPr>
                <w:rFonts w:cs="굴림"/>
                <w:color w:val="000000"/>
                <w:szCs w:val="18"/>
              </w:rPr>
              <w:t xml:space="preserve"> </w:t>
            </w:r>
            <w:r w:rsidRPr="00192F09">
              <w:rPr>
                <w:rFonts w:cs="굴림" w:hint="eastAsia"/>
                <w:color w:val="000000"/>
                <w:szCs w:val="18"/>
              </w:rPr>
              <w:t>수영,</w:t>
            </w:r>
            <w:r w:rsidRPr="00192F09">
              <w:rPr>
                <w:rFonts w:cs="굴림"/>
                <w:color w:val="000000"/>
                <w:szCs w:val="18"/>
              </w:rPr>
              <w:t xml:space="preserve"> </w:t>
            </w:r>
            <w:r w:rsidRPr="00192F09">
              <w:rPr>
                <w:rFonts w:cs="굴림" w:hint="eastAsia"/>
                <w:color w:val="000000"/>
                <w:szCs w:val="18"/>
              </w:rPr>
              <w:t>자전거,</w:t>
            </w:r>
            <w:r w:rsidRPr="00192F09">
              <w:rPr>
                <w:rFonts w:cs="굴림"/>
                <w:color w:val="000000"/>
                <w:szCs w:val="18"/>
              </w:rPr>
              <w:t xml:space="preserve"> </w:t>
            </w:r>
            <w:r w:rsidRPr="00192F09">
              <w:rPr>
                <w:rFonts w:cs="굴림" w:hint="eastAsia"/>
                <w:color w:val="000000"/>
                <w:szCs w:val="18"/>
              </w:rPr>
              <w:t>줄넘기의 소모시간과 소모칼로리</w:t>
            </w:r>
            <w:r w:rsidRPr="00192F09">
              <w:rPr>
                <w:rFonts w:cs="굴림"/>
                <w:color w:val="000000"/>
                <w:szCs w:val="18"/>
              </w:rPr>
              <w:t>)를 받아온다</w:t>
            </w:r>
          </w:p>
        </w:tc>
      </w:tr>
      <w:tr w:rsidR="00192F09" w:rsidRPr="00192F09" w14:paraId="4E912D8A" w14:textId="77777777" w:rsidTr="00F049B3">
        <w:trPr>
          <w:trHeight w:val="2383"/>
        </w:trPr>
        <w:tc>
          <w:tcPr>
            <w:tcW w:w="1134" w:type="dxa"/>
            <w:shd w:val="clear" w:color="auto" w:fill="BDD6EE"/>
          </w:tcPr>
          <w:p w14:paraId="756DAB8F" w14:textId="77777777" w:rsidR="00192F09" w:rsidRPr="00192F09" w:rsidRDefault="00192F09" w:rsidP="00192F09">
            <w:pPr>
              <w:widowControl w:val="0"/>
              <w:wordWrap w:val="0"/>
              <w:autoSpaceDE w:val="0"/>
              <w:autoSpaceDN w:val="0"/>
              <w:snapToGrid w:val="0"/>
              <w:spacing w:line="384" w:lineRule="auto"/>
              <w:textAlignment w:val="baseline"/>
              <w:rPr>
                <w:rFonts w:cs="굴림"/>
                <w:color w:val="000000"/>
                <w:szCs w:val="18"/>
              </w:rPr>
            </w:pPr>
            <w:r w:rsidRPr="00192F09">
              <w:rPr>
                <w:rFonts w:cs="굴림" w:hint="eastAsia"/>
                <w:color w:val="000000"/>
                <w:szCs w:val="18"/>
              </w:rPr>
              <w:t>수정된 내용</w:t>
            </w:r>
          </w:p>
        </w:tc>
        <w:tc>
          <w:tcPr>
            <w:tcW w:w="8225" w:type="dxa"/>
          </w:tcPr>
          <w:p w14:paraId="0B5B7481" w14:textId="77777777" w:rsidR="00192F09" w:rsidRPr="00192F09" w:rsidRDefault="00192F09" w:rsidP="00192F09">
            <w:pPr>
              <w:widowControl w:val="0"/>
              <w:wordWrap w:val="0"/>
              <w:autoSpaceDE w:val="0"/>
              <w:autoSpaceDN w:val="0"/>
              <w:snapToGrid w:val="0"/>
              <w:spacing w:line="384" w:lineRule="auto"/>
              <w:textAlignment w:val="baseline"/>
              <w:rPr>
                <w:rFonts w:cs="굴림"/>
                <w:color w:val="000000"/>
                <w:szCs w:val="18"/>
              </w:rPr>
            </w:pPr>
            <w:r w:rsidRPr="00192F09">
              <w:rPr>
                <w:rFonts w:cs="굴림" w:hint="eastAsia"/>
                <w:color w:val="000000"/>
                <w:szCs w:val="18"/>
              </w:rPr>
              <w:t>걷기,</w:t>
            </w:r>
            <w:r w:rsidRPr="00192F09">
              <w:rPr>
                <w:rFonts w:cs="굴림"/>
                <w:color w:val="000000"/>
                <w:szCs w:val="18"/>
              </w:rPr>
              <w:t xml:space="preserve"> </w:t>
            </w:r>
            <w:r w:rsidRPr="00192F09">
              <w:rPr>
                <w:rFonts w:cs="굴림" w:hint="eastAsia"/>
                <w:color w:val="000000"/>
                <w:szCs w:val="18"/>
              </w:rPr>
              <w:t>수영,</w:t>
            </w:r>
            <w:r w:rsidRPr="00192F09">
              <w:rPr>
                <w:rFonts w:cs="굴림"/>
                <w:color w:val="000000"/>
                <w:szCs w:val="18"/>
              </w:rPr>
              <w:t xml:space="preserve"> </w:t>
            </w:r>
            <w:r w:rsidRPr="00192F09">
              <w:rPr>
                <w:rFonts w:cs="굴림" w:hint="eastAsia"/>
                <w:color w:val="000000"/>
                <w:szCs w:val="18"/>
              </w:rPr>
              <w:t>자전거,</w:t>
            </w:r>
            <w:r w:rsidRPr="00192F09">
              <w:rPr>
                <w:rFonts w:cs="굴림"/>
                <w:color w:val="000000"/>
                <w:szCs w:val="18"/>
              </w:rPr>
              <w:t xml:space="preserve"> </w:t>
            </w:r>
            <w:r w:rsidRPr="00192F09">
              <w:rPr>
                <w:rFonts w:cs="굴림" w:hint="eastAsia"/>
                <w:color w:val="000000"/>
                <w:szCs w:val="18"/>
              </w:rPr>
              <w:t>줄넘기의 운동 정보(소모시간,</w:t>
            </w:r>
            <w:r w:rsidRPr="00192F09">
              <w:rPr>
                <w:rFonts w:cs="굴림"/>
                <w:color w:val="000000"/>
                <w:szCs w:val="18"/>
              </w:rPr>
              <w:t xml:space="preserve"> </w:t>
            </w:r>
            <w:r w:rsidRPr="00192F09">
              <w:rPr>
                <w:rFonts w:cs="굴림" w:hint="eastAsia"/>
                <w:color w:val="000000"/>
                <w:szCs w:val="18"/>
              </w:rPr>
              <w:t>소모칼로리</w:t>
            </w:r>
            <w:r w:rsidRPr="00192F09">
              <w:rPr>
                <w:rFonts w:cs="굴림"/>
                <w:color w:val="000000"/>
                <w:szCs w:val="18"/>
              </w:rPr>
              <w:t>)</w:t>
            </w:r>
            <w:r w:rsidRPr="00192F09">
              <w:rPr>
                <w:rFonts w:cs="굴림" w:hint="eastAsia"/>
                <w:color w:val="000000"/>
                <w:szCs w:val="18"/>
              </w:rPr>
              <w:t>를 받아오려 했으나,</w:t>
            </w:r>
            <w:r w:rsidRPr="00192F09">
              <w:rPr>
                <w:rFonts w:cs="굴림"/>
                <w:color w:val="000000"/>
                <w:szCs w:val="18"/>
              </w:rPr>
              <w:t xml:space="preserve"> </w:t>
            </w:r>
            <w:r w:rsidRPr="00192F09">
              <w:rPr>
                <w:rFonts w:cs="굴림" w:hint="eastAsia"/>
                <w:color w:val="000000"/>
                <w:szCs w:val="18"/>
              </w:rPr>
              <w:t>M</w:t>
            </w:r>
            <w:r w:rsidRPr="00192F09">
              <w:rPr>
                <w:rFonts w:cs="굴림"/>
                <w:color w:val="000000"/>
                <w:szCs w:val="18"/>
              </w:rPr>
              <w:t>i-fit</w:t>
            </w:r>
            <w:r w:rsidRPr="00192F09">
              <w:rPr>
                <w:rFonts w:cs="굴림" w:hint="eastAsia"/>
                <w:color w:val="000000"/>
                <w:szCs w:val="18"/>
              </w:rPr>
              <w:t>에서 수영,</w:t>
            </w:r>
            <w:r w:rsidRPr="00192F09">
              <w:rPr>
                <w:rFonts w:cs="굴림"/>
                <w:color w:val="000000"/>
                <w:szCs w:val="18"/>
              </w:rPr>
              <w:t xml:space="preserve"> </w:t>
            </w:r>
            <w:r w:rsidRPr="00192F09">
              <w:rPr>
                <w:rFonts w:cs="굴림" w:hint="eastAsia"/>
                <w:color w:val="000000"/>
                <w:szCs w:val="18"/>
              </w:rPr>
              <w:t>자전거,</w:t>
            </w:r>
            <w:r w:rsidRPr="00192F09">
              <w:rPr>
                <w:rFonts w:cs="굴림"/>
                <w:color w:val="000000"/>
                <w:szCs w:val="18"/>
              </w:rPr>
              <w:t xml:space="preserve"> </w:t>
            </w:r>
            <w:r w:rsidRPr="00192F09">
              <w:rPr>
                <w:rFonts w:cs="굴림" w:hint="eastAsia"/>
                <w:color w:val="000000"/>
                <w:szCs w:val="18"/>
              </w:rPr>
              <w:t xml:space="preserve">줄넘기의 운동 정보들을 </w:t>
            </w:r>
            <w:r w:rsidRPr="00192F09">
              <w:rPr>
                <w:rFonts w:cs="굴림"/>
                <w:color w:val="000000"/>
                <w:szCs w:val="18"/>
              </w:rPr>
              <w:t>Google Fit</w:t>
            </w:r>
            <w:r w:rsidRPr="00192F09">
              <w:rPr>
                <w:rFonts w:cs="굴림" w:hint="eastAsia"/>
                <w:color w:val="000000"/>
                <w:szCs w:val="18"/>
              </w:rPr>
              <w:t>과 공유하지 않기 때문에 걷기,</w:t>
            </w:r>
            <w:r w:rsidRPr="00192F09">
              <w:rPr>
                <w:rFonts w:cs="굴림"/>
                <w:color w:val="000000"/>
                <w:szCs w:val="18"/>
              </w:rPr>
              <w:t xml:space="preserve"> </w:t>
            </w:r>
            <w:r w:rsidRPr="00192F09">
              <w:rPr>
                <w:rFonts w:cs="굴림" w:hint="eastAsia"/>
                <w:color w:val="000000"/>
                <w:szCs w:val="18"/>
              </w:rPr>
              <w:t>달리기의 운동정보(소모시간,</w:t>
            </w:r>
            <w:r w:rsidRPr="00192F09">
              <w:rPr>
                <w:rFonts w:cs="굴림"/>
                <w:color w:val="000000"/>
                <w:szCs w:val="18"/>
              </w:rPr>
              <w:t xml:space="preserve"> </w:t>
            </w:r>
            <w:r w:rsidRPr="00192F09">
              <w:rPr>
                <w:rFonts w:cs="굴림" w:hint="eastAsia"/>
                <w:color w:val="000000"/>
                <w:szCs w:val="18"/>
              </w:rPr>
              <w:t xml:space="preserve">소모칼로리)만 가져와 앱과 </w:t>
            </w:r>
            <w:r w:rsidRPr="00192F09">
              <w:rPr>
                <w:rFonts w:cs="굴림"/>
                <w:color w:val="000000"/>
                <w:szCs w:val="18"/>
              </w:rPr>
              <w:t>DB</w:t>
            </w:r>
            <w:r w:rsidRPr="00192F09">
              <w:rPr>
                <w:rFonts w:cs="굴림" w:hint="eastAsia"/>
                <w:color w:val="000000"/>
                <w:szCs w:val="18"/>
              </w:rPr>
              <w:t>에 저장한다.</w:t>
            </w:r>
            <w:r w:rsidRPr="00192F09">
              <w:rPr>
                <w:rFonts w:cs="굴림"/>
                <w:color w:val="000000"/>
                <w:szCs w:val="18"/>
              </w:rPr>
              <w:t xml:space="preserve"> (</w:t>
            </w:r>
            <w:r w:rsidRPr="00192F09">
              <w:rPr>
                <w:rFonts w:cs="굴림" w:hint="eastAsia"/>
                <w:color w:val="000000"/>
                <w:szCs w:val="18"/>
              </w:rPr>
              <w:t>블루투스를 통해 미밴드와 연결하는 것은 인증키가 필요하기에 선택하지 않았다.</w:t>
            </w:r>
            <w:r w:rsidRPr="00192F09">
              <w:rPr>
                <w:rFonts w:cs="굴림"/>
                <w:color w:val="000000"/>
                <w:szCs w:val="18"/>
              </w:rPr>
              <w:t>)</w:t>
            </w:r>
          </w:p>
        </w:tc>
      </w:tr>
    </w:tbl>
    <w:p w14:paraId="328CD536" w14:textId="77777777" w:rsidR="00192F09" w:rsidRPr="00192F09" w:rsidRDefault="00192F09" w:rsidP="00192F09">
      <w:pPr>
        <w:widowControl w:val="0"/>
        <w:wordWrap w:val="0"/>
        <w:autoSpaceDE w:val="0"/>
        <w:autoSpaceDN w:val="0"/>
        <w:snapToGrid w:val="0"/>
        <w:spacing w:after="0" w:line="384" w:lineRule="auto"/>
        <w:ind w:left="1072" w:hanging="1072"/>
        <w:jc w:val="both"/>
        <w:textAlignment w:val="baseline"/>
        <w:rPr>
          <w:rFonts w:cs="굴림"/>
          <w:color w:val="000000"/>
          <w:sz w:val="20"/>
        </w:rPr>
      </w:pPr>
    </w:p>
    <w:p w14:paraId="5FDC366E" w14:textId="77777777" w:rsidR="00192F09" w:rsidRPr="00192F09" w:rsidRDefault="00192F09" w:rsidP="00192F09">
      <w:pPr>
        <w:widowControl w:val="0"/>
        <w:wordWrap w:val="0"/>
        <w:autoSpaceDE w:val="0"/>
        <w:autoSpaceDN w:val="0"/>
        <w:snapToGrid w:val="0"/>
        <w:spacing w:after="0" w:line="384" w:lineRule="auto"/>
        <w:ind w:left="1072" w:hanging="1072"/>
        <w:jc w:val="both"/>
        <w:textAlignment w:val="baseline"/>
        <w:rPr>
          <w:rFonts w:cs="굴림"/>
          <w:color w:val="000000"/>
          <w:sz w:val="20"/>
        </w:rPr>
      </w:pPr>
      <w:r w:rsidRPr="00192F09">
        <w:rPr>
          <w:rFonts w:cs="굴림" w:hint="eastAsia"/>
          <w:color w:val="000000"/>
          <w:sz w:val="20"/>
        </w:rPr>
        <w:t>2) smart 체중계(M</w:t>
      </w:r>
      <w:r w:rsidRPr="00192F09">
        <w:rPr>
          <w:rFonts w:cs="굴림"/>
          <w:color w:val="000000"/>
          <w:sz w:val="20"/>
        </w:rPr>
        <w:t>i Scale)</w:t>
      </w:r>
      <w:r w:rsidRPr="00192F09">
        <w:rPr>
          <w:rFonts w:cs="굴림" w:hint="eastAsia"/>
          <w:color w:val="000000"/>
          <w:sz w:val="20"/>
        </w:rPr>
        <w:t xml:space="preserve"> 연결 방법</w:t>
      </w:r>
    </w:p>
    <w:tbl>
      <w:tblPr>
        <w:tblStyle w:val="21"/>
        <w:tblW w:w="9389" w:type="dxa"/>
        <w:tbl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single" w:sz="4" w:space="0" w:color="5B9BD5"/>
          <w:insideV w:val="single" w:sz="4" w:space="0" w:color="5B9BD5"/>
        </w:tblBorders>
        <w:tblLook w:val="04A0" w:firstRow="1" w:lastRow="0" w:firstColumn="1" w:lastColumn="0" w:noHBand="0" w:noVBand="1"/>
      </w:tblPr>
      <w:tblGrid>
        <w:gridCol w:w="1138"/>
        <w:gridCol w:w="8251"/>
      </w:tblGrid>
      <w:tr w:rsidR="00192F09" w:rsidRPr="00192F09" w14:paraId="76D8140C" w14:textId="77777777" w:rsidTr="00F049B3">
        <w:trPr>
          <w:trHeight w:val="584"/>
        </w:trPr>
        <w:tc>
          <w:tcPr>
            <w:tcW w:w="1138" w:type="dxa"/>
            <w:shd w:val="clear" w:color="auto" w:fill="BDD6EE"/>
          </w:tcPr>
          <w:p w14:paraId="1E21148C" w14:textId="77777777" w:rsidR="00192F09" w:rsidRPr="00192F09" w:rsidRDefault="00192F09" w:rsidP="00192F09">
            <w:pPr>
              <w:widowControl w:val="0"/>
              <w:wordWrap w:val="0"/>
              <w:autoSpaceDE w:val="0"/>
              <w:autoSpaceDN w:val="0"/>
              <w:snapToGrid w:val="0"/>
              <w:spacing w:line="384" w:lineRule="auto"/>
              <w:textAlignment w:val="baseline"/>
              <w:rPr>
                <w:rFonts w:cs="굴림"/>
                <w:color w:val="000000"/>
                <w:szCs w:val="18"/>
              </w:rPr>
            </w:pPr>
            <w:r w:rsidRPr="00192F09">
              <w:rPr>
                <w:rFonts w:cs="굴림" w:hint="eastAsia"/>
                <w:color w:val="000000"/>
                <w:szCs w:val="18"/>
              </w:rPr>
              <w:t>기존 내용</w:t>
            </w:r>
          </w:p>
        </w:tc>
        <w:tc>
          <w:tcPr>
            <w:tcW w:w="8251" w:type="dxa"/>
          </w:tcPr>
          <w:p w14:paraId="761DF8A0" w14:textId="77777777" w:rsidR="00192F09" w:rsidRPr="00192F09" w:rsidRDefault="00192F09" w:rsidP="00192F09">
            <w:pPr>
              <w:widowControl w:val="0"/>
              <w:wordWrap w:val="0"/>
              <w:autoSpaceDE w:val="0"/>
              <w:autoSpaceDN w:val="0"/>
              <w:snapToGrid w:val="0"/>
              <w:spacing w:line="384" w:lineRule="auto"/>
              <w:textAlignment w:val="baseline"/>
              <w:rPr>
                <w:rFonts w:cs="굴림"/>
                <w:color w:val="000000"/>
                <w:szCs w:val="18"/>
              </w:rPr>
            </w:pPr>
            <w:r w:rsidRPr="00192F09">
              <w:rPr>
                <w:rFonts w:cs="굴림"/>
                <w:color w:val="000000"/>
                <w:szCs w:val="18"/>
              </w:rPr>
              <w:t>Google Fit와 Mi-Fit 연동 후, Google Fit Api를 이용하여 기록된 인바디정보를 받아온다</w:t>
            </w:r>
          </w:p>
        </w:tc>
      </w:tr>
      <w:tr w:rsidR="00192F09" w:rsidRPr="00192F09" w14:paraId="2A5E1F8F" w14:textId="77777777" w:rsidTr="00F049B3">
        <w:trPr>
          <w:trHeight w:val="2893"/>
        </w:trPr>
        <w:tc>
          <w:tcPr>
            <w:tcW w:w="1138" w:type="dxa"/>
            <w:shd w:val="clear" w:color="auto" w:fill="BDD6EE"/>
          </w:tcPr>
          <w:p w14:paraId="5A860F5D" w14:textId="77777777" w:rsidR="00192F09" w:rsidRPr="00192F09" w:rsidRDefault="00192F09" w:rsidP="00192F09">
            <w:pPr>
              <w:widowControl w:val="0"/>
              <w:wordWrap w:val="0"/>
              <w:autoSpaceDE w:val="0"/>
              <w:autoSpaceDN w:val="0"/>
              <w:snapToGrid w:val="0"/>
              <w:spacing w:line="384" w:lineRule="auto"/>
              <w:textAlignment w:val="baseline"/>
              <w:rPr>
                <w:rFonts w:cs="굴림"/>
                <w:color w:val="000000"/>
                <w:szCs w:val="18"/>
              </w:rPr>
            </w:pPr>
            <w:r w:rsidRPr="00192F09">
              <w:rPr>
                <w:rFonts w:cs="굴림" w:hint="eastAsia"/>
                <w:color w:val="000000"/>
                <w:szCs w:val="18"/>
              </w:rPr>
              <w:lastRenderedPageBreak/>
              <w:t>수정된 내용</w:t>
            </w:r>
          </w:p>
        </w:tc>
        <w:tc>
          <w:tcPr>
            <w:tcW w:w="8251" w:type="dxa"/>
          </w:tcPr>
          <w:p w14:paraId="64083820" w14:textId="77777777" w:rsidR="00192F09" w:rsidRPr="00192F09" w:rsidRDefault="00192F09" w:rsidP="00192F09">
            <w:pPr>
              <w:widowControl w:val="0"/>
              <w:wordWrap w:val="0"/>
              <w:autoSpaceDE w:val="0"/>
              <w:autoSpaceDN w:val="0"/>
              <w:snapToGrid w:val="0"/>
              <w:spacing w:line="384" w:lineRule="auto"/>
              <w:textAlignment w:val="baseline"/>
              <w:rPr>
                <w:rFonts w:cs="굴림"/>
                <w:color w:val="000000"/>
                <w:szCs w:val="18"/>
              </w:rPr>
            </w:pPr>
            <w:r w:rsidRPr="00192F09">
              <w:rPr>
                <w:rFonts w:cs="굴림" w:hint="eastAsia"/>
                <w:color w:val="000000"/>
                <w:szCs w:val="18"/>
              </w:rPr>
              <w:t>몸무게,</w:t>
            </w:r>
            <w:r w:rsidRPr="00192F09">
              <w:rPr>
                <w:rFonts w:cs="굴림"/>
                <w:color w:val="000000"/>
                <w:szCs w:val="18"/>
              </w:rPr>
              <w:t xml:space="preserve"> </w:t>
            </w:r>
            <w:r w:rsidRPr="00192F09">
              <w:rPr>
                <w:rFonts w:cs="굴림" w:hint="eastAsia"/>
                <w:color w:val="000000"/>
                <w:szCs w:val="18"/>
              </w:rPr>
              <w:t>근육비율,</w:t>
            </w:r>
            <w:r w:rsidRPr="00192F09">
              <w:rPr>
                <w:rFonts w:cs="굴림"/>
                <w:color w:val="000000"/>
                <w:szCs w:val="18"/>
              </w:rPr>
              <w:t xml:space="preserve"> </w:t>
            </w:r>
            <w:r w:rsidRPr="00192F09">
              <w:rPr>
                <w:rFonts w:cs="굴림" w:hint="eastAsia"/>
                <w:color w:val="000000"/>
                <w:szCs w:val="18"/>
              </w:rPr>
              <w:t>지방비율,</w:t>
            </w:r>
            <w:r w:rsidRPr="00192F09">
              <w:rPr>
                <w:rFonts w:cs="굴림"/>
                <w:color w:val="000000"/>
                <w:szCs w:val="18"/>
              </w:rPr>
              <w:t xml:space="preserve"> </w:t>
            </w:r>
            <w:r w:rsidRPr="00192F09">
              <w:rPr>
                <w:rFonts w:cs="굴림" w:hint="eastAsia"/>
                <w:color w:val="000000"/>
                <w:szCs w:val="18"/>
              </w:rPr>
              <w:t>체수분비율을 받아오려 했으나,</w:t>
            </w:r>
            <w:r w:rsidRPr="00192F09">
              <w:rPr>
                <w:rFonts w:cs="굴림"/>
                <w:color w:val="000000"/>
                <w:szCs w:val="18"/>
              </w:rPr>
              <w:t xml:space="preserve"> Mi-fit</w:t>
            </w:r>
            <w:r w:rsidRPr="00192F09">
              <w:rPr>
                <w:rFonts w:cs="굴림" w:hint="eastAsia"/>
                <w:color w:val="000000"/>
                <w:szCs w:val="18"/>
              </w:rPr>
              <w:t xml:space="preserve">에서 몸무게를 제외한 나머지 정보들을 </w:t>
            </w:r>
            <w:r w:rsidRPr="00192F09">
              <w:rPr>
                <w:rFonts w:cs="굴림"/>
                <w:color w:val="000000"/>
                <w:szCs w:val="18"/>
              </w:rPr>
              <w:t>Google Fit</w:t>
            </w:r>
            <w:r w:rsidRPr="00192F09">
              <w:rPr>
                <w:rFonts w:cs="굴림" w:hint="eastAsia"/>
                <w:color w:val="000000"/>
                <w:szCs w:val="18"/>
              </w:rPr>
              <w:t xml:space="preserve">과 공유하지 않기 때문에, </w:t>
            </w:r>
            <w:r w:rsidRPr="00192F09">
              <w:rPr>
                <w:rFonts w:cs="굴림"/>
                <w:color w:val="000000"/>
                <w:szCs w:val="18"/>
              </w:rPr>
              <w:t>Google Fit</w:t>
            </w:r>
            <w:r w:rsidRPr="00192F09">
              <w:rPr>
                <w:rFonts w:cs="굴림" w:hint="eastAsia"/>
                <w:color w:val="000000"/>
                <w:szCs w:val="18"/>
              </w:rPr>
              <w:t>이 아닌 블루투스를 이용하여 미스케일의 정보들을 받아오기로 하였다.</w:t>
            </w:r>
            <w:r w:rsidRPr="00192F09">
              <w:rPr>
                <w:rFonts w:cs="굴림"/>
                <w:color w:val="000000"/>
                <w:szCs w:val="18"/>
              </w:rPr>
              <w:t xml:space="preserve"> </w:t>
            </w:r>
            <w:r w:rsidRPr="00192F09">
              <w:rPr>
                <w:rFonts w:cs="굴림" w:hint="eastAsia"/>
                <w:color w:val="000000"/>
                <w:szCs w:val="18"/>
              </w:rPr>
              <w:t>블루투스를 통해 미스케일을 검색하고,</w:t>
            </w:r>
            <w:r w:rsidRPr="00192F09">
              <w:rPr>
                <w:rFonts w:cs="굴림"/>
                <w:color w:val="000000"/>
                <w:szCs w:val="18"/>
              </w:rPr>
              <w:t xml:space="preserve"> </w:t>
            </w:r>
            <w:r w:rsidRPr="00192F09">
              <w:rPr>
                <w:rFonts w:cs="굴림" w:hint="eastAsia"/>
                <w:color w:val="000000"/>
                <w:szCs w:val="18"/>
              </w:rPr>
              <w:t>사용자는 검색된 블루투스 기기중 미스케일을 선택한다.</w:t>
            </w:r>
            <w:r w:rsidRPr="00192F09">
              <w:rPr>
                <w:rFonts w:cs="굴림"/>
                <w:color w:val="000000"/>
                <w:szCs w:val="18"/>
              </w:rPr>
              <w:t xml:space="preserve"> </w:t>
            </w:r>
            <w:r w:rsidRPr="00192F09">
              <w:rPr>
                <w:rFonts w:cs="굴림" w:hint="eastAsia"/>
                <w:color w:val="000000"/>
                <w:szCs w:val="18"/>
              </w:rPr>
              <w:t xml:space="preserve">해당 기기와 블루투스를 통해 연결이 된 상태에서 사용자가 미스케일에서 인바디를 측정하면 해당 정보를 앱과 </w:t>
            </w:r>
            <w:r w:rsidRPr="00192F09">
              <w:rPr>
                <w:rFonts w:cs="굴림"/>
                <w:color w:val="000000"/>
                <w:szCs w:val="18"/>
              </w:rPr>
              <w:t>DB</w:t>
            </w:r>
            <w:r w:rsidRPr="00192F09">
              <w:rPr>
                <w:rFonts w:cs="굴림" w:hint="eastAsia"/>
                <w:color w:val="000000"/>
                <w:szCs w:val="18"/>
              </w:rPr>
              <w:t>에 저장한다.</w:t>
            </w:r>
          </w:p>
        </w:tc>
      </w:tr>
    </w:tbl>
    <w:p w14:paraId="71BFB32E" w14:textId="77777777" w:rsidR="00192F09" w:rsidRPr="00192F09" w:rsidRDefault="00192F09" w:rsidP="007B6494">
      <w:pPr>
        <w:widowControl w:val="0"/>
        <w:wordWrap w:val="0"/>
        <w:autoSpaceDE w:val="0"/>
        <w:autoSpaceDN w:val="0"/>
        <w:snapToGrid w:val="0"/>
        <w:spacing w:after="0" w:line="384" w:lineRule="auto"/>
        <w:jc w:val="both"/>
        <w:textAlignment w:val="baseline"/>
        <w:rPr>
          <w:rFonts w:cs="굴림"/>
          <w:color w:val="000000"/>
          <w:sz w:val="20"/>
        </w:rPr>
      </w:pPr>
    </w:p>
    <w:p w14:paraId="6249E6D1" w14:textId="77777777" w:rsidR="00192F09" w:rsidRPr="00192F09" w:rsidRDefault="00192F09" w:rsidP="00192F09">
      <w:pPr>
        <w:widowControl w:val="0"/>
        <w:wordWrap w:val="0"/>
        <w:autoSpaceDE w:val="0"/>
        <w:autoSpaceDN w:val="0"/>
        <w:snapToGrid w:val="0"/>
        <w:spacing w:after="0" w:line="384" w:lineRule="auto"/>
        <w:jc w:val="both"/>
        <w:textAlignment w:val="baseline"/>
        <w:rPr>
          <w:rFonts w:cs="굴림"/>
          <w:color w:val="000000"/>
          <w:sz w:val="20"/>
        </w:rPr>
      </w:pPr>
      <w:r w:rsidRPr="00192F09">
        <w:rPr>
          <w:rFonts w:cs="굴림"/>
          <w:color w:val="000000"/>
          <w:sz w:val="20"/>
        </w:rPr>
        <w:t>3) 회원 목표 칼로리 설정</w:t>
      </w:r>
    </w:p>
    <w:tbl>
      <w:tblPr>
        <w:tblStyle w:val="21"/>
        <w:tblW w:w="9389" w:type="dxa"/>
        <w:tbl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single" w:sz="4" w:space="0" w:color="5B9BD5"/>
          <w:insideV w:val="single" w:sz="4" w:space="0" w:color="5B9BD5"/>
        </w:tblBorders>
        <w:tblLook w:val="04A0" w:firstRow="1" w:lastRow="0" w:firstColumn="1" w:lastColumn="0" w:noHBand="0" w:noVBand="1"/>
      </w:tblPr>
      <w:tblGrid>
        <w:gridCol w:w="1138"/>
        <w:gridCol w:w="8251"/>
      </w:tblGrid>
      <w:tr w:rsidR="00192F09" w:rsidRPr="00192F09" w14:paraId="742E6A7F" w14:textId="77777777" w:rsidTr="00F049B3">
        <w:trPr>
          <w:trHeight w:val="2806"/>
        </w:trPr>
        <w:tc>
          <w:tcPr>
            <w:tcW w:w="1138" w:type="dxa"/>
            <w:shd w:val="clear" w:color="auto" w:fill="BDD6EE"/>
          </w:tcPr>
          <w:p w14:paraId="4828CA8C" w14:textId="77777777" w:rsidR="00192F09" w:rsidRPr="00192F09" w:rsidRDefault="00192F09" w:rsidP="00192F09">
            <w:pPr>
              <w:widowControl w:val="0"/>
              <w:wordWrap w:val="0"/>
              <w:autoSpaceDE w:val="0"/>
              <w:autoSpaceDN w:val="0"/>
              <w:snapToGrid w:val="0"/>
              <w:spacing w:line="384" w:lineRule="auto"/>
              <w:textAlignment w:val="baseline"/>
              <w:rPr>
                <w:rFonts w:cs="굴림"/>
                <w:color w:val="000000"/>
                <w:szCs w:val="18"/>
              </w:rPr>
            </w:pPr>
            <w:r w:rsidRPr="00192F09">
              <w:rPr>
                <w:rFonts w:cs="굴림" w:hint="eastAsia"/>
                <w:color w:val="000000"/>
                <w:szCs w:val="18"/>
              </w:rPr>
              <w:t>기존 내용</w:t>
            </w:r>
          </w:p>
        </w:tc>
        <w:tc>
          <w:tcPr>
            <w:tcW w:w="8251" w:type="dxa"/>
          </w:tcPr>
          <w:p w14:paraId="5FEF48E8" w14:textId="77777777" w:rsidR="00192F09" w:rsidRPr="00192F09" w:rsidRDefault="00192F09" w:rsidP="00192F09">
            <w:pPr>
              <w:widowControl w:val="0"/>
              <w:wordWrap w:val="0"/>
              <w:autoSpaceDE w:val="0"/>
              <w:autoSpaceDN w:val="0"/>
              <w:snapToGrid w:val="0"/>
              <w:spacing w:line="384" w:lineRule="auto"/>
              <w:textAlignment w:val="baseline"/>
              <w:rPr>
                <w:rFonts w:cs="굴림"/>
                <w:color w:val="000000"/>
                <w:szCs w:val="18"/>
              </w:rPr>
            </w:pPr>
            <w:r w:rsidRPr="00192F09">
              <w:rPr>
                <w:rFonts w:cs="굴림" w:hint="eastAsia"/>
                <w:color w:val="000000"/>
                <w:szCs w:val="18"/>
              </w:rPr>
              <w:t xml:space="preserve">기초대사량 </w:t>
            </w:r>
            <w:r w:rsidRPr="00192F09">
              <w:rPr>
                <w:rFonts w:cs="굴림"/>
                <w:color w:val="000000"/>
                <w:szCs w:val="18"/>
              </w:rPr>
              <w:t xml:space="preserve">: </w:t>
            </w:r>
            <w:r w:rsidRPr="00192F09">
              <w:rPr>
                <w:rFonts w:cs="굴림" w:hint="eastAsia"/>
                <w:color w:val="000000"/>
                <w:szCs w:val="18"/>
              </w:rPr>
              <w:t>남자</w:t>
            </w:r>
            <w:r w:rsidRPr="00192F09">
              <w:rPr>
                <w:rFonts w:cs="굴림"/>
                <w:color w:val="000000"/>
                <w:szCs w:val="18"/>
              </w:rPr>
              <w:t xml:space="preserve"> : 66.47 + (13.75 X 체중 ) + (5 X 키) - (6.76 X 나이)</w:t>
            </w:r>
          </w:p>
          <w:p w14:paraId="79CCC345" w14:textId="77777777" w:rsidR="00192F09" w:rsidRPr="00192F09" w:rsidRDefault="00192F09" w:rsidP="00192F09">
            <w:pPr>
              <w:widowControl w:val="0"/>
              <w:wordWrap w:val="0"/>
              <w:autoSpaceDE w:val="0"/>
              <w:autoSpaceDN w:val="0"/>
              <w:snapToGrid w:val="0"/>
              <w:spacing w:line="384" w:lineRule="auto"/>
              <w:ind w:firstLineChars="700" w:firstLine="1400"/>
              <w:textAlignment w:val="baseline"/>
              <w:rPr>
                <w:rFonts w:cs="굴림"/>
                <w:color w:val="000000"/>
                <w:szCs w:val="18"/>
              </w:rPr>
            </w:pPr>
            <w:r w:rsidRPr="00192F09">
              <w:rPr>
                <w:rFonts w:cs="굴림"/>
                <w:color w:val="000000"/>
                <w:szCs w:val="18"/>
              </w:rPr>
              <w:t>여자 64.41 + (9.56 X 체중 ) + (1.85X 키) - (4.68 X 나이)</w:t>
            </w:r>
          </w:p>
          <w:p w14:paraId="3F6C29D9" w14:textId="77777777" w:rsidR="00192F09" w:rsidRPr="00192F09" w:rsidRDefault="00192F09" w:rsidP="00192F09">
            <w:pPr>
              <w:widowControl w:val="0"/>
              <w:wordWrap w:val="0"/>
              <w:autoSpaceDE w:val="0"/>
              <w:autoSpaceDN w:val="0"/>
              <w:snapToGrid w:val="0"/>
              <w:spacing w:line="384" w:lineRule="auto"/>
              <w:ind w:leftChars="14" w:left="1425" w:hangingChars="700" w:hanging="1400"/>
              <w:textAlignment w:val="baseline"/>
              <w:rPr>
                <w:rFonts w:cs="굴림"/>
                <w:color w:val="000000"/>
                <w:szCs w:val="18"/>
              </w:rPr>
            </w:pPr>
            <w:r w:rsidRPr="00192F09">
              <w:rPr>
                <w:rFonts w:cs="굴림" w:hint="eastAsia"/>
                <w:color w:val="000000"/>
                <w:szCs w:val="18"/>
              </w:rPr>
              <w:t xml:space="preserve">활동대사량 </w:t>
            </w:r>
            <w:r w:rsidRPr="00192F09">
              <w:rPr>
                <w:rFonts w:cs="굴림"/>
                <w:color w:val="000000"/>
                <w:szCs w:val="18"/>
              </w:rPr>
              <w:t xml:space="preserve">: </w:t>
            </w:r>
            <w:r w:rsidRPr="00192F09">
              <w:rPr>
                <w:rFonts w:cs="굴림" w:hint="eastAsia"/>
                <w:color w:val="000000"/>
                <w:szCs w:val="18"/>
              </w:rPr>
              <w:t xml:space="preserve">기초대사량 </w:t>
            </w:r>
            <w:r w:rsidRPr="00192F09">
              <w:rPr>
                <w:rFonts w:cs="굴림"/>
                <w:color w:val="000000"/>
                <w:szCs w:val="18"/>
              </w:rPr>
              <w:t xml:space="preserve">* </w:t>
            </w:r>
            <w:r w:rsidRPr="00192F09">
              <w:rPr>
                <w:rFonts w:cs="굴림" w:hint="eastAsia"/>
                <w:color w:val="000000"/>
                <w:szCs w:val="18"/>
              </w:rPr>
              <w:t xml:space="preserve">활동계수 </w:t>
            </w:r>
            <w:r w:rsidRPr="00192F09">
              <w:rPr>
                <w:rFonts w:cs="굴림"/>
                <w:color w:val="000000"/>
                <w:szCs w:val="18"/>
              </w:rPr>
              <w:t xml:space="preserve">( </w:t>
            </w:r>
            <w:r w:rsidRPr="00192F09">
              <w:rPr>
                <w:rFonts w:cs="굴림" w:hint="eastAsia"/>
                <w:color w:val="000000"/>
                <w:szCs w:val="18"/>
              </w:rPr>
              <w:t xml:space="preserve">활동계수 </w:t>
            </w:r>
            <w:r w:rsidRPr="00192F09">
              <w:rPr>
                <w:rFonts w:cs="굴림"/>
                <w:color w:val="000000"/>
                <w:szCs w:val="18"/>
              </w:rPr>
              <w:t xml:space="preserve">: </w:t>
            </w:r>
            <w:r w:rsidRPr="00192F09">
              <w:rPr>
                <w:rFonts w:cs="굴림" w:hint="eastAsia"/>
                <w:color w:val="000000"/>
                <w:szCs w:val="18"/>
              </w:rPr>
              <w:t xml:space="preserve">운동을 전혀하지 않음 </w:t>
            </w:r>
            <w:r w:rsidRPr="00192F09">
              <w:rPr>
                <w:rFonts w:cs="굴림"/>
                <w:color w:val="000000"/>
                <w:szCs w:val="18"/>
              </w:rPr>
              <w:t>: 0.3</w:t>
            </w:r>
            <w:r w:rsidRPr="00192F09">
              <w:rPr>
                <w:rFonts w:cs="굴림" w:hint="eastAsia"/>
                <w:color w:val="000000"/>
                <w:szCs w:val="18"/>
              </w:rPr>
              <w:t xml:space="preserve"> </w:t>
            </w:r>
            <w:r w:rsidRPr="00192F09">
              <w:rPr>
                <w:rFonts w:cs="굴림"/>
                <w:color w:val="000000"/>
                <w:szCs w:val="18"/>
              </w:rPr>
              <w:t xml:space="preserve">/ </w:t>
            </w:r>
            <w:r w:rsidRPr="00192F09">
              <w:rPr>
                <w:rFonts w:cs="굴림" w:hint="eastAsia"/>
                <w:color w:val="000000"/>
                <w:szCs w:val="18"/>
              </w:rPr>
              <w:t xml:space="preserve">적당한 </w:t>
            </w:r>
            <w:r w:rsidRPr="00192F09">
              <w:rPr>
                <w:rFonts w:cs="굴림"/>
                <w:color w:val="000000"/>
                <w:szCs w:val="18"/>
              </w:rPr>
              <w:t xml:space="preserve"> </w:t>
            </w:r>
            <w:r w:rsidRPr="00192F09">
              <w:rPr>
                <w:rFonts w:cs="굴림" w:hint="eastAsia"/>
                <w:color w:val="000000"/>
                <w:szCs w:val="18"/>
              </w:rPr>
              <w:t xml:space="preserve"> 운동 </w:t>
            </w:r>
            <w:r w:rsidRPr="00192F09">
              <w:rPr>
                <w:rFonts w:cs="굴림"/>
                <w:color w:val="000000"/>
                <w:szCs w:val="18"/>
              </w:rPr>
              <w:t>: 0.5</w:t>
            </w:r>
            <w:r w:rsidRPr="00192F09">
              <w:rPr>
                <w:rFonts w:cs="굴림" w:hint="eastAsia"/>
                <w:color w:val="000000"/>
                <w:szCs w:val="18"/>
              </w:rPr>
              <w:t xml:space="preserve"> </w:t>
            </w:r>
            <w:r w:rsidRPr="00192F09">
              <w:rPr>
                <w:rFonts w:cs="굴림"/>
                <w:color w:val="000000"/>
                <w:szCs w:val="18"/>
              </w:rPr>
              <w:t>/</w:t>
            </w:r>
            <w:r w:rsidRPr="00192F09">
              <w:rPr>
                <w:rFonts w:cs="굴림" w:hint="eastAsia"/>
                <w:color w:val="000000"/>
                <w:szCs w:val="18"/>
              </w:rPr>
              <w:t xml:space="preserve">강도 </w:t>
            </w:r>
            <w:r w:rsidRPr="00192F09">
              <w:rPr>
                <w:rFonts w:cs="굴림"/>
                <w:color w:val="000000"/>
                <w:szCs w:val="18"/>
              </w:rPr>
              <w:t xml:space="preserve">  </w:t>
            </w:r>
            <w:r w:rsidRPr="00192F09">
              <w:rPr>
                <w:rFonts w:cs="굴림" w:hint="eastAsia"/>
                <w:color w:val="000000"/>
                <w:szCs w:val="18"/>
              </w:rPr>
              <w:t>높은 운동:</w:t>
            </w:r>
            <w:r w:rsidRPr="00192F09">
              <w:rPr>
                <w:rFonts w:cs="굴림"/>
                <w:color w:val="000000"/>
                <w:szCs w:val="18"/>
              </w:rPr>
              <w:t>0.7)</w:t>
            </w:r>
          </w:p>
          <w:p w14:paraId="338E465F" w14:textId="77777777" w:rsidR="00192F09" w:rsidRPr="00192F09" w:rsidRDefault="00192F09" w:rsidP="00192F09">
            <w:pPr>
              <w:widowControl w:val="0"/>
              <w:wordWrap w:val="0"/>
              <w:autoSpaceDE w:val="0"/>
              <w:autoSpaceDN w:val="0"/>
              <w:snapToGrid w:val="0"/>
              <w:spacing w:line="384" w:lineRule="auto"/>
              <w:textAlignment w:val="baseline"/>
              <w:rPr>
                <w:rFonts w:cs="굴림"/>
                <w:color w:val="000000"/>
                <w:szCs w:val="18"/>
              </w:rPr>
            </w:pPr>
            <w:r w:rsidRPr="00192F09">
              <w:rPr>
                <w:rFonts w:cs="굴림"/>
                <w:color w:val="000000"/>
                <w:szCs w:val="18"/>
              </w:rPr>
              <w:t>권장칼로리 : 기초대사량 + 활동대사량</w:t>
            </w:r>
          </w:p>
        </w:tc>
      </w:tr>
      <w:tr w:rsidR="00192F09" w:rsidRPr="00192F09" w14:paraId="5646B9CE" w14:textId="77777777" w:rsidTr="00F049B3">
        <w:trPr>
          <w:trHeight w:val="1677"/>
        </w:trPr>
        <w:tc>
          <w:tcPr>
            <w:tcW w:w="1138" w:type="dxa"/>
            <w:shd w:val="clear" w:color="auto" w:fill="BDD6EE"/>
          </w:tcPr>
          <w:p w14:paraId="33B88EFC" w14:textId="77777777" w:rsidR="00192F09" w:rsidRPr="00192F09" w:rsidRDefault="00192F09" w:rsidP="00192F09">
            <w:pPr>
              <w:widowControl w:val="0"/>
              <w:wordWrap w:val="0"/>
              <w:autoSpaceDE w:val="0"/>
              <w:autoSpaceDN w:val="0"/>
              <w:snapToGrid w:val="0"/>
              <w:spacing w:line="384" w:lineRule="auto"/>
              <w:textAlignment w:val="baseline"/>
              <w:rPr>
                <w:rFonts w:cs="굴림"/>
                <w:color w:val="000000"/>
                <w:szCs w:val="18"/>
              </w:rPr>
            </w:pPr>
            <w:r w:rsidRPr="00192F09">
              <w:rPr>
                <w:rFonts w:cs="굴림" w:hint="eastAsia"/>
                <w:color w:val="000000"/>
                <w:szCs w:val="18"/>
              </w:rPr>
              <w:t>수정된 내용</w:t>
            </w:r>
          </w:p>
        </w:tc>
        <w:tc>
          <w:tcPr>
            <w:tcW w:w="8251" w:type="dxa"/>
          </w:tcPr>
          <w:p w14:paraId="4A523555" w14:textId="77777777" w:rsidR="00192F09" w:rsidRPr="00192F09" w:rsidRDefault="00192F09" w:rsidP="00192F09">
            <w:pPr>
              <w:widowControl w:val="0"/>
              <w:wordWrap w:val="0"/>
              <w:autoSpaceDE w:val="0"/>
              <w:autoSpaceDN w:val="0"/>
              <w:snapToGrid w:val="0"/>
              <w:spacing w:line="384" w:lineRule="auto"/>
              <w:textAlignment w:val="baseline"/>
              <w:rPr>
                <w:rFonts w:cs="굴림"/>
                <w:color w:val="000000"/>
                <w:szCs w:val="18"/>
              </w:rPr>
            </w:pPr>
            <w:r w:rsidRPr="00192F09">
              <w:rPr>
                <w:rFonts w:cs="굴림" w:hint="eastAsia"/>
                <w:color w:val="000000"/>
                <w:szCs w:val="18"/>
              </w:rPr>
              <w:t>권장칼로리</w:t>
            </w:r>
            <w:r w:rsidRPr="00192F09">
              <w:rPr>
                <w:rFonts w:cs="굴림"/>
                <w:color w:val="000000"/>
                <w:szCs w:val="18"/>
              </w:rPr>
              <w:t xml:space="preserve"> : 성인여자=354-6.91x연령(세)+PA[9.36x체중(kg)+726x신장(m)]</w:t>
            </w:r>
          </w:p>
          <w:p w14:paraId="4ED4EB46" w14:textId="77777777" w:rsidR="00192F09" w:rsidRPr="00192F09" w:rsidRDefault="00192F09" w:rsidP="00192F09">
            <w:pPr>
              <w:widowControl w:val="0"/>
              <w:wordWrap w:val="0"/>
              <w:autoSpaceDE w:val="0"/>
              <w:autoSpaceDN w:val="0"/>
              <w:snapToGrid w:val="0"/>
              <w:spacing w:line="384" w:lineRule="auto"/>
              <w:ind w:firstLineChars="700" w:firstLine="1400"/>
              <w:textAlignment w:val="baseline"/>
              <w:rPr>
                <w:rFonts w:cs="굴림"/>
                <w:color w:val="000000"/>
                <w:szCs w:val="18"/>
              </w:rPr>
            </w:pPr>
            <w:r w:rsidRPr="00192F09">
              <w:rPr>
                <w:rFonts w:cs="굴림" w:hint="eastAsia"/>
                <w:color w:val="000000"/>
                <w:szCs w:val="18"/>
              </w:rPr>
              <w:t>성인남자</w:t>
            </w:r>
            <w:r w:rsidRPr="00192F09">
              <w:rPr>
                <w:rFonts w:cs="굴림"/>
                <w:color w:val="000000"/>
                <w:szCs w:val="18"/>
              </w:rPr>
              <w:t>=662-9.53x연령(세)+PA[15.91x체중(kg)+539.6x신장(m)]</w:t>
            </w:r>
          </w:p>
          <w:p w14:paraId="5952BDC3" w14:textId="77777777" w:rsidR="00192F09" w:rsidRPr="00192F09" w:rsidRDefault="00192F09" w:rsidP="00192F09">
            <w:pPr>
              <w:widowControl w:val="0"/>
              <w:wordWrap w:val="0"/>
              <w:autoSpaceDE w:val="0"/>
              <w:autoSpaceDN w:val="0"/>
              <w:snapToGrid w:val="0"/>
              <w:spacing w:line="384" w:lineRule="auto"/>
              <w:textAlignment w:val="baseline"/>
              <w:rPr>
                <w:rFonts w:cs="굴림"/>
                <w:color w:val="000000"/>
                <w:szCs w:val="18"/>
              </w:rPr>
            </w:pPr>
            <w:r w:rsidRPr="00192F09">
              <w:rPr>
                <w:rFonts w:cs="굴림" w:hint="eastAsia"/>
                <w:color w:val="000000"/>
                <w:szCs w:val="18"/>
              </w:rPr>
              <w:t>※</w:t>
            </w:r>
            <w:r w:rsidRPr="00192F09">
              <w:rPr>
                <w:rFonts w:cs="굴림"/>
                <w:color w:val="000000"/>
                <w:szCs w:val="18"/>
              </w:rPr>
              <w:t xml:space="preserve"> PA(신체활동계수): 1.0(비활동적), 1.12(저활동적), 1.27(활동적),1.45(매우 활동적)</w:t>
            </w:r>
          </w:p>
        </w:tc>
      </w:tr>
    </w:tbl>
    <w:p w14:paraId="7252F71D" w14:textId="129008B8" w:rsidR="00192F09" w:rsidRPr="00192F09" w:rsidRDefault="00192F09" w:rsidP="00192F09">
      <w:pPr>
        <w:rPr>
          <w:color w:val="404040"/>
        </w:rPr>
      </w:pPr>
    </w:p>
    <w:p w14:paraId="4289B8BC" w14:textId="51927980" w:rsidR="00192F09" w:rsidRPr="00192F09" w:rsidRDefault="7358B20B" w:rsidP="169A568A">
      <w:pPr>
        <w:spacing w:after="0" w:line="384" w:lineRule="auto"/>
        <w:jc w:val="both"/>
        <w:rPr>
          <w:rFonts w:cs="굴림"/>
          <w:color w:val="000000" w:themeColor="text1"/>
          <w:sz w:val="20"/>
        </w:rPr>
      </w:pPr>
      <w:r w:rsidRPr="7358B20B">
        <w:rPr>
          <w:rFonts w:cs="굴림"/>
          <w:color w:val="000000" w:themeColor="text1"/>
          <w:sz w:val="20"/>
        </w:rPr>
        <w:t>4) 식단추천</w:t>
      </w:r>
    </w:p>
    <w:tbl>
      <w:tblPr>
        <w:tblStyle w:val="21"/>
        <w:tblW w:w="0" w:type="auto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4A0" w:firstRow="1" w:lastRow="0" w:firstColumn="1" w:lastColumn="0" w:noHBand="0" w:noVBand="1"/>
      </w:tblPr>
      <w:tblGrid>
        <w:gridCol w:w="1210"/>
        <w:gridCol w:w="8140"/>
      </w:tblGrid>
      <w:tr w:rsidR="169A568A" w14:paraId="704145D0" w14:textId="77777777" w:rsidTr="267024DD">
        <w:tc>
          <w:tcPr>
            <w:tcW w:w="1271" w:type="dxa"/>
            <w:shd w:val="clear" w:color="auto" w:fill="BDD6EE" w:themeFill="accent1" w:themeFillTint="66"/>
          </w:tcPr>
          <w:p w14:paraId="7E3FF3C3" w14:textId="77777777" w:rsidR="169A568A" w:rsidRDefault="169A568A" w:rsidP="169A568A">
            <w:pPr>
              <w:spacing w:line="384" w:lineRule="auto"/>
              <w:rPr>
                <w:rFonts w:cs="굴림"/>
                <w:color w:val="000000" w:themeColor="text1"/>
              </w:rPr>
            </w:pPr>
            <w:r w:rsidRPr="169A568A">
              <w:rPr>
                <w:rFonts w:cs="굴림"/>
                <w:color w:val="000000" w:themeColor="text1"/>
              </w:rPr>
              <w:t>기존 내용</w:t>
            </w:r>
          </w:p>
        </w:tc>
        <w:tc>
          <w:tcPr>
            <w:tcW w:w="9214" w:type="dxa"/>
          </w:tcPr>
          <w:p w14:paraId="79C0D2C1" w14:textId="7157539E" w:rsidR="169A568A" w:rsidRDefault="0FCA2996" w:rsidP="0FCA2996">
            <w:pPr>
              <w:spacing w:line="384" w:lineRule="auto"/>
              <w:jc w:val="left"/>
              <w:rPr>
                <w:lang w:val="ko-KR"/>
              </w:rPr>
            </w:pPr>
            <w:r w:rsidRPr="0FCA2996">
              <w:rPr>
                <w:lang w:val="ko-KR"/>
              </w:rPr>
              <w:t>1. 사용자의 목표 칼로리와 권장 영양 섭취 기준을 바탕으로, 사용자가 해당 시점까지 먹은 음식과 비교하여 미리 정해진 식단 리스트 중 가장 적합한 것을 찾아 제공</w:t>
            </w:r>
            <w:r w:rsidR="169A568A">
              <w:br/>
            </w:r>
            <w:r w:rsidRPr="0FCA2996">
              <w:rPr>
                <w:lang w:val="ko-KR"/>
              </w:rPr>
              <w:t xml:space="preserve">2. 가장 적합한 것을 </w:t>
            </w:r>
            <w:r w:rsidR="32821565" w:rsidRPr="32821565">
              <w:rPr>
                <w:lang w:val="ko-KR"/>
              </w:rPr>
              <w:t>찾을 때는</w:t>
            </w:r>
            <w:r w:rsidRPr="0FCA2996">
              <w:rPr>
                <w:lang w:val="ko-KR"/>
              </w:rPr>
              <w:t xml:space="preserve"> 영양소보다 칼로리를 우선순위로 둔다.</w:t>
            </w:r>
          </w:p>
        </w:tc>
      </w:tr>
      <w:tr w:rsidR="169A568A" w14:paraId="302A7397" w14:textId="77777777" w:rsidTr="267024DD">
        <w:tc>
          <w:tcPr>
            <w:tcW w:w="1271" w:type="dxa"/>
            <w:shd w:val="clear" w:color="auto" w:fill="BDD6EE" w:themeFill="accent1" w:themeFillTint="66"/>
          </w:tcPr>
          <w:p w14:paraId="33123043" w14:textId="77777777" w:rsidR="169A568A" w:rsidRDefault="169A568A" w:rsidP="169A568A">
            <w:pPr>
              <w:spacing w:line="384" w:lineRule="auto"/>
              <w:rPr>
                <w:rFonts w:cs="굴림"/>
                <w:color w:val="000000" w:themeColor="text1"/>
              </w:rPr>
            </w:pPr>
            <w:r w:rsidRPr="169A568A">
              <w:rPr>
                <w:rFonts w:cs="굴림"/>
                <w:color w:val="000000" w:themeColor="text1"/>
              </w:rPr>
              <w:t>수정된 내용</w:t>
            </w:r>
          </w:p>
        </w:tc>
        <w:tc>
          <w:tcPr>
            <w:tcW w:w="9214" w:type="dxa"/>
          </w:tcPr>
          <w:p w14:paraId="6F8553FD" w14:textId="167EAA90" w:rsidR="169A568A" w:rsidRDefault="267024DD" w:rsidP="169A568A">
            <w:pPr>
              <w:spacing w:line="384" w:lineRule="auto"/>
              <w:rPr>
                <w:rFonts w:cs="굴림"/>
                <w:color w:val="000000" w:themeColor="text1"/>
              </w:rPr>
            </w:pPr>
            <w:r w:rsidRPr="267024DD">
              <w:rPr>
                <w:rFonts w:cs="굴림"/>
                <w:color w:val="000000" w:themeColor="text1"/>
              </w:rPr>
              <w:t>사용자가 먹고 싶은 칼로리를 입력하면 입력한 칼로리보다 낮은 칼로리의 식단 3가지를 표기하여 주고, 하단에 그 보다 더 낮은 식단들을 표기하여 준다.</w:t>
            </w:r>
          </w:p>
        </w:tc>
      </w:tr>
    </w:tbl>
    <w:p w14:paraId="163BC06D" w14:textId="129008B8" w:rsidR="00192F09" w:rsidRPr="00192F09" w:rsidRDefault="00192F09" w:rsidP="00192F09"/>
    <w:p w14:paraId="7A8A567D" w14:textId="6F63A657" w:rsidR="10C758AE" w:rsidRDefault="788E3524" w:rsidP="008D1CAC">
      <w:pPr>
        <w:pStyle w:val="2"/>
      </w:pPr>
      <w:bookmarkStart w:id="102" w:name="_Toc57322683"/>
      <w:r>
        <w:lastRenderedPageBreak/>
        <w:t>6.2 요구사항 구현현황</w:t>
      </w:r>
      <w:bookmarkEnd w:id="102"/>
      <w:r w:rsidRPr="788E3524">
        <w:rPr>
          <w:rFonts w:ascii="휴먼명조" w:eastAsia="휴먼명조" w:hAnsi="휴먼명조" w:cs="휴먼명조"/>
        </w:rPr>
        <w:t xml:space="preserve"> </w:t>
      </w:r>
    </w:p>
    <w:tbl>
      <w:tblPr>
        <w:tblStyle w:val="af4"/>
        <w:tblW w:w="0" w:type="auto"/>
        <w:tbl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single" w:sz="4" w:space="0" w:color="5B9BD5"/>
          <w:insideV w:val="single" w:sz="4" w:space="0" w:color="5B9BD5"/>
        </w:tblBorders>
        <w:tblLayout w:type="fixed"/>
        <w:tblLook w:val="06A0" w:firstRow="1" w:lastRow="0" w:firstColumn="1" w:lastColumn="0" w:noHBand="1" w:noVBand="1"/>
      </w:tblPr>
      <w:tblGrid>
        <w:gridCol w:w="3120"/>
        <w:gridCol w:w="3120"/>
        <w:gridCol w:w="3120"/>
      </w:tblGrid>
      <w:tr w:rsidR="10C758AE" w14:paraId="59531086" w14:textId="77777777" w:rsidTr="00EE71CD">
        <w:tc>
          <w:tcPr>
            <w:tcW w:w="3120" w:type="dxa"/>
            <w:shd w:val="clear" w:color="auto" w:fill="DEEAF6" w:themeFill="accent1" w:themeFillTint="33"/>
          </w:tcPr>
          <w:p w14:paraId="009EEEA9" w14:textId="56DCFE85" w:rsidR="10C758AE" w:rsidRDefault="788E3524" w:rsidP="10C758AE">
            <w:pPr>
              <w:jc w:val="center"/>
            </w:pPr>
            <w:r>
              <w:t xml:space="preserve">요구사항 </w:t>
            </w:r>
            <w:r w:rsidRPr="788E3524">
              <w:rPr>
                <w:rFonts w:ascii="휴먼명조" w:eastAsia="휴먼명조" w:hAnsi="휴먼명조" w:cs="휴먼명조"/>
              </w:rPr>
              <w:t>ID</w:t>
            </w:r>
          </w:p>
        </w:tc>
        <w:tc>
          <w:tcPr>
            <w:tcW w:w="3120" w:type="dxa"/>
            <w:shd w:val="clear" w:color="auto" w:fill="DEEAF6" w:themeFill="accent1" w:themeFillTint="33"/>
          </w:tcPr>
          <w:p w14:paraId="77AAB28F" w14:textId="4FA13AAF" w:rsidR="10C758AE" w:rsidRDefault="788E3524" w:rsidP="10C758AE">
            <w:pPr>
              <w:jc w:val="center"/>
            </w:pPr>
            <w:r>
              <w:t>요구사항 명</w:t>
            </w:r>
          </w:p>
        </w:tc>
        <w:tc>
          <w:tcPr>
            <w:tcW w:w="3120" w:type="dxa"/>
            <w:shd w:val="clear" w:color="auto" w:fill="DEEAF6" w:themeFill="accent1" w:themeFillTint="33"/>
          </w:tcPr>
          <w:p w14:paraId="75046B97" w14:textId="4A604038" w:rsidR="10C758AE" w:rsidRDefault="788E3524" w:rsidP="10C758AE">
            <w:pPr>
              <w:jc w:val="center"/>
            </w:pPr>
            <w:r>
              <w:t>구현 결과</w:t>
            </w:r>
            <w:r w:rsidRPr="788E3524">
              <w:rPr>
                <w:rFonts w:ascii="휴먼명조" w:eastAsia="휴먼명조" w:hAnsi="휴먼명조" w:cs="휴먼명조"/>
              </w:rPr>
              <w:t>(%)</w:t>
            </w:r>
          </w:p>
        </w:tc>
      </w:tr>
      <w:tr w:rsidR="10C758AE" w14:paraId="0BF6CC1D" w14:textId="77777777" w:rsidTr="00EE71CD">
        <w:tc>
          <w:tcPr>
            <w:tcW w:w="3120" w:type="dxa"/>
          </w:tcPr>
          <w:p w14:paraId="1BFBC647" w14:textId="15449774" w:rsidR="10C758AE" w:rsidRDefault="008A1A31" w:rsidP="10C758AE">
            <w:pPr>
              <w:jc w:val="center"/>
              <w:rPr>
                <w:rFonts w:ascii="휴먼명조" w:eastAsia="휴먼명조" w:hAnsi="휴먼명조" w:cs="휴먼명조"/>
              </w:rPr>
            </w:pPr>
            <w:r>
              <w:rPr>
                <w:rFonts w:ascii="휴먼명조" w:eastAsia="휴먼명조" w:hAnsi="휴먼명조" w:cs="휴먼명조"/>
              </w:rPr>
              <w:t>SP_</w:t>
            </w:r>
            <w:r w:rsidR="788E3524" w:rsidRPr="788E3524">
              <w:rPr>
                <w:rFonts w:ascii="휴먼명조" w:eastAsia="휴먼명조" w:hAnsi="휴먼명조" w:cs="휴먼명조"/>
              </w:rPr>
              <w:t>UR</w:t>
            </w:r>
            <w:r>
              <w:rPr>
                <w:rFonts w:ascii="휴먼명조" w:eastAsia="휴먼명조" w:hAnsi="휴먼명조" w:cs="휴먼명조"/>
              </w:rPr>
              <w:t>_</w:t>
            </w:r>
            <w:r w:rsidR="788E3524" w:rsidRPr="788E3524">
              <w:rPr>
                <w:rFonts w:ascii="휴먼명조" w:eastAsia="휴먼명조" w:hAnsi="휴먼명조" w:cs="휴먼명조"/>
              </w:rPr>
              <w:t>001</w:t>
            </w:r>
          </w:p>
        </w:tc>
        <w:tc>
          <w:tcPr>
            <w:tcW w:w="3120" w:type="dxa"/>
          </w:tcPr>
          <w:p w14:paraId="17DFB561" w14:textId="14BDEB60" w:rsidR="10C758AE" w:rsidRDefault="788E3524" w:rsidP="10C758AE">
            <w:pPr>
              <w:jc w:val="center"/>
            </w:pPr>
            <w:r>
              <w:t>회원정보 관리</w:t>
            </w:r>
          </w:p>
        </w:tc>
        <w:tc>
          <w:tcPr>
            <w:tcW w:w="3120" w:type="dxa"/>
          </w:tcPr>
          <w:p w14:paraId="227D1FC9" w14:textId="66538AB8" w:rsidR="10C758AE" w:rsidRDefault="788E3524" w:rsidP="10C758AE">
            <w:pPr>
              <w:jc w:val="center"/>
            </w:pPr>
            <w:r w:rsidRPr="788E3524">
              <w:rPr>
                <w:rFonts w:ascii="휴먼명조" w:eastAsia="휴먼명조" w:hAnsi="휴먼명조" w:cs="휴먼명조"/>
              </w:rPr>
              <w:t>100%</w:t>
            </w:r>
          </w:p>
        </w:tc>
      </w:tr>
      <w:tr w:rsidR="10C758AE" w14:paraId="0113C3A8" w14:textId="77777777" w:rsidTr="00EE71CD">
        <w:tc>
          <w:tcPr>
            <w:tcW w:w="3120" w:type="dxa"/>
          </w:tcPr>
          <w:p w14:paraId="7C1937BF" w14:textId="2FC83649" w:rsidR="10C758AE" w:rsidRDefault="008A1A31" w:rsidP="10C758AE">
            <w:pPr>
              <w:spacing w:after="180" w:line="288" w:lineRule="auto"/>
              <w:jc w:val="center"/>
            </w:pPr>
            <w:r>
              <w:rPr>
                <w:rFonts w:ascii="휴먼명조" w:eastAsia="휴먼명조" w:hAnsi="휴먼명조" w:cs="휴먼명조"/>
              </w:rPr>
              <w:t>SP_</w:t>
            </w:r>
            <w:r w:rsidR="10C758AE" w:rsidRPr="10C758AE">
              <w:rPr>
                <w:rFonts w:ascii="휴먼명조" w:eastAsia="휴먼명조" w:hAnsi="휴먼명조" w:cs="휴먼명조"/>
              </w:rPr>
              <w:t>UR</w:t>
            </w:r>
            <w:r>
              <w:rPr>
                <w:rFonts w:ascii="휴먼명조" w:eastAsia="휴먼명조" w:hAnsi="휴먼명조" w:cs="휴먼명조"/>
              </w:rPr>
              <w:t>_</w:t>
            </w:r>
            <w:r w:rsidR="10C758AE" w:rsidRPr="10C758AE">
              <w:rPr>
                <w:rFonts w:ascii="휴먼명조" w:eastAsia="휴먼명조" w:hAnsi="휴먼명조" w:cs="휴먼명조"/>
              </w:rPr>
              <w:t>002</w:t>
            </w:r>
          </w:p>
        </w:tc>
        <w:tc>
          <w:tcPr>
            <w:tcW w:w="3120" w:type="dxa"/>
          </w:tcPr>
          <w:p w14:paraId="6CFEB687" w14:textId="56F93003" w:rsidR="10C758AE" w:rsidRDefault="788E3524" w:rsidP="10C758AE">
            <w:pPr>
              <w:jc w:val="center"/>
            </w:pPr>
            <w:r>
              <w:t>회원정보 입력</w:t>
            </w:r>
          </w:p>
        </w:tc>
        <w:tc>
          <w:tcPr>
            <w:tcW w:w="3120" w:type="dxa"/>
          </w:tcPr>
          <w:p w14:paraId="45E39A89" w14:textId="35186D0F" w:rsidR="10C758AE" w:rsidRDefault="788E3524" w:rsidP="10C758AE">
            <w:pPr>
              <w:jc w:val="center"/>
            </w:pPr>
            <w:r w:rsidRPr="788E3524">
              <w:rPr>
                <w:rFonts w:ascii="휴먼명조" w:eastAsia="휴먼명조" w:hAnsi="휴먼명조" w:cs="휴먼명조"/>
              </w:rPr>
              <w:t>100%</w:t>
            </w:r>
          </w:p>
        </w:tc>
      </w:tr>
      <w:tr w:rsidR="10C758AE" w14:paraId="6B7657C3" w14:textId="77777777" w:rsidTr="00EE71CD">
        <w:tc>
          <w:tcPr>
            <w:tcW w:w="3120" w:type="dxa"/>
          </w:tcPr>
          <w:p w14:paraId="66E594CA" w14:textId="319DA2F2" w:rsidR="10C758AE" w:rsidRDefault="008A1A31" w:rsidP="10C758AE">
            <w:pPr>
              <w:spacing w:after="180" w:line="288" w:lineRule="auto"/>
              <w:jc w:val="center"/>
            </w:pPr>
            <w:r>
              <w:rPr>
                <w:rFonts w:ascii="휴먼명조" w:eastAsia="휴먼명조" w:hAnsi="휴먼명조" w:cs="휴먼명조"/>
              </w:rPr>
              <w:t>SP_</w:t>
            </w:r>
            <w:r w:rsidR="10C758AE" w:rsidRPr="10C758AE">
              <w:rPr>
                <w:rFonts w:ascii="휴먼명조" w:eastAsia="휴먼명조" w:hAnsi="휴먼명조" w:cs="휴먼명조"/>
              </w:rPr>
              <w:t>UR</w:t>
            </w:r>
            <w:r>
              <w:rPr>
                <w:rFonts w:ascii="휴먼명조" w:eastAsia="휴먼명조" w:hAnsi="휴먼명조" w:cs="휴먼명조"/>
              </w:rPr>
              <w:t>_</w:t>
            </w:r>
            <w:r w:rsidR="10C758AE" w:rsidRPr="10C758AE">
              <w:rPr>
                <w:rFonts w:ascii="휴먼명조" w:eastAsia="휴먼명조" w:hAnsi="휴먼명조" w:cs="휴먼명조"/>
              </w:rPr>
              <w:t>003</w:t>
            </w:r>
          </w:p>
        </w:tc>
        <w:tc>
          <w:tcPr>
            <w:tcW w:w="3120" w:type="dxa"/>
          </w:tcPr>
          <w:p w14:paraId="2CAEFF81" w14:textId="15547013" w:rsidR="10C758AE" w:rsidRDefault="788E3524" w:rsidP="10C758AE">
            <w:pPr>
              <w:jc w:val="center"/>
            </w:pPr>
            <w:r>
              <w:t>회원 목표 칼로리 설정</w:t>
            </w:r>
          </w:p>
        </w:tc>
        <w:tc>
          <w:tcPr>
            <w:tcW w:w="3120" w:type="dxa"/>
          </w:tcPr>
          <w:p w14:paraId="3FD96C45" w14:textId="25E05C12" w:rsidR="10C758AE" w:rsidRDefault="788E3524" w:rsidP="10C758AE">
            <w:pPr>
              <w:jc w:val="center"/>
            </w:pPr>
            <w:r w:rsidRPr="788E3524">
              <w:rPr>
                <w:rFonts w:ascii="휴먼명조" w:eastAsia="휴먼명조" w:hAnsi="휴먼명조" w:cs="휴먼명조"/>
              </w:rPr>
              <w:t>100%</w:t>
            </w:r>
          </w:p>
        </w:tc>
      </w:tr>
      <w:tr w:rsidR="10C758AE" w14:paraId="0A91B3C2" w14:textId="77777777" w:rsidTr="00EE71CD">
        <w:tc>
          <w:tcPr>
            <w:tcW w:w="3120" w:type="dxa"/>
          </w:tcPr>
          <w:p w14:paraId="3EEC7E6A" w14:textId="663DA919" w:rsidR="10C758AE" w:rsidRDefault="008A1A31" w:rsidP="10C758AE">
            <w:pPr>
              <w:spacing w:after="180" w:line="288" w:lineRule="auto"/>
              <w:jc w:val="center"/>
            </w:pPr>
            <w:r>
              <w:rPr>
                <w:rFonts w:ascii="휴먼명조" w:eastAsia="휴먼명조" w:hAnsi="휴먼명조" w:cs="휴먼명조"/>
              </w:rPr>
              <w:t>SP_</w:t>
            </w:r>
            <w:r w:rsidR="10C758AE" w:rsidRPr="10C758AE">
              <w:rPr>
                <w:rFonts w:ascii="휴먼명조" w:eastAsia="휴먼명조" w:hAnsi="휴먼명조" w:cs="휴먼명조"/>
              </w:rPr>
              <w:t>UR</w:t>
            </w:r>
            <w:r>
              <w:rPr>
                <w:rFonts w:ascii="휴먼명조" w:eastAsia="휴먼명조" w:hAnsi="휴먼명조" w:cs="휴먼명조"/>
              </w:rPr>
              <w:t>_</w:t>
            </w:r>
            <w:r w:rsidR="10C758AE" w:rsidRPr="10C758AE">
              <w:rPr>
                <w:rFonts w:ascii="휴먼명조" w:eastAsia="휴먼명조" w:hAnsi="휴먼명조" w:cs="휴먼명조"/>
              </w:rPr>
              <w:t>004</w:t>
            </w:r>
          </w:p>
        </w:tc>
        <w:tc>
          <w:tcPr>
            <w:tcW w:w="3120" w:type="dxa"/>
          </w:tcPr>
          <w:p w14:paraId="6FDE457B" w14:textId="7E1C037A" w:rsidR="10C758AE" w:rsidRDefault="788E3524" w:rsidP="10C758AE">
            <w:pPr>
              <w:jc w:val="center"/>
            </w:pPr>
            <w:r>
              <w:t>섭취한 음식 입력</w:t>
            </w:r>
          </w:p>
        </w:tc>
        <w:tc>
          <w:tcPr>
            <w:tcW w:w="3120" w:type="dxa"/>
          </w:tcPr>
          <w:p w14:paraId="4E929726" w14:textId="513194DB" w:rsidR="10C758AE" w:rsidRDefault="788E3524" w:rsidP="10C758AE">
            <w:pPr>
              <w:jc w:val="center"/>
            </w:pPr>
            <w:r w:rsidRPr="788E3524">
              <w:rPr>
                <w:rFonts w:ascii="휴먼명조" w:eastAsia="휴먼명조" w:hAnsi="휴먼명조" w:cs="휴먼명조"/>
              </w:rPr>
              <w:t>90%</w:t>
            </w:r>
          </w:p>
        </w:tc>
      </w:tr>
      <w:tr w:rsidR="10C758AE" w14:paraId="17CCD1ED" w14:textId="77777777" w:rsidTr="00EE71CD">
        <w:tc>
          <w:tcPr>
            <w:tcW w:w="3120" w:type="dxa"/>
          </w:tcPr>
          <w:p w14:paraId="2A69CEAC" w14:textId="0D4D0384" w:rsidR="10C758AE" w:rsidRDefault="008A1A31" w:rsidP="10C758AE">
            <w:pPr>
              <w:spacing w:after="180" w:line="288" w:lineRule="auto"/>
              <w:jc w:val="center"/>
            </w:pPr>
            <w:r>
              <w:rPr>
                <w:rFonts w:ascii="휴먼명조" w:eastAsia="휴먼명조" w:hAnsi="휴먼명조" w:cs="휴먼명조"/>
              </w:rPr>
              <w:t>SP_</w:t>
            </w:r>
            <w:r w:rsidR="10C758AE" w:rsidRPr="10C758AE">
              <w:rPr>
                <w:rFonts w:ascii="휴먼명조" w:eastAsia="휴먼명조" w:hAnsi="휴먼명조" w:cs="휴먼명조"/>
              </w:rPr>
              <w:t>UR</w:t>
            </w:r>
            <w:r>
              <w:rPr>
                <w:rFonts w:ascii="휴먼명조" w:eastAsia="휴먼명조" w:hAnsi="휴먼명조" w:cs="휴먼명조"/>
              </w:rPr>
              <w:t>_</w:t>
            </w:r>
            <w:r w:rsidR="10C758AE" w:rsidRPr="10C758AE">
              <w:rPr>
                <w:rFonts w:ascii="휴먼명조" w:eastAsia="휴먼명조" w:hAnsi="휴먼명조" w:cs="휴먼명조"/>
              </w:rPr>
              <w:t>005</w:t>
            </w:r>
          </w:p>
        </w:tc>
        <w:tc>
          <w:tcPr>
            <w:tcW w:w="3120" w:type="dxa"/>
          </w:tcPr>
          <w:p w14:paraId="5A98BABE" w14:textId="61FE570C" w:rsidR="10C758AE" w:rsidRDefault="788E3524" w:rsidP="10C758AE">
            <w:pPr>
              <w:jc w:val="center"/>
            </w:pPr>
            <w:r>
              <w:t>칼로리 초과 표시</w:t>
            </w:r>
          </w:p>
        </w:tc>
        <w:tc>
          <w:tcPr>
            <w:tcW w:w="3120" w:type="dxa"/>
          </w:tcPr>
          <w:p w14:paraId="7EDA71A8" w14:textId="7F97E445" w:rsidR="10C758AE" w:rsidRDefault="788E3524" w:rsidP="10C758AE">
            <w:pPr>
              <w:jc w:val="center"/>
            </w:pPr>
            <w:r w:rsidRPr="788E3524">
              <w:rPr>
                <w:rFonts w:ascii="휴먼명조" w:eastAsia="휴먼명조" w:hAnsi="휴먼명조" w:cs="휴먼명조"/>
              </w:rPr>
              <w:t>100%</w:t>
            </w:r>
          </w:p>
        </w:tc>
      </w:tr>
      <w:tr w:rsidR="10C758AE" w14:paraId="56B20098" w14:textId="77777777" w:rsidTr="00EE71CD">
        <w:tc>
          <w:tcPr>
            <w:tcW w:w="3120" w:type="dxa"/>
          </w:tcPr>
          <w:p w14:paraId="7A83E29E" w14:textId="68E2B79E" w:rsidR="10C758AE" w:rsidRDefault="008A1A31" w:rsidP="10C758AE">
            <w:pPr>
              <w:spacing w:after="180" w:line="288" w:lineRule="auto"/>
              <w:jc w:val="center"/>
            </w:pPr>
            <w:r>
              <w:rPr>
                <w:rFonts w:ascii="휴먼명조" w:eastAsia="휴먼명조" w:hAnsi="휴먼명조" w:cs="휴먼명조"/>
              </w:rPr>
              <w:t>SP_</w:t>
            </w:r>
            <w:r w:rsidR="10C758AE" w:rsidRPr="10C758AE">
              <w:rPr>
                <w:rFonts w:ascii="휴먼명조" w:eastAsia="휴먼명조" w:hAnsi="휴먼명조" w:cs="휴먼명조"/>
              </w:rPr>
              <w:t>UR</w:t>
            </w:r>
            <w:r>
              <w:rPr>
                <w:rFonts w:ascii="휴먼명조" w:eastAsia="휴먼명조" w:hAnsi="휴먼명조" w:cs="휴먼명조"/>
              </w:rPr>
              <w:t>_</w:t>
            </w:r>
            <w:r w:rsidR="10C758AE" w:rsidRPr="10C758AE">
              <w:rPr>
                <w:rFonts w:ascii="휴먼명조" w:eastAsia="휴먼명조" w:hAnsi="휴먼명조" w:cs="휴먼명조"/>
              </w:rPr>
              <w:t>006</w:t>
            </w:r>
          </w:p>
        </w:tc>
        <w:tc>
          <w:tcPr>
            <w:tcW w:w="3120" w:type="dxa"/>
          </w:tcPr>
          <w:p w14:paraId="08414F2F" w14:textId="7F7E9A9D" w:rsidR="10C758AE" w:rsidRDefault="788E3524" w:rsidP="10C758AE">
            <w:pPr>
              <w:jc w:val="center"/>
            </w:pPr>
            <w:r>
              <w:t>식단추천</w:t>
            </w:r>
          </w:p>
        </w:tc>
        <w:tc>
          <w:tcPr>
            <w:tcW w:w="3120" w:type="dxa"/>
          </w:tcPr>
          <w:p w14:paraId="57A6A28C" w14:textId="6E197C90" w:rsidR="10C758AE" w:rsidRDefault="5A6C245F" w:rsidP="10C758AE">
            <w:pPr>
              <w:jc w:val="center"/>
            </w:pPr>
            <w:r w:rsidRPr="5A6C245F">
              <w:rPr>
                <w:rFonts w:ascii="휴먼명조" w:eastAsia="휴먼명조" w:hAnsi="휴먼명조" w:cs="휴먼명조"/>
              </w:rPr>
              <w:t>90</w:t>
            </w:r>
            <w:r w:rsidR="788E3524" w:rsidRPr="788E3524">
              <w:rPr>
                <w:rFonts w:ascii="휴먼명조" w:eastAsia="휴먼명조" w:hAnsi="휴먼명조" w:cs="휴먼명조"/>
              </w:rPr>
              <w:t>%</w:t>
            </w:r>
          </w:p>
        </w:tc>
      </w:tr>
      <w:tr w:rsidR="10C758AE" w14:paraId="0C438C9B" w14:textId="77777777" w:rsidTr="00EE71CD">
        <w:tc>
          <w:tcPr>
            <w:tcW w:w="3120" w:type="dxa"/>
          </w:tcPr>
          <w:p w14:paraId="04A3B753" w14:textId="313E3969" w:rsidR="10C758AE" w:rsidRDefault="008A1A31" w:rsidP="10C758AE">
            <w:pPr>
              <w:spacing w:after="180" w:line="288" w:lineRule="auto"/>
              <w:jc w:val="center"/>
            </w:pPr>
            <w:r>
              <w:rPr>
                <w:rFonts w:ascii="휴먼명조" w:eastAsia="휴먼명조" w:hAnsi="휴먼명조" w:cs="휴먼명조"/>
              </w:rPr>
              <w:t>SP_</w:t>
            </w:r>
            <w:r w:rsidR="10C758AE" w:rsidRPr="10C758AE">
              <w:rPr>
                <w:rFonts w:ascii="휴먼명조" w:eastAsia="휴먼명조" w:hAnsi="휴먼명조" w:cs="휴먼명조"/>
              </w:rPr>
              <w:t>UR</w:t>
            </w:r>
            <w:r>
              <w:rPr>
                <w:rFonts w:ascii="휴먼명조" w:eastAsia="휴먼명조" w:hAnsi="휴먼명조" w:cs="휴먼명조"/>
              </w:rPr>
              <w:t>_</w:t>
            </w:r>
            <w:r w:rsidR="10C758AE" w:rsidRPr="10C758AE">
              <w:rPr>
                <w:rFonts w:ascii="휴먼명조" w:eastAsia="휴먼명조" w:hAnsi="휴먼명조" w:cs="휴먼명조"/>
              </w:rPr>
              <w:t>007</w:t>
            </w:r>
          </w:p>
        </w:tc>
        <w:tc>
          <w:tcPr>
            <w:tcW w:w="3120" w:type="dxa"/>
          </w:tcPr>
          <w:p w14:paraId="6F59318C" w14:textId="2528BE06" w:rsidR="10C758AE" w:rsidRDefault="788E3524" w:rsidP="10C758AE">
            <w:pPr>
              <w:spacing w:line="384" w:lineRule="auto"/>
              <w:jc w:val="center"/>
            </w:pPr>
            <w:r>
              <w:t>추천 운동 제공</w:t>
            </w:r>
          </w:p>
        </w:tc>
        <w:tc>
          <w:tcPr>
            <w:tcW w:w="3120" w:type="dxa"/>
          </w:tcPr>
          <w:p w14:paraId="743886A9" w14:textId="740E80DA" w:rsidR="10C758AE" w:rsidRDefault="788E3524" w:rsidP="10C758AE">
            <w:pPr>
              <w:jc w:val="center"/>
            </w:pPr>
            <w:r w:rsidRPr="788E3524">
              <w:rPr>
                <w:rFonts w:ascii="휴먼명조" w:eastAsia="휴먼명조" w:hAnsi="휴먼명조" w:cs="휴먼명조"/>
              </w:rPr>
              <w:t>100%</w:t>
            </w:r>
          </w:p>
        </w:tc>
      </w:tr>
      <w:tr w:rsidR="10C758AE" w14:paraId="49EA9C26" w14:textId="77777777" w:rsidTr="00EE71CD">
        <w:tc>
          <w:tcPr>
            <w:tcW w:w="3120" w:type="dxa"/>
          </w:tcPr>
          <w:p w14:paraId="335D21D1" w14:textId="03B0C31E" w:rsidR="10C758AE" w:rsidRDefault="008A1A31" w:rsidP="10C758AE">
            <w:pPr>
              <w:spacing w:after="180" w:line="288" w:lineRule="auto"/>
              <w:jc w:val="center"/>
            </w:pPr>
            <w:r>
              <w:rPr>
                <w:rFonts w:ascii="휴먼명조" w:eastAsia="휴먼명조" w:hAnsi="휴먼명조" w:cs="휴먼명조"/>
              </w:rPr>
              <w:t>SP_</w:t>
            </w:r>
            <w:r w:rsidR="10C758AE" w:rsidRPr="10C758AE">
              <w:rPr>
                <w:rFonts w:ascii="휴먼명조" w:eastAsia="휴먼명조" w:hAnsi="휴먼명조" w:cs="휴먼명조"/>
              </w:rPr>
              <w:t>UR</w:t>
            </w:r>
            <w:r>
              <w:rPr>
                <w:rFonts w:ascii="휴먼명조" w:eastAsia="휴먼명조" w:hAnsi="휴먼명조" w:cs="휴먼명조"/>
              </w:rPr>
              <w:t>_</w:t>
            </w:r>
            <w:r w:rsidR="10C758AE" w:rsidRPr="10C758AE">
              <w:rPr>
                <w:rFonts w:ascii="휴먼명조" w:eastAsia="휴먼명조" w:hAnsi="휴먼명조" w:cs="휴먼명조"/>
              </w:rPr>
              <w:t>008</w:t>
            </w:r>
          </w:p>
        </w:tc>
        <w:tc>
          <w:tcPr>
            <w:tcW w:w="3120" w:type="dxa"/>
          </w:tcPr>
          <w:p w14:paraId="603427AD" w14:textId="0597EA7D" w:rsidR="10C758AE" w:rsidRDefault="788E3524" w:rsidP="10C758AE">
            <w:pPr>
              <w:jc w:val="center"/>
            </w:pPr>
            <w:r>
              <w:t>운동 데이터 받아오기</w:t>
            </w:r>
          </w:p>
        </w:tc>
        <w:tc>
          <w:tcPr>
            <w:tcW w:w="3120" w:type="dxa"/>
          </w:tcPr>
          <w:p w14:paraId="32A9E8CC" w14:textId="3F33E785" w:rsidR="10C758AE" w:rsidRDefault="788E3524" w:rsidP="10C758AE">
            <w:pPr>
              <w:jc w:val="center"/>
            </w:pPr>
            <w:r w:rsidRPr="788E3524">
              <w:rPr>
                <w:rFonts w:ascii="휴먼명조" w:eastAsia="휴먼명조" w:hAnsi="휴먼명조" w:cs="휴먼명조"/>
              </w:rPr>
              <w:t>100%</w:t>
            </w:r>
          </w:p>
        </w:tc>
      </w:tr>
      <w:tr w:rsidR="10C758AE" w14:paraId="62C4BF4F" w14:textId="77777777" w:rsidTr="00EE71CD">
        <w:tc>
          <w:tcPr>
            <w:tcW w:w="3120" w:type="dxa"/>
          </w:tcPr>
          <w:p w14:paraId="66008248" w14:textId="4023C1EC" w:rsidR="10C758AE" w:rsidRDefault="008A1A31" w:rsidP="10C758AE">
            <w:pPr>
              <w:spacing w:after="180" w:line="288" w:lineRule="auto"/>
              <w:jc w:val="center"/>
            </w:pPr>
            <w:r>
              <w:rPr>
                <w:rFonts w:ascii="휴먼명조" w:eastAsia="휴먼명조" w:hAnsi="휴먼명조" w:cs="휴먼명조"/>
              </w:rPr>
              <w:t>SP_</w:t>
            </w:r>
            <w:r w:rsidR="10C758AE" w:rsidRPr="10C758AE">
              <w:rPr>
                <w:rFonts w:ascii="휴먼명조" w:eastAsia="휴먼명조" w:hAnsi="휴먼명조" w:cs="휴먼명조"/>
              </w:rPr>
              <w:t>UR</w:t>
            </w:r>
            <w:r>
              <w:rPr>
                <w:rFonts w:ascii="휴먼명조" w:eastAsia="휴먼명조" w:hAnsi="휴먼명조" w:cs="휴먼명조"/>
              </w:rPr>
              <w:t>_</w:t>
            </w:r>
            <w:r w:rsidR="10C758AE" w:rsidRPr="10C758AE">
              <w:rPr>
                <w:rFonts w:ascii="휴먼명조" w:eastAsia="휴먼명조" w:hAnsi="휴먼명조" w:cs="휴먼명조"/>
              </w:rPr>
              <w:t>009</w:t>
            </w:r>
          </w:p>
        </w:tc>
        <w:tc>
          <w:tcPr>
            <w:tcW w:w="3120" w:type="dxa"/>
          </w:tcPr>
          <w:p w14:paraId="37C1683D" w14:textId="37B61734" w:rsidR="10C758AE" w:rsidRDefault="788E3524" w:rsidP="10C758AE">
            <w:pPr>
              <w:jc w:val="center"/>
            </w:pPr>
            <w:r>
              <w:t>인바디 데이터 받아오기</w:t>
            </w:r>
          </w:p>
        </w:tc>
        <w:tc>
          <w:tcPr>
            <w:tcW w:w="3120" w:type="dxa"/>
          </w:tcPr>
          <w:p w14:paraId="75636558" w14:textId="4D478AD9" w:rsidR="10C758AE" w:rsidRDefault="788E3524" w:rsidP="10C758AE">
            <w:pPr>
              <w:jc w:val="center"/>
            </w:pPr>
            <w:r w:rsidRPr="788E3524">
              <w:rPr>
                <w:rFonts w:ascii="휴먼명조" w:eastAsia="휴먼명조" w:hAnsi="휴먼명조" w:cs="휴먼명조"/>
              </w:rPr>
              <w:t>100%</w:t>
            </w:r>
          </w:p>
        </w:tc>
      </w:tr>
      <w:tr w:rsidR="10C758AE" w14:paraId="769488BB" w14:textId="77777777" w:rsidTr="00EE71CD">
        <w:tc>
          <w:tcPr>
            <w:tcW w:w="3120" w:type="dxa"/>
          </w:tcPr>
          <w:p w14:paraId="5F406136" w14:textId="0E5879AA" w:rsidR="10C758AE" w:rsidRDefault="008A1A31" w:rsidP="10C758AE">
            <w:pPr>
              <w:spacing w:after="180" w:line="288" w:lineRule="auto"/>
              <w:jc w:val="center"/>
            </w:pPr>
            <w:r>
              <w:rPr>
                <w:rFonts w:ascii="휴먼명조" w:eastAsia="휴먼명조" w:hAnsi="휴먼명조" w:cs="휴먼명조"/>
              </w:rPr>
              <w:t>SP_</w:t>
            </w:r>
            <w:r w:rsidR="10C758AE" w:rsidRPr="10C758AE">
              <w:rPr>
                <w:rFonts w:ascii="휴먼명조" w:eastAsia="휴먼명조" w:hAnsi="휴먼명조" w:cs="휴먼명조"/>
              </w:rPr>
              <w:t>UR</w:t>
            </w:r>
            <w:r>
              <w:rPr>
                <w:rFonts w:ascii="휴먼명조" w:eastAsia="휴먼명조" w:hAnsi="휴먼명조" w:cs="휴먼명조"/>
              </w:rPr>
              <w:t>_</w:t>
            </w:r>
            <w:r w:rsidR="10C758AE" w:rsidRPr="10C758AE">
              <w:rPr>
                <w:rFonts w:ascii="휴먼명조" w:eastAsia="휴먼명조" w:hAnsi="휴먼명조" w:cs="휴먼명조"/>
              </w:rPr>
              <w:t>010</w:t>
            </w:r>
          </w:p>
        </w:tc>
        <w:tc>
          <w:tcPr>
            <w:tcW w:w="3120" w:type="dxa"/>
          </w:tcPr>
          <w:p w14:paraId="52D606D1" w14:textId="57CBF401" w:rsidR="10C758AE" w:rsidRDefault="788E3524" w:rsidP="10C758AE">
            <w:pPr>
              <w:jc w:val="center"/>
            </w:pPr>
            <w:r>
              <w:t>인바디 통계 제공</w:t>
            </w:r>
          </w:p>
        </w:tc>
        <w:tc>
          <w:tcPr>
            <w:tcW w:w="3120" w:type="dxa"/>
          </w:tcPr>
          <w:p w14:paraId="3BAB8186" w14:textId="212F3C7E" w:rsidR="10C758AE" w:rsidRDefault="788E3524" w:rsidP="10C758AE">
            <w:pPr>
              <w:jc w:val="center"/>
            </w:pPr>
            <w:r w:rsidRPr="788E3524">
              <w:rPr>
                <w:rFonts w:ascii="휴먼명조" w:eastAsia="휴먼명조" w:hAnsi="휴먼명조" w:cs="휴먼명조"/>
              </w:rPr>
              <w:t>100%</w:t>
            </w:r>
          </w:p>
        </w:tc>
      </w:tr>
      <w:tr w:rsidR="10C758AE" w14:paraId="497A0FBA" w14:textId="77777777" w:rsidTr="00EE71CD">
        <w:tc>
          <w:tcPr>
            <w:tcW w:w="3120" w:type="dxa"/>
          </w:tcPr>
          <w:p w14:paraId="475691DC" w14:textId="38A68697" w:rsidR="10C758AE" w:rsidRDefault="008A1A31" w:rsidP="10C758AE">
            <w:pPr>
              <w:spacing w:after="180" w:line="288" w:lineRule="auto"/>
              <w:jc w:val="center"/>
            </w:pPr>
            <w:r>
              <w:rPr>
                <w:rFonts w:ascii="휴먼명조" w:eastAsia="휴먼명조" w:hAnsi="휴먼명조" w:cs="휴먼명조"/>
              </w:rPr>
              <w:t>SP_</w:t>
            </w:r>
            <w:r w:rsidR="10C758AE" w:rsidRPr="10C758AE">
              <w:rPr>
                <w:rFonts w:ascii="휴먼명조" w:eastAsia="휴먼명조" w:hAnsi="휴먼명조" w:cs="휴먼명조"/>
              </w:rPr>
              <w:t>UR</w:t>
            </w:r>
            <w:r>
              <w:rPr>
                <w:rFonts w:ascii="휴먼명조" w:eastAsia="휴먼명조" w:hAnsi="휴먼명조" w:cs="휴먼명조"/>
              </w:rPr>
              <w:t>_</w:t>
            </w:r>
            <w:r w:rsidR="10C758AE" w:rsidRPr="10C758AE">
              <w:rPr>
                <w:rFonts w:ascii="휴먼명조" w:eastAsia="휴먼명조" w:hAnsi="휴먼명조" w:cs="휴먼명조"/>
              </w:rPr>
              <w:t>011</w:t>
            </w:r>
          </w:p>
        </w:tc>
        <w:tc>
          <w:tcPr>
            <w:tcW w:w="3120" w:type="dxa"/>
          </w:tcPr>
          <w:p w14:paraId="3D3A0162" w14:textId="7CD4353A" w:rsidR="10C758AE" w:rsidRDefault="788E3524" w:rsidP="10C758AE">
            <w:pPr>
              <w:jc w:val="center"/>
            </w:pPr>
            <w:r>
              <w:t>섭취한 음식 칼로리 통계 제공</w:t>
            </w:r>
          </w:p>
        </w:tc>
        <w:tc>
          <w:tcPr>
            <w:tcW w:w="3120" w:type="dxa"/>
          </w:tcPr>
          <w:p w14:paraId="7EC492CC" w14:textId="076E0CB8" w:rsidR="10C758AE" w:rsidRDefault="788E3524" w:rsidP="10C758AE">
            <w:pPr>
              <w:jc w:val="center"/>
            </w:pPr>
            <w:r w:rsidRPr="788E3524">
              <w:rPr>
                <w:rFonts w:ascii="휴먼명조" w:eastAsia="휴먼명조" w:hAnsi="휴먼명조" w:cs="휴먼명조"/>
              </w:rPr>
              <w:t>100%</w:t>
            </w:r>
          </w:p>
        </w:tc>
      </w:tr>
      <w:tr w:rsidR="10C758AE" w14:paraId="2316CC3A" w14:textId="77777777" w:rsidTr="00EE71CD">
        <w:tc>
          <w:tcPr>
            <w:tcW w:w="3120" w:type="dxa"/>
          </w:tcPr>
          <w:p w14:paraId="78C73AEF" w14:textId="6A30DD82" w:rsidR="10C758AE" w:rsidRDefault="008A1A31" w:rsidP="10C758AE">
            <w:pPr>
              <w:spacing w:after="180" w:line="288" w:lineRule="auto"/>
              <w:jc w:val="center"/>
            </w:pPr>
            <w:r>
              <w:rPr>
                <w:rFonts w:ascii="휴먼명조" w:eastAsia="휴먼명조" w:hAnsi="휴먼명조" w:cs="휴먼명조"/>
              </w:rPr>
              <w:t>SP_</w:t>
            </w:r>
            <w:r w:rsidR="10C758AE" w:rsidRPr="10C758AE">
              <w:rPr>
                <w:rFonts w:ascii="휴먼명조" w:eastAsia="휴먼명조" w:hAnsi="휴먼명조" w:cs="휴먼명조"/>
              </w:rPr>
              <w:t>UR</w:t>
            </w:r>
            <w:r>
              <w:rPr>
                <w:rFonts w:ascii="휴먼명조" w:eastAsia="휴먼명조" w:hAnsi="휴먼명조" w:cs="휴먼명조"/>
              </w:rPr>
              <w:t>_</w:t>
            </w:r>
            <w:r w:rsidR="10C758AE" w:rsidRPr="10C758AE">
              <w:rPr>
                <w:rFonts w:ascii="휴먼명조" w:eastAsia="휴먼명조" w:hAnsi="휴먼명조" w:cs="휴먼명조"/>
              </w:rPr>
              <w:t>012</w:t>
            </w:r>
          </w:p>
        </w:tc>
        <w:tc>
          <w:tcPr>
            <w:tcW w:w="3120" w:type="dxa"/>
          </w:tcPr>
          <w:p w14:paraId="0DBD25B4" w14:textId="1F313F54" w:rsidR="10C758AE" w:rsidRDefault="788E3524" w:rsidP="10C758AE">
            <w:pPr>
              <w:jc w:val="center"/>
            </w:pPr>
            <w:r>
              <w:t>섭취한 음식 정보 제공</w:t>
            </w:r>
          </w:p>
        </w:tc>
        <w:tc>
          <w:tcPr>
            <w:tcW w:w="3120" w:type="dxa"/>
          </w:tcPr>
          <w:p w14:paraId="0960542A" w14:textId="2CADEF54" w:rsidR="10C758AE" w:rsidRDefault="788E3524" w:rsidP="10C758AE">
            <w:pPr>
              <w:jc w:val="center"/>
            </w:pPr>
            <w:r w:rsidRPr="788E3524">
              <w:rPr>
                <w:rFonts w:ascii="휴먼명조" w:eastAsia="휴먼명조" w:hAnsi="휴먼명조" w:cs="휴먼명조"/>
              </w:rPr>
              <w:t>100%</w:t>
            </w:r>
          </w:p>
        </w:tc>
      </w:tr>
      <w:tr w:rsidR="10C758AE" w14:paraId="07FBA6DC" w14:textId="77777777" w:rsidTr="00EE71CD">
        <w:tc>
          <w:tcPr>
            <w:tcW w:w="3120" w:type="dxa"/>
          </w:tcPr>
          <w:p w14:paraId="23A1E81A" w14:textId="7DF5D8A3" w:rsidR="10C758AE" w:rsidRDefault="008A1A31" w:rsidP="10C758AE">
            <w:pPr>
              <w:spacing w:after="180" w:line="288" w:lineRule="auto"/>
              <w:jc w:val="center"/>
            </w:pPr>
            <w:r>
              <w:rPr>
                <w:rFonts w:ascii="휴먼명조" w:eastAsia="휴먼명조" w:hAnsi="휴먼명조" w:cs="휴먼명조"/>
              </w:rPr>
              <w:t>SP_</w:t>
            </w:r>
            <w:r w:rsidR="10C758AE" w:rsidRPr="10C758AE">
              <w:rPr>
                <w:rFonts w:ascii="휴먼명조" w:eastAsia="휴먼명조" w:hAnsi="휴먼명조" w:cs="휴먼명조"/>
              </w:rPr>
              <w:t>UR</w:t>
            </w:r>
            <w:r>
              <w:rPr>
                <w:rFonts w:ascii="휴먼명조" w:eastAsia="휴먼명조" w:hAnsi="휴먼명조" w:cs="휴먼명조"/>
              </w:rPr>
              <w:t>_</w:t>
            </w:r>
            <w:r w:rsidR="10C758AE" w:rsidRPr="10C758AE">
              <w:rPr>
                <w:rFonts w:ascii="휴먼명조" w:eastAsia="휴먼명조" w:hAnsi="휴먼명조" w:cs="휴먼명조"/>
              </w:rPr>
              <w:t>013</w:t>
            </w:r>
          </w:p>
        </w:tc>
        <w:tc>
          <w:tcPr>
            <w:tcW w:w="3120" w:type="dxa"/>
          </w:tcPr>
          <w:p w14:paraId="77A59CE4" w14:textId="4DE203E5" w:rsidR="10C758AE" w:rsidRDefault="10C758AE" w:rsidP="10C758AE">
            <w:pPr>
              <w:spacing w:after="180" w:line="288" w:lineRule="auto"/>
              <w:jc w:val="center"/>
            </w:pPr>
            <w:r>
              <w:t>운동 통계 제공</w:t>
            </w:r>
          </w:p>
        </w:tc>
        <w:tc>
          <w:tcPr>
            <w:tcW w:w="3120" w:type="dxa"/>
          </w:tcPr>
          <w:p w14:paraId="461A256D" w14:textId="12D43B45" w:rsidR="10C758AE" w:rsidRDefault="788E3524" w:rsidP="10C758AE">
            <w:pPr>
              <w:jc w:val="center"/>
            </w:pPr>
            <w:r w:rsidRPr="788E3524">
              <w:rPr>
                <w:rFonts w:ascii="휴먼명조" w:eastAsia="휴먼명조" w:hAnsi="휴먼명조" w:cs="휴먼명조"/>
              </w:rPr>
              <w:t>100%</w:t>
            </w:r>
          </w:p>
        </w:tc>
      </w:tr>
    </w:tbl>
    <w:p w14:paraId="0B2E1A61" w14:textId="4A62E7D4" w:rsidR="10C758AE" w:rsidRDefault="10C758AE" w:rsidP="10C758AE"/>
    <w:tbl>
      <w:tblPr>
        <w:tblW w:w="936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9360"/>
      </w:tblGrid>
      <w:tr w:rsidR="00775FC5" w:rsidRPr="00775FC5" w14:paraId="353C5428" w14:textId="77777777" w:rsidTr="00775FC5">
        <w:trPr>
          <w:trHeight w:val="33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32498C" w14:textId="77777777" w:rsidR="00775FC5" w:rsidRPr="00775FC5" w:rsidRDefault="00775FC5" w:rsidP="00775FC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</w:tbl>
    <w:p w14:paraId="7F5A2D7C" w14:textId="5A32C7C7" w:rsidR="10C758AE" w:rsidRPr="00E53029" w:rsidRDefault="10C758AE" w:rsidP="10C758AE"/>
    <w:p w14:paraId="1248F521" w14:textId="63E220DE" w:rsidR="00566974" w:rsidRDefault="65EA4CA8" w:rsidP="008D1CAC">
      <w:pPr>
        <w:pStyle w:val="1"/>
        <w:rPr>
          <w:lang w:val="ko-KR"/>
        </w:rPr>
      </w:pPr>
      <w:bookmarkStart w:id="103" w:name="_Toc57322684"/>
      <w:r w:rsidRPr="65EA4CA8">
        <w:rPr>
          <w:lang w:val="ko-KR"/>
        </w:rPr>
        <w:t xml:space="preserve">7. 개발 과정에서의 </w:t>
      </w:r>
      <w:r w:rsidR="08CDC83E" w:rsidRPr="08CDC83E">
        <w:rPr>
          <w:lang w:val="ko-KR"/>
        </w:rPr>
        <w:t>문제점</w:t>
      </w:r>
      <w:bookmarkEnd w:id="103"/>
    </w:p>
    <w:p w14:paraId="3AF36EF4" w14:textId="4F2A4BE1" w:rsidR="00644C48" w:rsidRPr="00644C48" w:rsidRDefault="267024DD" w:rsidP="267024DD">
      <w:pPr>
        <w:pStyle w:val="af5"/>
        <w:numPr>
          <w:ilvl w:val="0"/>
          <w:numId w:val="16"/>
        </w:numPr>
        <w:ind w:leftChars="0"/>
        <w:rPr>
          <w:color w:val="404040" w:themeColor="text1" w:themeTint="BF"/>
          <w:sz w:val="18"/>
          <w:szCs w:val="18"/>
          <w:lang w:val="ko-KR"/>
        </w:rPr>
      </w:pPr>
      <w:r w:rsidRPr="267024DD">
        <w:rPr>
          <w:lang w:val="ko-KR"/>
        </w:rPr>
        <w:t>음식</w:t>
      </w:r>
      <w:r w:rsidRPr="267024DD">
        <w:rPr>
          <w:lang w:val="ko-KR"/>
        </w:rPr>
        <w:t xml:space="preserve"> </w:t>
      </w:r>
      <w:r w:rsidRPr="267024DD">
        <w:rPr>
          <w:lang w:val="ko-KR"/>
        </w:rPr>
        <w:t>종류가</w:t>
      </w:r>
      <w:r w:rsidRPr="267024DD">
        <w:rPr>
          <w:lang w:val="ko-KR"/>
        </w:rPr>
        <w:t xml:space="preserve"> </w:t>
      </w:r>
      <w:r w:rsidRPr="267024DD">
        <w:rPr>
          <w:lang w:val="ko-KR"/>
        </w:rPr>
        <w:t>많아질수록</w:t>
      </w:r>
      <w:r w:rsidRPr="267024DD">
        <w:rPr>
          <w:lang w:val="ko-KR"/>
        </w:rPr>
        <w:t xml:space="preserve"> </w:t>
      </w:r>
      <w:r w:rsidRPr="267024DD">
        <w:rPr>
          <w:lang w:val="ko-KR"/>
        </w:rPr>
        <w:t>인식하는</w:t>
      </w:r>
      <w:r w:rsidRPr="267024DD">
        <w:rPr>
          <w:lang w:val="ko-KR"/>
        </w:rPr>
        <w:t xml:space="preserve"> </w:t>
      </w:r>
      <w:r w:rsidRPr="267024DD">
        <w:rPr>
          <w:lang w:val="ko-KR"/>
        </w:rPr>
        <w:t>정확도</w:t>
      </w:r>
      <w:r w:rsidRPr="267024DD">
        <w:rPr>
          <w:lang w:val="ko-KR"/>
        </w:rPr>
        <w:t xml:space="preserve"> </w:t>
      </w:r>
      <w:r w:rsidRPr="267024DD">
        <w:rPr>
          <w:lang w:val="ko-KR"/>
        </w:rPr>
        <w:t>감소</w:t>
      </w:r>
      <w:r w:rsidRPr="267024DD">
        <w:rPr>
          <w:lang w:val="ko-KR"/>
        </w:rPr>
        <w:t xml:space="preserve"> -&gt; </w:t>
      </w:r>
      <w:r w:rsidRPr="267024DD">
        <w:rPr>
          <w:lang w:val="ko-KR"/>
        </w:rPr>
        <w:t>후보</w:t>
      </w:r>
      <w:r w:rsidRPr="267024DD">
        <w:rPr>
          <w:lang w:val="ko-KR"/>
        </w:rPr>
        <w:t xml:space="preserve"> </w:t>
      </w:r>
      <w:r w:rsidRPr="267024DD">
        <w:rPr>
          <w:lang w:val="ko-KR"/>
        </w:rPr>
        <w:t>최대</w:t>
      </w:r>
      <w:r w:rsidRPr="267024DD">
        <w:rPr>
          <w:lang w:val="ko-KR"/>
        </w:rPr>
        <w:t xml:space="preserve"> 3</w:t>
      </w:r>
      <w:r w:rsidRPr="267024DD">
        <w:rPr>
          <w:lang w:val="ko-KR"/>
        </w:rPr>
        <w:t>개까지</w:t>
      </w:r>
      <w:r w:rsidRPr="267024DD">
        <w:rPr>
          <w:lang w:val="ko-KR"/>
        </w:rPr>
        <w:t xml:space="preserve"> </w:t>
      </w:r>
      <w:r w:rsidRPr="267024DD">
        <w:rPr>
          <w:lang w:val="ko-KR"/>
        </w:rPr>
        <w:t>나타냄</w:t>
      </w:r>
      <w:r w:rsidRPr="267024DD">
        <w:rPr>
          <w:lang w:val="ko-KR"/>
        </w:rPr>
        <w:t xml:space="preserve"> -&gt; </w:t>
      </w:r>
      <w:r w:rsidRPr="267024DD">
        <w:rPr>
          <w:lang w:val="ko-KR"/>
        </w:rPr>
        <w:t>수기</w:t>
      </w:r>
      <w:r w:rsidRPr="267024DD">
        <w:rPr>
          <w:lang w:val="ko-KR"/>
        </w:rPr>
        <w:t xml:space="preserve"> </w:t>
      </w:r>
      <w:r w:rsidRPr="267024DD">
        <w:rPr>
          <w:lang w:val="ko-KR"/>
        </w:rPr>
        <w:t>입력기능</w:t>
      </w:r>
      <w:r w:rsidRPr="267024DD">
        <w:rPr>
          <w:lang w:val="ko-KR"/>
        </w:rPr>
        <w:t xml:space="preserve"> </w:t>
      </w:r>
      <w:r w:rsidRPr="267024DD">
        <w:rPr>
          <w:lang w:val="ko-KR"/>
        </w:rPr>
        <w:t>추가</w:t>
      </w:r>
    </w:p>
    <w:p w14:paraId="14AF88AD" w14:textId="316ACDCA" w:rsidR="267024DD" w:rsidRDefault="267024DD" w:rsidP="267024DD">
      <w:pPr>
        <w:rPr>
          <w:lang w:val="ko-KR"/>
        </w:rPr>
      </w:pPr>
    </w:p>
    <w:p w14:paraId="1C3D2798" w14:textId="779BCFAF" w:rsidR="008B7E10" w:rsidRPr="008B7E10" w:rsidRDefault="267024DD" w:rsidP="267024DD">
      <w:pPr>
        <w:pStyle w:val="af5"/>
        <w:numPr>
          <w:ilvl w:val="0"/>
          <w:numId w:val="16"/>
        </w:numPr>
        <w:ind w:leftChars="0"/>
        <w:rPr>
          <w:color w:val="404040" w:themeColor="text1" w:themeTint="BF"/>
          <w:sz w:val="18"/>
          <w:szCs w:val="18"/>
          <w:lang w:val="ko-KR"/>
        </w:rPr>
      </w:pPr>
      <w:r w:rsidRPr="267024DD">
        <w:rPr>
          <w:lang w:val="ko-KR"/>
        </w:rPr>
        <w:t>블루투스</w:t>
      </w:r>
      <w:r w:rsidRPr="267024DD">
        <w:rPr>
          <w:lang w:val="ko-KR"/>
        </w:rPr>
        <w:t xml:space="preserve"> </w:t>
      </w:r>
      <w:r w:rsidRPr="267024DD">
        <w:rPr>
          <w:lang w:val="ko-KR"/>
        </w:rPr>
        <w:t>연결</w:t>
      </w:r>
      <w:r w:rsidRPr="267024DD">
        <w:rPr>
          <w:lang w:val="ko-KR"/>
        </w:rPr>
        <w:t xml:space="preserve"> </w:t>
      </w:r>
      <w:r w:rsidRPr="267024DD">
        <w:rPr>
          <w:lang w:val="ko-KR"/>
        </w:rPr>
        <w:t>안</w:t>
      </w:r>
      <w:r w:rsidRPr="267024DD">
        <w:rPr>
          <w:lang w:val="ko-KR"/>
        </w:rPr>
        <w:t xml:space="preserve"> </w:t>
      </w:r>
      <w:r w:rsidRPr="267024DD">
        <w:rPr>
          <w:lang w:val="ko-KR"/>
        </w:rPr>
        <w:t>됨</w:t>
      </w:r>
    </w:p>
    <w:p w14:paraId="3F777597" w14:textId="6B66DFE6" w:rsidR="008B7E10" w:rsidRPr="008B7E10" w:rsidRDefault="267024DD" w:rsidP="267024DD">
      <w:pPr>
        <w:ind w:firstLine="720"/>
        <w:rPr>
          <w:lang w:val="ko-KR"/>
        </w:rPr>
      </w:pPr>
      <w:r w:rsidRPr="267024DD">
        <w:rPr>
          <w:lang w:val="ko-KR"/>
        </w:rPr>
        <w:t xml:space="preserve"> -&gt; </w:t>
      </w:r>
    </w:p>
    <w:p w14:paraId="6AFF6497" w14:textId="5C77F70F" w:rsidR="008B7E10" w:rsidRPr="008B7E10" w:rsidRDefault="267024DD" w:rsidP="267024DD">
      <w:pPr>
        <w:ind w:left="720"/>
        <w:rPr>
          <w:lang w:val="ko-KR"/>
        </w:rPr>
      </w:pPr>
      <w:r w:rsidRPr="267024DD">
        <w:rPr>
          <w:lang w:val="ko-KR"/>
        </w:rPr>
        <w:lastRenderedPageBreak/>
        <w:t>미밴드4와 5를 블루투스로 연동하기 위해선 미밴드와 미핏어플간의 인증키가 필요</w:t>
      </w:r>
      <w:r w:rsidR="008A1A31">
        <w:rPr>
          <w:rFonts w:hint="eastAsia"/>
          <w:lang w:val="ko-KR"/>
        </w:rPr>
        <w:t>하다</w:t>
      </w:r>
      <w:r w:rsidRPr="267024DD">
        <w:rPr>
          <w:lang w:val="ko-KR"/>
        </w:rPr>
        <w:t>. 이 인증키는 확인해본 바로는 휴대폰을 루팅시켜 휴대폰의 DB에 접근하여 인증키를 읽어오는 것인데, 이는 일반적인 사용자가 하기에는 비현실적인 방법이라 생각</w:t>
      </w:r>
      <w:r w:rsidR="008A1A31">
        <w:rPr>
          <w:rFonts w:hint="eastAsia"/>
          <w:lang w:val="ko-KR"/>
        </w:rPr>
        <w:t>한다</w:t>
      </w:r>
      <w:r w:rsidRPr="267024DD">
        <w:rPr>
          <w:lang w:val="ko-KR"/>
        </w:rPr>
        <w:t>.</w:t>
      </w:r>
    </w:p>
    <w:p w14:paraId="12877C13" w14:textId="731F6CF4" w:rsidR="7671A65D" w:rsidRDefault="267024DD" w:rsidP="267024DD">
      <w:pPr>
        <w:ind w:firstLine="720"/>
        <w:rPr>
          <w:lang w:val="ko-KR"/>
        </w:rPr>
      </w:pPr>
      <w:r w:rsidRPr="267024DD">
        <w:rPr>
          <w:lang w:val="ko-KR"/>
        </w:rPr>
        <w:t>-&gt;</w:t>
      </w:r>
    </w:p>
    <w:p w14:paraId="79B2EDE3" w14:textId="214E01E1" w:rsidR="65EA4CA8" w:rsidRPr="002E2368" w:rsidRDefault="267024DD" w:rsidP="002E2368">
      <w:pPr>
        <w:ind w:left="720"/>
      </w:pPr>
      <w:r w:rsidRPr="267024DD">
        <w:rPr>
          <w:lang w:val="ko-KR"/>
        </w:rPr>
        <w:t>미밴드에서 운동을 기록하는 것은 미밴드5만의 기능이고, 나머지 버전에서는 걸음수, 칼로리를 기록하는 기능만 있기 때문에 큰 문제가 되지 않을 것이라 생각한다.</w:t>
      </w:r>
    </w:p>
    <w:p w14:paraId="13F0A4D2" w14:textId="681FFADE" w:rsidR="00566974" w:rsidRDefault="00566974" w:rsidP="008D1CAC">
      <w:pPr>
        <w:pStyle w:val="1"/>
        <w:rPr>
          <w:lang w:val="ko-KR"/>
        </w:rPr>
      </w:pPr>
      <w:bookmarkStart w:id="104" w:name="_Toc57322685"/>
      <w:r>
        <w:rPr>
          <w:rFonts w:hint="eastAsia"/>
          <w:lang w:val="ko-KR"/>
        </w:rPr>
        <w:t>8</w:t>
      </w:r>
      <w:r>
        <w:rPr>
          <w:lang w:val="ko-KR"/>
        </w:rPr>
        <w:t xml:space="preserve">. </w:t>
      </w:r>
      <w:r>
        <w:rPr>
          <w:rFonts w:hint="eastAsia"/>
          <w:lang w:val="ko-KR"/>
        </w:rPr>
        <w:t>향후계획</w:t>
      </w:r>
      <w:bookmarkEnd w:id="104"/>
    </w:p>
    <w:p w14:paraId="69AB2D27" w14:textId="6AD51D4F" w:rsidR="788E3524" w:rsidRDefault="75F240D9" w:rsidP="788E3524">
      <w:pPr>
        <w:rPr>
          <w:lang w:val="ko-KR"/>
        </w:rPr>
      </w:pPr>
      <w:r w:rsidRPr="75F240D9">
        <w:rPr>
          <w:lang w:val="ko-KR"/>
        </w:rPr>
        <w:t xml:space="preserve">현재는 카메라로 인식할 수 있는 음식이 60가지이지만 </w:t>
      </w:r>
      <w:r w:rsidR="7FA7CE40" w:rsidRPr="7FA7CE40">
        <w:rPr>
          <w:lang w:val="ko-KR"/>
        </w:rPr>
        <w:t>음식 가짓수를 늘려 사용자의 편의성을 증진시킬 계획이다.</w:t>
      </w:r>
    </w:p>
    <w:p w14:paraId="7653CA2E" w14:textId="5C218986" w:rsidR="7FA7CE40" w:rsidRDefault="267024DD" w:rsidP="7FA7CE40">
      <w:pPr>
        <w:rPr>
          <w:lang w:val="ko-KR"/>
        </w:rPr>
      </w:pPr>
      <w:r w:rsidRPr="267024DD">
        <w:rPr>
          <w:lang w:val="ko-KR"/>
        </w:rPr>
        <w:t xml:space="preserve">음식의 다양성, 식단의 </w:t>
      </w:r>
      <w:r w:rsidR="0610486F" w:rsidRPr="0610486F">
        <w:rPr>
          <w:lang w:val="ko-KR"/>
        </w:rPr>
        <w:t>다양성 등을</w:t>
      </w:r>
      <w:r w:rsidRPr="267024DD">
        <w:rPr>
          <w:lang w:val="ko-KR"/>
        </w:rPr>
        <w:t xml:space="preserve"> 위하여 데이터베이스에 추가적인 정보들을 업데이트할 예정이다.</w:t>
      </w:r>
    </w:p>
    <w:p w14:paraId="1C69E44D" w14:textId="56753C99" w:rsidR="7FA7CE40" w:rsidRDefault="7FA7CE40" w:rsidP="7FA7CE40">
      <w:pPr>
        <w:rPr>
          <w:lang w:val="ko-KR"/>
        </w:rPr>
      </w:pPr>
    </w:p>
    <w:p w14:paraId="1215ACB0" w14:textId="6B8F48A9" w:rsidR="788E3524" w:rsidRDefault="788E3524" w:rsidP="2A744AB4">
      <w:pPr>
        <w:rPr>
          <w:lang w:val="ko-KR"/>
        </w:rPr>
      </w:pPr>
    </w:p>
    <w:p w14:paraId="286F20A0" w14:textId="77777777" w:rsidR="009C62FC" w:rsidRPr="009C62FC" w:rsidRDefault="009C62FC" w:rsidP="009C62FC">
      <w:pPr>
        <w:rPr>
          <w:lang w:val="ko-KR"/>
        </w:rPr>
      </w:pPr>
    </w:p>
    <w:sectPr w:rsidR="009C62FC" w:rsidRPr="009C62FC">
      <w:headerReference w:type="default" r:id="rId58"/>
      <w:footerReference w:type="default" r:id="rId59"/>
      <w:pgSz w:w="12240" w:h="15840" w:code="1"/>
      <w:pgMar w:top="1440" w:right="1440" w:bottom="1440" w:left="1440" w:header="720" w:footer="86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754257" w14:textId="77777777" w:rsidR="001448DD" w:rsidRDefault="001448DD">
      <w:pPr>
        <w:spacing w:after="0" w:line="240" w:lineRule="auto"/>
      </w:pPr>
      <w:r>
        <w:separator/>
      </w:r>
    </w:p>
  </w:endnote>
  <w:endnote w:type="continuationSeparator" w:id="0">
    <w:p w14:paraId="02F6B09B" w14:textId="77777777" w:rsidR="001448DD" w:rsidRDefault="001448DD">
      <w:pPr>
        <w:spacing w:after="0" w:line="240" w:lineRule="auto"/>
      </w:pPr>
      <w:r>
        <w:continuationSeparator/>
      </w:r>
    </w:p>
  </w:endnote>
  <w:endnote w:type="continuationNotice" w:id="1">
    <w:p w14:paraId="126D5E05" w14:textId="77777777" w:rsidR="001448DD" w:rsidRDefault="001448D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함초롬바탕">
    <w:panose1 w:val="020305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휴먼명조">
    <w:panose1 w:val="02010504000101010101"/>
    <w:charset w:val="81"/>
    <w:family w:val="auto"/>
    <w:pitch w:val="variable"/>
    <w:sig w:usb0="800002A7" w:usb1="19D77CFB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92392070"/>
      <w:docPartObj>
        <w:docPartGallery w:val="Page Numbers (Bottom of Page)"/>
        <w:docPartUnique/>
      </w:docPartObj>
    </w:sdtPr>
    <w:sdtEndPr/>
    <w:sdtContent>
      <w:p w14:paraId="28F8C73A" w14:textId="600E2B1B" w:rsidR="005B7CC9" w:rsidRDefault="005B7CC9" w:rsidP="0BCF600A">
        <w:pPr>
          <w:pStyle w:val="ac"/>
        </w:pPr>
        <w: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12B16109" wp14:editId="7090E2F0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9525" r="0" b="2540"/>
                  <wp:wrapNone/>
                  <wp:docPr id="2" name="이등변 삼각형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E44566" w14:textId="77777777" w:rsidR="005B7CC9" w:rsidRDefault="005B7CC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asciiTheme="minorHAnsi" w:eastAsiaTheme="minorEastAsia" w:hAnsiTheme="minorHAnsi" w:cs="Times New Roman"/>
                                  <w:color w:val="auto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asciiTheme="minorHAnsi" w:eastAsiaTheme="minorEastAsia" w:hAnsiTheme="minorHAnsi" w:cs="Times New Roman"/>
                                  <w:color w:val="auto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  <w:lang w:val="ko-KR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12B16109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이등변 삼각형 2" o:spid="_x0000_s1035" type="#_x0000_t5" style="position:absolute;left:0;text-align:left;margin-left:116.2pt;margin-top:0;width:167.4pt;height:161.8pt;z-index:25165824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" adj="21600" fillcolor="#d2eaf1" stroked="f">
                  <v:textbox>
                    <w:txbxContent>
                      <w:p w14:paraId="39E44566" w14:textId="77777777" w:rsidR="005B7CC9" w:rsidRDefault="005B7CC9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asciiTheme="minorHAnsi" w:eastAsiaTheme="minorEastAsia" w:hAnsiTheme="minorHAnsi" w:cs="Times New Roman"/>
                            <w:color w:val="auto"/>
                            <w:sz w:val="22"/>
                            <w:szCs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asciiTheme="minorHAnsi" w:eastAsiaTheme="minorEastAsia" w:hAnsiTheme="minorHAnsi" w:cs="Times New Roman"/>
                            <w:color w:val="auto"/>
                            <w:sz w:val="22"/>
                            <w:szCs w:val="22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  <w:lang w:val="ko-KR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EC63EA" w14:textId="77777777" w:rsidR="001448DD" w:rsidRDefault="001448DD">
      <w:pPr>
        <w:spacing w:after="0" w:line="240" w:lineRule="auto"/>
      </w:pPr>
      <w:r>
        <w:separator/>
      </w:r>
    </w:p>
  </w:footnote>
  <w:footnote w:type="continuationSeparator" w:id="0">
    <w:p w14:paraId="08ACB0F0" w14:textId="77777777" w:rsidR="001448DD" w:rsidRDefault="001448DD">
      <w:pPr>
        <w:spacing w:after="0" w:line="240" w:lineRule="auto"/>
      </w:pPr>
      <w:r>
        <w:continuationSeparator/>
      </w:r>
    </w:p>
  </w:footnote>
  <w:footnote w:type="continuationNotice" w:id="1">
    <w:p w14:paraId="52AA5C86" w14:textId="77777777" w:rsidR="001448DD" w:rsidRDefault="001448DD">
      <w:pPr>
        <w:spacing w:after="0" w:line="240" w:lineRule="auto"/>
      </w:pPr>
    </w:p>
  </w:footnote>
  <w:footnote w:id="2">
    <w:p w14:paraId="69EA4DDF" w14:textId="0797BFC2" w:rsidR="005B7CC9" w:rsidRDefault="005B7CC9" w:rsidP="00644C48">
      <w:pPr>
        <w:pStyle w:val="aff1"/>
      </w:pPr>
      <w:r>
        <w:rPr>
          <w:rStyle w:val="aff2"/>
        </w:rPr>
        <w:footnoteRef/>
      </w:r>
      <w:r>
        <w:t xml:space="preserve"> </w:t>
      </w:r>
      <w:r w:rsidRPr="005B7CC9">
        <w:t>Google Fit Api를 이용</w:t>
      </w:r>
      <w:r>
        <w:rPr>
          <w:rFonts w:hint="eastAsia"/>
        </w:rPr>
        <w:t xml:space="preserve">하던것에서 </w:t>
      </w:r>
      <w:r>
        <w:t>Bluetooth</w:t>
      </w:r>
      <w:r>
        <w:rPr>
          <w:rFonts w:hint="eastAsia"/>
        </w:rPr>
        <w:t>이용으로 변경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5B7CC9" w14:paraId="4D090F3B" w14:textId="77777777" w:rsidTr="0BCF600A">
      <w:tc>
        <w:tcPr>
          <w:tcW w:w="3120" w:type="dxa"/>
        </w:tcPr>
        <w:p w14:paraId="7221D91A" w14:textId="04F00778" w:rsidR="005B7CC9" w:rsidRDefault="005B7CC9" w:rsidP="0BCF600A">
          <w:pPr>
            <w:pStyle w:val="ab"/>
            <w:ind w:left="-115"/>
          </w:pPr>
        </w:p>
      </w:tc>
      <w:tc>
        <w:tcPr>
          <w:tcW w:w="3120" w:type="dxa"/>
        </w:tcPr>
        <w:p w14:paraId="0B122FB1" w14:textId="4A05412E" w:rsidR="005B7CC9" w:rsidRDefault="005B7CC9" w:rsidP="0BCF600A">
          <w:pPr>
            <w:pStyle w:val="ab"/>
            <w:jc w:val="center"/>
          </w:pPr>
        </w:p>
      </w:tc>
      <w:tc>
        <w:tcPr>
          <w:tcW w:w="3120" w:type="dxa"/>
        </w:tcPr>
        <w:p w14:paraId="201B9AF9" w14:textId="6D83BEB7" w:rsidR="005B7CC9" w:rsidRDefault="005B7CC9" w:rsidP="0BCF600A">
          <w:pPr>
            <w:pStyle w:val="ab"/>
            <w:ind w:right="-115"/>
            <w:jc w:val="right"/>
          </w:pPr>
        </w:p>
      </w:tc>
    </w:tr>
  </w:tbl>
  <w:p w14:paraId="001A718E" w14:textId="3EB8662C" w:rsidR="005B7CC9" w:rsidRDefault="005B7CC9" w:rsidP="0BCF600A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9045A"/>
    <w:multiLevelType w:val="hybridMultilevel"/>
    <w:tmpl w:val="FFFFFFFF"/>
    <w:lvl w:ilvl="0" w:tplc="B8227970">
      <w:start w:val="1"/>
      <w:numFmt w:val="decimal"/>
      <w:lvlText w:val="%1."/>
      <w:lvlJc w:val="left"/>
      <w:pPr>
        <w:ind w:left="800" w:hanging="400"/>
      </w:pPr>
    </w:lvl>
    <w:lvl w:ilvl="1" w:tplc="2A3CC1E6">
      <w:start w:val="1"/>
      <w:numFmt w:val="lowerLetter"/>
      <w:lvlText w:val="%2."/>
      <w:lvlJc w:val="left"/>
      <w:pPr>
        <w:ind w:left="1200" w:hanging="400"/>
      </w:pPr>
    </w:lvl>
    <w:lvl w:ilvl="2" w:tplc="4C70EE16">
      <w:start w:val="1"/>
      <w:numFmt w:val="lowerRoman"/>
      <w:lvlText w:val="%3."/>
      <w:lvlJc w:val="right"/>
      <w:pPr>
        <w:ind w:left="1600" w:hanging="400"/>
      </w:pPr>
    </w:lvl>
    <w:lvl w:ilvl="3" w:tplc="6B88C946">
      <w:start w:val="1"/>
      <w:numFmt w:val="decimal"/>
      <w:lvlText w:val="%4."/>
      <w:lvlJc w:val="left"/>
      <w:pPr>
        <w:ind w:left="2000" w:hanging="400"/>
      </w:pPr>
    </w:lvl>
    <w:lvl w:ilvl="4" w:tplc="142AF3EE">
      <w:start w:val="1"/>
      <w:numFmt w:val="lowerLetter"/>
      <w:lvlText w:val="%5."/>
      <w:lvlJc w:val="left"/>
      <w:pPr>
        <w:ind w:left="2400" w:hanging="400"/>
      </w:pPr>
    </w:lvl>
    <w:lvl w:ilvl="5" w:tplc="86C6CE64">
      <w:start w:val="1"/>
      <w:numFmt w:val="lowerRoman"/>
      <w:lvlText w:val="%6."/>
      <w:lvlJc w:val="right"/>
      <w:pPr>
        <w:ind w:left="2800" w:hanging="400"/>
      </w:pPr>
    </w:lvl>
    <w:lvl w:ilvl="6" w:tplc="5F2A6590">
      <w:start w:val="1"/>
      <w:numFmt w:val="decimal"/>
      <w:lvlText w:val="%7."/>
      <w:lvlJc w:val="left"/>
      <w:pPr>
        <w:ind w:left="3200" w:hanging="400"/>
      </w:pPr>
    </w:lvl>
    <w:lvl w:ilvl="7" w:tplc="A5B22676">
      <w:start w:val="1"/>
      <w:numFmt w:val="lowerLetter"/>
      <w:lvlText w:val="%8."/>
      <w:lvlJc w:val="left"/>
      <w:pPr>
        <w:ind w:left="3600" w:hanging="400"/>
      </w:pPr>
    </w:lvl>
    <w:lvl w:ilvl="8" w:tplc="DC761F24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2936439"/>
    <w:multiLevelType w:val="hybridMultilevel"/>
    <w:tmpl w:val="C1161EB8"/>
    <w:lvl w:ilvl="0" w:tplc="0E9E0D70">
      <w:start w:val="1"/>
      <w:numFmt w:val="bullet"/>
      <w:lvlText w:val="-"/>
      <w:lvlJc w:val="left"/>
      <w:pPr>
        <w:ind w:left="35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9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3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7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1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5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9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3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795" w:hanging="400"/>
      </w:pPr>
      <w:rPr>
        <w:rFonts w:ascii="Wingdings" w:hAnsi="Wingdings" w:hint="default"/>
      </w:rPr>
    </w:lvl>
  </w:abstractNum>
  <w:abstractNum w:abstractNumId="2" w15:restartNumberingAfterBreak="0">
    <w:nsid w:val="05D15ECC"/>
    <w:multiLevelType w:val="hybridMultilevel"/>
    <w:tmpl w:val="3AA05A32"/>
    <w:lvl w:ilvl="0" w:tplc="04090009">
      <w:start w:val="1"/>
      <w:numFmt w:val="bullet"/>
      <w:lvlText w:val=""/>
      <w:lvlJc w:val="left"/>
      <w:pPr>
        <w:ind w:left="995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5" w:hanging="400"/>
      </w:pPr>
      <w:rPr>
        <w:rFonts w:ascii="Wingdings" w:hAnsi="Wingdings" w:hint="default"/>
      </w:rPr>
    </w:lvl>
  </w:abstractNum>
  <w:abstractNum w:abstractNumId="3" w15:restartNumberingAfterBreak="0">
    <w:nsid w:val="08746E47"/>
    <w:multiLevelType w:val="hybridMultilevel"/>
    <w:tmpl w:val="FFFFFFFF"/>
    <w:lvl w:ilvl="0" w:tplc="F32A30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808A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B1E1D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1DE92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CAF5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B6405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60D4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C08CA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236CC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810780"/>
    <w:multiLevelType w:val="hybridMultilevel"/>
    <w:tmpl w:val="BC0CB00C"/>
    <w:lvl w:ilvl="0" w:tplc="3F7A98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846A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56EE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D1E6C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DA50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A6230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3E7A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5D2CE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434CA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7F79FF"/>
    <w:multiLevelType w:val="multilevel"/>
    <w:tmpl w:val="CC464752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60" w:hanging="2160"/>
      </w:pPr>
      <w:rPr>
        <w:rFonts w:hint="default"/>
      </w:rPr>
    </w:lvl>
  </w:abstractNum>
  <w:abstractNum w:abstractNumId="6" w15:restartNumberingAfterBreak="0">
    <w:nsid w:val="0E9F172F"/>
    <w:multiLevelType w:val="hybridMultilevel"/>
    <w:tmpl w:val="39A24348"/>
    <w:lvl w:ilvl="0" w:tplc="7EEE16C8">
      <w:start w:val="1"/>
      <w:numFmt w:val="decimal"/>
      <w:lvlText w:val="%1."/>
      <w:lvlJc w:val="left"/>
      <w:pPr>
        <w:ind w:left="720" w:hanging="360"/>
      </w:pPr>
    </w:lvl>
    <w:lvl w:ilvl="1" w:tplc="3522DA74">
      <w:start w:val="1"/>
      <w:numFmt w:val="lowerLetter"/>
      <w:lvlText w:val="%2."/>
      <w:lvlJc w:val="left"/>
      <w:pPr>
        <w:ind w:left="1440" w:hanging="360"/>
      </w:pPr>
    </w:lvl>
    <w:lvl w:ilvl="2" w:tplc="198A349C">
      <w:start w:val="1"/>
      <w:numFmt w:val="lowerRoman"/>
      <w:lvlText w:val="%3."/>
      <w:lvlJc w:val="right"/>
      <w:pPr>
        <w:ind w:left="2160" w:hanging="180"/>
      </w:pPr>
    </w:lvl>
    <w:lvl w:ilvl="3" w:tplc="A4FCE1F0">
      <w:start w:val="1"/>
      <w:numFmt w:val="decimal"/>
      <w:lvlText w:val="%4."/>
      <w:lvlJc w:val="left"/>
      <w:pPr>
        <w:ind w:left="2880" w:hanging="360"/>
      </w:pPr>
    </w:lvl>
    <w:lvl w:ilvl="4" w:tplc="738885CA">
      <w:start w:val="1"/>
      <w:numFmt w:val="lowerLetter"/>
      <w:lvlText w:val="%5."/>
      <w:lvlJc w:val="left"/>
      <w:pPr>
        <w:ind w:left="3600" w:hanging="360"/>
      </w:pPr>
    </w:lvl>
    <w:lvl w:ilvl="5" w:tplc="F63E6E00">
      <w:start w:val="1"/>
      <w:numFmt w:val="lowerRoman"/>
      <w:lvlText w:val="%6."/>
      <w:lvlJc w:val="right"/>
      <w:pPr>
        <w:ind w:left="4320" w:hanging="180"/>
      </w:pPr>
    </w:lvl>
    <w:lvl w:ilvl="6" w:tplc="7E0026A8">
      <w:start w:val="1"/>
      <w:numFmt w:val="decimal"/>
      <w:lvlText w:val="%7."/>
      <w:lvlJc w:val="left"/>
      <w:pPr>
        <w:ind w:left="5040" w:hanging="360"/>
      </w:pPr>
    </w:lvl>
    <w:lvl w:ilvl="7" w:tplc="6E3ECC48">
      <w:start w:val="1"/>
      <w:numFmt w:val="lowerLetter"/>
      <w:lvlText w:val="%8."/>
      <w:lvlJc w:val="left"/>
      <w:pPr>
        <w:ind w:left="5760" w:hanging="360"/>
      </w:pPr>
    </w:lvl>
    <w:lvl w:ilvl="8" w:tplc="8B88839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C74437"/>
    <w:multiLevelType w:val="multilevel"/>
    <w:tmpl w:val="76D8BA84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70" w:hanging="4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1440"/>
      </w:pPr>
      <w:rPr>
        <w:rFonts w:hint="default"/>
      </w:rPr>
    </w:lvl>
  </w:abstractNum>
  <w:abstractNum w:abstractNumId="8" w15:restartNumberingAfterBreak="0">
    <w:nsid w:val="1726452D"/>
    <w:multiLevelType w:val="hybridMultilevel"/>
    <w:tmpl w:val="2E6E86C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BEE40B0"/>
    <w:multiLevelType w:val="hybridMultilevel"/>
    <w:tmpl w:val="A5900900"/>
    <w:lvl w:ilvl="0" w:tplc="8AD46220">
      <w:start w:val="1"/>
      <w:numFmt w:val="decimal"/>
      <w:lvlText w:val="%1."/>
      <w:lvlJc w:val="left"/>
      <w:pPr>
        <w:ind w:left="720" w:hanging="360"/>
      </w:pPr>
    </w:lvl>
    <w:lvl w:ilvl="1" w:tplc="D5CA1CEE">
      <w:start w:val="1"/>
      <w:numFmt w:val="lowerLetter"/>
      <w:lvlText w:val="%2."/>
      <w:lvlJc w:val="left"/>
      <w:pPr>
        <w:ind w:left="1440" w:hanging="360"/>
      </w:pPr>
    </w:lvl>
    <w:lvl w:ilvl="2" w:tplc="2E62F162">
      <w:start w:val="1"/>
      <w:numFmt w:val="lowerRoman"/>
      <w:lvlText w:val="%3."/>
      <w:lvlJc w:val="right"/>
      <w:pPr>
        <w:ind w:left="2160" w:hanging="180"/>
      </w:pPr>
    </w:lvl>
    <w:lvl w:ilvl="3" w:tplc="DA64D0F4">
      <w:start w:val="1"/>
      <w:numFmt w:val="decimal"/>
      <w:lvlText w:val="%4."/>
      <w:lvlJc w:val="left"/>
      <w:pPr>
        <w:ind w:left="2880" w:hanging="360"/>
      </w:pPr>
    </w:lvl>
    <w:lvl w:ilvl="4" w:tplc="A4606B8E">
      <w:start w:val="1"/>
      <w:numFmt w:val="lowerLetter"/>
      <w:lvlText w:val="%5."/>
      <w:lvlJc w:val="left"/>
      <w:pPr>
        <w:ind w:left="3600" w:hanging="360"/>
      </w:pPr>
    </w:lvl>
    <w:lvl w:ilvl="5" w:tplc="BBC87426">
      <w:start w:val="1"/>
      <w:numFmt w:val="lowerRoman"/>
      <w:lvlText w:val="%6."/>
      <w:lvlJc w:val="right"/>
      <w:pPr>
        <w:ind w:left="4320" w:hanging="180"/>
      </w:pPr>
    </w:lvl>
    <w:lvl w:ilvl="6" w:tplc="4D74C77C">
      <w:start w:val="1"/>
      <w:numFmt w:val="decimal"/>
      <w:lvlText w:val="%7."/>
      <w:lvlJc w:val="left"/>
      <w:pPr>
        <w:ind w:left="5040" w:hanging="360"/>
      </w:pPr>
    </w:lvl>
    <w:lvl w:ilvl="7" w:tplc="661471B8">
      <w:start w:val="1"/>
      <w:numFmt w:val="lowerLetter"/>
      <w:lvlText w:val="%8."/>
      <w:lvlJc w:val="left"/>
      <w:pPr>
        <w:ind w:left="5760" w:hanging="360"/>
      </w:pPr>
    </w:lvl>
    <w:lvl w:ilvl="8" w:tplc="4244AB4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62526F"/>
    <w:multiLevelType w:val="multilevel"/>
    <w:tmpl w:val="C2C6CFEA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70" w:hanging="4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1440"/>
      </w:pPr>
      <w:rPr>
        <w:rFonts w:hint="default"/>
      </w:rPr>
    </w:lvl>
  </w:abstractNum>
  <w:abstractNum w:abstractNumId="11" w15:restartNumberingAfterBreak="0">
    <w:nsid w:val="62D831DE"/>
    <w:multiLevelType w:val="hybridMultilevel"/>
    <w:tmpl w:val="B2BC739E"/>
    <w:lvl w:ilvl="0" w:tplc="037289C8">
      <w:start w:val="1"/>
      <w:numFmt w:val="decimal"/>
      <w:lvlText w:val="%1."/>
      <w:lvlJc w:val="left"/>
      <w:pPr>
        <w:ind w:left="720" w:hanging="360"/>
      </w:pPr>
    </w:lvl>
    <w:lvl w:ilvl="1" w:tplc="257460E2">
      <w:start w:val="1"/>
      <w:numFmt w:val="lowerLetter"/>
      <w:lvlText w:val="%2."/>
      <w:lvlJc w:val="left"/>
      <w:pPr>
        <w:ind w:left="1440" w:hanging="360"/>
      </w:pPr>
    </w:lvl>
    <w:lvl w:ilvl="2" w:tplc="31922890">
      <w:start w:val="1"/>
      <w:numFmt w:val="lowerRoman"/>
      <w:lvlText w:val="%3."/>
      <w:lvlJc w:val="right"/>
      <w:pPr>
        <w:ind w:left="2160" w:hanging="180"/>
      </w:pPr>
    </w:lvl>
    <w:lvl w:ilvl="3" w:tplc="6F98B526">
      <w:start w:val="1"/>
      <w:numFmt w:val="decimal"/>
      <w:lvlText w:val="%4."/>
      <w:lvlJc w:val="left"/>
      <w:pPr>
        <w:ind w:left="2880" w:hanging="360"/>
      </w:pPr>
    </w:lvl>
    <w:lvl w:ilvl="4" w:tplc="1C24FCE0">
      <w:start w:val="1"/>
      <w:numFmt w:val="lowerLetter"/>
      <w:lvlText w:val="%5."/>
      <w:lvlJc w:val="left"/>
      <w:pPr>
        <w:ind w:left="3600" w:hanging="360"/>
      </w:pPr>
    </w:lvl>
    <w:lvl w:ilvl="5" w:tplc="C48CD28A">
      <w:start w:val="1"/>
      <w:numFmt w:val="lowerRoman"/>
      <w:lvlText w:val="%6."/>
      <w:lvlJc w:val="right"/>
      <w:pPr>
        <w:ind w:left="4320" w:hanging="180"/>
      </w:pPr>
    </w:lvl>
    <w:lvl w:ilvl="6" w:tplc="8028EB12">
      <w:start w:val="1"/>
      <w:numFmt w:val="decimal"/>
      <w:lvlText w:val="%7."/>
      <w:lvlJc w:val="left"/>
      <w:pPr>
        <w:ind w:left="5040" w:hanging="360"/>
      </w:pPr>
    </w:lvl>
    <w:lvl w:ilvl="7" w:tplc="928A235E">
      <w:start w:val="1"/>
      <w:numFmt w:val="lowerLetter"/>
      <w:lvlText w:val="%8."/>
      <w:lvlJc w:val="left"/>
      <w:pPr>
        <w:ind w:left="5760" w:hanging="360"/>
      </w:pPr>
    </w:lvl>
    <w:lvl w:ilvl="8" w:tplc="23F001B4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7E5D71"/>
    <w:multiLevelType w:val="hybridMultilevel"/>
    <w:tmpl w:val="BFBE56B6"/>
    <w:lvl w:ilvl="0" w:tplc="FFFFFFFF">
      <w:start w:val="1"/>
      <w:numFmt w:val="bullet"/>
      <w:pStyle w:val="a"/>
      <w:lvlText w:val=""/>
      <w:lvlJc w:val="left"/>
      <w:pPr>
        <w:tabs>
          <w:tab w:val="num" w:pos="360"/>
        </w:tabs>
        <w:ind w:left="432" w:hanging="288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2D54DB"/>
    <w:multiLevelType w:val="hybridMultilevel"/>
    <w:tmpl w:val="FFFFFFFF"/>
    <w:lvl w:ilvl="0" w:tplc="54AA95E2">
      <w:start w:val="1"/>
      <w:numFmt w:val="decimal"/>
      <w:lvlText w:val="%1."/>
      <w:lvlJc w:val="left"/>
      <w:pPr>
        <w:ind w:left="720" w:hanging="360"/>
      </w:pPr>
    </w:lvl>
    <w:lvl w:ilvl="1" w:tplc="8B802F08">
      <w:start w:val="1"/>
      <w:numFmt w:val="lowerLetter"/>
      <w:lvlText w:val="%2."/>
      <w:lvlJc w:val="left"/>
      <w:pPr>
        <w:ind w:left="1440" w:hanging="360"/>
      </w:pPr>
    </w:lvl>
    <w:lvl w:ilvl="2" w:tplc="CE38DC1E">
      <w:start w:val="1"/>
      <w:numFmt w:val="lowerRoman"/>
      <w:lvlText w:val="%3."/>
      <w:lvlJc w:val="right"/>
      <w:pPr>
        <w:ind w:left="2160" w:hanging="180"/>
      </w:pPr>
    </w:lvl>
    <w:lvl w:ilvl="3" w:tplc="2A78AB8A">
      <w:start w:val="1"/>
      <w:numFmt w:val="decimal"/>
      <w:lvlText w:val="%4."/>
      <w:lvlJc w:val="left"/>
      <w:pPr>
        <w:ind w:left="2880" w:hanging="360"/>
      </w:pPr>
    </w:lvl>
    <w:lvl w:ilvl="4" w:tplc="3C4205F4">
      <w:start w:val="1"/>
      <w:numFmt w:val="lowerLetter"/>
      <w:lvlText w:val="%5."/>
      <w:lvlJc w:val="left"/>
      <w:pPr>
        <w:ind w:left="3600" w:hanging="360"/>
      </w:pPr>
    </w:lvl>
    <w:lvl w:ilvl="5" w:tplc="E2FEB576">
      <w:start w:val="1"/>
      <w:numFmt w:val="lowerRoman"/>
      <w:lvlText w:val="%6."/>
      <w:lvlJc w:val="right"/>
      <w:pPr>
        <w:ind w:left="4320" w:hanging="180"/>
      </w:pPr>
    </w:lvl>
    <w:lvl w:ilvl="6" w:tplc="E2545BFA">
      <w:start w:val="1"/>
      <w:numFmt w:val="decimal"/>
      <w:lvlText w:val="%7."/>
      <w:lvlJc w:val="left"/>
      <w:pPr>
        <w:ind w:left="5040" w:hanging="360"/>
      </w:pPr>
    </w:lvl>
    <w:lvl w:ilvl="7" w:tplc="16AC2460">
      <w:start w:val="1"/>
      <w:numFmt w:val="lowerLetter"/>
      <w:lvlText w:val="%8."/>
      <w:lvlJc w:val="left"/>
      <w:pPr>
        <w:ind w:left="5760" w:hanging="360"/>
      </w:pPr>
    </w:lvl>
    <w:lvl w:ilvl="8" w:tplc="D430B8C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F72FA4"/>
    <w:multiLevelType w:val="hybridMultilevel"/>
    <w:tmpl w:val="FFFFFFFF"/>
    <w:lvl w:ilvl="0" w:tplc="B8227970">
      <w:start w:val="1"/>
      <w:numFmt w:val="decimal"/>
      <w:lvlText w:val="%1."/>
      <w:lvlJc w:val="left"/>
      <w:pPr>
        <w:ind w:left="800" w:hanging="400"/>
      </w:pPr>
    </w:lvl>
    <w:lvl w:ilvl="1" w:tplc="2A3CC1E6">
      <w:start w:val="1"/>
      <w:numFmt w:val="lowerLetter"/>
      <w:lvlText w:val="%2."/>
      <w:lvlJc w:val="left"/>
      <w:pPr>
        <w:ind w:left="1200" w:hanging="400"/>
      </w:pPr>
    </w:lvl>
    <w:lvl w:ilvl="2" w:tplc="4C70EE16">
      <w:start w:val="1"/>
      <w:numFmt w:val="lowerRoman"/>
      <w:lvlText w:val="%3."/>
      <w:lvlJc w:val="right"/>
      <w:pPr>
        <w:ind w:left="1600" w:hanging="400"/>
      </w:pPr>
    </w:lvl>
    <w:lvl w:ilvl="3" w:tplc="6B88C946">
      <w:start w:val="1"/>
      <w:numFmt w:val="decimal"/>
      <w:lvlText w:val="%4."/>
      <w:lvlJc w:val="left"/>
      <w:pPr>
        <w:ind w:left="2000" w:hanging="400"/>
      </w:pPr>
    </w:lvl>
    <w:lvl w:ilvl="4" w:tplc="142AF3EE">
      <w:start w:val="1"/>
      <w:numFmt w:val="lowerLetter"/>
      <w:lvlText w:val="%5."/>
      <w:lvlJc w:val="left"/>
      <w:pPr>
        <w:ind w:left="2400" w:hanging="400"/>
      </w:pPr>
    </w:lvl>
    <w:lvl w:ilvl="5" w:tplc="86C6CE64">
      <w:start w:val="1"/>
      <w:numFmt w:val="lowerRoman"/>
      <w:lvlText w:val="%6."/>
      <w:lvlJc w:val="right"/>
      <w:pPr>
        <w:ind w:left="2800" w:hanging="400"/>
      </w:pPr>
    </w:lvl>
    <w:lvl w:ilvl="6" w:tplc="5F2A6590">
      <w:start w:val="1"/>
      <w:numFmt w:val="decimal"/>
      <w:lvlText w:val="%7."/>
      <w:lvlJc w:val="left"/>
      <w:pPr>
        <w:ind w:left="3200" w:hanging="400"/>
      </w:pPr>
    </w:lvl>
    <w:lvl w:ilvl="7" w:tplc="A5B22676">
      <w:start w:val="1"/>
      <w:numFmt w:val="lowerLetter"/>
      <w:lvlText w:val="%8."/>
      <w:lvlJc w:val="left"/>
      <w:pPr>
        <w:ind w:left="3600" w:hanging="400"/>
      </w:pPr>
    </w:lvl>
    <w:lvl w:ilvl="8" w:tplc="DC761F24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CB7573A"/>
    <w:multiLevelType w:val="hybridMultilevel"/>
    <w:tmpl w:val="4A089DD2"/>
    <w:lvl w:ilvl="0" w:tplc="3272CF36">
      <w:start w:val="1"/>
      <w:numFmt w:val="decimal"/>
      <w:lvlText w:val="%1."/>
      <w:lvlJc w:val="left"/>
      <w:pPr>
        <w:ind w:left="720" w:hanging="360"/>
      </w:pPr>
    </w:lvl>
    <w:lvl w:ilvl="1" w:tplc="EF66CC92">
      <w:start w:val="1"/>
      <w:numFmt w:val="lowerLetter"/>
      <w:lvlText w:val="%2."/>
      <w:lvlJc w:val="left"/>
      <w:pPr>
        <w:ind w:left="1440" w:hanging="360"/>
      </w:pPr>
    </w:lvl>
    <w:lvl w:ilvl="2" w:tplc="A11ADD18">
      <w:start w:val="1"/>
      <w:numFmt w:val="lowerRoman"/>
      <w:lvlText w:val="%3."/>
      <w:lvlJc w:val="right"/>
      <w:pPr>
        <w:ind w:left="2160" w:hanging="180"/>
      </w:pPr>
    </w:lvl>
    <w:lvl w:ilvl="3" w:tplc="72DCD5EC">
      <w:start w:val="1"/>
      <w:numFmt w:val="decimal"/>
      <w:lvlText w:val="%4."/>
      <w:lvlJc w:val="left"/>
      <w:pPr>
        <w:ind w:left="2880" w:hanging="360"/>
      </w:pPr>
    </w:lvl>
    <w:lvl w:ilvl="4" w:tplc="63DC62BC">
      <w:start w:val="1"/>
      <w:numFmt w:val="lowerLetter"/>
      <w:lvlText w:val="%5."/>
      <w:lvlJc w:val="left"/>
      <w:pPr>
        <w:ind w:left="3600" w:hanging="360"/>
      </w:pPr>
    </w:lvl>
    <w:lvl w:ilvl="5" w:tplc="213C628C">
      <w:start w:val="1"/>
      <w:numFmt w:val="lowerRoman"/>
      <w:lvlText w:val="%6."/>
      <w:lvlJc w:val="right"/>
      <w:pPr>
        <w:ind w:left="4320" w:hanging="180"/>
      </w:pPr>
    </w:lvl>
    <w:lvl w:ilvl="6" w:tplc="F5624364">
      <w:start w:val="1"/>
      <w:numFmt w:val="decimal"/>
      <w:lvlText w:val="%7."/>
      <w:lvlJc w:val="left"/>
      <w:pPr>
        <w:ind w:left="5040" w:hanging="360"/>
      </w:pPr>
    </w:lvl>
    <w:lvl w:ilvl="7" w:tplc="E92E1FC4">
      <w:start w:val="1"/>
      <w:numFmt w:val="lowerLetter"/>
      <w:lvlText w:val="%8."/>
      <w:lvlJc w:val="left"/>
      <w:pPr>
        <w:ind w:left="5760" w:hanging="360"/>
      </w:pPr>
    </w:lvl>
    <w:lvl w:ilvl="8" w:tplc="E43EDE5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DC255D8"/>
    <w:multiLevelType w:val="hybridMultilevel"/>
    <w:tmpl w:val="FFFFFFFF"/>
    <w:lvl w:ilvl="0" w:tplc="EF58872C">
      <w:start w:val="1"/>
      <w:numFmt w:val="decimal"/>
      <w:lvlText w:val="%1."/>
      <w:lvlJc w:val="left"/>
      <w:pPr>
        <w:ind w:left="720" w:hanging="360"/>
      </w:pPr>
    </w:lvl>
    <w:lvl w:ilvl="1" w:tplc="3932A6BA">
      <w:start w:val="1"/>
      <w:numFmt w:val="lowerLetter"/>
      <w:lvlText w:val="%2."/>
      <w:lvlJc w:val="left"/>
      <w:pPr>
        <w:ind w:left="1440" w:hanging="360"/>
      </w:pPr>
    </w:lvl>
    <w:lvl w:ilvl="2" w:tplc="B322A5A0">
      <w:start w:val="1"/>
      <w:numFmt w:val="lowerRoman"/>
      <w:lvlText w:val="%3."/>
      <w:lvlJc w:val="right"/>
      <w:pPr>
        <w:ind w:left="2160" w:hanging="180"/>
      </w:pPr>
    </w:lvl>
    <w:lvl w:ilvl="3" w:tplc="914CAAA6">
      <w:start w:val="1"/>
      <w:numFmt w:val="decimal"/>
      <w:lvlText w:val="%4."/>
      <w:lvlJc w:val="left"/>
      <w:pPr>
        <w:ind w:left="2880" w:hanging="360"/>
      </w:pPr>
    </w:lvl>
    <w:lvl w:ilvl="4" w:tplc="488CBB62">
      <w:start w:val="1"/>
      <w:numFmt w:val="lowerLetter"/>
      <w:lvlText w:val="%5."/>
      <w:lvlJc w:val="left"/>
      <w:pPr>
        <w:ind w:left="3600" w:hanging="360"/>
      </w:pPr>
    </w:lvl>
    <w:lvl w:ilvl="5" w:tplc="580ACFD2">
      <w:start w:val="1"/>
      <w:numFmt w:val="lowerRoman"/>
      <w:lvlText w:val="%6."/>
      <w:lvlJc w:val="right"/>
      <w:pPr>
        <w:ind w:left="4320" w:hanging="180"/>
      </w:pPr>
    </w:lvl>
    <w:lvl w:ilvl="6" w:tplc="38C08DC6">
      <w:start w:val="1"/>
      <w:numFmt w:val="decimal"/>
      <w:lvlText w:val="%7."/>
      <w:lvlJc w:val="left"/>
      <w:pPr>
        <w:ind w:left="5040" w:hanging="360"/>
      </w:pPr>
    </w:lvl>
    <w:lvl w:ilvl="7" w:tplc="663A3002">
      <w:start w:val="1"/>
      <w:numFmt w:val="lowerLetter"/>
      <w:lvlText w:val="%8."/>
      <w:lvlJc w:val="left"/>
      <w:pPr>
        <w:ind w:left="5760" w:hanging="360"/>
      </w:pPr>
    </w:lvl>
    <w:lvl w:ilvl="8" w:tplc="46045BEA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DCE15A1"/>
    <w:multiLevelType w:val="hybridMultilevel"/>
    <w:tmpl w:val="FFFFFFFF"/>
    <w:lvl w:ilvl="0" w:tplc="F8602E6E">
      <w:start w:val="1"/>
      <w:numFmt w:val="decimal"/>
      <w:lvlText w:val="%1."/>
      <w:lvlJc w:val="left"/>
      <w:pPr>
        <w:ind w:left="720" w:hanging="360"/>
      </w:pPr>
    </w:lvl>
    <w:lvl w:ilvl="1" w:tplc="A3A44310">
      <w:start w:val="1"/>
      <w:numFmt w:val="lowerLetter"/>
      <w:lvlText w:val="%2."/>
      <w:lvlJc w:val="left"/>
      <w:pPr>
        <w:ind w:left="1440" w:hanging="360"/>
      </w:pPr>
    </w:lvl>
    <w:lvl w:ilvl="2" w:tplc="4D60D89A">
      <w:start w:val="1"/>
      <w:numFmt w:val="lowerRoman"/>
      <w:lvlText w:val="%3."/>
      <w:lvlJc w:val="right"/>
      <w:pPr>
        <w:ind w:left="2160" w:hanging="180"/>
      </w:pPr>
    </w:lvl>
    <w:lvl w:ilvl="3" w:tplc="0CCA1588">
      <w:start w:val="1"/>
      <w:numFmt w:val="decimal"/>
      <w:lvlText w:val="%4."/>
      <w:lvlJc w:val="left"/>
      <w:pPr>
        <w:ind w:left="2880" w:hanging="360"/>
      </w:pPr>
    </w:lvl>
    <w:lvl w:ilvl="4" w:tplc="6814587E">
      <w:start w:val="1"/>
      <w:numFmt w:val="lowerLetter"/>
      <w:lvlText w:val="%5."/>
      <w:lvlJc w:val="left"/>
      <w:pPr>
        <w:ind w:left="3600" w:hanging="360"/>
      </w:pPr>
    </w:lvl>
    <w:lvl w:ilvl="5" w:tplc="6472E878">
      <w:start w:val="1"/>
      <w:numFmt w:val="lowerRoman"/>
      <w:lvlText w:val="%6."/>
      <w:lvlJc w:val="right"/>
      <w:pPr>
        <w:ind w:left="4320" w:hanging="180"/>
      </w:pPr>
    </w:lvl>
    <w:lvl w:ilvl="6" w:tplc="C25E4394">
      <w:start w:val="1"/>
      <w:numFmt w:val="decimal"/>
      <w:lvlText w:val="%7."/>
      <w:lvlJc w:val="left"/>
      <w:pPr>
        <w:ind w:left="5040" w:hanging="360"/>
      </w:pPr>
    </w:lvl>
    <w:lvl w:ilvl="7" w:tplc="17BE38AA">
      <w:start w:val="1"/>
      <w:numFmt w:val="lowerLetter"/>
      <w:lvlText w:val="%8."/>
      <w:lvlJc w:val="left"/>
      <w:pPr>
        <w:ind w:left="5760" w:hanging="360"/>
      </w:pPr>
    </w:lvl>
    <w:lvl w:ilvl="8" w:tplc="59105342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3"/>
  </w:num>
  <w:num w:numId="3">
    <w:abstractNumId w:val="12"/>
  </w:num>
  <w:num w:numId="4">
    <w:abstractNumId w:val="1"/>
  </w:num>
  <w:num w:numId="5">
    <w:abstractNumId w:val="13"/>
  </w:num>
  <w:num w:numId="6">
    <w:abstractNumId w:val="17"/>
  </w:num>
  <w:num w:numId="7">
    <w:abstractNumId w:val="14"/>
  </w:num>
  <w:num w:numId="8">
    <w:abstractNumId w:val="5"/>
  </w:num>
  <w:num w:numId="9">
    <w:abstractNumId w:val="7"/>
  </w:num>
  <w:num w:numId="10">
    <w:abstractNumId w:val="10"/>
  </w:num>
  <w:num w:numId="11">
    <w:abstractNumId w:val="0"/>
  </w:num>
  <w:num w:numId="12">
    <w:abstractNumId w:val="2"/>
  </w:num>
  <w:num w:numId="13">
    <w:abstractNumId w:val="8"/>
  </w:num>
  <w:num w:numId="14">
    <w:abstractNumId w:val="6"/>
  </w:num>
  <w:num w:numId="15">
    <w:abstractNumId w:val="4"/>
  </w:num>
  <w:num w:numId="16">
    <w:abstractNumId w:val="16"/>
  </w:num>
  <w:num w:numId="17">
    <w:abstractNumId w:val="11"/>
  </w:num>
  <w:num w:numId="18">
    <w:abstractNumId w:val="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bordersDoNotSurroundHeader/>
  <w:bordersDoNotSurroundFooter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2530"/>
    <w:rsid w:val="000013A2"/>
    <w:rsid w:val="0000450E"/>
    <w:rsid w:val="000068AA"/>
    <w:rsid w:val="00012A86"/>
    <w:rsid w:val="00014550"/>
    <w:rsid w:val="00017600"/>
    <w:rsid w:val="00020F0F"/>
    <w:rsid w:val="00021C7B"/>
    <w:rsid w:val="00021CEA"/>
    <w:rsid w:val="000243A4"/>
    <w:rsid w:val="00024648"/>
    <w:rsid w:val="00024AB3"/>
    <w:rsid w:val="000252A9"/>
    <w:rsid w:val="00026150"/>
    <w:rsid w:val="00026D2E"/>
    <w:rsid w:val="00026F84"/>
    <w:rsid w:val="00027E19"/>
    <w:rsid w:val="00030811"/>
    <w:rsid w:val="00030C4E"/>
    <w:rsid w:val="00030EB0"/>
    <w:rsid w:val="00030FA7"/>
    <w:rsid w:val="00032168"/>
    <w:rsid w:val="0003319F"/>
    <w:rsid w:val="00033D33"/>
    <w:rsid w:val="000341E5"/>
    <w:rsid w:val="00034E53"/>
    <w:rsid w:val="00037E70"/>
    <w:rsid w:val="0004036A"/>
    <w:rsid w:val="00040BA1"/>
    <w:rsid w:val="00041490"/>
    <w:rsid w:val="00041C6A"/>
    <w:rsid w:val="000430DC"/>
    <w:rsid w:val="0004325B"/>
    <w:rsid w:val="0004464B"/>
    <w:rsid w:val="00046427"/>
    <w:rsid w:val="000466C1"/>
    <w:rsid w:val="00046AEA"/>
    <w:rsid w:val="000516A1"/>
    <w:rsid w:val="000524A8"/>
    <w:rsid w:val="0005292E"/>
    <w:rsid w:val="000540BB"/>
    <w:rsid w:val="00054BC6"/>
    <w:rsid w:val="000553EC"/>
    <w:rsid w:val="00055F8D"/>
    <w:rsid w:val="000578D7"/>
    <w:rsid w:val="00060D65"/>
    <w:rsid w:val="00061CC1"/>
    <w:rsid w:val="000621FA"/>
    <w:rsid w:val="0006290D"/>
    <w:rsid w:val="000633B1"/>
    <w:rsid w:val="00064393"/>
    <w:rsid w:val="00066310"/>
    <w:rsid w:val="00072159"/>
    <w:rsid w:val="00072650"/>
    <w:rsid w:val="000732EB"/>
    <w:rsid w:val="00073CE3"/>
    <w:rsid w:val="00074E96"/>
    <w:rsid w:val="00077AE6"/>
    <w:rsid w:val="00077BFA"/>
    <w:rsid w:val="00077FBF"/>
    <w:rsid w:val="00080711"/>
    <w:rsid w:val="000818FA"/>
    <w:rsid w:val="000824AF"/>
    <w:rsid w:val="00083A14"/>
    <w:rsid w:val="00084B74"/>
    <w:rsid w:val="00085222"/>
    <w:rsid w:val="00087ED5"/>
    <w:rsid w:val="00090DA2"/>
    <w:rsid w:val="00091F11"/>
    <w:rsid w:val="00094B48"/>
    <w:rsid w:val="00095B9C"/>
    <w:rsid w:val="000963D8"/>
    <w:rsid w:val="000971A5"/>
    <w:rsid w:val="000A0E72"/>
    <w:rsid w:val="000A0FF9"/>
    <w:rsid w:val="000A101B"/>
    <w:rsid w:val="000A168B"/>
    <w:rsid w:val="000A1D82"/>
    <w:rsid w:val="000A355B"/>
    <w:rsid w:val="000A4799"/>
    <w:rsid w:val="000A7327"/>
    <w:rsid w:val="000B3D5A"/>
    <w:rsid w:val="000B3E37"/>
    <w:rsid w:val="000B5748"/>
    <w:rsid w:val="000B5CE4"/>
    <w:rsid w:val="000B5F2B"/>
    <w:rsid w:val="000B7254"/>
    <w:rsid w:val="000B75AC"/>
    <w:rsid w:val="000C2B57"/>
    <w:rsid w:val="000C42B1"/>
    <w:rsid w:val="000C5506"/>
    <w:rsid w:val="000C5889"/>
    <w:rsid w:val="000C5A9C"/>
    <w:rsid w:val="000C5F67"/>
    <w:rsid w:val="000D1CF7"/>
    <w:rsid w:val="000D2FEE"/>
    <w:rsid w:val="000D4AC0"/>
    <w:rsid w:val="000D4B11"/>
    <w:rsid w:val="000D6338"/>
    <w:rsid w:val="000D78F3"/>
    <w:rsid w:val="000E12EF"/>
    <w:rsid w:val="000E18F8"/>
    <w:rsid w:val="000E2BE9"/>
    <w:rsid w:val="000E37DE"/>
    <w:rsid w:val="000E4C2A"/>
    <w:rsid w:val="000E4D76"/>
    <w:rsid w:val="000E7522"/>
    <w:rsid w:val="000F0005"/>
    <w:rsid w:val="000F183B"/>
    <w:rsid w:val="000F18A5"/>
    <w:rsid w:val="000F3CF9"/>
    <w:rsid w:val="000F4A90"/>
    <w:rsid w:val="000F4F21"/>
    <w:rsid w:val="000F6987"/>
    <w:rsid w:val="001004CD"/>
    <w:rsid w:val="001018DE"/>
    <w:rsid w:val="0010441B"/>
    <w:rsid w:val="00107489"/>
    <w:rsid w:val="00107D5F"/>
    <w:rsid w:val="001112E6"/>
    <w:rsid w:val="001124FB"/>
    <w:rsid w:val="00113043"/>
    <w:rsid w:val="001136AA"/>
    <w:rsid w:val="0011379F"/>
    <w:rsid w:val="00114C52"/>
    <w:rsid w:val="001159A5"/>
    <w:rsid w:val="001167CD"/>
    <w:rsid w:val="0011778E"/>
    <w:rsid w:val="00121462"/>
    <w:rsid w:val="00121782"/>
    <w:rsid w:val="001248EB"/>
    <w:rsid w:val="00125A36"/>
    <w:rsid w:val="00126B1F"/>
    <w:rsid w:val="00126DFB"/>
    <w:rsid w:val="00130835"/>
    <w:rsid w:val="0013194E"/>
    <w:rsid w:val="00131A20"/>
    <w:rsid w:val="00133863"/>
    <w:rsid w:val="001338C1"/>
    <w:rsid w:val="00134013"/>
    <w:rsid w:val="00135DD3"/>
    <w:rsid w:val="0013701B"/>
    <w:rsid w:val="00140707"/>
    <w:rsid w:val="00142219"/>
    <w:rsid w:val="001446F9"/>
    <w:rsid w:val="001448DD"/>
    <w:rsid w:val="00144941"/>
    <w:rsid w:val="00144E0B"/>
    <w:rsid w:val="001460E2"/>
    <w:rsid w:val="001469F2"/>
    <w:rsid w:val="00146F26"/>
    <w:rsid w:val="001505D3"/>
    <w:rsid w:val="00150D15"/>
    <w:rsid w:val="0015152C"/>
    <w:rsid w:val="00151CD4"/>
    <w:rsid w:val="0015482C"/>
    <w:rsid w:val="00156148"/>
    <w:rsid w:val="00156707"/>
    <w:rsid w:val="00161D91"/>
    <w:rsid w:val="0016201E"/>
    <w:rsid w:val="00163D69"/>
    <w:rsid w:val="00164573"/>
    <w:rsid w:val="00164B41"/>
    <w:rsid w:val="00164FF0"/>
    <w:rsid w:val="0016565B"/>
    <w:rsid w:val="00165911"/>
    <w:rsid w:val="00165EF2"/>
    <w:rsid w:val="00166410"/>
    <w:rsid w:val="001672E6"/>
    <w:rsid w:val="001679E3"/>
    <w:rsid w:val="001719D3"/>
    <w:rsid w:val="00172679"/>
    <w:rsid w:val="00173154"/>
    <w:rsid w:val="001749D8"/>
    <w:rsid w:val="001750AF"/>
    <w:rsid w:val="00175684"/>
    <w:rsid w:val="00180241"/>
    <w:rsid w:val="00180276"/>
    <w:rsid w:val="001803CE"/>
    <w:rsid w:val="00180A51"/>
    <w:rsid w:val="001812CE"/>
    <w:rsid w:val="0018262A"/>
    <w:rsid w:val="00183862"/>
    <w:rsid w:val="0018405D"/>
    <w:rsid w:val="0018440A"/>
    <w:rsid w:val="00185287"/>
    <w:rsid w:val="00192F09"/>
    <w:rsid w:val="00192F84"/>
    <w:rsid w:val="00194943"/>
    <w:rsid w:val="0019555B"/>
    <w:rsid w:val="001956C2"/>
    <w:rsid w:val="001A1D76"/>
    <w:rsid w:val="001A26C7"/>
    <w:rsid w:val="001A2DF9"/>
    <w:rsid w:val="001A30C9"/>
    <w:rsid w:val="001A50F2"/>
    <w:rsid w:val="001A6C01"/>
    <w:rsid w:val="001A7D54"/>
    <w:rsid w:val="001B179F"/>
    <w:rsid w:val="001B2307"/>
    <w:rsid w:val="001B38F8"/>
    <w:rsid w:val="001B3991"/>
    <w:rsid w:val="001B40EF"/>
    <w:rsid w:val="001B7510"/>
    <w:rsid w:val="001B76F9"/>
    <w:rsid w:val="001B78B1"/>
    <w:rsid w:val="001C43FE"/>
    <w:rsid w:val="001C443A"/>
    <w:rsid w:val="001D0ED3"/>
    <w:rsid w:val="001D1697"/>
    <w:rsid w:val="001D326A"/>
    <w:rsid w:val="001D347C"/>
    <w:rsid w:val="001D37D5"/>
    <w:rsid w:val="001D38C6"/>
    <w:rsid w:val="001D3CE9"/>
    <w:rsid w:val="001D446F"/>
    <w:rsid w:val="001E0817"/>
    <w:rsid w:val="001E334E"/>
    <w:rsid w:val="001E3884"/>
    <w:rsid w:val="001E46A7"/>
    <w:rsid w:val="001E4A45"/>
    <w:rsid w:val="001E4E2A"/>
    <w:rsid w:val="001E4FD7"/>
    <w:rsid w:val="001E68E2"/>
    <w:rsid w:val="001E777F"/>
    <w:rsid w:val="001F1398"/>
    <w:rsid w:val="001F1481"/>
    <w:rsid w:val="001F1639"/>
    <w:rsid w:val="001F1AED"/>
    <w:rsid w:val="001F43F7"/>
    <w:rsid w:val="001F4929"/>
    <w:rsid w:val="001F53EE"/>
    <w:rsid w:val="001F69FA"/>
    <w:rsid w:val="00200737"/>
    <w:rsid w:val="00200BDE"/>
    <w:rsid w:val="00200FDB"/>
    <w:rsid w:val="00201069"/>
    <w:rsid w:val="00201BFD"/>
    <w:rsid w:val="00202364"/>
    <w:rsid w:val="00202716"/>
    <w:rsid w:val="002028C5"/>
    <w:rsid w:val="00203231"/>
    <w:rsid w:val="002074AE"/>
    <w:rsid w:val="002076E8"/>
    <w:rsid w:val="00207B73"/>
    <w:rsid w:val="00210716"/>
    <w:rsid w:val="002119FB"/>
    <w:rsid w:val="00211E69"/>
    <w:rsid w:val="00213D03"/>
    <w:rsid w:val="002142E8"/>
    <w:rsid w:val="00214576"/>
    <w:rsid w:val="0021495F"/>
    <w:rsid w:val="0021562A"/>
    <w:rsid w:val="002162B0"/>
    <w:rsid w:val="002209A7"/>
    <w:rsid w:val="002219A1"/>
    <w:rsid w:val="002224D1"/>
    <w:rsid w:val="00222544"/>
    <w:rsid w:val="00222562"/>
    <w:rsid w:val="00223098"/>
    <w:rsid w:val="002233FE"/>
    <w:rsid w:val="002236B7"/>
    <w:rsid w:val="002239C5"/>
    <w:rsid w:val="0022477E"/>
    <w:rsid w:val="0022521A"/>
    <w:rsid w:val="002266E7"/>
    <w:rsid w:val="00227682"/>
    <w:rsid w:val="002327DE"/>
    <w:rsid w:val="00233223"/>
    <w:rsid w:val="0023529C"/>
    <w:rsid w:val="00235457"/>
    <w:rsid w:val="00236117"/>
    <w:rsid w:val="0023681A"/>
    <w:rsid w:val="00236871"/>
    <w:rsid w:val="0023784C"/>
    <w:rsid w:val="00241175"/>
    <w:rsid w:val="0024295F"/>
    <w:rsid w:val="00243522"/>
    <w:rsid w:val="002445FE"/>
    <w:rsid w:val="00245A02"/>
    <w:rsid w:val="00246119"/>
    <w:rsid w:val="00246B6C"/>
    <w:rsid w:val="002476CA"/>
    <w:rsid w:val="00247CB7"/>
    <w:rsid w:val="00250950"/>
    <w:rsid w:val="002517FF"/>
    <w:rsid w:val="00252ECD"/>
    <w:rsid w:val="00252F7D"/>
    <w:rsid w:val="00254289"/>
    <w:rsid w:val="002547F4"/>
    <w:rsid w:val="002548DD"/>
    <w:rsid w:val="002563DF"/>
    <w:rsid w:val="002569CE"/>
    <w:rsid w:val="00256A22"/>
    <w:rsid w:val="00260D59"/>
    <w:rsid w:val="00261169"/>
    <w:rsid w:val="00262A9A"/>
    <w:rsid w:val="002639C8"/>
    <w:rsid w:val="00263C94"/>
    <w:rsid w:val="00263CDD"/>
    <w:rsid w:val="0026434F"/>
    <w:rsid w:val="00265E39"/>
    <w:rsid w:val="00266011"/>
    <w:rsid w:val="0027012B"/>
    <w:rsid w:val="0027443D"/>
    <w:rsid w:val="00274B8C"/>
    <w:rsid w:val="002760D6"/>
    <w:rsid w:val="00276CFD"/>
    <w:rsid w:val="00276FB4"/>
    <w:rsid w:val="00277B42"/>
    <w:rsid w:val="00280D24"/>
    <w:rsid w:val="002810C8"/>
    <w:rsid w:val="002812CD"/>
    <w:rsid w:val="00282236"/>
    <w:rsid w:val="00282AED"/>
    <w:rsid w:val="00282EE1"/>
    <w:rsid w:val="00283B41"/>
    <w:rsid w:val="002862A3"/>
    <w:rsid w:val="00286C28"/>
    <w:rsid w:val="002870D6"/>
    <w:rsid w:val="002872B1"/>
    <w:rsid w:val="0028781C"/>
    <w:rsid w:val="00292C28"/>
    <w:rsid w:val="00292C7E"/>
    <w:rsid w:val="00293849"/>
    <w:rsid w:val="00294C5D"/>
    <w:rsid w:val="002951A2"/>
    <w:rsid w:val="0029694C"/>
    <w:rsid w:val="00296C01"/>
    <w:rsid w:val="00296F2F"/>
    <w:rsid w:val="002A17E1"/>
    <w:rsid w:val="002A1FD0"/>
    <w:rsid w:val="002A23D9"/>
    <w:rsid w:val="002A2AFC"/>
    <w:rsid w:val="002A2D4C"/>
    <w:rsid w:val="002A3D0A"/>
    <w:rsid w:val="002A4D84"/>
    <w:rsid w:val="002A567A"/>
    <w:rsid w:val="002A5701"/>
    <w:rsid w:val="002A5AF3"/>
    <w:rsid w:val="002A5F98"/>
    <w:rsid w:val="002B2422"/>
    <w:rsid w:val="002B3052"/>
    <w:rsid w:val="002B30BA"/>
    <w:rsid w:val="002B36F1"/>
    <w:rsid w:val="002B4017"/>
    <w:rsid w:val="002B4777"/>
    <w:rsid w:val="002B65A7"/>
    <w:rsid w:val="002B6C6E"/>
    <w:rsid w:val="002B704C"/>
    <w:rsid w:val="002B778D"/>
    <w:rsid w:val="002B7E9D"/>
    <w:rsid w:val="002C1094"/>
    <w:rsid w:val="002C1EC5"/>
    <w:rsid w:val="002C4B10"/>
    <w:rsid w:val="002C6869"/>
    <w:rsid w:val="002C6AEE"/>
    <w:rsid w:val="002C6CC4"/>
    <w:rsid w:val="002C7226"/>
    <w:rsid w:val="002C735F"/>
    <w:rsid w:val="002C792D"/>
    <w:rsid w:val="002C7BE6"/>
    <w:rsid w:val="002D0F7E"/>
    <w:rsid w:val="002D119B"/>
    <w:rsid w:val="002D2076"/>
    <w:rsid w:val="002D5A56"/>
    <w:rsid w:val="002D5C23"/>
    <w:rsid w:val="002D732F"/>
    <w:rsid w:val="002E0100"/>
    <w:rsid w:val="002E0B33"/>
    <w:rsid w:val="002E0C6A"/>
    <w:rsid w:val="002E2368"/>
    <w:rsid w:val="002E4DE7"/>
    <w:rsid w:val="002E52D1"/>
    <w:rsid w:val="002E576C"/>
    <w:rsid w:val="002E6444"/>
    <w:rsid w:val="002E6ABA"/>
    <w:rsid w:val="002F0743"/>
    <w:rsid w:val="002F1372"/>
    <w:rsid w:val="002F1F9B"/>
    <w:rsid w:val="002F447D"/>
    <w:rsid w:val="002F66CD"/>
    <w:rsid w:val="002F7FC9"/>
    <w:rsid w:val="003003EE"/>
    <w:rsid w:val="00301A54"/>
    <w:rsid w:val="00301ECC"/>
    <w:rsid w:val="00305501"/>
    <w:rsid w:val="00305A80"/>
    <w:rsid w:val="003109AF"/>
    <w:rsid w:val="00310A99"/>
    <w:rsid w:val="00311958"/>
    <w:rsid w:val="00313733"/>
    <w:rsid w:val="0031455F"/>
    <w:rsid w:val="00315CCA"/>
    <w:rsid w:val="0031660F"/>
    <w:rsid w:val="00316A4F"/>
    <w:rsid w:val="0031795C"/>
    <w:rsid w:val="00320DDF"/>
    <w:rsid w:val="00324851"/>
    <w:rsid w:val="0032670C"/>
    <w:rsid w:val="00327E78"/>
    <w:rsid w:val="00330062"/>
    <w:rsid w:val="0033058F"/>
    <w:rsid w:val="00331590"/>
    <w:rsid w:val="00333C57"/>
    <w:rsid w:val="00334486"/>
    <w:rsid w:val="003359D9"/>
    <w:rsid w:val="00335D87"/>
    <w:rsid w:val="00336879"/>
    <w:rsid w:val="003369D1"/>
    <w:rsid w:val="00336E53"/>
    <w:rsid w:val="0034057E"/>
    <w:rsid w:val="003431FB"/>
    <w:rsid w:val="00343426"/>
    <w:rsid w:val="00345707"/>
    <w:rsid w:val="00345A61"/>
    <w:rsid w:val="00345C02"/>
    <w:rsid w:val="00347F07"/>
    <w:rsid w:val="00350149"/>
    <w:rsid w:val="00350E53"/>
    <w:rsid w:val="00350F5F"/>
    <w:rsid w:val="00351AF5"/>
    <w:rsid w:val="003542C2"/>
    <w:rsid w:val="00354EFB"/>
    <w:rsid w:val="003554AF"/>
    <w:rsid w:val="00356D57"/>
    <w:rsid w:val="00357C2A"/>
    <w:rsid w:val="00357E31"/>
    <w:rsid w:val="00357E35"/>
    <w:rsid w:val="003603A8"/>
    <w:rsid w:val="00361F99"/>
    <w:rsid w:val="003630E1"/>
    <w:rsid w:val="00363DA2"/>
    <w:rsid w:val="00365C8C"/>
    <w:rsid w:val="00367932"/>
    <w:rsid w:val="00372379"/>
    <w:rsid w:val="00372C64"/>
    <w:rsid w:val="003734E2"/>
    <w:rsid w:val="0037381E"/>
    <w:rsid w:val="003750DE"/>
    <w:rsid w:val="00375494"/>
    <w:rsid w:val="00380408"/>
    <w:rsid w:val="00380BB4"/>
    <w:rsid w:val="00380BF8"/>
    <w:rsid w:val="00387493"/>
    <w:rsid w:val="0038754B"/>
    <w:rsid w:val="003900DF"/>
    <w:rsid w:val="003901BF"/>
    <w:rsid w:val="00390D32"/>
    <w:rsid w:val="00391511"/>
    <w:rsid w:val="00393F34"/>
    <w:rsid w:val="0039653E"/>
    <w:rsid w:val="00396F57"/>
    <w:rsid w:val="00397A09"/>
    <w:rsid w:val="003A059A"/>
    <w:rsid w:val="003A07DD"/>
    <w:rsid w:val="003A1349"/>
    <w:rsid w:val="003A163B"/>
    <w:rsid w:val="003A213D"/>
    <w:rsid w:val="003A2E0E"/>
    <w:rsid w:val="003A3EBC"/>
    <w:rsid w:val="003A49AE"/>
    <w:rsid w:val="003A659D"/>
    <w:rsid w:val="003A7E75"/>
    <w:rsid w:val="003B0175"/>
    <w:rsid w:val="003B0859"/>
    <w:rsid w:val="003B3855"/>
    <w:rsid w:val="003B657E"/>
    <w:rsid w:val="003C1501"/>
    <w:rsid w:val="003C3A52"/>
    <w:rsid w:val="003C3C75"/>
    <w:rsid w:val="003C458B"/>
    <w:rsid w:val="003C473B"/>
    <w:rsid w:val="003C5947"/>
    <w:rsid w:val="003C6AA9"/>
    <w:rsid w:val="003C6EC8"/>
    <w:rsid w:val="003C7891"/>
    <w:rsid w:val="003C7D3D"/>
    <w:rsid w:val="003D0E13"/>
    <w:rsid w:val="003D12D1"/>
    <w:rsid w:val="003D29EC"/>
    <w:rsid w:val="003D3732"/>
    <w:rsid w:val="003D4394"/>
    <w:rsid w:val="003D4977"/>
    <w:rsid w:val="003D4DE4"/>
    <w:rsid w:val="003D75E9"/>
    <w:rsid w:val="003E0D9F"/>
    <w:rsid w:val="003E3B3D"/>
    <w:rsid w:val="003E3C57"/>
    <w:rsid w:val="003E3D8A"/>
    <w:rsid w:val="003E51AD"/>
    <w:rsid w:val="003E6C1F"/>
    <w:rsid w:val="003E7FAF"/>
    <w:rsid w:val="003F0507"/>
    <w:rsid w:val="003F340F"/>
    <w:rsid w:val="003F3FF8"/>
    <w:rsid w:val="003F6104"/>
    <w:rsid w:val="003F64A1"/>
    <w:rsid w:val="003F7578"/>
    <w:rsid w:val="003F7A7B"/>
    <w:rsid w:val="00403E92"/>
    <w:rsid w:val="00404F17"/>
    <w:rsid w:val="00407C2A"/>
    <w:rsid w:val="0041059F"/>
    <w:rsid w:val="004108EF"/>
    <w:rsid w:val="00412D1C"/>
    <w:rsid w:val="004136AB"/>
    <w:rsid w:val="004142E6"/>
    <w:rsid w:val="00414535"/>
    <w:rsid w:val="00414BE5"/>
    <w:rsid w:val="00415A9E"/>
    <w:rsid w:val="00417601"/>
    <w:rsid w:val="00420F5E"/>
    <w:rsid w:val="00421170"/>
    <w:rsid w:val="00421C16"/>
    <w:rsid w:val="00422D26"/>
    <w:rsid w:val="00422E8A"/>
    <w:rsid w:val="004230C0"/>
    <w:rsid w:val="004242AE"/>
    <w:rsid w:val="00424B3C"/>
    <w:rsid w:val="00424B94"/>
    <w:rsid w:val="00424CF1"/>
    <w:rsid w:val="00425C4C"/>
    <w:rsid w:val="00426163"/>
    <w:rsid w:val="004277B9"/>
    <w:rsid w:val="004303A8"/>
    <w:rsid w:val="004303AF"/>
    <w:rsid w:val="00430504"/>
    <w:rsid w:val="0043092C"/>
    <w:rsid w:val="00431425"/>
    <w:rsid w:val="00431BD0"/>
    <w:rsid w:val="00432952"/>
    <w:rsid w:val="00435961"/>
    <w:rsid w:val="00435A54"/>
    <w:rsid w:val="00436D8D"/>
    <w:rsid w:val="00443CCA"/>
    <w:rsid w:val="00444B55"/>
    <w:rsid w:val="00446815"/>
    <w:rsid w:val="00451512"/>
    <w:rsid w:val="00451CD3"/>
    <w:rsid w:val="00453B43"/>
    <w:rsid w:val="00454684"/>
    <w:rsid w:val="00454FAA"/>
    <w:rsid w:val="00457277"/>
    <w:rsid w:val="0045791B"/>
    <w:rsid w:val="0045792D"/>
    <w:rsid w:val="00457C4A"/>
    <w:rsid w:val="004606B8"/>
    <w:rsid w:val="0046074D"/>
    <w:rsid w:val="00463242"/>
    <w:rsid w:val="00464E08"/>
    <w:rsid w:val="0046703B"/>
    <w:rsid w:val="0046716F"/>
    <w:rsid w:val="004708E8"/>
    <w:rsid w:val="00470A04"/>
    <w:rsid w:val="00474026"/>
    <w:rsid w:val="00474C7A"/>
    <w:rsid w:val="00475026"/>
    <w:rsid w:val="0047609D"/>
    <w:rsid w:val="0047671D"/>
    <w:rsid w:val="004768F7"/>
    <w:rsid w:val="00477D0A"/>
    <w:rsid w:val="00481A66"/>
    <w:rsid w:val="00481E0F"/>
    <w:rsid w:val="00492FF6"/>
    <w:rsid w:val="00493B5F"/>
    <w:rsid w:val="004947A9"/>
    <w:rsid w:val="00494F48"/>
    <w:rsid w:val="00494F6D"/>
    <w:rsid w:val="00495043"/>
    <w:rsid w:val="00495EBA"/>
    <w:rsid w:val="00496AEF"/>
    <w:rsid w:val="004A31E7"/>
    <w:rsid w:val="004A457A"/>
    <w:rsid w:val="004A472C"/>
    <w:rsid w:val="004A5AA0"/>
    <w:rsid w:val="004A6A87"/>
    <w:rsid w:val="004B0EAE"/>
    <w:rsid w:val="004B12EC"/>
    <w:rsid w:val="004B153F"/>
    <w:rsid w:val="004B1E3E"/>
    <w:rsid w:val="004B4EB0"/>
    <w:rsid w:val="004B65C0"/>
    <w:rsid w:val="004B6B09"/>
    <w:rsid w:val="004B6ECB"/>
    <w:rsid w:val="004B716F"/>
    <w:rsid w:val="004C16C4"/>
    <w:rsid w:val="004C3BCA"/>
    <w:rsid w:val="004C47DF"/>
    <w:rsid w:val="004D074D"/>
    <w:rsid w:val="004D113B"/>
    <w:rsid w:val="004D1595"/>
    <w:rsid w:val="004D22DE"/>
    <w:rsid w:val="004D4AA4"/>
    <w:rsid w:val="004E0410"/>
    <w:rsid w:val="004E0CC6"/>
    <w:rsid w:val="004E0D29"/>
    <w:rsid w:val="004E2DA5"/>
    <w:rsid w:val="004E4ABC"/>
    <w:rsid w:val="004E5D1F"/>
    <w:rsid w:val="004E7005"/>
    <w:rsid w:val="004F1A50"/>
    <w:rsid w:val="004F21CF"/>
    <w:rsid w:val="004F22B1"/>
    <w:rsid w:val="004F282B"/>
    <w:rsid w:val="004F63AD"/>
    <w:rsid w:val="004F6725"/>
    <w:rsid w:val="004F6885"/>
    <w:rsid w:val="004F7826"/>
    <w:rsid w:val="00501242"/>
    <w:rsid w:val="00504209"/>
    <w:rsid w:val="0050548C"/>
    <w:rsid w:val="00505A75"/>
    <w:rsid w:val="00510F4B"/>
    <w:rsid w:val="00515474"/>
    <w:rsid w:val="00516C07"/>
    <w:rsid w:val="00520AE7"/>
    <w:rsid w:val="00522EB4"/>
    <w:rsid w:val="00523459"/>
    <w:rsid w:val="005247D2"/>
    <w:rsid w:val="00524A23"/>
    <w:rsid w:val="00525809"/>
    <w:rsid w:val="005268D3"/>
    <w:rsid w:val="005271F3"/>
    <w:rsid w:val="005338B9"/>
    <w:rsid w:val="00533CEB"/>
    <w:rsid w:val="005340E1"/>
    <w:rsid w:val="0053699F"/>
    <w:rsid w:val="0053730B"/>
    <w:rsid w:val="005407FE"/>
    <w:rsid w:val="0054171B"/>
    <w:rsid w:val="00542517"/>
    <w:rsid w:val="00543329"/>
    <w:rsid w:val="00543648"/>
    <w:rsid w:val="005438E4"/>
    <w:rsid w:val="005439EC"/>
    <w:rsid w:val="00544EFA"/>
    <w:rsid w:val="005455FD"/>
    <w:rsid w:val="00545AAC"/>
    <w:rsid w:val="005465FA"/>
    <w:rsid w:val="0054795A"/>
    <w:rsid w:val="00547D16"/>
    <w:rsid w:val="00550CDF"/>
    <w:rsid w:val="00551C9C"/>
    <w:rsid w:val="0055430F"/>
    <w:rsid w:val="005546C6"/>
    <w:rsid w:val="00556D85"/>
    <w:rsid w:val="00556DB7"/>
    <w:rsid w:val="005618EC"/>
    <w:rsid w:val="005618F9"/>
    <w:rsid w:val="00562C19"/>
    <w:rsid w:val="00563520"/>
    <w:rsid w:val="005648BB"/>
    <w:rsid w:val="005656A3"/>
    <w:rsid w:val="00566974"/>
    <w:rsid w:val="00567C73"/>
    <w:rsid w:val="00570410"/>
    <w:rsid w:val="0057054E"/>
    <w:rsid w:val="00570C97"/>
    <w:rsid w:val="00571FE6"/>
    <w:rsid w:val="00572FF7"/>
    <w:rsid w:val="0057310B"/>
    <w:rsid w:val="00573E1A"/>
    <w:rsid w:val="005759BC"/>
    <w:rsid w:val="005767D8"/>
    <w:rsid w:val="00577E4D"/>
    <w:rsid w:val="0058125F"/>
    <w:rsid w:val="0058151D"/>
    <w:rsid w:val="00582F43"/>
    <w:rsid w:val="00584B84"/>
    <w:rsid w:val="00587C1B"/>
    <w:rsid w:val="005909DE"/>
    <w:rsid w:val="00590D10"/>
    <w:rsid w:val="00592E9E"/>
    <w:rsid w:val="005936E4"/>
    <w:rsid w:val="00593BFC"/>
    <w:rsid w:val="005954B5"/>
    <w:rsid w:val="005966E8"/>
    <w:rsid w:val="005A1210"/>
    <w:rsid w:val="005A2331"/>
    <w:rsid w:val="005A2C31"/>
    <w:rsid w:val="005A39CF"/>
    <w:rsid w:val="005A3F27"/>
    <w:rsid w:val="005A56AC"/>
    <w:rsid w:val="005A5C80"/>
    <w:rsid w:val="005A62C2"/>
    <w:rsid w:val="005A6D7A"/>
    <w:rsid w:val="005A7EB7"/>
    <w:rsid w:val="005B03BA"/>
    <w:rsid w:val="005B10F8"/>
    <w:rsid w:val="005B15B4"/>
    <w:rsid w:val="005B1BAD"/>
    <w:rsid w:val="005B5287"/>
    <w:rsid w:val="005B7226"/>
    <w:rsid w:val="005B7B60"/>
    <w:rsid w:val="005B7CC9"/>
    <w:rsid w:val="005C0BCA"/>
    <w:rsid w:val="005C0FC7"/>
    <w:rsid w:val="005C2F4C"/>
    <w:rsid w:val="005C4CE5"/>
    <w:rsid w:val="005C644D"/>
    <w:rsid w:val="005C6852"/>
    <w:rsid w:val="005D02A4"/>
    <w:rsid w:val="005D1465"/>
    <w:rsid w:val="005D51FB"/>
    <w:rsid w:val="005D6A02"/>
    <w:rsid w:val="005E0D06"/>
    <w:rsid w:val="005E24A5"/>
    <w:rsid w:val="005E28CD"/>
    <w:rsid w:val="005E2C9D"/>
    <w:rsid w:val="005E30ED"/>
    <w:rsid w:val="005E4380"/>
    <w:rsid w:val="005E57CF"/>
    <w:rsid w:val="005E6145"/>
    <w:rsid w:val="005E799C"/>
    <w:rsid w:val="005F02A9"/>
    <w:rsid w:val="005F1F8D"/>
    <w:rsid w:val="005F3A43"/>
    <w:rsid w:val="005F45DA"/>
    <w:rsid w:val="005F6584"/>
    <w:rsid w:val="005F717E"/>
    <w:rsid w:val="00600D55"/>
    <w:rsid w:val="00600E74"/>
    <w:rsid w:val="0060147E"/>
    <w:rsid w:val="006025E4"/>
    <w:rsid w:val="006036D0"/>
    <w:rsid w:val="00603AE7"/>
    <w:rsid w:val="00604DC2"/>
    <w:rsid w:val="00605041"/>
    <w:rsid w:val="00606677"/>
    <w:rsid w:val="00606C98"/>
    <w:rsid w:val="00606D6B"/>
    <w:rsid w:val="00611147"/>
    <w:rsid w:val="006121C0"/>
    <w:rsid w:val="00612E2F"/>
    <w:rsid w:val="00616621"/>
    <w:rsid w:val="00620114"/>
    <w:rsid w:val="006231B9"/>
    <w:rsid w:val="0062442E"/>
    <w:rsid w:val="00630F18"/>
    <w:rsid w:val="006328E9"/>
    <w:rsid w:val="00633CB4"/>
    <w:rsid w:val="0063460D"/>
    <w:rsid w:val="006346CD"/>
    <w:rsid w:val="00634720"/>
    <w:rsid w:val="006355F8"/>
    <w:rsid w:val="00637430"/>
    <w:rsid w:val="006375EA"/>
    <w:rsid w:val="0064127C"/>
    <w:rsid w:val="006424D6"/>
    <w:rsid w:val="006428A1"/>
    <w:rsid w:val="006430D8"/>
    <w:rsid w:val="00643349"/>
    <w:rsid w:val="00644950"/>
    <w:rsid w:val="00644C48"/>
    <w:rsid w:val="006457D4"/>
    <w:rsid w:val="006458BD"/>
    <w:rsid w:val="00645D23"/>
    <w:rsid w:val="00646471"/>
    <w:rsid w:val="006508A0"/>
    <w:rsid w:val="00650947"/>
    <w:rsid w:val="00650EE8"/>
    <w:rsid w:val="00651187"/>
    <w:rsid w:val="00651308"/>
    <w:rsid w:val="00652052"/>
    <w:rsid w:val="00653392"/>
    <w:rsid w:val="00653D52"/>
    <w:rsid w:val="00654CD7"/>
    <w:rsid w:val="00655ACD"/>
    <w:rsid w:val="006560D6"/>
    <w:rsid w:val="00656C35"/>
    <w:rsid w:val="00657900"/>
    <w:rsid w:val="00657CF5"/>
    <w:rsid w:val="00660965"/>
    <w:rsid w:val="006617F5"/>
    <w:rsid w:val="00662B01"/>
    <w:rsid w:val="00662B47"/>
    <w:rsid w:val="00664659"/>
    <w:rsid w:val="00664F36"/>
    <w:rsid w:val="00665051"/>
    <w:rsid w:val="0066559A"/>
    <w:rsid w:val="00667FE2"/>
    <w:rsid w:val="00670DF1"/>
    <w:rsid w:val="006713B7"/>
    <w:rsid w:val="00671DD1"/>
    <w:rsid w:val="00672955"/>
    <w:rsid w:val="0067370D"/>
    <w:rsid w:val="00674149"/>
    <w:rsid w:val="00674898"/>
    <w:rsid w:val="00675850"/>
    <w:rsid w:val="00675B84"/>
    <w:rsid w:val="0067691A"/>
    <w:rsid w:val="00680D6B"/>
    <w:rsid w:val="00681595"/>
    <w:rsid w:val="006817E5"/>
    <w:rsid w:val="0068320B"/>
    <w:rsid w:val="006838BA"/>
    <w:rsid w:val="00684929"/>
    <w:rsid w:val="00684F7E"/>
    <w:rsid w:val="00685A0E"/>
    <w:rsid w:val="006869CD"/>
    <w:rsid w:val="00686B4A"/>
    <w:rsid w:val="00686B74"/>
    <w:rsid w:val="00690BA5"/>
    <w:rsid w:val="00691915"/>
    <w:rsid w:val="00692A92"/>
    <w:rsid w:val="006931DB"/>
    <w:rsid w:val="00693D22"/>
    <w:rsid w:val="00694846"/>
    <w:rsid w:val="00694C58"/>
    <w:rsid w:val="00697410"/>
    <w:rsid w:val="00697E78"/>
    <w:rsid w:val="006A0E3E"/>
    <w:rsid w:val="006A22A0"/>
    <w:rsid w:val="006A2885"/>
    <w:rsid w:val="006A5077"/>
    <w:rsid w:val="006A57C0"/>
    <w:rsid w:val="006A6901"/>
    <w:rsid w:val="006B1FDA"/>
    <w:rsid w:val="006B2530"/>
    <w:rsid w:val="006B413C"/>
    <w:rsid w:val="006B5170"/>
    <w:rsid w:val="006B6B66"/>
    <w:rsid w:val="006B6E9E"/>
    <w:rsid w:val="006C0068"/>
    <w:rsid w:val="006C01A3"/>
    <w:rsid w:val="006C2E2C"/>
    <w:rsid w:val="006C4991"/>
    <w:rsid w:val="006C6627"/>
    <w:rsid w:val="006C730F"/>
    <w:rsid w:val="006D2734"/>
    <w:rsid w:val="006D391E"/>
    <w:rsid w:val="006D4BBB"/>
    <w:rsid w:val="006D5362"/>
    <w:rsid w:val="006D5BCA"/>
    <w:rsid w:val="006E1329"/>
    <w:rsid w:val="006E1C0F"/>
    <w:rsid w:val="006E1D67"/>
    <w:rsid w:val="006E217D"/>
    <w:rsid w:val="006E229B"/>
    <w:rsid w:val="006E2320"/>
    <w:rsid w:val="006E29D6"/>
    <w:rsid w:val="006E3C06"/>
    <w:rsid w:val="006E4810"/>
    <w:rsid w:val="006E505A"/>
    <w:rsid w:val="006E50AB"/>
    <w:rsid w:val="006E5779"/>
    <w:rsid w:val="006E5890"/>
    <w:rsid w:val="006E6DFB"/>
    <w:rsid w:val="006E79CC"/>
    <w:rsid w:val="006E7F0F"/>
    <w:rsid w:val="006F047A"/>
    <w:rsid w:val="006F1A37"/>
    <w:rsid w:val="006F2265"/>
    <w:rsid w:val="006F2AE6"/>
    <w:rsid w:val="006F2EA3"/>
    <w:rsid w:val="006F3474"/>
    <w:rsid w:val="006F4A71"/>
    <w:rsid w:val="006F6B66"/>
    <w:rsid w:val="00703403"/>
    <w:rsid w:val="00704673"/>
    <w:rsid w:val="007051C7"/>
    <w:rsid w:val="0070653A"/>
    <w:rsid w:val="00706AB6"/>
    <w:rsid w:val="00707978"/>
    <w:rsid w:val="00711368"/>
    <w:rsid w:val="007121D0"/>
    <w:rsid w:val="007125A0"/>
    <w:rsid w:val="00712B37"/>
    <w:rsid w:val="00712BC5"/>
    <w:rsid w:val="007146E4"/>
    <w:rsid w:val="00715595"/>
    <w:rsid w:val="00716C1B"/>
    <w:rsid w:val="00717BDA"/>
    <w:rsid w:val="00717DFD"/>
    <w:rsid w:val="007211F1"/>
    <w:rsid w:val="007212FE"/>
    <w:rsid w:val="00721BDC"/>
    <w:rsid w:val="00721EA8"/>
    <w:rsid w:val="00722AA1"/>
    <w:rsid w:val="00724375"/>
    <w:rsid w:val="007245E5"/>
    <w:rsid w:val="007257DF"/>
    <w:rsid w:val="00725CA6"/>
    <w:rsid w:val="007268F8"/>
    <w:rsid w:val="00726947"/>
    <w:rsid w:val="00727215"/>
    <w:rsid w:val="0073004C"/>
    <w:rsid w:val="00730D01"/>
    <w:rsid w:val="00731A70"/>
    <w:rsid w:val="0073394D"/>
    <w:rsid w:val="00736B72"/>
    <w:rsid w:val="007438EE"/>
    <w:rsid w:val="00744207"/>
    <w:rsid w:val="00744A89"/>
    <w:rsid w:val="00744C9A"/>
    <w:rsid w:val="007462CB"/>
    <w:rsid w:val="007465B8"/>
    <w:rsid w:val="00752907"/>
    <w:rsid w:val="00752B06"/>
    <w:rsid w:val="00753D03"/>
    <w:rsid w:val="00753D52"/>
    <w:rsid w:val="00757407"/>
    <w:rsid w:val="00761425"/>
    <w:rsid w:val="00763896"/>
    <w:rsid w:val="007654BB"/>
    <w:rsid w:val="00765D6E"/>
    <w:rsid w:val="00765F5C"/>
    <w:rsid w:val="0076633B"/>
    <w:rsid w:val="00766840"/>
    <w:rsid w:val="0076742D"/>
    <w:rsid w:val="00770362"/>
    <w:rsid w:val="00772DD3"/>
    <w:rsid w:val="007740AC"/>
    <w:rsid w:val="007741FC"/>
    <w:rsid w:val="00775FC5"/>
    <w:rsid w:val="00776475"/>
    <w:rsid w:val="007767F8"/>
    <w:rsid w:val="007771AF"/>
    <w:rsid w:val="0078035C"/>
    <w:rsid w:val="0078084E"/>
    <w:rsid w:val="0078303B"/>
    <w:rsid w:val="007841A3"/>
    <w:rsid w:val="0078456D"/>
    <w:rsid w:val="00786A1D"/>
    <w:rsid w:val="00786A6C"/>
    <w:rsid w:val="00786AB2"/>
    <w:rsid w:val="007901EB"/>
    <w:rsid w:val="007902C2"/>
    <w:rsid w:val="00791C38"/>
    <w:rsid w:val="007929CE"/>
    <w:rsid w:val="0079349A"/>
    <w:rsid w:val="007936B0"/>
    <w:rsid w:val="007936D8"/>
    <w:rsid w:val="00794DB6"/>
    <w:rsid w:val="007958D5"/>
    <w:rsid w:val="007972D6"/>
    <w:rsid w:val="007A07ED"/>
    <w:rsid w:val="007A0EFA"/>
    <w:rsid w:val="007A4B59"/>
    <w:rsid w:val="007A4C67"/>
    <w:rsid w:val="007A6DB6"/>
    <w:rsid w:val="007B0805"/>
    <w:rsid w:val="007B0BBD"/>
    <w:rsid w:val="007B19C6"/>
    <w:rsid w:val="007B1CA0"/>
    <w:rsid w:val="007B2900"/>
    <w:rsid w:val="007B2F2D"/>
    <w:rsid w:val="007B3721"/>
    <w:rsid w:val="007B3C82"/>
    <w:rsid w:val="007B5C8F"/>
    <w:rsid w:val="007B5CF7"/>
    <w:rsid w:val="007B62E1"/>
    <w:rsid w:val="007B6494"/>
    <w:rsid w:val="007B761B"/>
    <w:rsid w:val="007B7CF6"/>
    <w:rsid w:val="007B7D97"/>
    <w:rsid w:val="007C0279"/>
    <w:rsid w:val="007C0758"/>
    <w:rsid w:val="007C1600"/>
    <w:rsid w:val="007C1810"/>
    <w:rsid w:val="007C2871"/>
    <w:rsid w:val="007C2D02"/>
    <w:rsid w:val="007C2D62"/>
    <w:rsid w:val="007C37E7"/>
    <w:rsid w:val="007C3F92"/>
    <w:rsid w:val="007C6183"/>
    <w:rsid w:val="007C62DD"/>
    <w:rsid w:val="007C733C"/>
    <w:rsid w:val="007D053A"/>
    <w:rsid w:val="007D0A21"/>
    <w:rsid w:val="007D5839"/>
    <w:rsid w:val="007D6BA1"/>
    <w:rsid w:val="007D7B80"/>
    <w:rsid w:val="007E11CE"/>
    <w:rsid w:val="007E1E1D"/>
    <w:rsid w:val="007E279C"/>
    <w:rsid w:val="007E3498"/>
    <w:rsid w:val="007E3A08"/>
    <w:rsid w:val="007E79EB"/>
    <w:rsid w:val="007E7EA2"/>
    <w:rsid w:val="007F2A47"/>
    <w:rsid w:val="007F2C6C"/>
    <w:rsid w:val="007F40B7"/>
    <w:rsid w:val="007F40E4"/>
    <w:rsid w:val="007F5C10"/>
    <w:rsid w:val="007F5D76"/>
    <w:rsid w:val="007F78F6"/>
    <w:rsid w:val="007F7FE4"/>
    <w:rsid w:val="00801877"/>
    <w:rsid w:val="008043E3"/>
    <w:rsid w:val="00805D55"/>
    <w:rsid w:val="00807875"/>
    <w:rsid w:val="0081094B"/>
    <w:rsid w:val="008110A5"/>
    <w:rsid w:val="00811457"/>
    <w:rsid w:val="00815B09"/>
    <w:rsid w:val="0081620F"/>
    <w:rsid w:val="0081698D"/>
    <w:rsid w:val="0082011B"/>
    <w:rsid w:val="00820FEB"/>
    <w:rsid w:val="00821893"/>
    <w:rsid w:val="00821C1B"/>
    <w:rsid w:val="0082373E"/>
    <w:rsid w:val="008238A1"/>
    <w:rsid w:val="008246C4"/>
    <w:rsid w:val="00825C6A"/>
    <w:rsid w:val="008263C2"/>
    <w:rsid w:val="00826A9D"/>
    <w:rsid w:val="00827F96"/>
    <w:rsid w:val="00832762"/>
    <w:rsid w:val="00832C88"/>
    <w:rsid w:val="008330A8"/>
    <w:rsid w:val="00833706"/>
    <w:rsid w:val="00833C50"/>
    <w:rsid w:val="008341E7"/>
    <w:rsid w:val="00835024"/>
    <w:rsid w:val="00835F24"/>
    <w:rsid w:val="00836042"/>
    <w:rsid w:val="0084204D"/>
    <w:rsid w:val="0084225E"/>
    <w:rsid w:val="00842585"/>
    <w:rsid w:val="00844657"/>
    <w:rsid w:val="008468C0"/>
    <w:rsid w:val="008477A1"/>
    <w:rsid w:val="00852ED3"/>
    <w:rsid w:val="00854841"/>
    <w:rsid w:val="00855B73"/>
    <w:rsid w:val="00857136"/>
    <w:rsid w:val="00860B72"/>
    <w:rsid w:val="00861041"/>
    <w:rsid w:val="008639B1"/>
    <w:rsid w:val="0086484B"/>
    <w:rsid w:val="00864D0D"/>
    <w:rsid w:val="00865150"/>
    <w:rsid w:val="0086523B"/>
    <w:rsid w:val="0086644A"/>
    <w:rsid w:val="00866536"/>
    <w:rsid w:val="00866E35"/>
    <w:rsid w:val="00866F4C"/>
    <w:rsid w:val="008706D6"/>
    <w:rsid w:val="00870777"/>
    <w:rsid w:val="008712F1"/>
    <w:rsid w:val="008721A1"/>
    <w:rsid w:val="00872CB0"/>
    <w:rsid w:val="00874C44"/>
    <w:rsid w:val="008771C3"/>
    <w:rsid w:val="00877A03"/>
    <w:rsid w:val="00877EA5"/>
    <w:rsid w:val="00880201"/>
    <w:rsid w:val="00880661"/>
    <w:rsid w:val="008811D9"/>
    <w:rsid w:val="00883062"/>
    <w:rsid w:val="00883542"/>
    <w:rsid w:val="00884B77"/>
    <w:rsid w:val="00884C9C"/>
    <w:rsid w:val="00885FED"/>
    <w:rsid w:val="00892AEC"/>
    <w:rsid w:val="00892BD9"/>
    <w:rsid w:val="00893CC4"/>
    <w:rsid w:val="00893DE1"/>
    <w:rsid w:val="00894362"/>
    <w:rsid w:val="00896C29"/>
    <w:rsid w:val="00897A2F"/>
    <w:rsid w:val="008A072B"/>
    <w:rsid w:val="008A0B13"/>
    <w:rsid w:val="008A1A31"/>
    <w:rsid w:val="008A3A78"/>
    <w:rsid w:val="008A3EEB"/>
    <w:rsid w:val="008A45F3"/>
    <w:rsid w:val="008A486E"/>
    <w:rsid w:val="008A6316"/>
    <w:rsid w:val="008B208A"/>
    <w:rsid w:val="008B5C05"/>
    <w:rsid w:val="008B6F5D"/>
    <w:rsid w:val="008B6FEB"/>
    <w:rsid w:val="008B7422"/>
    <w:rsid w:val="008B7E10"/>
    <w:rsid w:val="008C129C"/>
    <w:rsid w:val="008C19EB"/>
    <w:rsid w:val="008C286F"/>
    <w:rsid w:val="008C3BFA"/>
    <w:rsid w:val="008C55FE"/>
    <w:rsid w:val="008C5705"/>
    <w:rsid w:val="008C60CA"/>
    <w:rsid w:val="008C7A7E"/>
    <w:rsid w:val="008D0F06"/>
    <w:rsid w:val="008D120E"/>
    <w:rsid w:val="008D1CAC"/>
    <w:rsid w:val="008D2A58"/>
    <w:rsid w:val="008D5FA3"/>
    <w:rsid w:val="008D65CB"/>
    <w:rsid w:val="008D67F0"/>
    <w:rsid w:val="008D68A8"/>
    <w:rsid w:val="008D6A0A"/>
    <w:rsid w:val="008E11E5"/>
    <w:rsid w:val="008E32CB"/>
    <w:rsid w:val="008E3799"/>
    <w:rsid w:val="008E49B7"/>
    <w:rsid w:val="008E5984"/>
    <w:rsid w:val="008E5A6C"/>
    <w:rsid w:val="008E65B4"/>
    <w:rsid w:val="008E7794"/>
    <w:rsid w:val="008F0ABC"/>
    <w:rsid w:val="008F111B"/>
    <w:rsid w:val="008F3C62"/>
    <w:rsid w:val="008F4522"/>
    <w:rsid w:val="008F508D"/>
    <w:rsid w:val="008F6097"/>
    <w:rsid w:val="008F6AE1"/>
    <w:rsid w:val="00900458"/>
    <w:rsid w:val="00901A25"/>
    <w:rsid w:val="009027E1"/>
    <w:rsid w:val="00902A51"/>
    <w:rsid w:val="0090365B"/>
    <w:rsid w:val="00903A43"/>
    <w:rsid w:val="00904AF2"/>
    <w:rsid w:val="00904D6C"/>
    <w:rsid w:val="00907686"/>
    <w:rsid w:val="00911F27"/>
    <w:rsid w:val="00913A50"/>
    <w:rsid w:val="00913C90"/>
    <w:rsid w:val="00913CCD"/>
    <w:rsid w:val="00916C23"/>
    <w:rsid w:val="00917048"/>
    <w:rsid w:val="009171FE"/>
    <w:rsid w:val="0091768F"/>
    <w:rsid w:val="00917AF7"/>
    <w:rsid w:val="00922D43"/>
    <w:rsid w:val="0092366A"/>
    <w:rsid w:val="009237A6"/>
    <w:rsid w:val="00923BF6"/>
    <w:rsid w:val="00923F5F"/>
    <w:rsid w:val="00924775"/>
    <w:rsid w:val="00924887"/>
    <w:rsid w:val="00927FED"/>
    <w:rsid w:val="0093085B"/>
    <w:rsid w:val="00930B67"/>
    <w:rsid w:val="00931B19"/>
    <w:rsid w:val="00931E3E"/>
    <w:rsid w:val="0093219E"/>
    <w:rsid w:val="00934CDA"/>
    <w:rsid w:val="00935A93"/>
    <w:rsid w:val="00936397"/>
    <w:rsid w:val="009366B6"/>
    <w:rsid w:val="0094015C"/>
    <w:rsid w:val="009404A3"/>
    <w:rsid w:val="00940546"/>
    <w:rsid w:val="009405D9"/>
    <w:rsid w:val="00940A86"/>
    <w:rsid w:val="00940EB0"/>
    <w:rsid w:val="00940F66"/>
    <w:rsid w:val="00942605"/>
    <w:rsid w:val="0094276F"/>
    <w:rsid w:val="00943435"/>
    <w:rsid w:val="00943D8F"/>
    <w:rsid w:val="00945DCE"/>
    <w:rsid w:val="009545BC"/>
    <w:rsid w:val="00954A8D"/>
    <w:rsid w:val="0095529E"/>
    <w:rsid w:val="009558DA"/>
    <w:rsid w:val="009563E0"/>
    <w:rsid w:val="00956685"/>
    <w:rsid w:val="00957EB7"/>
    <w:rsid w:val="00960F73"/>
    <w:rsid w:val="00961B6E"/>
    <w:rsid w:val="009623E6"/>
    <w:rsid w:val="00962F74"/>
    <w:rsid w:val="00963D8C"/>
    <w:rsid w:val="00965836"/>
    <w:rsid w:val="00965A96"/>
    <w:rsid w:val="00966132"/>
    <w:rsid w:val="00966BBD"/>
    <w:rsid w:val="00966D50"/>
    <w:rsid w:val="0096794D"/>
    <w:rsid w:val="00967BE8"/>
    <w:rsid w:val="0097160E"/>
    <w:rsid w:val="00971B94"/>
    <w:rsid w:val="00973775"/>
    <w:rsid w:val="00974CEF"/>
    <w:rsid w:val="00975258"/>
    <w:rsid w:val="0098086E"/>
    <w:rsid w:val="00981D46"/>
    <w:rsid w:val="009830C3"/>
    <w:rsid w:val="0098619F"/>
    <w:rsid w:val="009863C9"/>
    <w:rsid w:val="00986A26"/>
    <w:rsid w:val="00987FF3"/>
    <w:rsid w:val="009900E2"/>
    <w:rsid w:val="00990162"/>
    <w:rsid w:val="00990FDF"/>
    <w:rsid w:val="00992AF2"/>
    <w:rsid w:val="00993983"/>
    <w:rsid w:val="009944FD"/>
    <w:rsid w:val="00994EE6"/>
    <w:rsid w:val="00995304"/>
    <w:rsid w:val="00996B14"/>
    <w:rsid w:val="00996B9D"/>
    <w:rsid w:val="00997BBB"/>
    <w:rsid w:val="009A1139"/>
    <w:rsid w:val="009A11BA"/>
    <w:rsid w:val="009A1B4F"/>
    <w:rsid w:val="009A2DBA"/>
    <w:rsid w:val="009A45D4"/>
    <w:rsid w:val="009A6D75"/>
    <w:rsid w:val="009A71EE"/>
    <w:rsid w:val="009B11D0"/>
    <w:rsid w:val="009B124B"/>
    <w:rsid w:val="009B1449"/>
    <w:rsid w:val="009B1482"/>
    <w:rsid w:val="009B22D6"/>
    <w:rsid w:val="009B490A"/>
    <w:rsid w:val="009B5894"/>
    <w:rsid w:val="009B6148"/>
    <w:rsid w:val="009C06B2"/>
    <w:rsid w:val="009C1234"/>
    <w:rsid w:val="009C2408"/>
    <w:rsid w:val="009C33AB"/>
    <w:rsid w:val="009C4BBC"/>
    <w:rsid w:val="009C5403"/>
    <w:rsid w:val="009C5F69"/>
    <w:rsid w:val="009C62FC"/>
    <w:rsid w:val="009C65B9"/>
    <w:rsid w:val="009C6C61"/>
    <w:rsid w:val="009D0102"/>
    <w:rsid w:val="009D0367"/>
    <w:rsid w:val="009D063B"/>
    <w:rsid w:val="009D0A90"/>
    <w:rsid w:val="009D0B7C"/>
    <w:rsid w:val="009D1C29"/>
    <w:rsid w:val="009D1E75"/>
    <w:rsid w:val="009D24E6"/>
    <w:rsid w:val="009D28F9"/>
    <w:rsid w:val="009D4BDB"/>
    <w:rsid w:val="009D5E3C"/>
    <w:rsid w:val="009E0B55"/>
    <w:rsid w:val="009E2E42"/>
    <w:rsid w:val="009E3659"/>
    <w:rsid w:val="009E3AD2"/>
    <w:rsid w:val="009E3B88"/>
    <w:rsid w:val="009E40F6"/>
    <w:rsid w:val="009E4B80"/>
    <w:rsid w:val="009E4E0B"/>
    <w:rsid w:val="009E500E"/>
    <w:rsid w:val="009E5FCA"/>
    <w:rsid w:val="009F02B7"/>
    <w:rsid w:val="009F0945"/>
    <w:rsid w:val="009F2307"/>
    <w:rsid w:val="009F2764"/>
    <w:rsid w:val="009F4181"/>
    <w:rsid w:val="009F45BB"/>
    <w:rsid w:val="009F6B8A"/>
    <w:rsid w:val="00A01FDB"/>
    <w:rsid w:val="00A02879"/>
    <w:rsid w:val="00A02CC2"/>
    <w:rsid w:val="00A03403"/>
    <w:rsid w:val="00A04B86"/>
    <w:rsid w:val="00A0579B"/>
    <w:rsid w:val="00A05F27"/>
    <w:rsid w:val="00A103EE"/>
    <w:rsid w:val="00A1098E"/>
    <w:rsid w:val="00A142A5"/>
    <w:rsid w:val="00A15ADE"/>
    <w:rsid w:val="00A15B1C"/>
    <w:rsid w:val="00A17B99"/>
    <w:rsid w:val="00A2046E"/>
    <w:rsid w:val="00A23143"/>
    <w:rsid w:val="00A235DC"/>
    <w:rsid w:val="00A2478A"/>
    <w:rsid w:val="00A25009"/>
    <w:rsid w:val="00A25AFA"/>
    <w:rsid w:val="00A25EEA"/>
    <w:rsid w:val="00A26F91"/>
    <w:rsid w:val="00A27A64"/>
    <w:rsid w:val="00A304EA"/>
    <w:rsid w:val="00A30D8B"/>
    <w:rsid w:val="00A30EB8"/>
    <w:rsid w:val="00A3173A"/>
    <w:rsid w:val="00A32A9D"/>
    <w:rsid w:val="00A32F8A"/>
    <w:rsid w:val="00A332C4"/>
    <w:rsid w:val="00A349F2"/>
    <w:rsid w:val="00A36E64"/>
    <w:rsid w:val="00A44F39"/>
    <w:rsid w:val="00A45037"/>
    <w:rsid w:val="00A4568D"/>
    <w:rsid w:val="00A50D25"/>
    <w:rsid w:val="00A52404"/>
    <w:rsid w:val="00A52909"/>
    <w:rsid w:val="00A52D58"/>
    <w:rsid w:val="00A5393C"/>
    <w:rsid w:val="00A53C4D"/>
    <w:rsid w:val="00A53D3D"/>
    <w:rsid w:val="00A53FEF"/>
    <w:rsid w:val="00A54808"/>
    <w:rsid w:val="00A54C10"/>
    <w:rsid w:val="00A54E90"/>
    <w:rsid w:val="00A573E6"/>
    <w:rsid w:val="00A57B77"/>
    <w:rsid w:val="00A61F1B"/>
    <w:rsid w:val="00A62FF9"/>
    <w:rsid w:val="00A65229"/>
    <w:rsid w:val="00A66302"/>
    <w:rsid w:val="00A6651F"/>
    <w:rsid w:val="00A669CA"/>
    <w:rsid w:val="00A66CCF"/>
    <w:rsid w:val="00A67AF9"/>
    <w:rsid w:val="00A7021F"/>
    <w:rsid w:val="00A72169"/>
    <w:rsid w:val="00A726B0"/>
    <w:rsid w:val="00A75B7B"/>
    <w:rsid w:val="00A76BBB"/>
    <w:rsid w:val="00A80415"/>
    <w:rsid w:val="00A80750"/>
    <w:rsid w:val="00A8237F"/>
    <w:rsid w:val="00A839C3"/>
    <w:rsid w:val="00A84764"/>
    <w:rsid w:val="00A866D3"/>
    <w:rsid w:val="00A86AD1"/>
    <w:rsid w:val="00A8771A"/>
    <w:rsid w:val="00A90BEE"/>
    <w:rsid w:val="00A90C41"/>
    <w:rsid w:val="00A912C1"/>
    <w:rsid w:val="00A912D8"/>
    <w:rsid w:val="00A91429"/>
    <w:rsid w:val="00A93F57"/>
    <w:rsid w:val="00A9573C"/>
    <w:rsid w:val="00A95DEE"/>
    <w:rsid w:val="00A965C9"/>
    <w:rsid w:val="00AA03D7"/>
    <w:rsid w:val="00AA0717"/>
    <w:rsid w:val="00AA117B"/>
    <w:rsid w:val="00AA1D3F"/>
    <w:rsid w:val="00AA2416"/>
    <w:rsid w:val="00AA2E8E"/>
    <w:rsid w:val="00AA421C"/>
    <w:rsid w:val="00AA48B6"/>
    <w:rsid w:val="00AA6F1E"/>
    <w:rsid w:val="00AB048D"/>
    <w:rsid w:val="00AB05E8"/>
    <w:rsid w:val="00AB0FAE"/>
    <w:rsid w:val="00AB3A96"/>
    <w:rsid w:val="00AB5039"/>
    <w:rsid w:val="00AB614E"/>
    <w:rsid w:val="00AB6621"/>
    <w:rsid w:val="00AB785C"/>
    <w:rsid w:val="00AB7A6F"/>
    <w:rsid w:val="00AB7F21"/>
    <w:rsid w:val="00AC0243"/>
    <w:rsid w:val="00AC066E"/>
    <w:rsid w:val="00AC0AF7"/>
    <w:rsid w:val="00AC17E0"/>
    <w:rsid w:val="00AC1E10"/>
    <w:rsid w:val="00AC4302"/>
    <w:rsid w:val="00AC4635"/>
    <w:rsid w:val="00AC7D20"/>
    <w:rsid w:val="00AD022B"/>
    <w:rsid w:val="00AD2692"/>
    <w:rsid w:val="00AD2DBA"/>
    <w:rsid w:val="00AD3699"/>
    <w:rsid w:val="00AD42E8"/>
    <w:rsid w:val="00AD57E6"/>
    <w:rsid w:val="00AD5BF1"/>
    <w:rsid w:val="00AD65F1"/>
    <w:rsid w:val="00AD764D"/>
    <w:rsid w:val="00AE0003"/>
    <w:rsid w:val="00AE0990"/>
    <w:rsid w:val="00AE1490"/>
    <w:rsid w:val="00AE31E3"/>
    <w:rsid w:val="00AE31E9"/>
    <w:rsid w:val="00AE3437"/>
    <w:rsid w:val="00AE41B6"/>
    <w:rsid w:val="00AE46CD"/>
    <w:rsid w:val="00AE5263"/>
    <w:rsid w:val="00AF155C"/>
    <w:rsid w:val="00AF5D3E"/>
    <w:rsid w:val="00B009F7"/>
    <w:rsid w:val="00B01295"/>
    <w:rsid w:val="00B01893"/>
    <w:rsid w:val="00B01DDC"/>
    <w:rsid w:val="00B0251D"/>
    <w:rsid w:val="00B030A5"/>
    <w:rsid w:val="00B03E58"/>
    <w:rsid w:val="00B04066"/>
    <w:rsid w:val="00B058B1"/>
    <w:rsid w:val="00B05A67"/>
    <w:rsid w:val="00B060A4"/>
    <w:rsid w:val="00B06835"/>
    <w:rsid w:val="00B100BC"/>
    <w:rsid w:val="00B11634"/>
    <w:rsid w:val="00B13B02"/>
    <w:rsid w:val="00B14301"/>
    <w:rsid w:val="00B15258"/>
    <w:rsid w:val="00B15DBF"/>
    <w:rsid w:val="00B1756A"/>
    <w:rsid w:val="00B175EF"/>
    <w:rsid w:val="00B1793A"/>
    <w:rsid w:val="00B2115C"/>
    <w:rsid w:val="00B2126D"/>
    <w:rsid w:val="00B21990"/>
    <w:rsid w:val="00B21D52"/>
    <w:rsid w:val="00B25477"/>
    <w:rsid w:val="00B2634A"/>
    <w:rsid w:val="00B268DC"/>
    <w:rsid w:val="00B27589"/>
    <w:rsid w:val="00B279B8"/>
    <w:rsid w:val="00B27F4C"/>
    <w:rsid w:val="00B307CB"/>
    <w:rsid w:val="00B312CD"/>
    <w:rsid w:val="00B319A5"/>
    <w:rsid w:val="00B31E70"/>
    <w:rsid w:val="00B32163"/>
    <w:rsid w:val="00B330D4"/>
    <w:rsid w:val="00B33BEF"/>
    <w:rsid w:val="00B33ED3"/>
    <w:rsid w:val="00B34B62"/>
    <w:rsid w:val="00B35760"/>
    <w:rsid w:val="00B35AAE"/>
    <w:rsid w:val="00B35BC9"/>
    <w:rsid w:val="00B35FDC"/>
    <w:rsid w:val="00B360E9"/>
    <w:rsid w:val="00B36AF3"/>
    <w:rsid w:val="00B36CDF"/>
    <w:rsid w:val="00B37E7D"/>
    <w:rsid w:val="00B400CE"/>
    <w:rsid w:val="00B438C3"/>
    <w:rsid w:val="00B44659"/>
    <w:rsid w:val="00B452F5"/>
    <w:rsid w:val="00B45A19"/>
    <w:rsid w:val="00B47E13"/>
    <w:rsid w:val="00B50021"/>
    <w:rsid w:val="00B53E3D"/>
    <w:rsid w:val="00B5492B"/>
    <w:rsid w:val="00B54A59"/>
    <w:rsid w:val="00B54AD5"/>
    <w:rsid w:val="00B553BD"/>
    <w:rsid w:val="00B56316"/>
    <w:rsid w:val="00B5699C"/>
    <w:rsid w:val="00B56A49"/>
    <w:rsid w:val="00B64F5D"/>
    <w:rsid w:val="00B651C9"/>
    <w:rsid w:val="00B65F48"/>
    <w:rsid w:val="00B669C8"/>
    <w:rsid w:val="00B6738B"/>
    <w:rsid w:val="00B674C1"/>
    <w:rsid w:val="00B724E0"/>
    <w:rsid w:val="00B73F69"/>
    <w:rsid w:val="00B74D37"/>
    <w:rsid w:val="00B76645"/>
    <w:rsid w:val="00B770B2"/>
    <w:rsid w:val="00B80072"/>
    <w:rsid w:val="00B8022B"/>
    <w:rsid w:val="00B803CC"/>
    <w:rsid w:val="00B80BA8"/>
    <w:rsid w:val="00B81E6E"/>
    <w:rsid w:val="00B81EAC"/>
    <w:rsid w:val="00B820F7"/>
    <w:rsid w:val="00B83E30"/>
    <w:rsid w:val="00B84976"/>
    <w:rsid w:val="00B84F27"/>
    <w:rsid w:val="00B8606F"/>
    <w:rsid w:val="00B90322"/>
    <w:rsid w:val="00B9037B"/>
    <w:rsid w:val="00B90699"/>
    <w:rsid w:val="00B91BA0"/>
    <w:rsid w:val="00B91F58"/>
    <w:rsid w:val="00B93189"/>
    <w:rsid w:val="00BA2F25"/>
    <w:rsid w:val="00BA3F32"/>
    <w:rsid w:val="00BA44DA"/>
    <w:rsid w:val="00BA5F41"/>
    <w:rsid w:val="00BA6DB9"/>
    <w:rsid w:val="00BA7027"/>
    <w:rsid w:val="00BB180A"/>
    <w:rsid w:val="00BB41C3"/>
    <w:rsid w:val="00BB4CFC"/>
    <w:rsid w:val="00BB5520"/>
    <w:rsid w:val="00BB58F3"/>
    <w:rsid w:val="00BB5B7A"/>
    <w:rsid w:val="00BB67FD"/>
    <w:rsid w:val="00BC23FA"/>
    <w:rsid w:val="00BC399F"/>
    <w:rsid w:val="00BC4260"/>
    <w:rsid w:val="00BC47A7"/>
    <w:rsid w:val="00BC6974"/>
    <w:rsid w:val="00BC71B6"/>
    <w:rsid w:val="00BC79DE"/>
    <w:rsid w:val="00BD0C2C"/>
    <w:rsid w:val="00BD2F5E"/>
    <w:rsid w:val="00BD5603"/>
    <w:rsid w:val="00BD5C5D"/>
    <w:rsid w:val="00BD6030"/>
    <w:rsid w:val="00BD6194"/>
    <w:rsid w:val="00BD6FF3"/>
    <w:rsid w:val="00BD72C4"/>
    <w:rsid w:val="00BD7700"/>
    <w:rsid w:val="00BD7CB9"/>
    <w:rsid w:val="00BE08E3"/>
    <w:rsid w:val="00BE2F67"/>
    <w:rsid w:val="00BE34B1"/>
    <w:rsid w:val="00BE3B42"/>
    <w:rsid w:val="00BE4810"/>
    <w:rsid w:val="00BF0E00"/>
    <w:rsid w:val="00BF0E31"/>
    <w:rsid w:val="00BF2330"/>
    <w:rsid w:val="00BF2DEE"/>
    <w:rsid w:val="00BF4059"/>
    <w:rsid w:val="00BF5AFB"/>
    <w:rsid w:val="00BF62CD"/>
    <w:rsid w:val="00BF637F"/>
    <w:rsid w:val="00BF6814"/>
    <w:rsid w:val="00C00BD1"/>
    <w:rsid w:val="00C019EA"/>
    <w:rsid w:val="00C025B0"/>
    <w:rsid w:val="00C052BE"/>
    <w:rsid w:val="00C055B7"/>
    <w:rsid w:val="00C0595C"/>
    <w:rsid w:val="00C059C5"/>
    <w:rsid w:val="00C07F38"/>
    <w:rsid w:val="00C10CBC"/>
    <w:rsid w:val="00C111E7"/>
    <w:rsid w:val="00C128C0"/>
    <w:rsid w:val="00C14A40"/>
    <w:rsid w:val="00C14C2B"/>
    <w:rsid w:val="00C15039"/>
    <w:rsid w:val="00C16412"/>
    <w:rsid w:val="00C169F0"/>
    <w:rsid w:val="00C216B3"/>
    <w:rsid w:val="00C23268"/>
    <w:rsid w:val="00C26277"/>
    <w:rsid w:val="00C27E22"/>
    <w:rsid w:val="00C308E3"/>
    <w:rsid w:val="00C32C6B"/>
    <w:rsid w:val="00C34435"/>
    <w:rsid w:val="00C354A9"/>
    <w:rsid w:val="00C35B9E"/>
    <w:rsid w:val="00C41AE0"/>
    <w:rsid w:val="00C45590"/>
    <w:rsid w:val="00C53491"/>
    <w:rsid w:val="00C57692"/>
    <w:rsid w:val="00C57EE5"/>
    <w:rsid w:val="00C6047A"/>
    <w:rsid w:val="00C63D1C"/>
    <w:rsid w:val="00C65270"/>
    <w:rsid w:val="00C66B8B"/>
    <w:rsid w:val="00C71263"/>
    <w:rsid w:val="00C75BDD"/>
    <w:rsid w:val="00C76E74"/>
    <w:rsid w:val="00C80BDA"/>
    <w:rsid w:val="00C81348"/>
    <w:rsid w:val="00C81364"/>
    <w:rsid w:val="00C81D17"/>
    <w:rsid w:val="00C83ACC"/>
    <w:rsid w:val="00C83B14"/>
    <w:rsid w:val="00C85623"/>
    <w:rsid w:val="00C86119"/>
    <w:rsid w:val="00C8635E"/>
    <w:rsid w:val="00C9194F"/>
    <w:rsid w:val="00C92052"/>
    <w:rsid w:val="00C929F5"/>
    <w:rsid w:val="00C9349E"/>
    <w:rsid w:val="00C93DA8"/>
    <w:rsid w:val="00C9637D"/>
    <w:rsid w:val="00C96AE4"/>
    <w:rsid w:val="00C97BBA"/>
    <w:rsid w:val="00CA002C"/>
    <w:rsid w:val="00CA0304"/>
    <w:rsid w:val="00CA08DF"/>
    <w:rsid w:val="00CA1FC9"/>
    <w:rsid w:val="00CA2B0A"/>
    <w:rsid w:val="00CA4FFE"/>
    <w:rsid w:val="00CA7338"/>
    <w:rsid w:val="00CB06B9"/>
    <w:rsid w:val="00CB1F3A"/>
    <w:rsid w:val="00CB25B7"/>
    <w:rsid w:val="00CB2A9E"/>
    <w:rsid w:val="00CB2CB5"/>
    <w:rsid w:val="00CB53E9"/>
    <w:rsid w:val="00CB579F"/>
    <w:rsid w:val="00CB5908"/>
    <w:rsid w:val="00CB5DD9"/>
    <w:rsid w:val="00CB713F"/>
    <w:rsid w:val="00CB7C38"/>
    <w:rsid w:val="00CC0AE9"/>
    <w:rsid w:val="00CC14A7"/>
    <w:rsid w:val="00CC1F23"/>
    <w:rsid w:val="00CC25FF"/>
    <w:rsid w:val="00CC28E0"/>
    <w:rsid w:val="00CC2A59"/>
    <w:rsid w:val="00CC2E03"/>
    <w:rsid w:val="00CC583B"/>
    <w:rsid w:val="00CC63FE"/>
    <w:rsid w:val="00CC7858"/>
    <w:rsid w:val="00CD0102"/>
    <w:rsid w:val="00CD013F"/>
    <w:rsid w:val="00CD0319"/>
    <w:rsid w:val="00CD068C"/>
    <w:rsid w:val="00CD0E29"/>
    <w:rsid w:val="00CD210F"/>
    <w:rsid w:val="00CD548D"/>
    <w:rsid w:val="00CE124F"/>
    <w:rsid w:val="00CE1D91"/>
    <w:rsid w:val="00CE255F"/>
    <w:rsid w:val="00CE3214"/>
    <w:rsid w:val="00CE4858"/>
    <w:rsid w:val="00CE7584"/>
    <w:rsid w:val="00CE76F3"/>
    <w:rsid w:val="00CF05E7"/>
    <w:rsid w:val="00CF21BD"/>
    <w:rsid w:val="00CF442D"/>
    <w:rsid w:val="00CF7439"/>
    <w:rsid w:val="00D00C70"/>
    <w:rsid w:val="00D02D78"/>
    <w:rsid w:val="00D03CA9"/>
    <w:rsid w:val="00D0438F"/>
    <w:rsid w:val="00D05CF0"/>
    <w:rsid w:val="00D073E6"/>
    <w:rsid w:val="00D07BC3"/>
    <w:rsid w:val="00D07FD7"/>
    <w:rsid w:val="00D11909"/>
    <w:rsid w:val="00D133FA"/>
    <w:rsid w:val="00D15125"/>
    <w:rsid w:val="00D163DE"/>
    <w:rsid w:val="00D2142F"/>
    <w:rsid w:val="00D214D0"/>
    <w:rsid w:val="00D230FB"/>
    <w:rsid w:val="00D2422E"/>
    <w:rsid w:val="00D246DF"/>
    <w:rsid w:val="00D24705"/>
    <w:rsid w:val="00D25613"/>
    <w:rsid w:val="00D258E8"/>
    <w:rsid w:val="00D267BD"/>
    <w:rsid w:val="00D3232B"/>
    <w:rsid w:val="00D3236C"/>
    <w:rsid w:val="00D334BD"/>
    <w:rsid w:val="00D3501F"/>
    <w:rsid w:val="00D356F1"/>
    <w:rsid w:val="00D37DC3"/>
    <w:rsid w:val="00D405C2"/>
    <w:rsid w:val="00D408CA"/>
    <w:rsid w:val="00D41C8F"/>
    <w:rsid w:val="00D42C08"/>
    <w:rsid w:val="00D42CBE"/>
    <w:rsid w:val="00D43E1F"/>
    <w:rsid w:val="00D457B4"/>
    <w:rsid w:val="00D468DF"/>
    <w:rsid w:val="00D4780C"/>
    <w:rsid w:val="00D50890"/>
    <w:rsid w:val="00D52362"/>
    <w:rsid w:val="00D52A35"/>
    <w:rsid w:val="00D558A8"/>
    <w:rsid w:val="00D56685"/>
    <w:rsid w:val="00D60809"/>
    <w:rsid w:val="00D6312B"/>
    <w:rsid w:val="00D63312"/>
    <w:rsid w:val="00D6388F"/>
    <w:rsid w:val="00D63E31"/>
    <w:rsid w:val="00D72C69"/>
    <w:rsid w:val="00D74396"/>
    <w:rsid w:val="00D764D6"/>
    <w:rsid w:val="00D7782B"/>
    <w:rsid w:val="00D805B5"/>
    <w:rsid w:val="00D80711"/>
    <w:rsid w:val="00D8456B"/>
    <w:rsid w:val="00D8622C"/>
    <w:rsid w:val="00D862DE"/>
    <w:rsid w:val="00D87776"/>
    <w:rsid w:val="00D90DA8"/>
    <w:rsid w:val="00D91A3A"/>
    <w:rsid w:val="00D93E5C"/>
    <w:rsid w:val="00DA01C2"/>
    <w:rsid w:val="00DA0510"/>
    <w:rsid w:val="00DA059A"/>
    <w:rsid w:val="00DA110A"/>
    <w:rsid w:val="00DA26CA"/>
    <w:rsid w:val="00DA3103"/>
    <w:rsid w:val="00DA32FC"/>
    <w:rsid w:val="00DA354E"/>
    <w:rsid w:val="00DA3F65"/>
    <w:rsid w:val="00DA4A78"/>
    <w:rsid w:val="00DA4FE3"/>
    <w:rsid w:val="00DA7F29"/>
    <w:rsid w:val="00DB0373"/>
    <w:rsid w:val="00DB16FD"/>
    <w:rsid w:val="00DB26D2"/>
    <w:rsid w:val="00DB4A59"/>
    <w:rsid w:val="00DB68C3"/>
    <w:rsid w:val="00DB6A3E"/>
    <w:rsid w:val="00DC1B33"/>
    <w:rsid w:val="00DC1C51"/>
    <w:rsid w:val="00DC3A0B"/>
    <w:rsid w:val="00DC4517"/>
    <w:rsid w:val="00DC70E8"/>
    <w:rsid w:val="00DD112A"/>
    <w:rsid w:val="00DD193F"/>
    <w:rsid w:val="00DD2082"/>
    <w:rsid w:val="00DD2A32"/>
    <w:rsid w:val="00DD5058"/>
    <w:rsid w:val="00DD577B"/>
    <w:rsid w:val="00DE0523"/>
    <w:rsid w:val="00DE26F4"/>
    <w:rsid w:val="00DE277E"/>
    <w:rsid w:val="00DE2903"/>
    <w:rsid w:val="00DE33EB"/>
    <w:rsid w:val="00DE34B2"/>
    <w:rsid w:val="00DE3638"/>
    <w:rsid w:val="00DE3ADC"/>
    <w:rsid w:val="00DE4122"/>
    <w:rsid w:val="00DE5DC9"/>
    <w:rsid w:val="00DE5ED5"/>
    <w:rsid w:val="00DE79E7"/>
    <w:rsid w:val="00DE7F33"/>
    <w:rsid w:val="00DF04BF"/>
    <w:rsid w:val="00DF1168"/>
    <w:rsid w:val="00DF2570"/>
    <w:rsid w:val="00DF296F"/>
    <w:rsid w:val="00DF3448"/>
    <w:rsid w:val="00DF38A7"/>
    <w:rsid w:val="00DF3DC9"/>
    <w:rsid w:val="00E01019"/>
    <w:rsid w:val="00E020C8"/>
    <w:rsid w:val="00E02599"/>
    <w:rsid w:val="00E02E57"/>
    <w:rsid w:val="00E040C5"/>
    <w:rsid w:val="00E04FF6"/>
    <w:rsid w:val="00E05F0A"/>
    <w:rsid w:val="00E068DE"/>
    <w:rsid w:val="00E07C10"/>
    <w:rsid w:val="00E12284"/>
    <w:rsid w:val="00E1342E"/>
    <w:rsid w:val="00E14EDB"/>
    <w:rsid w:val="00E150D7"/>
    <w:rsid w:val="00E16C08"/>
    <w:rsid w:val="00E16F1D"/>
    <w:rsid w:val="00E20A6B"/>
    <w:rsid w:val="00E21320"/>
    <w:rsid w:val="00E23870"/>
    <w:rsid w:val="00E23954"/>
    <w:rsid w:val="00E263D1"/>
    <w:rsid w:val="00E26547"/>
    <w:rsid w:val="00E27564"/>
    <w:rsid w:val="00E279E3"/>
    <w:rsid w:val="00E3015C"/>
    <w:rsid w:val="00E308B5"/>
    <w:rsid w:val="00E31371"/>
    <w:rsid w:val="00E315FF"/>
    <w:rsid w:val="00E31655"/>
    <w:rsid w:val="00E334EC"/>
    <w:rsid w:val="00E33C5E"/>
    <w:rsid w:val="00E35915"/>
    <w:rsid w:val="00E35F9B"/>
    <w:rsid w:val="00E36B46"/>
    <w:rsid w:val="00E37A98"/>
    <w:rsid w:val="00E42DB9"/>
    <w:rsid w:val="00E46658"/>
    <w:rsid w:val="00E50745"/>
    <w:rsid w:val="00E50F48"/>
    <w:rsid w:val="00E51230"/>
    <w:rsid w:val="00E53029"/>
    <w:rsid w:val="00E53379"/>
    <w:rsid w:val="00E533E1"/>
    <w:rsid w:val="00E53E15"/>
    <w:rsid w:val="00E56873"/>
    <w:rsid w:val="00E57D59"/>
    <w:rsid w:val="00E600DE"/>
    <w:rsid w:val="00E604B9"/>
    <w:rsid w:val="00E60D1C"/>
    <w:rsid w:val="00E62984"/>
    <w:rsid w:val="00E65123"/>
    <w:rsid w:val="00E67826"/>
    <w:rsid w:val="00E67B62"/>
    <w:rsid w:val="00E67C54"/>
    <w:rsid w:val="00E721E7"/>
    <w:rsid w:val="00E73CD9"/>
    <w:rsid w:val="00E767DD"/>
    <w:rsid w:val="00E80241"/>
    <w:rsid w:val="00E8383E"/>
    <w:rsid w:val="00E83EFA"/>
    <w:rsid w:val="00E8429F"/>
    <w:rsid w:val="00E85D0C"/>
    <w:rsid w:val="00E85F3A"/>
    <w:rsid w:val="00E86575"/>
    <w:rsid w:val="00E86890"/>
    <w:rsid w:val="00E911E8"/>
    <w:rsid w:val="00E9158E"/>
    <w:rsid w:val="00E91CB2"/>
    <w:rsid w:val="00E91ED1"/>
    <w:rsid w:val="00E92C21"/>
    <w:rsid w:val="00E961EE"/>
    <w:rsid w:val="00E961F6"/>
    <w:rsid w:val="00E9798D"/>
    <w:rsid w:val="00EA064A"/>
    <w:rsid w:val="00EA2012"/>
    <w:rsid w:val="00EA274C"/>
    <w:rsid w:val="00EA2E45"/>
    <w:rsid w:val="00EA326C"/>
    <w:rsid w:val="00EA5B00"/>
    <w:rsid w:val="00EA6548"/>
    <w:rsid w:val="00EA7AD2"/>
    <w:rsid w:val="00EB3253"/>
    <w:rsid w:val="00EB3673"/>
    <w:rsid w:val="00EB3A9A"/>
    <w:rsid w:val="00EB3FB1"/>
    <w:rsid w:val="00EB7CDA"/>
    <w:rsid w:val="00EB7F7F"/>
    <w:rsid w:val="00EC101F"/>
    <w:rsid w:val="00EC28A7"/>
    <w:rsid w:val="00EC328B"/>
    <w:rsid w:val="00EC3B57"/>
    <w:rsid w:val="00EC3ED2"/>
    <w:rsid w:val="00EC710F"/>
    <w:rsid w:val="00ED0D7E"/>
    <w:rsid w:val="00ED1648"/>
    <w:rsid w:val="00ED1BE9"/>
    <w:rsid w:val="00ED5AF9"/>
    <w:rsid w:val="00EE0225"/>
    <w:rsid w:val="00EE04A0"/>
    <w:rsid w:val="00EE138A"/>
    <w:rsid w:val="00EE2D5F"/>
    <w:rsid w:val="00EE4034"/>
    <w:rsid w:val="00EE435C"/>
    <w:rsid w:val="00EE53FC"/>
    <w:rsid w:val="00EE5B3B"/>
    <w:rsid w:val="00EE60DA"/>
    <w:rsid w:val="00EE6405"/>
    <w:rsid w:val="00EE71CD"/>
    <w:rsid w:val="00EF0C42"/>
    <w:rsid w:val="00EF0DFA"/>
    <w:rsid w:val="00EF1CFF"/>
    <w:rsid w:val="00EF235F"/>
    <w:rsid w:val="00EF257E"/>
    <w:rsid w:val="00EF2EED"/>
    <w:rsid w:val="00EF3940"/>
    <w:rsid w:val="00EF3CB2"/>
    <w:rsid w:val="00EF5E65"/>
    <w:rsid w:val="00EF62B4"/>
    <w:rsid w:val="00EF6AFB"/>
    <w:rsid w:val="00EF79EE"/>
    <w:rsid w:val="00EF7E2E"/>
    <w:rsid w:val="00F0130F"/>
    <w:rsid w:val="00F03C26"/>
    <w:rsid w:val="00F049B3"/>
    <w:rsid w:val="00F051D3"/>
    <w:rsid w:val="00F05C40"/>
    <w:rsid w:val="00F05DEF"/>
    <w:rsid w:val="00F10069"/>
    <w:rsid w:val="00F1041F"/>
    <w:rsid w:val="00F12646"/>
    <w:rsid w:val="00F14051"/>
    <w:rsid w:val="00F14983"/>
    <w:rsid w:val="00F154F8"/>
    <w:rsid w:val="00F1568F"/>
    <w:rsid w:val="00F17F96"/>
    <w:rsid w:val="00F202F4"/>
    <w:rsid w:val="00F20CFC"/>
    <w:rsid w:val="00F21C87"/>
    <w:rsid w:val="00F23106"/>
    <w:rsid w:val="00F2385D"/>
    <w:rsid w:val="00F2396A"/>
    <w:rsid w:val="00F240CE"/>
    <w:rsid w:val="00F24F3A"/>
    <w:rsid w:val="00F26455"/>
    <w:rsid w:val="00F27274"/>
    <w:rsid w:val="00F27D76"/>
    <w:rsid w:val="00F326E3"/>
    <w:rsid w:val="00F32BE2"/>
    <w:rsid w:val="00F33742"/>
    <w:rsid w:val="00F33C91"/>
    <w:rsid w:val="00F34D5F"/>
    <w:rsid w:val="00F35F16"/>
    <w:rsid w:val="00F41346"/>
    <w:rsid w:val="00F42972"/>
    <w:rsid w:val="00F43239"/>
    <w:rsid w:val="00F441F9"/>
    <w:rsid w:val="00F44E57"/>
    <w:rsid w:val="00F45230"/>
    <w:rsid w:val="00F45AC5"/>
    <w:rsid w:val="00F47891"/>
    <w:rsid w:val="00F50FE6"/>
    <w:rsid w:val="00F51F0C"/>
    <w:rsid w:val="00F52FF8"/>
    <w:rsid w:val="00F548A0"/>
    <w:rsid w:val="00F55EB0"/>
    <w:rsid w:val="00F563C2"/>
    <w:rsid w:val="00F57A75"/>
    <w:rsid w:val="00F6458E"/>
    <w:rsid w:val="00F64AC1"/>
    <w:rsid w:val="00F64E1F"/>
    <w:rsid w:val="00F65132"/>
    <w:rsid w:val="00F66C8E"/>
    <w:rsid w:val="00F676E8"/>
    <w:rsid w:val="00F702CB"/>
    <w:rsid w:val="00F72036"/>
    <w:rsid w:val="00F729EF"/>
    <w:rsid w:val="00F7715A"/>
    <w:rsid w:val="00F77E6E"/>
    <w:rsid w:val="00F8065E"/>
    <w:rsid w:val="00F80935"/>
    <w:rsid w:val="00F80A34"/>
    <w:rsid w:val="00F8236A"/>
    <w:rsid w:val="00F82CE1"/>
    <w:rsid w:val="00F8366A"/>
    <w:rsid w:val="00F83BBD"/>
    <w:rsid w:val="00F83F36"/>
    <w:rsid w:val="00F84004"/>
    <w:rsid w:val="00F85440"/>
    <w:rsid w:val="00F856F9"/>
    <w:rsid w:val="00F859BC"/>
    <w:rsid w:val="00F85C02"/>
    <w:rsid w:val="00F901F9"/>
    <w:rsid w:val="00F908AD"/>
    <w:rsid w:val="00F911AD"/>
    <w:rsid w:val="00F913C4"/>
    <w:rsid w:val="00F93AD0"/>
    <w:rsid w:val="00F94240"/>
    <w:rsid w:val="00F955D4"/>
    <w:rsid w:val="00F95794"/>
    <w:rsid w:val="00F96280"/>
    <w:rsid w:val="00F967AE"/>
    <w:rsid w:val="00F96F97"/>
    <w:rsid w:val="00F972A3"/>
    <w:rsid w:val="00F9764F"/>
    <w:rsid w:val="00FA370A"/>
    <w:rsid w:val="00FA4066"/>
    <w:rsid w:val="00FA57B4"/>
    <w:rsid w:val="00FA5A42"/>
    <w:rsid w:val="00FA60D7"/>
    <w:rsid w:val="00FA61CC"/>
    <w:rsid w:val="00FB0C32"/>
    <w:rsid w:val="00FB3A3B"/>
    <w:rsid w:val="00FB3AFD"/>
    <w:rsid w:val="00FB4DB8"/>
    <w:rsid w:val="00FB6516"/>
    <w:rsid w:val="00FB7A9A"/>
    <w:rsid w:val="00FC046A"/>
    <w:rsid w:val="00FC1857"/>
    <w:rsid w:val="00FC1A2A"/>
    <w:rsid w:val="00FC20EE"/>
    <w:rsid w:val="00FC2EC3"/>
    <w:rsid w:val="00FC3A41"/>
    <w:rsid w:val="00FC41A5"/>
    <w:rsid w:val="00FC4CA2"/>
    <w:rsid w:val="00FC4CFC"/>
    <w:rsid w:val="00FD0BA4"/>
    <w:rsid w:val="00FD1EBE"/>
    <w:rsid w:val="00FD2982"/>
    <w:rsid w:val="00FD3881"/>
    <w:rsid w:val="00FD4165"/>
    <w:rsid w:val="00FD4C86"/>
    <w:rsid w:val="00FD6808"/>
    <w:rsid w:val="00FD70E7"/>
    <w:rsid w:val="00FD769A"/>
    <w:rsid w:val="00FD7E1F"/>
    <w:rsid w:val="00FE0DD4"/>
    <w:rsid w:val="00FE518C"/>
    <w:rsid w:val="00FE62AA"/>
    <w:rsid w:val="00FE749A"/>
    <w:rsid w:val="00FF10A2"/>
    <w:rsid w:val="00FF11A0"/>
    <w:rsid w:val="00FF1307"/>
    <w:rsid w:val="00FF2B38"/>
    <w:rsid w:val="00FF2FBE"/>
    <w:rsid w:val="00FF529F"/>
    <w:rsid w:val="00FF56C4"/>
    <w:rsid w:val="00FF6A61"/>
    <w:rsid w:val="014BD55F"/>
    <w:rsid w:val="014D119E"/>
    <w:rsid w:val="01DA4135"/>
    <w:rsid w:val="02125F69"/>
    <w:rsid w:val="021A0B23"/>
    <w:rsid w:val="0224B2F4"/>
    <w:rsid w:val="0283216F"/>
    <w:rsid w:val="02B31EE1"/>
    <w:rsid w:val="02CFEBAA"/>
    <w:rsid w:val="02E5213E"/>
    <w:rsid w:val="0317CD70"/>
    <w:rsid w:val="0320B62D"/>
    <w:rsid w:val="0329AD11"/>
    <w:rsid w:val="034CABEC"/>
    <w:rsid w:val="035C5048"/>
    <w:rsid w:val="036A3B64"/>
    <w:rsid w:val="036FCB34"/>
    <w:rsid w:val="03A6DC73"/>
    <w:rsid w:val="03EDF852"/>
    <w:rsid w:val="04B9AE7B"/>
    <w:rsid w:val="04C4E5F4"/>
    <w:rsid w:val="04CCAB9D"/>
    <w:rsid w:val="04D3BEA4"/>
    <w:rsid w:val="0509FAF2"/>
    <w:rsid w:val="051DFB8D"/>
    <w:rsid w:val="05772D9A"/>
    <w:rsid w:val="0610486F"/>
    <w:rsid w:val="0668F7F0"/>
    <w:rsid w:val="0693AEFE"/>
    <w:rsid w:val="06DC237A"/>
    <w:rsid w:val="075E6921"/>
    <w:rsid w:val="0764E579"/>
    <w:rsid w:val="07DDD874"/>
    <w:rsid w:val="07FD6CB0"/>
    <w:rsid w:val="086AFA76"/>
    <w:rsid w:val="08CDC83E"/>
    <w:rsid w:val="08EB45E8"/>
    <w:rsid w:val="09DC3088"/>
    <w:rsid w:val="0A926354"/>
    <w:rsid w:val="0ADAE410"/>
    <w:rsid w:val="0ADCB7CA"/>
    <w:rsid w:val="0B767C60"/>
    <w:rsid w:val="0B922929"/>
    <w:rsid w:val="0B949CEB"/>
    <w:rsid w:val="0B9F023B"/>
    <w:rsid w:val="0BCA6F8D"/>
    <w:rsid w:val="0BCF600A"/>
    <w:rsid w:val="0BDD2E64"/>
    <w:rsid w:val="0BEA4FAC"/>
    <w:rsid w:val="0C3B40CE"/>
    <w:rsid w:val="0CED0102"/>
    <w:rsid w:val="0D742991"/>
    <w:rsid w:val="0DC27CCE"/>
    <w:rsid w:val="0E437EBF"/>
    <w:rsid w:val="0E60046A"/>
    <w:rsid w:val="0EB6972C"/>
    <w:rsid w:val="0F642D69"/>
    <w:rsid w:val="0FCA2996"/>
    <w:rsid w:val="0FEEEAD0"/>
    <w:rsid w:val="106BEB1C"/>
    <w:rsid w:val="1075BAE2"/>
    <w:rsid w:val="10C758AE"/>
    <w:rsid w:val="11B7FAD5"/>
    <w:rsid w:val="11D4A618"/>
    <w:rsid w:val="11EDF589"/>
    <w:rsid w:val="12320FB1"/>
    <w:rsid w:val="127C970F"/>
    <w:rsid w:val="12C31525"/>
    <w:rsid w:val="12EC0BD1"/>
    <w:rsid w:val="12F56D61"/>
    <w:rsid w:val="13060DB5"/>
    <w:rsid w:val="1313CB12"/>
    <w:rsid w:val="1314D252"/>
    <w:rsid w:val="138494C9"/>
    <w:rsid w:val="14063CA7"/>
    <w:rsid w:val="147C69AE"/>
    <w:rsid w:val="14DD73F5"/>
    <w:rsid w:val="1542E3F4"/>
    <w:rsid w:val="167F0CC2"/>
    <w:rsid w:val="169A568A"/>
    <w:rsid w:val="17067AAE"/>
    <w:rsid w:val="17864575"/>
    <w:rsid w:val="17DEB51C"/>
    <w:rsid w:val="18240405"/>
    <w:rsid w:val="18A96BC1"/>
    <w:rsid w:val="19163FA4"/>
    <w:rsid w:val="1953BD37"/>
    <w:rsid w:val="19A8C6B5"/>
    <w:rsid w:val="19EACE00"/>
    <w:rsid w:val="1A12FB18"/>
    <w:rsid w:val="1A49DD55"/>
    <w:rsid w:val="1A79859B"/>
    <w:rsid w:val="1A7C167C"/>
    <w:rsid w:val="1AD762EF"/>
    <w:rsid w:val="1B27AFB9"/>
    <w:rsid w:val="1B5FF1C3"/>
    <w:rsid w:val="1CF36C79"/>
    <w:rsid w:val="1D2A6B6A"/>
    <w:rsid w:val="1D6C01E2"/>
    <w:rsid w:val="1DA9809A"/>
    <w:rsid w:val="1DABD760"/>
    <w:rsid w:val="1DB4847C"/>
    <w:rsid w:val="1DBC4E3F"/>
    <w:rsid w:val="1DEEFB37"/>
    <w:rsid w:val="1E3605A2"/>
    <w:rsid w:val="1EBB69F4"/>
    <w:rsid w:val="1FC92213"/>
    <w:rsid w:val="2076E6A8"/>
    <w:rsid w:val="209EC735"/>
    <w:rsid w:val="21231C35"/>
    <w:rsid w:val="21B64BDC"/>
    <w:rsid w:val="21B80006"/>
    <w:rsid w:val="22A507E1"/>
    <w:rsid w:val="22D96437"/>
    <w:rsid w:val="23696996"/>
    <w:rsid w:val="2402CE9D"/>
    <w:rsid w:val="2457656F"/>
    <w:rsid w:val="256E3F30"/>
    <w:rsid w:val="25DA8338"/>
    <w:rsid w:val="263E1674"/>
    <w:rsid w:val="267024DD"/>
    <w:rsid w:val="26C1C997"/>
    <w:rsid w:val="26D2FE49"/>
    <w:rsid w:val="2793534A"/>
    <w:rsid w:val="27B77D54"/>
    <w:rsid w:val="28009CA6"/>
    <w:rsid w:val="283006BD"/>
    <w:rsid w:val="2849C692"/>
    <w:rsid w:val="28B8911B"/>
    <w:rsid w:val="28F7A60B"/>
    <w:rsid w:val="28FC715D"/>
    <w:rsid w:val="2941A9EB"/>
    <w:rsid w:val="2A5C5951"/>
    <w:rsid w:val="2A744AB4"/>
    <w:rsid w:val="2A7D7447"/>
    <w:rsid w:val="2A830EB2"/>
    <w:rsid w:val="2A8C47B5"/>
    <w:rsid w:val="2AA6F89C"/>
    <w:rsid w:val="2AB1F4F4"/>
    <w:rsid w:val="2B6CB419"/>
    <w:rsid w:val="2BC4C1CD"/>
    <w:rsid w:val="2BDC9C36"/>
    <w:rsid w:val="2BF0666D"/>
    <w:rsid w:val="2CA3E4FC"/>
    <w:rsid w:val="2CC9FA8F"/>
    <w:rsid w:val="2DE84F78"/>
    <w:rsid w:val="2DF17F2D"/>
    <w:rsid w:val="2E68CCFB"/>
    <w:rsid w:val="2E751F4E"/>
    <w:rsid w:val="2F439CBD"/>
    <w:rsid w:val="2F54ECC7"/>
    <w:rsid w:val="2F9FDFA0"/>
    <w:rsid w:val="30516F7A"/>
    <w:rsid w:val="3081264E"/>
    <w:rsid w:val="30A410F2"/>
    <w:rsid w:val="30F6BD1B"/>
    <w:rsid w:val="310F726E"/>
    <w:rsid w:val="3148A658"/>
    <w:rsid w:val="3163DF0A"/>
    <w:rsid w:val="31E5E2A2"/>
    <w:rsid w:val="3220A360"/>
    <w:rsid w:val="32668E1B"/>
    <w:rsid w:val="32786BA7"/>
    <w:rsid w:val="32805832"/>
    <w:rsid w:val="32821565"/>
    <w:rsid w:val="33F09F9E"/>
    <w:rsid w:val="341E5C32"/>
    <w:rsid w:val="354330CD"/>
    <w:rsid w:val="35953B29"/>
    <w:rsid w:val="3653E2B7"/>
    <w:rsid w:val="369F74D8"/>
    <w:rsid w:val="36B7D4AB"/>
    <w:rsid w:val="37D792B3"/>
    <w:rsid w:val="37FB3AE5"/>
    <w:rsid w:val="38533DAB"/>
    <w:rsid w:val="38F25F8E"/>
    <w:rsid w:val="39329649"/>
    <w:rsid w:val="39D9DB8C"/>
    <w:rsid w:val="3AB3A034"/>
    <w:rsid w:val="3AB7E229"/>
    <w:rsid w:val="3BD7AC5B"/>
    <w:rsid w:val="3BF3C713"/>
    <w:rsid w:val="3C27AA0D"/>
    <w:rsid w:val="3CA6F7D7"/>
    <w:rsid w:val="3D601650"/>
    <w:rsid w:val="3D6BCD17"/>
    <w:rsid w:val="3D81C862"/>
    <w:rsid w:val="3D8CD034"/>
    <w:rsid w:val="3DF8A240"/>
    <w:rsid w:val="3E0623CF"/>
    <w:rsid w:val="3E3A125C"/>
    <w:rsid w:val="3E3E445B"/>
    <w:rsid w:val="3E9B9127"/>
    <w:rsid w:val="3F05FD85"/>
    <w:rsid w:val="3F667E05"/>
    <w:rsid w:val="406A8387"/>
    <w:rsid w:val="412AB1E6"/>
    <w:rsid w:val="419AAF7C"/>
    <w:rsid w:val="41D44CC6"/>
    <w:rsid w:val="41DBCC87"/>
    <w:rsid w:val="41F326AF"/>
    <w:rsid w:val="42957FDD"/>
    <w:rsid w:val="42D0C9CB"/>
    <w:rsid w:val="43678677"/>
    <w:rsid w:val="43A911A4"/>
    <w:rsid w:val="44ACE2C6"/>
    <w:rsid w:val="45BA6ED7"/>
    <w:rsid w:val="45C09FC1"/>
    <w:rsid w:val="462A9B05"/>
    <w:rsid w:val="463EF7FA"/>
    <w:rsid w:val="4668BD4C"/>
    <w:rsid w:val="46B9759A"/>
    <w:rsid w:val="470E333A"/>
    <w:rsid w:val="47120A4D"/>
    <w:rsid w:val="47D2913C"/>
    <w:rsid w:val="47DA6EB6"/>
    <w:rsid w:val="481631FD"/>
    <w:rsid w:val="4817B3CF"/>
    <w:rsid w:val="4861E055"/>
    <w:rsid w:val="493E285A"/>
    <w:rsid w:val="4A8DD110"/>
    <w:rsid w:val="4A931D3F"/>
    <w:rsid w:val="4A98F1F4"/>
    <w:rsid w:val="4BE64A49"/>
    <w:rsid w:val="4C00E223"/>
    <w:rsid w:val="4C07B4B0"/>
    <w:rsid w:val="4C471727"/>
    <w:rsid w:val="4C54E2CF"/>
    <w:rsid w:val="4C5E392B"/>
    <w:rsid w:val="4C6C5CAB"/>
    <w:rsid w:val="4CBC6108"/>
    <w:rsid w:val="4CFF5670"/>
    <w:rsid w:val="4D0E68D6"/>
    <w:rsid w:val="4D675AAC"/>
    <w:rsid w:val="4DEA04D3"/>
    <w:rsid w:val="4E4DCA44"/>
    <w:rsid w:val="4EB7FE08"/>
    <w:rsid w:val="4EBCC0B3"/>
    <w:rsid w:val="4EE2989A"/>
    <w:rsid w:val="4F130E6A"/>
    <w:rsid w:val="4F4C8F68"/>
    <w:rsid w:val="4F5379B2"/>
    <w:rsid w:val="4F5DC59C"/>
    <w:rsid w:val="4F91003A"/>
    <w:rsid w:val="4FC1BA8D"/>
    <w:rsid w:val="501E81A4"/>
    <w:rsid w:val="502A63BD"/>
    <w:rsid w:val="50407836"/>
    <w:rsid w:val="5073D636"/>
    <w:rsid w:val="50CDA712"/>
    <w:rsid w:val="50E7A1F2"/>
    <w:rsid w:val="516D0066"/>
    <w:rsid w:val="51ADFB46"/>
    <w:rsid w:val="522383DF"/>
    <w:rsid w:val="52D861B8"/>
    <w:rsid w:val="52F13BF3"/>
    <w:rsid w:val="53362239"/>
    <w:rsid w:val="5338AD76"/>
    <w:rsid w:val="534E0023"/>
    <w:rsid w:val="53789CA3"/>
    <w:rsid w:val="5418A0C4"/>
    <w:rsid w:val="5428F8BB"/>
    <w:rsid w:val="54B00FFF"/>
    <w:rsid w:val="54D2814D"/>
    <w:rsid w:val="54DDD853"/>
    <w:rsid w:val="5536FAC9"/>
    <w:rsid w:val="555DCCFC"/>
    <w:rsid w:val="555E8210"/>
    <w:rsid w:val="556806BE"/>
    <w:rsid w:val="55FA2912"/>
    <w:rsid w:val="5606AB6E"/>
    <w:rsid w:val="56BE021A"/>
    <w:rsid w:val="571112AA"/>
    <w:rsid w:val="572AB65F"/>
    <w:rsid w:val="57313585"/>
    <w:rsid w:val="573D8F7B"/>
    <w:rsid w:val="57480C9E"/>
    <w:rsid w:val="5781AD29"/>
    <w:rsid w:val="57B2EDDC"/>
    <w:rsid w:val="57C3C36F"/>
    <w:rsid w:val="583AC931"/>
    <w:rsid w:val="586E1528"/>
    <w:rsid w:val="5870D5C1"/>
    <w:rsid w:val="58B2533D"/>
    <w:rsid w:val="595D0E56"/>
    <w:rsid w:val="596C32D3"/>
    <w:rsid w:val="59712E92"/>
    <w:rsid w:val="59F84C2D"/>
    <w:rsid w:val="5A013D83"/>
    <w:rsid w:val="5A6C245F"/>
    <w:rsid w:val="5AC30E04"/>
    <w:rsid w:val="5B6BBB7D"/>
    <w:rsid w:val="5BBACAA5"/>
    <w:rsid w:val="5C0906AE"/>
    <w:rsid w:val="5C3D6030"/>
    <w:rsid w:val="5C5297F5"/>
    <w:rsid w:val="5D588AF4"/>
    <w:rsid w:val="5D67CD8D"/>
    <w:rsid w:val="5DAC9773"/>
    <w:rsid w:val="5DB388BE"/>
    <w:rsid w:val="5F408204"/>
    <w:rsid w:val="5FD420BA"/>
    <w:rsid w:val="60145EE6"/>
    <w:rsid w:val="6031A8BE"/>
    <w:rsid w:val="605F9526"/>
    <w:rsid w:val="6088C293"/>
    <w:rsid w:val="618B3279"/>
    <w:rsid w:val="6191DA45"/>
    <w:rsid w:val="619C4B6B"/>
    <w:rsid w:val="6250D7C8"/>
    <w:rsid w:val="625E331D"/>
    <w:rsid w:val="63348DD9"/>
    <w:rsid w:val="639A8669"/>
    <w:rsid w:val="643E2066"/>
    <w:rsid w:val="64DA3C05"/>
    <w:rsid w:val="64DC86B7"/>
    <w:rsid w:val="64E34B0D"/>
    <w:rsid w:val="64EE39BF"/>
    <w:rsid w:val="65313BC1"/>
    <w:rsid w:val="654395C2"/>
    <w:rsid w:val="655C0ED3"/>
    <w:rsid w:val="65C7FC4A"/>
    <w:rsid w:val="65EA4CA8"/>
    <w:rsid w:val="65F4156D"/>
    <w:rsid w:val="65F9ED11"/>
    <w:rsid w:val="663F77E1"/>
    <w:rsid w:val="664982CE"/>
    <w:rsid w:val="66B4BF3A"/>
    <w:rsid w:val="67DBD2DB"/>
    <w:rsid w:val="68381B03"/>
    <w:rsid w:val="684F47F8"/>
    <w:rsid w:val="6867216B"/>
    <w:rsid w:val="6869FF57"/>
    <w:rsid w:val="688AFEE3"/>
    <w:rsid w:val="6899D009"/>
    <w:rsid w:val="69D87B51"/>
    <w:rsid w:val="6A05924F"/>
    <w:rsid w:val="6A4FC6FE"/>
    <w:rsid w:val="6ADE55C9"/>
    <w:rsid w:val="6BF85E39"/>
    <w:rsid w:val="6C0CC30F"/>
    <w:rsid w:val="6CA69F0B"/>
    <w:rsid w:val="6CBC6CE0"/>
    <w:rsid w:val="6CFCA345"/>
    <w:rsid w:val="6D105235"/>
    <w:rsid w:val="6D38607B"/>
    <w:rsid w:val="6D776BE0"/>
    <w:rsid w:val="6E057541"/>
    <w:rsid w:val="6E808AF2"/>
    <w:rsid w:val="6EC4F82B"/>
    <w:rsid w:val="6F19495A"/>
    <w:rsid w:val="6F242384"/>
    <w:rsid w:val="6FE52EEA"/>
    <w:rsid w:val="702A2600"/>
    <w:rsid w:val="70B43A96"/>
    <w:rsid w:val="70E1D842"/>
    <w:rsid w:val="70EEA796"/>
    <w:rsid w:val="7112CF02"/>
    <w:rsid w:val="71141E16"/>
    <w:rsid w:val="71442249"/>
    <w:rsid w:val="7176A060"/>
    <w:rsid w:val="718361FB"/>
    <w:rsid w:val="7196832E"/>
    <w:rsid w:val="71F9BAA2"/>
    <w:rsid w:val="720F7629"/>
    <w:rsid w:val="722178EE"/>
    <w:rsid w:val="725CFE6A"/>
    <w:rsid w:val="72843812"/>
    <w:rsid w:val="729F7B2F"/>
    <w:rsid w:val="72E2AFD3"/>
    <w:rsid w:val="7321035C"/>
    <w:rsid w:val="7328195A"/>
    <w:rsid w:val="735897C3"/>
    <w:rsid w:val="7358B20B"/>
    <w:rsid w:val="7458CDD2"/>
    <w:rsid w:val="74EC4F9C"/>
    <w:rsid w:val="759BA99D"/>
    <w:rsid w:val="75EB5378"/>
    <w:rsid w:val="75F240D9"/>
    <w:rsid w:val="7671A65D"/>
    <w:rsid w:val="7760A7C7"/>
    <w:rsid w:val="7766CC6E"/>
    <w:rsid w:val="77840329"/>
    <w:rsid w:val="786A9A58"/>
    <w:rsid w:val="788E3524"/>
    <w:rsid w:val="793C02D5"/>
    <w:rsid w:val="799B48FC"/>
    <w:rsid w:val="79BED979"/>
    <w:rsid w:val="79C20640"/>
    <w:rsid w:val="79CFE36D"/>
    <w:rsid w:val="7A133F0F"/>
    <w:rsid w:val="7A1B6DBC"/>
    <w:rsid w:val="7AB1F6DC"/>
    <w:rsid w:val="7AB24ADD"/>
    <w:rsid w:val="7B0D8885"/>
    <w:rsid w:val="7B392B33"/>
    <w:rsid w:val="7B797A34"/>
    <w:rsid w:val="7B968E81"/>
    <w:rsid w:val="7BD7E36A"/>
    <w:rsid w:val="7CE9FA99"/>
    <w:rsid w:val="7D0D95D5"/>
    <w:rsid w:val="7D32284A"/>
    <w:rsid w:val="7E0F8EC9"/>
    <w:rsid w:val="7E185EC0"/>
    <w:rsid w:val="7E19153C"/>
    <w:rsid w:val="7E6D2473"/>
    <w:rsid w:val="7E85317D"/>
    <w:rsid w:val="7EAEE07A"/>
    <w:rsid w:val="7EC73F2D"/>
    <w:rsid w:val="7FA7CE40"/>
    <w:rsid w:val="7FD86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CD293F"/>
  <w15:chartTrackingRefBased/>
  <w15:docId w15:val="{A434634D-BF9D-4690-A199-E28852A81F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404040" w:themeColor="text1" w:themeTint="BF"/>
        <w:sz w:val="18"/>
        <w:lang w:val="en-US" w:eastAsia="ko-KR" w:bidi="ar-SA"/>
      </w:rPr>
    </w:rPrDefault>
    <w:pPrDefault>
      <w:pPr>
        <w:spacing w:after="18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iPriority="12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36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3A163B"/>
    <w:rPr>
      <w:rFonts w:ascii="맑은 고딕" w:eastAsia="맑은 고딕" w:hAnsi="맑은 고딕" w:cs="맑은 고딕"/>
    </w:rPr>
  </w:style>
  <w:style w:type="paragraph" w:styleId="1">
    <w:name w:val="heading 1"/>
    <w:basedOn w:val="a0"/>
    <w:next w:val="a0"/>
    <w:link w:val="1Char"/>
    <w:uiPriority w:val="9"/>
    <w:qFormat/>
    <w:rsid w:val="00B0251D"/>
    <w:pPr>
      <w:keepNext/>
      <w:keepLines/>
      <w:spacing w:before="600" w:after="240" w:line="240" w:lineRule="auto"/>
      <w:outlineLvl w:val="0"/>
    </w:pPr>
    <w:rPr>
      <w:b/>
      <w:bCs/>
      <w:caps/>
      <w:color w:val="1F4E79" w:themeColor="accent1" w:themeShade="80"/>
      <w:sz w:val="28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B0251D"/>
    <w:pPr>
      <w:keepNext/>
      <w:keepLines/>
      <w:spacing w:before="360" w:after="120" w:line="240" w:lineRule="auto"/>
      <w:outlineLvl w:val="1"/>
    </w:pPr>
    <w:rPr>
      <w:b/>
      <w:bCs/>
      <w:color w:val="5B9BD5" w:themeColor="accent1"/>
      <w:sz w:val="24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B0251D"/>
    <w:pPr>
      <w:keepNext/>
      <w:ind w:leftChars="300" w:left="300" w:hangingChars="200" w:hanging="2000"/>
      <w:outlineLvl w:val="2"/>
    </w:pPr>
  </w:style>
  <w:style w:type="paragraph" w:styleId="4">
    <w:name w:val="heading 4"/>
    <w:basedOn w:val="a0"/>
    <w:next w:val="a0"/>
    <w:link w:val="4Char"/>
    <w:uiPriority w:val="9"/>
    <w:unhideWhenUsed/>
    <w:qFormat/>
    <w:rsid w:val="005E2C9D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basedOn w:val="a0"/>
    <w:next w:val="a0"/>
    <w:link w:val="Char"/>
    <w:uiPriority w:val="10"/>
    <w:qFormat/>
    <w:rsid w:val="00B0251D"/>
    <w:pPr>
      <w:pBdr>
        <w:left w:val="double" w:sz="18" w:space="4" w:color="1F4E79" w:themeColor="accent1" w:themeShade="80"/>
      </w:pBdr>
      <w:spacing w:after="0" w:line="420" w:lineRule="exact"/>
    </w:pPr>
    <w:rPr>
      <w:caps/>
      <w:color w:val="1F4E79" w:themeColor="accent1" w:themeShade="80"/>
      <w:kern w:val="28"/>
      <w:sz w:val="38"/>
    </w:rPr>
  </w:style>
  <w:style w:type="character" w:customStyle="1" w:styleId="Char">
    <w:name w:val="제목 Char"/>
    <w:basedOn w:val="a1"/>
    <w:link w:val="a4"/>
    <w:uiPriority w:val="10"/>
    <w:rsid w:val="00B0251D"/>
    <w:rPr>
      <w:rFonts w:ascii="맑은 고딕" w:eastAsia="맑은 고딕" w:hAnsi="맑은 고딕" w:cs="맑은 고딕"/>
      <w:caps/>
      <w:color w:val="1F4E79" w:themeColor="accent1" w:themeShade="80"/>
      <w:kern w:val="28"/>
      <w:sz w:val="38"/>
    </w:rPr>
  </w:style>
  <w:style w:type="table" w:customStyle="1" w:styleId="a5">
    <w:name w:val="표 눈금"/>
    <w:basedOn w:val="a2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Subtitle"/>
    <w:basedOn w:val="a0"/>
    <w:next w:val="a0"/>
    <w:link w:val="Char0"/>
    <w:uiPriority w:val="11"/>
    <w:qFormat/>
    <w:rsid w:val="00B0251D"/>
    <w:pPr>
      <w:numPr>
        <w:ilvl w:val="1"/>
      </w:numPr>
      <w:pBdr>
        <w:left w:val="double" w:sz="18" w:space="4" w:color="1F4E79" w:themeColor="accent1" w:themeShade="80"/>
      </w:pBdr>
      <w:spacing w:before="80" w:after="0" w:line="280" w:lineRule="exact"/>
    </w:pPr>
    <w:rPr>
      <w:b/>
      <w:bCs/>
      <w:color w:val="5B9BD5" w:themeColor="accent1"/>
      <w:sz w:val="24"/>
    </w:rPr>
  </w:style>
  <w:style w:type="character" w:customStyle="1" w:styleId="Char0">
    <w:name w:val="부제 Char"/>
    <w:basedOn w:val="a1"/>
    <w:link w:val="a6"/>
    <w:uiPriority w:val="11"/>
    <w:rsid w:val="00B0251D"/>
    <w:rPr>
      <w:rFonts w:ascii="맑은 고딕" w:eastAsia="맑은 고딕" w:hAnsi="맑은 고딕" w:cs="맑은 고딕"/>
      <w:b/>
      <w:bCs/>
      <w:color w:val="5B9BD5" w:themeColor="accent1"/>
      <w:sz w:val="24"/>
    </w:rPr>
  </w:style>
  <w:style w:type="character" w:customStyle="1" w:styleId="1Char">
    <w:name w:val="제목 1 Char"/>
    <w:basedOn w:val="a1"/>
    <w:link w:val="1"/>
    <w:uiPriority w:val="9"/>
    <w:rsid w:val="00B0251D"/>
    <w:rPr>
      <w:rFonts w:ascii="맑은 고딕" w:eastAsia="맑은 고딕" w:hAnsi="맑은 고딕" w:cs="맑은 고딕"/>
      <w:b/>
      <w:bCs/>
      <w:caps/>
      <w:color w:val="1F4E79" w:themeColor="accent1" w:themeShade="80"/>
      <w:sz w:val="28"/>
    </w:rPr>
  </w:style>
  <w:style w:type="table" w:customStyle="1" w:styleId="a7">
    <w:name w:val="팁 표"/>
    <w:basedOn w:val="a2"/>
    <w:uiPriority w:val="99"/>
    <w:pPr>
      <w:spacing w:after="0" w:line="240" w:lineRule="auto"/>
    </w:pPr>
    <w:tblPr>
      <w:tblCellMar>
        <w:top w:w="144" w:type="dxa"/>
        <w:left w:w="0" w:type="dxa"/>
        <w:right w:w="0" w:type="dxa"/>
      </w:tblCellMar>
    </w:tblPr>
    <w:tcPr>
      <w:shd w:val="clear" w:color="auto" w:fill="DEEAF6" w:themeFill="accent1" w:themeFillTint="33"/>
    </w:tcPr>
    <w:tblStylePr w:type="firstCol">
      <w:pPr>
        <w:wordWrap/>
        <w:jc w:val="center"/>
      </w:pPr>
    </w:tblStylePr>
  </w:style>
  <w:style w:type="paragraph" w:customStyle="1" w:styleId="a8">
    <w:name w:val="팁 텍스트"/>
    <w:basedOn w:val="a0"/>
    <w:uiPriority w:val="99"/>
    <w:pPr>
      <w:spacing w:after="160" w:line="264" w:lineRule="auto"/>
      <w:ind w:right="576"/>
    </w:pPr>
    <w:rPr>
      <w:i/>
      <w:iCs/>
      <w:color w:val="7F7F7F" w:themeColor="text1" w:themeTint="80"/>
      <w:sz w:val="16"/>
    </w:rPr>
  </w:style>
  <w:style w:type="character" w:customStyle="1" w:styleId="a9">
    <w:name w:val="개체 틀 텍스트"/>
    <w:basedOn w:val="a1"/>
    <w:uiPriority w:val="99"/>
    <w:semiHidden/>
    <w:rPr>
      <w:color w:val="808080"/>
    </w:rPr>
  </w:style>
  <w:style w:type="paragraph" w:styleId="aa">
    <w:name w:val="No Spacing"/>
    <w:uiPriority w:val="36"/>
    <w:qFormat/>
    <w:rsid w:val="00B0251D"/>
    <w:pPr>
      <w:spacing w:after="0" w:line="240" w:lineRule="auto"/>
    </w:pPr>
    <w:rPr>
      <w:rFonts w:ascii="맑은 고딕" w:eastAsia="맑은 고딕" w:hAnsi="맑은 고딕" w:cs="맑은 고딕"/>
    </w:rPr>
  </w:style>
  <w:style w:type="character" w:customStyle="1" w:styleId="2Char">
    <w:name w:val="제목 2 Char"/>
    <w:basedOn w:val="a1"/>
    <w:link w:val="2"/>
    <w:uiPriority w:val="9"/>
    <w:rsid w:val="00B0251D"/>
    <w:rPr>
      <w:rFonts w:ascii="맑은 고딕" w:eastAsia="맑은 고딕" w:hAnsi="맑은 고딕" w:cs="맑은 고딕"/>
      <w:b/>
      <w:bCs/>
      <w:color w:val="5B9BD5" w:themeColor="accent1"/>
      <w:sz w:val="24"/>
    </w:rPr>
  </w:style>
  <w:style w:type="paragraph" w:styleId="a">
    <w:name w:val="List Bullet"/>
    <w:basedOn w:val="a0"/>
    <w:uiPriority w:val="1"/>
    <w:unhideWhenUsed/>
    <w:qFormat/>
    <w:rsid w:val="00496AEF"/>
    <w:pPr>
      <w:numPr>
        <w:numId w:val="3"/>
      </w:numPr>
      <w:spacing w:after="60" w:line="240" w:lineRule="auto"/>
      <w:ind w:left="431" w:hanging="289"/>
    </w:pPr>
  </w:style>
  <w:style w:type="paragraph" w:styleId="ab">
    <w:name w:val="header"/>
    <w:basedOn w:val="a0"/>
    <w:link w:val="Char1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머리글 Char"/>
    <w:basedOn w:val="a1"/>
    <w:link w:val="ab"/>
    <w:uiPriority w:val="99"/>
  </w:style>
  <w:style w:type="paragraph" w:styleId="ac">
    <w:name w:val="footer"/>
    <w:basedOn w:val="a0"/>
    <w:link w:val="Char2"/>
    <w:uiPriority w:val="99"/>
    <w:unhideWhenUsed/>
    <w:pPr>
      <w:spacing w:before="200" w:after="0" w:line="240" w:lineRule="auto"/>
      <w:contextualSpacing/>
      <w:jc w:val="right"/>
    </w:pPr>
    <w:rPr>
      <w:rFonts w:asciiTheme="majorHAnsi" w:eastAsiaTheme="majorEastAsia" w:hAnsiTheme="majorHAnsi" w:cstheme="majorBidi"/>
      <w:noProof/>
      <w:color w:val="1F4E79" w:themeColor="accent1" w:themeShade="80"/>
      <w:sz w:val="20"/>
    </w:rPr>
  </w:style>
  <w:style w:type="character" w:customStyle="1" w:styleId="Char2">
    <w:name w:val="바닥글 Char"/>
    <w:basedOn w:val="a1"/>
    <w:link w:val="ac"/>
    <w:uiPriority w:val="99"/>
    <w:rPr>
      <w:rFonts w:asciiTheme="majorHAnsi" w:eastAsiaTheme="majorEastAsia" w:hAnsiTheme="majorHAnsi" w:cstheme="majorBidi"/>
      <w:noProof/>
      <w:color w:val="1F4E79" w:themeColor="accent1" w:themeShade="80"/>
      <w:sz w:val="20"/>
    </w:rPr>
  </w:style>
  <w:style w:type="table" w:customStyle="1" w:styleId="41">
    <w:name w:val="눈금 표 4 강조 1"/>
    <w:basedOn w:val="a2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ad">
    <w:name w:val="눈금 표 밝게"/>
    <w:basedOn w:val="a2"/>
    <w:uiPriority w:val="4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ae">
    <w:name w:val="제안 표"/>
    <w:basedOn w:val="a2"/>
    <w:uiPriority w:val="99"/>
    <w:pPr>
      <w:spacing w:before="120" w:after="120" w:line="240" w:lineRule="auto"/>
    </w:pPr>
    <w:tblPr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5B9BD5" w:themeColor="accent1"/>
        <w:insideV w:val="single" w:sz="4" w:space="0" w:color="5B9BD5" w:themeColor="accent1"/>
      </w:tblBorders>
      <w:tblCellMar>
        <w:left w:w="144" w:type="dxa"/>
        <w:right w:w="144" w:type="dxa"/>
      </w:tblCellMar>
    </w:tblPr>
    <w:tblStylePr w:type="firstRow">
      <w:pPr>
        <w:keepNext/>
        <w:wordWrap/>
      </w:pPr>
      <w:rPr>
        <w:b/>
      </w:rPr>
      <w:tblPr/>
      <w:tcPr>
        <w:shd w:val="clear" w:color="auto" w:fill="DEEAF6" w:themeFill="accent1" w:themeFillTint="33"/>
        <w:vAlign w:val="bottom"/>
      </w:tcPr>
    </w:tblStylePr>
    <w:tblStylePr w:type="lastRow">
      <w:rPr>
        <w:b/>
        <w:color w:val="FFFFFF" w:themeColor="background1"/>
      </w:rPr>
      <w:tblPr/>
      <w:tcPr>
        <w:shd w:val="clear" w:color="auto" w:fill="5B9BD5" w:themeFill="accent1"/>
      </w:tcPr>
    </w:tblStylePr>
  </w:style>
  <w:style w:type="paragraph" w:customStyle="1" w:styleId="af">
    <w:name w:val="바닥글 텍스트"/>
    <w:basedOn w:val="a0"/>
    <w:link w:val="af0"/>
    <w:uiPriority w:val="12"/>
    <w:unhideWhenUsed/>
    <w:qFormat/>
    <w:rsid w:val="000B3E37"/>
    <w:pPr>
      <w:spacing w:before="140" w:after="0" w:line="360" w:lineRule="auto"/>
    </w:pPr>
    <w:rPr>
      <w:i/>
      <w:iCs/>
      <w:sz w:val="14"/>
    </w:rPr>
  </w:style>
  <w:style w:type="character" w:customStyle="1" w:styleId="af0">
    <w:name w:val="바닥글 텍스트 문자"/>
    <w:basedOn w:val="a1"/>
    <w:link w:val="af"/>
    <w:uiPriority w:val="12"/>
    <w:rsid w:val="000B3E37"/>
    <w:rPr>
      <w:rFonts w:ascii="맑은 고딕" w:eastAsia="맑은 고딕" w:hAnsi="맑은 고딕" w:cs="맑은 고딕"/>
      <w:i/>
      <w:iCs/>
      <w:sz w:val="14"/>
    </w:rPr>
  </w:style>
  <w:style w:type="paragraph" w:customStyle="1" w:styleId="af1">
    <w:name w:val="표 텍스트 소수점"/>
    <w:basedOn w:val="a0"/>
    <w:uiPriority w:val="12"/>
    <w:qFormat/>
    <w:rsid w:val="00B0251D"/>
    <w:pPr>
      <w:tabs>
        <w:tab w:val="decimal" w:pos="936"/>
      </w:tabs>
      <w:spacing w:before="120" w:after="120" w:line="240" w:lineRule="auto"/>
    </w:pPr>
  </w:style>
  <w:style w:type="paragraph" w:styleId="af2">
    <w:name w:val="Signature"/>
    <w:basedOn w:val="a0"/>
    <w:link w:val="Char3"/>
    <w:uiPriority w:val="12"/>
    <w:unhideWhenUsed/>
    <w:qFormat/>
    <w:pPr>
      <w:spacing w:before="960" w:after="0" w:line="240" w:lineRule="auto"/>
    </w:pPr>
  </w:style>
  <w:style w:type="character" w:customStyle="1" w:styleId="Char3">
    <w:name w:val="서명 Char"/>
    <w:basedOn w:val="a1"/>
    <w:link w:val="af2"/>
    <w:uiPriority w:val="12"/>
  </w:style>
  <w:style w:type="character" w:customStyle="1" w:styleId="3Char">
    <w:name w:val="제목 3 Char"/>
    <w:basedOn w:val="a1"/>
    <w:link w:val="3"/>
    <w:uiPriority w:val="9"/>
    <w:rsid w:val="00B0251D"/>
    <w:rPr>
      <w:rFonts w:ascii="맑은 고딕" w:eastAsia="맑은 고딕" w:hAnsi="맑은 고딕" w:cs="맑은 고딕"/>
    </w:rPr>
  </w:style>
  <w:style w:type="paragraph" w:styleId="TOC">
    <w:name w:val="TOC Heading"/>
    <w:basedOn w:val="1"/>
    <w:next w:val="a0"/>
    <w:uiPriority w:val="39"/>
    <w:unhideWhenUsed/>
    <w:qFormat/>
    <w:rsid w:val="00B8022B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E74B5" w:themeColor="accent1" w:themeShade="BF"/>
      <w:sz w:val="32"/>
      <w:szCs w:val="32"/>
    </w:rPr>
  </w:style>
  <w:style w:type="paragraph" w:styleId="10">
    <w:name w:val="toc 1"/>
    <w:basedOn w:val="a0"/>
    <w:next w:val="a0"/>
    <w:autoRedefine/>
    <w:uiPriority w:val="39"/>
    <w:unhideWhenUsed/>
    <w:rsid w:val="0013701B"/>
    <w:pPr>
      <w:tabs>
        <w:tab w:val="right" w:leader="dot" w:pos="9350"/>
      </w:tabs>
    </w:pPr>
    <w:rPr>
      <w:noProof/>
      <w:color w:val="1F4E79" w:themeColor="accent1" w:themeShade="80"/>
      <w:lang w:val="ko-KR"/>
    </w:rPr>
  </w:style>
  <w:style w:type="paragraph" w:styleId="20">
    <w:name w:val="toc 2"/>
    <w:basedOn w:val="a0"/>
    <w:next w:val="a0"/>
    <w:autoRedefine/>
    <w:uiPriority w:val="39"/>
    <w:unhideWhenUsed/>
    <w:rsid w:val="00B8022B"/>
    <w:pPr>
      <w:ind w:leftChars="200" w:left="425"/>
    </w:pPr>
  </w:style>
  <w:style w:type="character" w:styleId="af3">
    <w:name w:val="Hyperlink"/>
    <w:basedOn w:val="a1"/>
    <w:uiPriority w:val="99"/>
    <w:unhideWhenUsed/>
    <w:rsid w:val="00B8022B"/>
    <w:rPr>
      <w:color w:val="40ACD1" w:themeColor="hyperlink"/>
      <w:u w:val="single"/>
    </w:rPr>
  </w:style>
  <w:style w:type="table" w:styleId="af4">
    <w:name w:val="Table Grid"/>
    <w:basedOn w:val="a2"/>
    <w:uiPriority w:val="39"/>
    <w:rsid w:val="00ED1BE9"/>
    <w:pPr>
      <w:spacing w:after="0" w:line="240" w:lineRule="auto"/>
      <w:jc w:val="both"/>
    </w:pPr>
    <w:rPr>
      <w:color w:val="auto"/>
      <w:kern w:val="2"/>
      <w:sz w:val="20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List Paragraph"/>
    <w:basedOn w:val="a0"/>
    <w:uiPriority w:val="34"/>
    <w:qFormat/>
    <w:rsid w:val="00ED1BE9"/>
    <w:pPr>
      <w:widowControl w:val="0"/>
      <w:wordWrap w:val="0"/>
      <w:autoSpaceDE w:val="0"/>
      <w:autoSpaceDN w:val="0"/>
      <w:spacing w:after="160" w:line="259" w:lineRule="auto"/>
      <w:ind w:leftChars="400" w:left="800"/>
      <w:jc w:val="both"/>
    </w:pPr>
    <w:rPr>
      <w:rFonts w:asciiTheme="minorHAnsi" w:eastAsiaTheme="minorEastAsia" w:hAnsiTheme="minorHAnsi" w:cstheme="minorBidi"/>
      <w:color w:val="auto"/>
      <w:kern w:val="2"/>
      <w:sz w:val="20"/>
      <w:szCs w:val="22"/>
    </w:rPr>
  </w:style>
  <w:style w:type="paragraph" w:styleId="af6">
    <w:name w:val="Date"/>
    <w:basedOn w:val="a0"/>
    <w:next w:val="a0"/>
    <w:link w:val="Char4"/>
    <w:uiPriority w:val="99"/>
    <w:semiHidden/>
    <w:unhideWhenUsed/>
    <w:rsid w:val="005E2C9D"/>
  </w:style>
  <w:style w:type="character" w:customStyle="1" w:styleId="Char4">
    <w:name w:val="날짜 Char"/>
    <w:basedOn w:val="a1"/>
    <w:link w:val="af6"/>
    <w:uiPriority w:val="99"/>
    <w:semiHidden/>
    <w:rsid w:val="005E2C9D"/>
    <w:rPr>
      <w:rFonts w:ascii="맑은 고딕" w:eastAsia="맑은 고딕" w:hAnsi="맑은 고딕" w:cs="맑은 고딕"/>
    </w:rPr>
  </w:style>
  <w:style w:type="character" w:customStyle="1" w:styleId="4Char">
    <w:name w:val="제목 4 Char"/>
    <w:basedOn w:val="a1"/>
    <w:link w:val="4"/>
    <w:uiPriority w:val="9"/>
    <w:rsid w:val="005E2C9D"/>
    <w:rPr>
      <w:rFonts w:ascii="맑은 고딕" w:eastAsia="맑은 고딕" w:hAnsi="맑은 고딕" w:cs="맑은 고딕"/>
      <w:b/>
      <w:bCs/>
    </w:rPr>
  </w:style>
  <w:style w:type="paragraph" w:styleId="30">
    <w:name w:val="toc 3"/>
    <w:basedOn w:val="a0"/>
    <w:next w:val="a0"/>
    <w:autoRedefine/>
    <w:uiPriority w:val="39"/>
    <w:unhideWhenUsed/>
    <w:rsid w:val="00D15125"/>
    <w:pPr>
      <w:ind w:leftChars="400" w:left="850"/>
    </w:pPr>
  </w:style>
  <w:style w:type="paragraph" w:customStyle="1" w:styleId="af7">
    <w:name w:val="바탕글"/>
    <w:basedOn w:val="a0"/>
    <w:rsid w:val="00CD068C"/>
    <w:pPr>
      <w:widowControl w:val="0"/>
      <w:wordWrap w:val="0"/>
      <w:autoSpaceDE w:val="0"/>
      <w:autoSpaceDN w:val="0"/>
      <w:spacing w:after="0" w:line="384" w:lineRule="auto"/>
      <w:jc w:val="both"/>
      <w:textAlignment w:val="baseline"/>
    </w:pPr>
    <w:rPr>
      <w:rFonts w:ascii="함초롬바탕" w:eastAsia="굴림" w:hAnsi="굴림" w:cs="굴림"/>
      <w:color w:val="000000"/>
      <w:sz w:val="20"/>
    </w:rPr>
  </w:style>
  <w:style w:type="character" w:styleId="af8">
    <w:name w:val="annotation reference"/>
    <w:basedOn w:val="a1"/>
    <w:uiPriority w:val="99"/>
    <w:semiHidden/>
    <w:unhideWhenUsed/>
    <w:rsid w:val="005648BB"/>
    <w:rPr>
      <w:sz w:val="18"/>
      <w:szCs w:val="18"/>
    </w:rPr>
  </w:style>
  <w:style w:type="paragraph" w:styleId="af9">
    <w:name w:val="annotation text"/>
    <w:basedOn w:val="a0"/>
    <w:link w:val="Char5"/>
    <w:uiPriority w:val="99"/>
    <w:semiHidden/>
    <w:unhideWhenUsed/>
    <w:rsid w:val="005648BB"/>
  </w:style>
  <w:style w:type="character" w:customStyle="1" w:styleId="Char5">
    <w:name w:val="메모 텍스트 Char"/>
    <w:basedOn w:val="a1"/>
    <w:link w:val="af9"/>
    <w:uiPriority w:val="99"/>
    <w:semiHidden/>
    <w:rsid w:val="005648BB"/>
    <w:rPr>
      <w:rFonts w:ascii="맑은 고딕" w:eastAsia="맑은 고딕" w:hAnsi="맑은 고딕" w:cs="맑은 고딕"/>
    </w:rPr>
  </w:style>
  <w:style w:type="paragraph" w:styleId="afa">
    <w:name w:val="annotation subject"/>
    <w:basedOn w:val="af9"/>
    <w:next w:val="af9"/>
    <w:link w:val="Char6"/>
    <w:uiPriority w:val="99"/>
    <w:semiHidden/>
    <w:unhideWhenUsed/>
    <w:rsid w:val="005648BB"/>
    <w:rPr>
      <w:b/>
      <w:bCs/>
    </w:rPr>
  </w:style>
  <w:style w:type="character" w:customStyle="1" w:styleId="Char6">
    <w:name w:val="메모 주제 Char"/>
    <w:basedOn w:val="Char5"/>
    <w:link w:val="afa"/>
    <w:uiPriority w:val="99"/>
    <w:semiHidden/>
    <w:rsid w:val="005648BB"/>
    <w:rPr>
      <w:rFonts w:ascii="맑은 고딕" w:eastAsia="맑은 고딕" w:hAnsi="맑은 고딕" w:cs="맑은 고딕"/>
      <w:b/>
      <w:bCs/>
    </w:rPr>
  </w:style>
  <w:style w:type="paragraph" w:styleId="afb">
    <w:name w:val="Balloon Text"/>
    <w:basedOn w:val="a0"/>
    <w:link w:val="Char7"/>
    <w:uiPriority w:val="99"/>
    <w:semiHidden/>
    <w:unhideWhenUsed/>
    <w:rsid w:val="005648BB"/>
    <w:pPr>
      <w:spacing w:after="0" w:line="240" w:lineRule="auto"/>
    </w:pPr>
    <w:rPr>
      <w:rFonts w:asciiTheme="majorHAnsi" w:eastAsiaTheme="majorEastAsia" w:hAnsiTheme="majorHAnsi" w:cstheme="majorBidi"/>
      <w:szCs w:val="18"/>
    </w:rPr>
  </w:style>
  <w:style w:type="character" w:customStyle="1" w:styleId="Char7">
    <w:name w:val="풍선 도움말 텍스트 Char"/>
    <w:basedOn w:val="a1"/>
    <w:link w:val="afb"/>
    <w:uiPriority w:val="99"/>
    <w:semiHidden/>
    <w:rsid w:val="005648BB"/>
    <w:rPr>
      <w:rFonts w:asciiTheme="majorHAnsi" w:eastAsiaTheme="majorEastAsia" w:hAnsiTheme="majorHAnsi" w:cstheme="majorBidi"/>
      <w:szCs w:val="18"/>
    </w:rPr>
  </w:style>
  <w:style w:type="paragraph" w:styleId="afc">
    <w:name w:val="Revision"/>
    <w:hidden/>
    <w:uiPriority w:val="99"/>
    <w:semiHidden/>
    <w:rsid w:val="00185287"/>
    <w:pPr>
      <w:spacing w:after="0" w:line="240" w:lineRule="auto"/>
    </w:pPr>
    <w:rPr>
      <w:rFonts w:ascii="맑은 고딕" w:eastAsia="맑은 고딕" w:hAnsi="맑은 고딕" w:cs="맑은 고딕"/>
    </w:rPr>
  </w:style>
  <w:style w:type="table" w:styleId="afd">
    <w:name w:val="Grid Table Light"/>
    <w:basedOn w:val="a2"/>
    <w:uiPriority w:val="40"/>
    <w:rsid w:val="00492FF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e">
    <w:name w:val="Unresolved Mention"/>
    <w:basedOn w:val="a1"/>
    <w:uiPriority w:val="99"/>
    <w:semiHidden/>
    <w:unhideWhenUsed/>
    <w:rsid w:val="00AE5263"/>
    <w:rPr>
      <w:color w:val="605E5C"/>
      <w:shd w:val="clear" w:color="auto" w:fill="E1DFDD"/>
    </w:rPr>
  </w:style>
  <w:style w:type="paragraph" w:styleId="aff">
    <w:name w:val="endnote text"/>
    <w:basedOn w:val="a0"/>
    <w:link w:val="Char8"/>
    <w:uiPriority w:val="99"/>
    <w:semiHidden/>
    <w:unhideWhenUsed/>
    <w:rsid w:val="00AE5263"/>
    <w:pPr>
      <w:snapToGrid w:val="0"/>
    </w:pPr>
  </w:style>
  <w:style w:type="character" w:customStyle="1" w:styleId="Char8">
    <w:name w:val="미주 텍스트 Char"/>
    <w:basedOn w:val="a1"/>
    <w:link w:val="aff"/>
    <w:uiPriority w:val="99"/>
    <w:semiHidden/>
    <w:rsid w:val="00AE5263"/>
    <w:rPr>
      <w:rFonts w:ascii="맑은 고딕" w:eastAsia="맑은 고딕" w:hAnsi="맑은 고딕" w:cs="맑은 고딕"/>
    </w:rPr>
  </w:style>
  <w:style w:type="character" w:styleId="aff0">
    <w:name w:val="endnote reference"/>
    <w:basedOn w:val="a1"/>
    <w:uiPriority w:val="99"/>
    <w:semiHidden/>
    <w:unhideWhenUsed/>
    <w:rsid w:val="00AE5263"/>
    <w:rPr>
      <w:vertAlign w:val="superscript"/>
    </w:rPr>
  </w:style>
  <w:style w:type="paragraph" w:styleId="40">
    <w:name w:val="toc 4"/>
    <w:basedOn w:val="a0"/>
    <w:next w:val="a0"/>
    <w:autoRedefine/>
    <w:uiPriority w:val="39"/>
    <w:unhideWhenUsed/>
    <w:rsid w:val="009D0B7C"/>
    <w:pPr>
      <w:ind w:leftChars="600" w:left="1275"/>
    </w:pPr>
  </w:style>
  <w:style w:type="paragraph" w:styleId="aff1">
    <w:name w:val="footnote text"/>
    <w:basedOn w:val="a0"/>
    <w:link w:val="Char9"/>
    <w:uiPriority w:val="99"/>
    <w:semiHidden/>
    <w:unhideWhenUsed/>
    <w:qFormat/>
    <w:rsid w:val="004F21CF"/>
    <w:pPr>
      <w:snapToGrid w:val="0"/>
    </w:pPr>
  </w:style>
  <w:style w:type="character" w:customStyle="1" w:styleId="Char9">
    <w:name w:val="각주 텍스트 Char"/>
    <w:basedOn w:val="a1"/>
    <w:link w:val="aff1"/>
    <w:uiPriority w:val="99"/>
    <w:semiHidden/>
    <w:rsid w:val="004F21CF"/>
    <w:rPr>
      <w:rFonts w:ascii="맑은 고딕" w:eastAsia="맑은 고딕" w:hAnsi="맑은 고딕" w:cs="맑은 고딕"/>
    </w:rPr>
  </w:style>
  <w:style w:type="character" w:styleId="aff2">
    <w:name w:val="footnote reference"/>
    <w:basedOn w:val="a1"/>
    <w:uiPriority w:val="99"/>
    <w:semiHidden/>
    <w:unhideWhenUsed/>
    <w:rsid w:val="004F21CF"/>
    <w:rPr>
      <w:vertAlign w:val="superscript"/>
    </w:rPr>
  </w:style>
  <w:style w:type="table" w:customStyle="1" w:styleId="11">
    <w:name w:val="표 구분선1"/>
    <w:basedOn w:val="a2"/>
    <w:next w:val="af4"/>
    <w:uiPriority w:val="39"/>
    <w:rsid w:val="00192F09"/>
    <w:pPr>
      <w:spacing w:after="0" w:line="240" w:lineRule="auto"/>
      <w:jc w:val="both"/>
    </w:pPr>
    <w:rPr>
      <w:color w:val="auto"/>
      <w:kern w:val="2"/>
      <w:sz w:val="20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표 구분선2"/>
    <w:basedOn w:val="a2"/>
    <w:next w:val="af4"/>
    <w:uiPriority w:val="39"/>
    <w:rsid w:val="00192F09"/>
    <w:pPr>
      <w:spacing w:after="0" w:line="240" w:lineRule="auto"/>
      <w:jc w:val="both"/>
    </w:pPr>
    <w:rPr>
      <w:color w:val="auto"/>
      <w:kern w:val="2"/>
      <w:sz w:val="20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3">
    <w:name w:val="FollowedHyperlink"/>
    <w:basedOn w:val="a1"/>
    <w:uiPriority w:val="99"/>
    <w:semiHidden/>
    <w:unhideWhenUsed/>
    <w:rsid w:val="003C7D3D"/>
    <w:rPr>
      <w:color w:val="92588D" w:themeColor="followedHyperlink"/>
      <w:u w:val="single"/>
    </w:rPr>
  </w:style>
  <w:style w:type="table" w:styleId="1-1">
    <w:name w:val="Grid Table 1 Light Accent 1"/>
    <w:basedOn w:val="a2"/>
    <w:uiPriority w:val="46"/>
    <w:rsid w:val="00D246DF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1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9060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0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9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9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7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4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3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7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4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097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90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65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1056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1577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52635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9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7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mfpd\AppData\Roaming\Microsoft\Templates\&#49436;&#48708;&#49828;%20&#51228;&#50504;&#49436;.dotx" TargetMode="External"/></Relationships>
</file>

<file path=word/theme/theme1.xml><?xml version="1.0" encoding="utf-8"?>
<a:theme xmlns:a="http://schemas.openxmlformats.org/drawingml/2006/main" name="Office Theme">
  <a:themeElements>
    <a:clrScheme name="Proposal">
      <a:dk1>
        <a:sysClr val="windowText" lastClr="000000"/>
      </a:dk1>
      <a:lt1>
        <a:sysClr val="window" lastClr="FFFFFF"/>
      </a:lt1>
      <a:dk2>
        <a:srgbClr val="2C283A"/>
      </a:dk2>
      <a:lt2>
        <a:srgbClr val="F1EAE6"/>
      </a:lt2>
      <a:accent1>
        <a:srgbClr val="5B9BD5"/>
      </a:accent1>
      <a:accent2>
        <a:srgbClr val="86BB40"/>
      </a:accent2>
      <a:accent3>
        <a:srgbClr val="F4BF2E"/>
      </a:accent3>
      <a:accent4>
        <a:srgbClr val="F3866C"/>
      </a:accent4>
      <a:accent5>
        <a:srgbClr val="92588D"/>
      </a:accent5>
      <a:accent6>
        <a:srgbClr val="F3533F"/>
      </a:accent6>
      <a:hlink>
        <a:srgbClr val="40ACD1"/>
      </a:hlink>
      <a:folHlink>
        <a:srgbClr val="92588D"/>
      </a:folHlink>
    </a:clrScheme>
    <a:fontScheme name="Arial Black-Arial">
      <a:majorFont>
        <a:latin typeface="Arial Black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70926BE6910EE541A5C8A9203B4061CC0400C52140320FE295488DD4381964E77F84" ma:contentTypeVersion="57" ma:contentTypeDescription="Create a new document." ma:contentTypeScope="" ma:versionID="fb68b574494ff423512a6d157fda585d">
  <xsd:schema xmlns:xsd="http://www.w3.org/2001/XMLSchema" xmlns:xs="http://www.w3.org/2001/XMLSchema" xmlns:p="http://schemas.microsoft.com/office/2006/metadata/properties" xmlns:ns2="49c1fb53-399a-4d91-bfc2-0a118990ebe4" targetNamespace="http://schemas.microsoft.com/office/2006/metadata/properties" ma:root="true" ma:fieldsID="0c909fc9147f5cd72e5e5bce45a50b95" ns2:_="">
    <xsd:import namespace="49c1fb53-399a-4d91-bfc2-0a118990ebe4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c1fb53-399a-4d91-bfc2-0a118990ebe4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0:00:00Z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46eace49-6800-49f1-a64f-ebba43398223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998FE1E4-65AF-4644-A335-DDF948C303E5}" ma:internalName="CSXSubmissionMarket" ma:readOnly="false" ma:showField="MarketName" ma:web="49c1fb53-399a-4d91-bfc2-0a118990ebe4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f9e05721-622c-44cb-9266-41f3c0e6162c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79DE6945-A8C8-4B02-AD64-E66D49B13DD1}" ma:internalName="InProjectListLookup" ma:readOnly="true" ma:showField="InProjectList" ma:web="49c1fb53-399a-4d91-bfc2-0a118990ebe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085c3879-e14f-4ad1-98de-c23ee0a51699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79DE6945-A8C8-4B02-AD64-E66D49B13DD1}" ma:internalName="LastCompleteVersionLookup" ma:readOnly="true" ma:showField="LastCompleteVersion" ma:web="49c1fb53-399a-4d91-bfc2-0a118990ebe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79DE6945-A8C8-4B02-AD64-E66D49B13DD1}" ma:internalName="LastPreviewErrorLookup" ma:readOnly="true" ma:showField="LastPreviewError" ma:web="49c1fb53-399a-4d91-bfc2-0a118990ebe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79DE6945-A8C8-4B02-AD64-E66D49B13DD1}" ma:internalName="LastPreviewResultLookup" ma:readOnly="true" ma:showField="LastPreviewResult" ma:web="49c1fb53-399a-4d91-bfc2-0a118990ebe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79DE6945-A8C8-4B02-AD64-E66D49B13DD1}" ma:internalName="LastPreviewAttemptDateLookup" ma:readOnly="true" ma:showField="LastPreviewAttemptDate" ma:web="49c1fb53-399a-4d91-bfc2-0a118990ebe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79DE6945-A8C8-4B02-AD64-E66D49B13DD1}" ma:internalName="LastPreviewedByLookup" ma:readOnly="true" ma:showField="LastPreviewedBy" ma:web="49c1fb53-399a-4d91-bfc2-0a118990ebe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79DE6945-A8C8-4B02-AD64-E66D49B13DD1}" ma:internalName="LastPreviewTimeLookup" ma:readOnly="true" ma:showField="LastPreviewTime" ma:web="49c1fb53-399a-4d91-bfc2-0a118990ebe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79DE6945-A8C8-4B02-AD64-E66D49B13DD1}" ma:internalName="LastPreviewVersionLookup" ma:readOnly="true" ma:showField="LastPreviewVersion" ma:web="49c1fb53-399a-4d91-bfc2-0a118990ebe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79DE6945-A8C8-4B02-AD64-E66D49B13DD1}" ma:internalName="LastPublishErrorLookup" ma:readOnly="true" ma:showField="LastPublishError" ma:web="49c1fb53-399a-4d91-bfc2-0a118990ebe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79DE6945-A8C8-4B02-AD64-E66D49B13DD1}" ma:internalName="LastPublishResultLookup" ma:readOnly="true" ma:showField="LastPublishResult" ma:web="49c1fb53-399a-4d91-bfc2-0a118990ebe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79DE6945-A8C8-4B02-AD64-E66D49B13DD1}" ma:internalName="LastPublishAttemptDateLookup" ma:readOnly="true" ma:showField="LastPublishAttemptDate" ma:web="49c1fb53-399a-4d91-bfc2-0a118990ebe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79DE6945-A8C8-4B02-AD64-E66D49B13DD1}" ma:internalName="LastPublishedByLookup" ma:readOnly="true" ma:showField="LastPublishedBy" ma:web="49c1fb53-399a-4d91-bfc2-0a118990ebe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79DE6945-A8C8-4B02-AD64-E66D49B13DD1}" ma:internalName="LastPublishTimeLookup" ma:readOnly="true" ma:showField="LastPublishTime" ma:web="49c1fb53-399a-4d91-bfc2-0a118990ebe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79DE6945-A8C8-4B02-AD64-E66D49B13DD1}" ma:internalName="LastPublishVersionLookup" ma:readOnly="true" ma:showField="LastPublishVersion" ma:web="49c1fb53-399a-4d91-bfc2-0a118990ebe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0F6EFE92-EA97-47A1-8B41-AB7AAC6F2484}" ma:internalName="LocLastLocAttemptVersionLookup" ma:readOnly="false" ma:showField="LastLocAttemptVersion" ma:web="49c1fb53-399a-4d91-bfc2-0a118990ebe4">
      <xsd:simpleType>
        <xsd:restriction base="dms:Lookup"/>
      </xsd:simpleType>
    </xsd:element>
    <xsd:element name="LocLastLocAttemptVersionTypeLookup" ma:index="72" nillable="true" ma:displayName="Loc Last Loc Attempt Version Type" ma:default="" ma:list="{0F6EFE92-EA97-47A1-8B41-AB7AAC6F2484}" ma:internalName="LocLastLocAttemptVersionTypeLookup" ma:readOnly="true" ma:showField="LastLocAttemptVersionType" ma:web="49c1fb53-399a-4d91-bfc2-0a118990ebe4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0F6EFE92-EA97-47A1-8B41-AB7AAC6F2484}" ma:internalName="LocNewPublishedVersionLookup" ma:readOnly="true" ma:showField="NewPublishedVersion" ma:web="49c1fb53-399a-4d91-bfc2-0a118990ebe4">
      <xsd:simpleType>
        <xsd:restriction base="dms:Lookup"/>
      </xsd:simpleType>
    </xsd:element>
    <xsd:element name="LocOverallHandbackStatusLookup" ma:index="76" nillable="true" ma:displayName="Loc Overall Handback Status" ma:default="" ma:list="{0F6EFE92-EA97-47A1-8B41-AB7AAC6F2484}" ma:internalName="LocOverallHandbackStatusLookup" ma:readOnly="true" ma:showField="OverallHandbackStatus" ma:web="49c1fb53-399a-4d91-bfc2-0a118990ebe4">
      <xsd:simpleType>
        <xsd:restriction base="dms:Lookup"/>
      </xsd:simpleType>
    </xsd:element>
    <xsd:element name="LocOverallLocStatusLookup" ma:index="77" nillable="true" ma:displayName="Loc Overall Localize Status" ma:default="" ma:list="{0F6EFE92-EA97-47A1-8B41-AB7AAC6F2484}" ma:internalName="LocOverallLocStatusLookup" ma:readOnly="true" ma:showField="OverallLocStatus" ma:web="49c1fb53-399a-4d91-bfc2-0a118990ebe4">
      <xsd:simpleType>
        <xsd:restriction base="dms:Lookup"/>
      </xsd:simpleType>
    </xsd:element>
    <xsd:element name="LocOverallPreviewStatusLookup" ma:index="78" nillable="true" ma:displayName="Loc Overall Preview Status" ma:default="" ma:list="{0F6EFE92-EA97-47A1-8B41-AB7AAC6F2484}" ma:internalName="LocOverallPreviewStatusLookup" ma:readOnly="true" ma:showField="OverallPreviewStatus" ma:web="49c1fb53-399a-4d91-bfc2-0a118990ebe4">
      <xsd:simpleType>
        <xsd:restriction base="dms:Lookup"/>
      </xsd:simpleType>
    </xsd:element>
    <xsd:element name="LocOverallPublishStatusLookup" ma:index="79" nillable="true" ma:displayName="Loc Overall Publish Status" ma:default="" ma:list="{0F6EFE92-EA97-47A1-8B41-AB7AAC6F2484}" ma:internalName="LocOverallPublishStatusLookup" ma:readOnly="true" ma:showField="OverallPublishStatus" ma:web="49c1fb53-399a-4d91-bfc2-0a118990ebe4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0F6EFE92-EA97-47A1-8B41-AB7AAC6F2484}" ma:internalName="LocProcessedForHandoffsLookup" ma:readOnly="true" ma:showField="ProcessedForHandoffs" ma:web="49c1fb53-399a-4d91-bfc2-0a118990ebe4">
      <xsd:simpleType>
        <xsd:restriction base="dms:Lookup"/>
      </xsd:simpleType>
    </xsd:element>
    <xsd:element name="LocProcessedForMarketsLookup" ma:index="82" nillable="true" ma:displayName="Loc Processed For Markets" ma:default="" ma:list="{0F6EFE92-EA97-47A1-8B41-AB7AAC6F2484}" ma:internalName="LocProcessedForMarketsLookup" ma:readOnly="true" ma:showField="ProcessedForMarkets" ma:web="49c1fb53-399a-4d91-bfc2-0a118990ebe4">
      <xsd:simpleType>
        <xsd:restriction base="dms:Lookup"/>
      </xsd:simpleType>
    </xsd:element>
    <xsd:element name="LocPublishedDependentAssetsLookup" ma:index="83" nillable="true" ma:displayName="Loc Published Dependent Assets" ma:default="" ma:list="{0F6EFE92-EA97-47A1-8B41-AB7AAC6F2484}" ma:internalName="LocPublishedDependentAssetsLookup" ma:readOnly="true" ma:showField="PublishedDependentAssets" ma:web="49c1fb53-399a-4d91-bfc2-0a118990ebe4">
      <xsd:simpleType>
        <xsd:restriction base="dms:Lookup"/>
      </xsd:simpleType>
    </xsd:element>
    <xsd:element name="LocPublishedLinkedAssetsLookup" ma:index="84" nillable="true" ma:displayName="Loc Published Linked Assets" ma:default="" ma:list="{0F6EFE92-EA97-47A1-8B41-AB7AAC6F2484}" ma:internalName="LocPublishedLinkedAssetsLookup" ma:readOnly="true" ma:showField="PublishedLinkedAssets" ma:web="49c1fb53-399a-4d91-bfc2-0a118990ebe4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6e2371ae-b2bd-4992-837f-63963325355f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998FE1E4-65AF-4644-A335-DDF948C303E5}" ma:internalName="Markets" ma:readOnly="false" ma:showField="MarketName" ma:web="49c1fb53-399a-4d91-bfc2-0a118990ebe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79DE6945-A8C8-4B02-AD64-E66D49B13DD1}" ma:internalName="NumOfRatingsLookup" ma:readOnly="true" ma:showField="NumOfRatings" ma:web="49c1fb53-399a-4d91-bfc2-0a118990ebe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79DE6945-A8C8-4B02-AD64-E66D49B13DD1}" ma:internalName="PublishStatusLookup" ma:readOnly="false" ma:showField="PublishStatus" ma:web="49c1fb53-399a-4d91-bfc2-0a118990ebe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502d106f-1a72-436f-9056-09977804f364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eaa5a869-0ce9-45b3-aa27-3f613c45af54}" ma:internalName="TaxCatchAll" ma:showField="CatchAllData" ma:web="49c1fb53-399a-4d91-bfc2-0a118990ebe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eaa5a869-0ce9-45b3-aa27-3f613c45af54}" ma:internalName="TaxCatchAllLabel" ma:readOnly="true" ma:showField="CatchAllDataLabel" ma:web="49c1fb53-399a-4d91-bfc2-0a118990ebe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2B80FD-5BE3-4B50-8D79-B3839036A46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9c1fb53-399a-4d91-bfc2-0a118990ebe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70B852F-8B02-45D4-AFF2-929D6B3E8DB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081BAA3-626C-4807-BEB3-88712FE16B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서비스 제안서</Template>
  <TotalTime>5</TotalTime>
  <Pages>58</Pages>
  <Words>4684</Words>
  <Characters>26700</Characters>
  <Application>Microsoft Office Word</Application>
  <DocSecurity>0</DocSecurity>
  <Lines>222</Lines>
  <Paragraphs>62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31322</CharactersWithSpaces>
  <SharedDoc>false</SharedDoc>
  <HLinks>
    <vt:vector size="390" baseType="variant">
      <vt:variant>
        <vt:i4>-1173895879</vt:i4>
      </vt:variant>
      <vt:variant>
        <vt:i4>384</vt:i4>
      </vt:variant>
      <vt:variant>
        <vt:i4>0</vt:i4>
      </vt:variant>
      <vt:variant>
        <vt:i4>5</vt:i4>
      </vt:variant>
      <vt:variant>
        <vt:lpwstr/>
      </vt:variant>
      <vt:variant>
        <vt:lpwstr>_6.1_제안서_대비</vt:lpwstr>
      </vt:variant>
      <vt:variant>
        <vt:i4>-1173895879</vt:i4>
      </vt:variant>
      <vt:variant>
        <vt:i4>381</vt:i4>
      </vt:variant>
      <vt:variant>
        <vt:i4>0</vt:i4>
      </vt:variant>
      <vt:variant>
        <vt:i4>5</vt:i4>
      </vt:variant>
      <vt:variant>
        <vt:lpwstr/>
      </vt:variant>
      <vt:variant>
        <vt:lpwstr>_6.1_제안서_대비</vt:lpwstr>
      </vt:variant>
      <vt:variant>
        <vt:i4>1572914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_Toc57287929</vt:lpwstr>
      </vt:variant>
      <vt:variant>
        <vt:i4>1638450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_Toc57287928</vt:lpwstr>
      </vt:variant>
      <vt:variant>
        <vt:i4>1441842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_Toc57287927</vt:lpwstr>
      </vt:variant>
      <vt:variant>
        <vt:i4>1507378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_Toc57287926</vt:lpwstr>
      </vt:variant>
      <vt:variant>
        <vt:i4>1310770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_Toc57287925</vt:lpwstr>
      </vt:variant>
      <vt:variant>
        <vt:i4>1376306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_Toc57287924</vt:lpwstr>
      </vt:variant>
      <vt:variant>
        <vt:i4>1179698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_Toc57287923</vt:lpwstr>
      </vt:variant>
      <vt:variant>
        <vt:i4>1245234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_Toc57287922</vt:lpwstr>
      </vt:variant>
      <vt:variant>
        <vt:i4>1048626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_Toc57287921</vt:lpwstr>
      </vt:variant>
      <vt:variant>
        <vt:i4>1114162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_Toc57287920</vt:lpwstr>
      </vt:variant>
      <vt:variant>
        <vt:i4>1572913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_Toc57287919</vt:lpwstr>
      </vt:variant>
      <vt:variant>
        <vt:i4>1638449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_Toc57287918</vt:lpwstr>
      </vt:variant>
      <vt:variant>
        <vt:i4>1441841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_Toc57287917</vt:lpwstr>
      </vt:variant>
      <vt:variant>
        <vt:i4>1507377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_Toc57287916</vt:lpwstr>
      </vt:variant>
      <vt:variant>
        <vt:i4>1310769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_Toc57287915</vt:lpwstr>
      </vt:variant>
      <vt:variant>
        <vt:i4>1376305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_Toc57287914</vt:lpwstr>
      </vt:variant>
      <vt:variant>
        <vt:i4>1179697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_Toc57287913</vt:lpwstr>
      </vt:variant>
      <vt:variant>
        <vt:i4>1245233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_Toc57287912</vt:lpwstr>
      </vt:variant>
      <vt:variant>
        <vt:i4>1048625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_Toc57287911</vt:lpwstr>
      </vt:variant>
      <vt:variant>
        <vt:i4>1114161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_Toc57287910</vt:lpwstr>
      </vt:variant>
      <vt:variant>
        <vt:i4>1572912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_Toc57287909</vt:lpwstr>
      </vt:variant>
      <vt:variant>
        <vt:i4>1638448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_Toc57287908</vt:lpwstr>
      </vt:variant>
      <vt:variant>
        <vt:i4>1441840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_Toc57287907</vt:lpwstr>
      </vt:variant>
      <vt:variant>
        <vt:i4>1507376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_Toc57287906</vt:lpwstr>
      </vt:variant>
      <vt:variant>
        <vt:i4>1310768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_Toc57287905</vt:lpwstr>
      </vt:variant>
      <vt:variant>
        <vt:i4>1376304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_Toc57287904</vt:lpwstr>
      </vt:variant>
      <vt:variant>
        <vt:i4>1179696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_Toc57287903</vt:lpwstr>
      </vt:variant>
      <vt:variant>
        <vt:i4>1245232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_Toc57287902</vt:lpwstr>
      </vt:variant>
      <vt:variant>
        <vt:i4>1048624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_Toc57287901</vt:lpwstr>
      </vt:variant>
      <vt:variant>
        <vt:i4>1114160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_Toc57287900</vt:lpwstr>
      </vt:variant>
      <vt:variant>
        <vt:i4>1638457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_Toc57287899</vt:lpwstr>
      </vt:variant>
      <vt:variant>
        <vt:i4>1572921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_Toc57287898</vt:lpwstr>
      </vt:variant>
      <vt:variant>
        <vt:i4>1507385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_Toc57287897</vt:lpwstr>
      </vt:variant>
      <vt:variant>
        <vt:i4>1441849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_Toc57287896</vt:lpwstr>
      </vt:variant>
      <vt:variant>
        <vt:i4>1376313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_Toc57287895</vt:lpwstr>
      </vt:variant>
      <vt:variant>
        <vt:i4>1310777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_Toc57287894</vt:lpwstr>
      </vt:variant>
      <vt:variant>
        <vt:i4>1245241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_Toc57287893</vt:lpwstr>
      </vt:variant>
      <vt:variant>
        <vt:i4>1179705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_Toc57287892</vt:lpwstr>
      </vt:variant>
      <vt:variant>
        <vt:i4>1114169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_Toc57287891</vt:lpwstr>
      </vt:variant>
      <vt:variant>
        <vt:i4>1048633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_Toc57287890</vt:lpwstr>
      </vt:variant>
      <vt:variant>
        <vt:i4>1638456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_Toc57287889</vt:lpwstr>
      </vt:variant>
      <vt:variant>
        <vt:i4>1572920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_Toc57287888</vt:lpwstr>
      </vt:variant>
      <vt:variant>
        <vt:i4>1507384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_Toc57287887</vt:lpwstr>
      </vt:variant>
      <vt:variant>
        <vt:i4>1441848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_Toc57287886</vt:lpwstr>
      </vt:variant>
      <vt:variant>
        <vt:i4>1376312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_Toc57287885</vt:lpwstr>
      </vt:variant>
      <vt:variant>
        <vt:i4>1310776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_Toc57287884</vt:lpwstr>
      </vt:variant>
      <vt:variant>
        <vt:i4>1245240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_Toc57287883</vt:lpwstr>
      </vt:variant>
      <vt:variant>
        <vt:i4>1179704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_Toc57287882</vt:lpwstr>
      </vt:variant>
      <vt:variant>
        <vt:i4>1114168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_Toc57287881</vt:lpwstr>
      </vt:variant>
      <vt:variant>
        <vt:i4>1048632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_Toc57287880</vt:lpwstr>
      </vt:variant>
      <vt:variant>
        <vt:i4>1638455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_Toc57287879</vt:lpwstr>
      </vt:variant>
      <vt:variant>
        <vt:i4>1572919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_Toc57287878</vt:lpwstr>
      </vt:variant>
      <vt:variant>
        <vt:i4>1507383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_Toc57287877</vt:lpwstr>
      </vt:variant>
      <vt:variant>
        <vt:i4>1441847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_Toc57287876</vt:lpwstr>
      </vt:variant>
      <vt:variant>
        <vt:i4>1376311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_Toc57287875</vt:lpwstr>
      </vt:variant>
      <vt:variant>
        <vt:i4>1310775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_Toc57287874</vt:lpwstr>
      </vt:variant>
      <vt:variant>
        <vt:i4>1245239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_Toc57287873</vt:lpwstr>
      </vt:variant>
      <vt:variant>
        <vt:i4>1179703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_Toc57287872</vt:lpwstr>
      </vt:variant>
      <vt:variant>
        <vt:i4>1114167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_Toc57287871</vt:lpwstr>
      </vt:variant>
      <vt:variant>
        <vt:i4>1048631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_Toc57287870</vt:lpwstr>
      </vt:variant>
      <vt:variant>
        <vt:i4>1638454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_Toc57287869</vt:lpwstr>
      </vt:variant>
      <vt:variant>
        <vt:i4>1572918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_Toc57287868</vt:lpwstr>
      </vt:variant>
      <vt:variant>
        <vt:i4>1507382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_Toc57287867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황연주</dc:creator>
  <cp:keywords/>
  <cp:lastModifiedBy>정 지영</cp:lastModifiedBy>
  <cp:revision>6</cp:revision>
  <cp:lastPrinted>2020-10-16T20:28:00Z</cp:lastPrinted>
  <dcterms:created xsi:type="dcterms:W3CDTF">2020-11-26T13:35:00Z</dcterms:created>
  <dcterms:modified xsi:type="dcterms:W3CDTF">2020-11-26T13:42:00Z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0x01010070926BE6910EE541A5C8A9203B4061CC0400C52140320FE295488DD4381964E77F84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  <property fmtid="{D5CDD505-2E9C-101B-9397-08002B2CF9AE}" pid="8" name="ApprovalLog">
    <vt:lpwstr/>
  </property>
  <property fmtid="{D5CDD505-2E9C-101B-9397-08002B2CF9AE}" pid="9" name="LocRecommendedHandoff">
    <vt:lpwstr/>
  </property>
  <property fmtid="{D5CDD505-2E9C-101B-9397-08002B2CF9AE}" pid="10" name="LocalizationTagsTaxHTField0">
    <vt:lpwstr/>
  </property>
  <property fmtid="{D5CDD505-2E9C-101B-9397-08002B2CF9AE}" pid="11" name="ScenarioTagsTaxHTField0">
    <vt:lpwstr/>
  </property>
  <property fmtid="{D5CDD505-2E9C-101B-9397-08002B2CF9AE}" pid="12" name="TPAppVersion">
    <vt:lpwstr/>
  </property>
  <property fmtid="{D5CDD505-2E9C-101B-9397-08002B2CF9AE}" pid="13" name="AcquiredFrom">
    <vt:lpwstr>Internal MS</vt:lpwstr>
  </property>
  <property fmtid="{D5CDD505-2E9C-101B-9397-08002B2CF9AE}" pid="14" name="IsSearchable">
    <vt:lpwstr>0</vt:lpwstr>
  </property>
  <property fmtid="{D5CDD505-2E9C-101B-9397-08002B2CF9AE}" pid="15" name="HandoffToMSDN">
    <vt:lpwstr/>
  </property>
  <property fmtid="{D5CDD505-2E9C-101B-9397-08002B2CF9AE}" pid="16" name="ArtSampleDocs">
    <vt:lpwstr/>
  </property>
  <property fmtid="{D5CDD505-2E9C-101B-9397-08002B2CF9AE}" pid="17" name="ThumbnailAssetId">
    <vt:lpwstr/>
  </property>
  <property fmtid="{D5CDD505-2E9C-101B-9397-08002B2CF9AE}" pid="18" name="UALocRecommendation">
    <vt:lpwstr>Localize</vt:lpwstr>
  </property>
  <property fmtid="{D5CDD505-2E9C-101B-9397-08002B2CF9AE}" pid="19" name="PrimaryImageGen">
    <vt:lpwstr>0</vt:lpwstr>
  </property>
  <property fmtid="{D5CDD505-2E9C-101B-9397-08002B2CF9AE}" pid="20" name="LocLastLocAttemptVersionLookup">
    <vt:lpwstr/>
  </property>
  <property fmtid="{D5CDD505-2E9C-101B-9397-08002B2CF9AE}" pid="21" name="Manager">
    <vt:lpwstr/>
  </property>
  <property fmtid="{D5CDD505-2E9C-101B-9397-08002B2CF9AE}" pid="22" name="PolicheckWords">
    <vt:lpwstr/>
  </property>
  <property fmtid="{D5CDD505-2E9C-101B-9397-08002B2CF9AE}" pid="23" name="SubmitterId">
    <vt:lpwstr/>
  </property>
  <property fmtid="{D5CDD505-2E9C-101B-9397-08002B2CF9AE}" pid="24" name="UAProjectedTotalWords">
    <vt:lpwstr/>
  </property>
  <property fmtid="{D5CDD505-2E9C-101B-9397-08002B2CF9AE}" pid="25" name="BlockPublish">
    <vt:lpwstr>0</vt:lpwstr>
  </property>
  <property fmtid="{D5CDD505-2E9C-101B-9397-08002B2CF9AE}" pid="26" name="BugNumber">
    <vt:lpwstr/>
  </property>
  <property fmtid="{D5CDD505-2E9C-101B-9397-08002B2CF9AE}" pid="27" name="TPComponent">
    <vt:lpwstr/>
  </property>
  <property fmtid="{D5CDD505-2E9C-101B-9397-08002B2CF9AE}" pid="28" name="FriendlyTitle">
    <vt:lpwstr/>
  </property>
  <property fmtid="{D5CDD505-2E9C-101B-9397-08002B2CF9AE}" pid="29" name="LastHandOff">
    <vt:lpwstr/>
  </property>
  <property fmtid="{D5CDD505-2E9C-101B-9397-08002B2CF9AE}" pid="30" name="TPLaunchHelpLinkType">
    <vt:lpwstr>Template</vt:lpwstr>
  </property>
  <property fmtid="{D5CDD505-2E9C-101B-9397-08002B2CF9AE}" pid="31" name="OriginalRelease">
    <vt:lpwstr>15</vt:lpwstr>
  </property>
  <property fmtid="{D5CDD505-2E9C-101B-9397-08002B2CF9AE}" pid="32" name="BusinessGroup">
    <vt:lpwstr/>
  </property>
  <property fmtid="{D5CDD505-2E9C-101B-9397-08002B2CF9AE}" pid="33" name="RecommendationsModifier">
    <vt:lpwstr/>
  </property>
  <property fmtid="{D5CDD505-2E9C-101B-9397-08002B2CF9AE}" pid="34" name="SourceTitle">
    <vt:lpwstr/>
  </property>
  <property fmtid="{D5CDD505-2E9C-101B-9397-08002B2CF9AE}" pid="35" name="TemplateTemplateType">
    <vt:lpwstr/>
  </property>
  <property fmtid="{D5CDD505-2E9C-101B-9397-08002B2CF9AE}" pid="36" name="CSXSubmissionMarket">
    <vt:lpwstr/>
  </property>
  <property fmtid="{D5CDD505-2E9C-101B-9397-08002B2CF9AE}" pid="37" name="UALocComments">
    <vt:lpwstr/>
  </property>
  <property fmtid="{D5CDD505-2E9C-101B-9397-08002B2CF9AE}" pid="38" name="DirectSourceMarket">
    <vt:lpwstr/>
  </property>
  <property fmtid="{D5CDD505-2E9C-101B-9397-08002B2CF9AE}" pid="39" name="IntlLocPriority">
    <vt:lpwstr/>
  </property>
  <property fmtid="{D5CDD505-2E9C-101B-9397-08002B2CF9AE}" pid="40" name="CSXSubmissionDate">
    <vt:lpwstr/>
  </property>
  <property fmtid="{D5CDD505-2E9C-101B-9397-08002B2CF9AE}" pid="41" name="LegacyData">
    <vt:lpwstr/>
  </property>
  <property fmtid="{D5CDD505-2E9C-101B-9397-08002B2CF9AE}" pid="42" name="LocManualTestRequired">
    <vt:lpwstr>0</vt:lpwstr>
  </property>
  <property fmtid="{D5CDD505-2E9C-101B-9397-08002B2CF9AE}" pid="43" name="TPNamespace">
    <vt:lpwstr/>
  </property>
  <property fmtid="{D5CDD505-2E9C-101B-9397-08002B2CF9AE}" pid="44" name="PublishStatusLookup">
    <vt:lpwstr/>
  </property>
  <property fmtid="{D5CDD505-2E9C-101B-9397-08002B2CF9AE}" pid="45" name="TimesCloned">
    <vt:lpwstr/>
  </property>
  <property fmtid="{D5CDD505-2E9C-101B-9397-08002B2CF9AE}" pid="46" name="EditorialStatus">
    <vt:lpwstr/>
  </property>
  <property fmtid="{D5CDD505-2E9C-101B-9397-08002B2CF9AE}" pid="47" name="PublishTargets">
    <vt:lpwstr>OfficeOnlineVNext</vt:lpwstr>
  </property>
  <property fmtid="{D5CDD505-2E9C-101B-9397-08002B2CF9AE}" pid="48" name="AssetType">
    <vt:lpwstr/>
  </property>
  <property fmtid="{D5CDD505-2E9C-101B-9397-08002B2CF9AE}" pid="49" name="IntlLangReviewDate">
    <vt:lpwstr/>
  </property>
  <property fmtid="{D5CDD505-2E9C-101B-9397-08002B2CF9AE}" pid="50" name="IntlLangReview">
    <vt:lpwstr>0</vt:lpwstr>
  </property>
  <property fmtid="{D5CDD505-2E9C-101B-9397-08002B2CF9AE}" pid="51" name="MachineTranslated">
    <vt:lpwstr>0</vt:lpwstr>
  </property>
  <property fmtid="{D5CDD505-2E9C-101B-9397-08002B2CF9AE}" pid="52" name="OOCacheId">
    <vt:lpwstr/>
  </property>
  <property fmtid="{D5CDD505-2E9C-101B-9397-08002B2CF9AE}" pid="53" name="AverageRating">
    <vt:lpwstr/>
  </property>
  <property fmtid="{D5CDD505-2E9C-101B-9397-08002B2CF9AE}" pid="54" name="ClipArtFilename">
    <vt:lpwstr/>
  </property>
  <property fmtid="{D5CDD505-2E9C-101B-9397-08002B2CF9AE}" pid="55" name="TPCommandLine">
    <vt:lpwstr/>
  </property>
  <property fmtid="{D5CDD505-2E9C-101B-9397-08002B2CF9AE}" pid="56" name="FeatureTagsTaxHTField0">
    <vt:lpwstr/>
  </property>
  <property fmtid="{D5CDD505-2E9C-101B-9397-08002B2CF9AE}" pid="57" name="IntlLangReviewer">
    <vt:lpwstr/>
  </property>
  <property fmtid="{D5CDD505-2E9C-101B-9397-08002B2CF9AE}" pid="58" name="OpenTemplate">
    <vt:lpwstr>0</vt:lpwstr>
  </property>
  <property fmtid="{D5CDD505-2E9C-101B-9397-08002B2CF9AE}" pid="59" name="EditorialTags">
    <vt:lpwstr/>
  </property>
  <property fmtid="{D5CDD505-2E9C-101B-9397-08002B2CF9AE}" pid="60" name="InternalTagsTaxHTField0">
    <vt:lpwstr/>
  </property>
  <property fmtid="{D5CDD505-2E9C-101B-9397-08002B2CF9AE}" pid="61" name="MarketSpecific">
    <vt:lpwstr>0</vt:lpwstr>
  </property>
  <property fmtid="{D5CDD505-2E9C-101B-9397-08002B2CF9AE}" pid="62" name="LocComments">
    <vt:lpwstr/>
  </property>
  <property fmtid="{D5CDD505-2E9C-101B-9397-08002B2CF9AE}" pid="63" name="Providers">
    <vt:lpwstr/>
  </property>
  <property fmtid="{D5CDD505-2E9C-101B-9397-08002B2CF9AE}" pid="64" name="Markets">
    <vt:lpwstr/>
  </property>
  <property fmtid="{D5CDD505-2E9C-101B-9397-08002B2CF9AE}" pid="65" name="OriginAsset">
    <vt:lpwstr/>
  </property>
  <property fmtid="{D5CDD505-2E9C-101B-9397-08002B2CF9AE}" pid="66" name="OriginalSourceMarket">
    <vt:lpwstr/>
  </property>
  <property fmtid="{D5CDD505-2E9C-101B-9397-08002B2CF9AE}" pid="67" name="ShowIn">
    <vt:lpwstr>Show everywhere</vt:lpwstr>
  </property>
  <property fmtid="{D5CDD505-2E9C-101B-9397-08002B2CF9AE}" pid="68" name="TPApplication">
    <vt:lpwstr/>
  </property>
  <property fmtid="{D5CDD505-2E9C-101B-9397-08002B2CF9AE}" pid="69" name="CampaignTagsTaxHTField0">
    <vt:lpwstr/>
  </property>
  <property fmtid="{D5CDD505-2E9C-101B-9397-08002B2CF9AE}" pid="70" name="TPClientViewer">
    <vt:lpwstr/>
  </property>
  <property fmtid="{D5CDD505-2E9C-101B-9397-08002B2CF9AE}" pid="71" name="DSATActionTaken">
    <vt:lpwstr/>
  </property>
  <property fmtid="{D5CDD505-2E9C-101B-9397-08002B2CF9AE}" pid="72" name="TPFriendlyName">
    <vt:lpwstr/>
  </property>
  <property fmtid="{D5CDD505-2E9C-101B-9397-08002B2CF9AE}" pid="73" name="NumericId">
    <vt:lpwstr/>
  </property>
  <property fmtid="{D5CDD505-2E9C-101B-9397-08002B2CF9AE}" pid="74" name="APDescription">
    <vt:lpwstr/>
  </property>
  <property fmtid="{D5CDD505-2E9C-101B-9397-08002B2CF9AE}" pid="75" name="TaxCatchAll">
    <vt:lpwstr/>
  </property>
  <property fmtid="{D5CDD505-2E9C-101B-9397-08002B2CF9AE}" pid="76" name="ApprovalStatus">
    <vt:lpwstr>InProgress</vt:lpwstr>
  </property>
  <property fmtid="{D5CDD505-2E9C-101B-9397-08002B2CF9AE}" pid="77" name="CrawlForDependencies">
    <vt:lpwstr>0</vt:lpwstr>
  </property>
  <property fmtid="{D5CDD505-2E9C-101B-9397-08002B2CF9AE}" pid="78" name="TPExecutable">
    <vt:lpwstr/>
  </property>
  <property fmtid="{D5CDD505-2E9C-101B-9397-08002B2CF9AE}" pid="79" name="LastModifiedDateTime">
    <vt:lpwstr/>
  </property>
  <property fmtid="{D5CDD505-2E9C-101B-9397-08002B2CF9AE}" pid="80" name="TPLaunchHelpLink">
    <vt:lpwstr/>
  </property>
  <property fmtid="{D5CDD505-2E9C-101B-9397-08002B2CF9AE}" pid="81" name="LocMarketGroupTiers2">
    <vt:lpwstr/>
  </property>
  <property fmtid="{D5CDD505-2E9C-101B-9397-08002B2CF9AE}" pid="82" name="Milestone">
    <vt:lpwstr/>
  </property>
  <property fmtid="{D5CDD505-2E9C-101B-9397-08002B2CF9AE}" pid="83" name="UANotes">
    <vt:lpwstr/>
  </property>
  <property fmtid="{D5CDD505-2E9C-101B-9397-08002B2CF9AE}" pid="84" name="VoteCount">
    <vt:lpwstr/>
  </property>
  <property fmtid="{D5CDD505-2E9C-101B-9397-08002B2CF9AE}" pid="85" name="ContentItem">
    <vt:lpwstr/>
  </property>
  <property fmtid="{D5CDD505-2E9C-101B-9397-08002B2CF9AE}" pid="86" name="IsDeleted">
    <vt:lpwstr>0</vt:lpwstr>
  </property>
  <property fmtid="{D5CDD505-2E9C-101B-9397-08002B2CF9AE}" pid="87" name="Downloads">
    <vt:lpwstr>0</vt:lpwstr>
  </property>
  <property fmtid="{D5CDD505-2E9C-101B-9397-08002B2CF9AE}" pid="88" name="TrustLevel">
    <vt:lpwstr>1 Microsoft Managed Content</vt:lpwstr>
  </property>
  <property fmtid="{D5CDD505-2E9C-101B-9397-08002B2CF9AE}" pid="89" name="UACurrentWords">
    <vt:lpwstr/>
  </property>
  <property fmtid="{D5CDD505-2E9C-101B-9397-08002B2CF9AE}" pid="90" name="AssetId">
    <vt:lpwstr/>
  </property>
  <property fmtid="{D5CDD505-2E9C-101B-9397-08002B2CF9AE}" pid="91" name="CSXHash">
    <vt:lpwstr/>
  </property>
  <property fmtid="{D5CDD505-2E9C-101B-9397-08002B2CF9AE}" pid="92" name="APEditor">
    <vt:lpwstr/>
  </property>
  <property fmtid="{D5CDD505-2E9C-101B-9397-08002B2CF9AE}" pid="93" name="TPInstallLocation">
    <vt:lpwstr/>
  </property>
  <property fmtid="{D5CDD505-2E9C-101B-9397-08002B2CF9AE}" pid="94" name="OutputCachingOn">
    <vt:lpwstr>0</vt:lpwstr>
  </property>
  <property fmtid="{D5CDD505-2E9C-101B-9397-08002B2CF9AE}" pid="95" name="ParentAssetId">
    <vt:lpwstr/>
  </property>
  <property fmtid="{D5CDD505-2E9C-101B-9397-08002B2CF9AE}" pid="96" name="PlannedPubDate">
    <vt:lpwstr/>
  </property>
  <property fmtid="{D5CDD505-2E9C-101B-9397-08002B2CF9AE}" pid="97" name="TemplateStatus">
    <vt:lpwstr/>
  </property>
  <property fmtid="{D5CDD505-2E9C-101B-9397-08002B2CF9AE}" pid="98" name="APAuthor">
    <vt:lpwstr/>
  </property>
  <property fmtid="{D5CDD505-2E9C-101B-9397-08002B2CF9AE}" pid="99" name="CSXUpdate">
    <vt:lpwstr>0</vt:lpwstr>
  </property>
  <property fmtid="{D5CDD505-2E9C-101B-9397-08002B2CF9AE}" pid="100" name="Provider">
    <vt:lpwstr/>
  </property>
</Properties>
</file>